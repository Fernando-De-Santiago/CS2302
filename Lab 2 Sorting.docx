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C4652" w14:textId="708C7E41" w:rsidR="00E81978" w:rsidRDefault="008332A4">
      <w:pPr>
        <w:pStyle w:val="Title"/>
      </w:pPr>
      <w:sdt>
        <w:sdtPr>
          <w:alias w:val="Title:"/>
          <w:tag w:val="Title:"/>
          <w:id w:val="726351117"/>
          <w:placeholder>
            <w:docPart w:val="788E46B7693547489041CA7C98CFC34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86EE7">
            <w:t xml:space="preserve">Lab 2 Sorting </w:t>
          </w:r>
        </w:sdtContent>
      </w:sdt>
    </w:p>
    <w:p w14:paraId="0EE2ADA8" w14:textId="5FEC05BD" w:rsidR="00B823AA" w:rsidRDefault="00986EE7" w:rsidP="00B823AA">
      <w:pPr>
        <w:pStyle w:val="Title2"/>
      </w:pPr>
      <w:r>
        <w:t>Fernando De Santiago</w:t>
      </w:r>
    </w:p>
    <w:p w14:paraId="292CAECB" w14:textId="274B912B" w:rsidR="00E81978" w:rsidRDefault="00986EE7" w:rsidP="00B823AA">
      <w:pPr>
        <w:pStyle w:val="Title2"/>
      </w:pPr>
      <w:r>
        <w:t>University of Texas at El Paso</w:t>
      </w:r>
    </w:p>
    <w:p w14:paraId="323A7465" w14:textId="36B60FD2" w:rsidR="00E81978" w:rsidRDefault="00E81978">
      <w:pPr>
        <w:pStyle w:val="Title"/>
      </w:pPr>
    </w:p>
    <w:p w14:paraId="07900795" w14:textId="7AA52536" w:rsidR="00E81978" w:rsidRDefault="00E81978" w:rsidP="00B823AA">
      <w:pPr>
        <w:pStyle w:val="Title2"/>
      </w:pPr>
    </w:p>
    <w:p w14:paraId="7B3BCABB" w14:textId="12400C1D" w:rsidR="00E81978" w:rsidRDefault="00E81978" w:rsidP="0003520B">
      <w:pPr>
        <w:ind w:firstLine="0"/>
      </w:pPr>
    </w:p>
    <w:p w14:paraId="3FDD6FDB" w14:textId="76EE983B" w:rsidR="00E81978" w:rsidRDefault="008332A4">
      <w:pPr>
        <w:pStyle w:val="SectionTitle"/>
      </w:pPr>
      <w:sdt>
        <w:sdtPr>
          <w:alias w:val="Section title:"/>
          <w:tag w:val="Section title:"/>
          <w:id w:val="984196707"/>
          <w:placeholder>
            <w:docPart w:val="F5FE339DD9894C0BA22206EDC8E87DC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86EE7">
            <w:t xml:space="preserve">Lab 2 Sorting </w:t>
          </w:r>
        </w:sdtContent>
      </w:sdt>
    </w:p>
    <w:p w14:paraId="2D18EB38" w14:textId="2E81E4EA" w:rsidR="00E81978" w:rsidRDefault="007C1178">
      <w:r>
        <w:t xml:space="preserve">Lab #2 focuses on 4 different types of sorting methods using linked lists. We were given only a base file that needed the additional methods </w:t>
      </w:r>
      <w:r w:rsidR="009553C7">
        <w:t xml:space="preserve">for it to work. The first method was consisting of Bubble sort that was written in one method. The second method was Merge sort which was broken down into 3 parts which consisted of one that splits the list, one that sorts them and the last one that merges them together to have one list. The third was Quick sort which was written in one part on </w:t>
      </w:r>
      <w:proofErr w:type="gramStart"/>
      <w:r w:rsidR="009553C7">
        <w:t>it’s</w:t>
      </w:r>
      <w:proofErr w:type="gramEnd"/>
      <w:r w:rsidR="009553C7">
        <w:t xml:space="preserve"> own and has some errors that sometimes doesn’t print out the whole list. The last was Modified quick sort which consisted of just one part as well and was built upon the previous quick sort.</w:t>
      </w:r>
    </w:p>
    <w:p w14:paraId="300481D6" w14:textId="0681EE37" w:rsidR="00E81978" w:rsidRDefault="009553C7" w:rsidP="009553C7">
      <w:pPr>
        <w:pStyle w:val="Heading1"/>
        <w:jc w:val="left"/>
      </w:pPr>
      <w:r>
        <w:t>Bubble Sort</w:t>
      </w:r>
    </w:p>
    <w:p w14:paraId="37F5B4F3" w14:textId="1B0E3AB1" w:rsidR="00E81978" w:rsidRDefault="009553C7">
      <w:r>
        <w:t>For Bubble sort I began with thinking about the logic behind it along with</w:t>
      </w:r>
      <w:r w:rsidR="009D3003">
        <w:t xml:space="preserve"> a picture to help me understand and how to tackle the problem. This was one of the easier methods to write along with the easiest to understand with using lists.</w:t>
      </w:r>
    </w:p>
    <w:p w14:paraId="682BAFAF" w14:textId="10B410D7" w:rsidR="00E81978" w:rsidRPr="00C31D30" w:rsidRDefault="009D3003" w:rsidP="00C31D30">
      <w:pPr>
        <w:pStyle w:val="Heading2"/>
      </w:pPr>
      <w:r>
        <w:t>Merge Sort</w:t>
      </w:r>
    </w:p>
    <w:p w14:paraId="6EFFAB81" w14:textId="34F96FDE" w:rsidR="00E81978" w:rsidRDefault="009D3003">
      <w:pPr>
        <w:pStyle w:val="NoSpacing"/>
      </w:pPr>
      <w:r>
        <w:tab/>
        <w:t xml:space="preserve">Merge sort consisted of 3 methods that work together for it to print out the correct list. The first one creates two lists by calling another method called DL in order to break apart the lists into individual numbers in lists. After that it calls Merge </w:t>
      </w:r>
      <w:r w:rsidR="00CD046D">
        <w:t>sort</w:t>
      </w:r>
      <w:r>
        <w:t xml:space="preserve"> in order to make sure that the two lists are split up completely then it calls </w:t>
      </w:r>
      <w:r w:rsidR="00CD046D">
        <w:t>ML which puts them together in the correct order and returns the list.</w:t>
      </w:r>
    </w:p>
    <w:p w14:paraId="61637962" w14:textId="4A9CF7B1" w:rsidR="00355DCA" w:rsidRPr="00C31D30" w:rsidRDefault="00CD046D" w:rsidP="00CD046D">
      <w:pPr>
        <w:pStyle w:val="Heading3"/>
        <w:ind w:firstLine="0"/>
      </w:pPr>
      <w:r>
        <w:t>Quick Sort</w:t>
      </w:r>
    </w:p>
    <w:p w14:paraId="403498D1" w14:textId="428134BB" w:rsidR="00E81978" w:rsidRDefault="00CD046D">
      <w:pPr>
        <w:rPr>
          <w:b/>
          <w:bCs/>
        </w:rPr>
      </w:pPr>
      <w:r>
        <w:t xml:space="preserve">Quick Sort was the most difficult one for me even with pseudocode as well as a drawn representation since I am not 100% confident using linked lists and the program doesn’t work 100% of the time. But this method consisted of checking a pivot with the other elements in the </w:t>
      </w:r>
      <w:r>
        <w:lastRenderedPageBreak/>
        <w:t xml:space="preserve">lists and if the number is less than items in the list then it doesn’t move that </w:t>
      </w:r>
      <w:proofErr w:type="gramStart"/>
      <w:r>
        <w:t>one</w:t>
      </w:r>
      <w:proofErr w:type="gramEnd"/>
      <w:r>
        <w:t xml:space="preserve"> but it’ll change pivot to the next one and change positions if needed till the list is completely sorted</w:t>
      </w:r>
    </w:p>
    <w:p w14:paraId="3CD75933" w14:textId="5AF21F42" w:rsidR="00355DCA" w:rsidRPr="00CD046D" w:rsidRDefault="00CD046D" w:rsidP="00CD046D">
      <w:pPr>
        <w:pStyle w:val="Heading4"/>
        <w:ind w:firstLine="0"/>
        <w:rPr>
          <w:i w:val="0"/>
        </w:rPr>
      </w:pPr>
      <w:r>
        <w:rPr>
          <w:i w:val="0"/>
        </w:rPr>
        <w:t>Modified Quick Sort</w:t>
      </w:r>
    </w:p>
    <w:p w14:paraId="65D721D6" w14:textId="4267A262" w:rsidR="00E81978" w:rsidRDefault="00BA45DB" w:rsidP="00883DE6">
      <w:r>
        <w:t xml:space="preserve">  </w:t>
      </w:r>
      <w:r w:rsidR="00CD046D">
        <w:t xml:space="preserve">Modified Quick Sort was the second easiest one to do since you were just using a pivot to create 2 lists and whichever list was bigger then you would traverse to that one until you reach the term in the middle if it was sorted. This method was easiest to make since even with linked lists it was just about checking numbers and seeing which lists is bigger or smaller. </w:t>
      </w:r>
      <w:r w:rsidR="00883DE6">
        <w:t>Some problems were easy to fix since it changed from quick sort and only needed to use some of the code from the other method.</w:t>
      </w:r>
      <w:r w:rsidR="005D3A03">
        <w:t xml:space="preserve"> </w:t>
      </w:r>
    </w:p>
    <w:p w14:paraId="1CCD4EC3" w14:textId="600363A6" w:rsidR="00883DE6" w:rsidRDefault="00883DE6" w:rsidP="00883DE6">
      <w:r>
        <w:t>Graph</w:t>
      </w:r>
    </w:p>
    <w:p w14:paraId="7D12C5E5" w14:textId="59A26080" w:rsidR="00883DE6" w:rsidRDefault="00092490" w:rsidP="00883DE6">
      <w:pPr>
        <w:rPr>
          <w:b/>
          <w:bCs/>
        </w:rPr>
      </w:pPr>
      <w:r>
        <w:rPr>
          <w:b/>
          <w:bCs/>
        </w:rPr>
        <w:t>Series one is Bubble sort</w:t>
      </w:r>
      <w:r w:rsidR="00FC29DC">
        <w:rPr>
          <w:b/>
          <w:bCs/>
        </w:rPr>
        <w:t xml:space="preserve"> looks like it’s in the worse run time of N^2</w:t>
      </w:r>
      <w:r>
        <w:rPr>
          <w:b/>
          <w:bCs/>
        </w:rPr>
        <w:br/>
      </w:r>
      <w:r>
        <w:rPr>
          <w:b/>
          <w:bCs/>
        </w:rPr>
        <w:tab/>
        <w:t>Series two is merge sort</w:t>
      </w:r>
      <w:r w:rsidR="00FC29DC">
        <w:rPr>
          <w:b/>
          <w:bCs/>
        </w:rPr>
        <w:t xml:space="preserve"> is </w:t>
      </w:r>
      <w:proofErr w:type="spellStart"/>
      <w:r w:rsidR="00FC29DC">
        <w:rPr>
          <w:b/>
          <w:bCs/>
        </w:rPr>
        <w:t>nLog</w:t>
      </w:r>
      <w:proofErr w:type="spellEnd"/>
      <w:r w:rsidR="00FC29DC">
        <w:rPr>
          <w:b/>
          <w:bCs/>
        </w:rPr>
        <w:t xml:space="preserve"> n </w:t>
      </w:r>
    </w:p>
    <w:p w14:paraId="697CECF9" w14:textId="793FEB00" w:rsidR="00092490" w:rsidRDefault="00092490" w:rsidP="00883DE6">
      <w:pPr>
        <w:rPr>
          <w:b/>
          <w:bCs/>
        </w:rPr>
      </w:pPr>
      <w:r>
        <w:rPr>
          <w:b/>
          <w:bCs/>
        </w:rPr>
        <w:t>Series three is Modified quick sort</w:t>
      </w:r>
      <w:r w:rsidR="00FC29DC">
        <w:rPr>
          <w:b/>
          <w:bCs/>
        </w:rPr>
        <w:t xml:space="preserve"> looks like n log n</w:t>
      </w:r>
    </w:p>
    <w:p w14:paraId="4352E2C8" w14:textId="71545AAB" w:rsidR="00092490" w:rsidRPr="00883DE6" w:rsidRDefault="00092490" w:rsidP="00883DE6">
      <w:pPr>
        <w:rPr>
          <w:b/>
          <w:bCs/>
        </w:rPr>
      </w:pPr>
      <w:r>
        <w:rPr>
          <w:b/>
          <w:bCs/>
        </w:rPr>
        <w:t>Series four is quick sort</w:t>
      </w:r>
      <w:r w:rsidR="00FC29DC">
        <w:rPr>
          <w:b/>
          <w:bCs/>
        </w:rPr>
        <w:t xml:space="preserve"> looks like is broken so </w:t>
      </w:r>
      <w:proofErr w:type="gramStart"/>
      <w:r w:rsidR="00FC29DC">
        <w:rPr>
          <w:b/>
          <w:bCs/>
        </w:rPr>
        <w:t>it’s</w:t>
      </w:r>
      <w:proofErr w:type="gramEnd"/>
      <w:r w:rsidR="00FC29DC">
        <w:rPr>
          <w:b/>
          <w:bCs/>
        </w:rPr>
        <w:t xml:space="preserve"> time is wrong</w:t>
      </w:r>
    </w:p>
    <w:p w14:paraId="4B0FC5AA" w14:textId="18978DB1" w:rsidR="0003520B" w:rsidRDefault="00092490">
      <w:r>
        <w:rPr>
          <w:noProof/>
        </w:rPr>
        <w:drawing>
          <wp:inline distT="0" distB="0" distL="0" distR="0" wp14:anchorId="09238510" wp14:editId="32B46E69">
            <wp:extent cx="461010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2724150"/>
                    </a:xfrm>
                    <a:prstGeom prst="rect">
                      <a:avLst/>
                    </a:prstGeom>
                  </pic:spPr>
                </pic:pic>
              </a:graphicData>
            </a:graphic>
          </wp:inline>
        </w:drawing>
      </w:r>
    </w:p>
    <w:p w14:paraId="39EC33F5" w14:textId="591D62F4" w:rsidR="0003520B" w:rsidRDefault="0003520B"/>
    <w:p w14:paraId="409E0BA8" w14:textId="5AA1661E" w:rsidR="0003520B" w:rsidRPr="000E741F" w:rsidRDefault="009B08B2">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lastRenderedPageBreak/>
        <w:t>In conclusion this lab was built upon understanding of linked lists as well as sorting algorithms. The lab caused me to think outside the box and use references from books</w:t>
      </w:r>
      <w:r w:rsidR="000E741F">
        <w:t xml:space="preserve"> </w:t>
      </w:r>
      <w:r>
        <w:t>as well as talk with classmates to see how I could approach the problems I would face sometimes. I would also spend more time with the TA’s in order to ask for help and see what I was doing wrong. The hardest problem for me was with linked lists in using a pivot since I had never done that before unless in arrays whic</w:t>
      </w:r>
      <w:r w:rsidR="000E741F">
        <w:t>h made me rethink of approaches but overall, I couldn’t figure it out which caused some problems. This lab has taught me in which areas I need to focus on more and how to improve by asking for help when needed.</w:t>
      </w:r>
    </w:p>
    <w:p w14:paraId="3E7F3202" w14:textId="77777777" w:rsidR="0003520B" w:rsidRDefault="0003520B"/>
    <w:p w14:paraId="2A559C59" w14:textId="77777777" w:rsidR="0003520B" w:rsidRDefault="0003520B"/>
    <w:p w14:paraId="2C09166F" w14:textId="77777777" w:rsidR="0003520B" w:rsidRDefault="0003520B"/>
    <w:p w14:paraId="0575073F" w14:textId="77777777" w:rsidR="0003520B" w:rsidRDefault="0003520B"/>
    <w:p w14:paraId="249F480B" w14:textId="77777777" w:rsidR="0003520B" w:rsidRDefault="0003520B"/>
    <w:p w14:paraId="25AB23A0" w14:textId="77777777" w:rsidR="0003520B" w:rsidRDefault="0003520B"/>
    <w:p w14:paraId="75D55186" w14:textId="77777777" w:rsidR="0003520B" w:rsidRDefault="0003520B"/>
    <w:p w14:paraId="4DA8A18A" w14:textId="77777777" w:rsidR="0003520B" w:rsidRDefault="0003520B"/>
    <w:p w14:paraId="09BB9E77" w14:textId="77777777" w:rsidR="0003520B" w:rsidRDefault="0003520B"/>
    <w:p w14:paraId="094A3193" w14:textId="77777777" w:rsidR="0003520B" w:rsidRDefault="0003520B"/>
    <w:p w14:paraId="3DE41F46" w14:textId="77777777" w:rsidR="0003520B" w:rsidRDefault="0003520B"/>
    <w:p w14:paraId="0D9219B5" w14:textId="77777777" w:rsidR="0003520B" w:rsidRDefault="0003520B"/>
    <w:p w14:paraId="0DCD6851" w14:textId="77777777" w:rsidR="0003520B" w:rsidRDefault="0003520B"/>
    <w:p w14:paraId="35362A8B" w14:textId="77777777" w:rsidR="0003520B" w:rsidRDefault="0003520B"/>
    <w:p w14:paraId="5C66B237" w14:textId="77777777" w:rsidR="0003520B" w:rsidRDefault="0003520B" w:rsidP="000E741F">
      <w:pPr>
        <w:ind w:firstLine="0"/>
      </w:pPr>
    </w:p>
    <w:p w14:paraId="48D6D039" w14:textId="6ACFDF30" w:rsidR="0003520B" w:rsidRDefault="0003520B" w:rsidP="0003520B">
      <w:pPr>
        <w:ind w:firstLine="0"/>
      </w:pPr>
      <w:r>
        <w:lastRenderedPageBreak/>
        <w:t>Source code</w:t>
      </w:r>
    </w:p>
    <w:p w14:paraId="242A67B4" w14:textId="77777777" w:rsidR="0003520B" w:rsidRDefault="0003520B" w:rsidP="0003520B">
      <w:r>
        <w:t># -*- coding: utf-8 -*-</w:t>
      </w:r>
      <w:bookmarkStart w:id="0" w:name="_GoBack"/>
      <w:bookmarkEnd w:id="0"/>
    </w:p>
    <w:p w14:paraId="09D924FC" w14:textId="77777777" w:rsidR="0003520B" w:rsidRDefault="0003520B" w:rsidP="0003520B">
      <w:r>
        <w:t>"""</w:t>
      </w:r>
    </w:p>
    <w:p w14:paraId="6A6C7AB0" w14:textId="77777777" w:rsidR="0003520B" w:rsidRDefault="0003520B" w:rsidP="0003520B">
      <w:r>
        <w:t>Fernando De Santiago</w:t>
      </w:r>
    </w:p>
    <w:p w14:paraId="5EAB930B" w14:textId="77777777" w:rsidR="0003520B" w:rsidRDefault="0003520B" w:rsidP="0003520B">
      <w:r>
        <w:t>Lab#2</w:t>
      </w:r>
    </w:p>
    <w:p w14:paraId="7734F66B" w14:textId="77777777" w:rsidR="0003520B" w:rsidRDefault="0003520B" w:rsidP="0003520B">
      <w:r>
        <w:t>2/24/2019</w:t>
      </w:r>
    </w:p>
    <w:p w14:paraId="45DE5684" w14:textId="77777777" w:rsidR="0003520B" w:rsidRDefault="0003520B" w:rsidP="0003520B">
      <w:r>
        <w:t>CS 2302 MW 10:30-11:50</w:t>
      </w:r>
    </w:p>
    <w:p w14:paraId="7DA9D24D" w14:textId="77777777" w:rsidR="0003520B" w:rsidRDefault="0003520B" w:rsidP="0003520B">
      <w:proofErr w:type="spellStart"/>
      <w:r>
        <w:t>Olac</w:t>
      </w:r>
      <w:proofErr w:type="spellEnd"/>
      <w:r>
        <w:t xml:space="preserve"> Fuentes, </w:t>
      </w:r>
      <w:proofErr w:type="spellStart"/>
      <w:r>
        <w:t>Anindita</w:t>
      </w:r>
      <w:proofErr w:type="spellEnd"/>
      <w:r>
        <w:t xml:space="preserve"> Nath and </w:t>
      </w:r>
      <w:proofErr w:type="spellStart"/>
      <w:r>
        <w:t>Maliheh</w:t>
      </w:r>
      <w:proofErr w:type="spellEnd"/>
      <w:r>
        <w:t xml:space="preserve"> </w:t>
      </w:r>
      <w:proofErr w:type="spellStart"/>
      <w:r>
        <w:t>Zargaran</w:t>
      </w:r>
      <w:proofErr w:type="spellEnd"/>
    </w:p>
    <w:p w14:paraId="76F5D7B2" w14:textId="77777777" w:rsidR="0003520B" w:rsidRDefault="0003520B" w:rsidP="0003520B">
      <w:r>
        <w:t>last edited 2/8/19 9:20:00 PM</w:t>
      </w:r>
    </w:p>
    <w:p w14:paraId="5060AE17" w14:textId="77777777" w:rsidR="0003520B" w:rsidRDefault="0003520B" w:rsidP="0003520B">
      <w:r>
        <w:t>"""</w:t>
      </w:r>
    </w:p>
    <w:p w14:paraId="28038DE3" w14:textId="77777777" w:rsidR="0003520B" w:rsidRDefault="0003520B" w:rsidP="0003520B">
      <w:r>
        <w:t xml:space="preserve">import copy </w:t>
      </w:r>
    </w:p>
    <w:p w14:paraId="2B66F5AA" w14:textId="77777777" w:rsidR="0003520B" w:rsidRDefault="0003520B" w:rsidP="0003520B">
      <w:r>
        <w:t>import random</w:t>
      </w:r>
    </w:p>
    <w:p w14:paraId="27EB3714" w14:textId="77777777" w:rsidR="0003520B" w:rsidRDefault="0003520B" w:rsidP="0003520B">
      <w:r>
        <w:t>#Node Functions</w:t>
      </w:r>
    </w:p>
    <w:p w14:paraId="05ACB636" w14:textId="77777777" w:rsidR="0003520B" w:rsidRDefault="0003520B" w:rsidP="0003520B"/>
    <w:p w14:paraId="4DD6F515" w14:textId="77777777" w:rsidR="0003520B" w:rsidRDefault="0003520B" w:rsidP="0003520B">
      <w:r>
        <w:t>#Node Functions</w:t>
      </w:r>
    </w:p>
    <w:p w14:paraId="4A84FAB3" w14:textId="77777777" w:rsidR="0003520B" w:rsidRDefault="0003520B" w:rsidP="0003520B">
      <w:r>
        <w:t>class Node(object):</w:t>
      </w:r>
    </w:p>
    <w:p w14:paraId="6A927739" w14:textId="77777777" w:rsidR="0003520B" w:rsidRDefault="0003520B" w:rsidP="0003520B">
      <w:r>
        <w:t xml:space="preserve">    # Constructor</w:t>
      </w:r>
    </w:p>
    <w:p w14:paraId="0FF4A984" w14:textId="77777777" w:rsidR="0003520B" w:rsidRDefault="0003520B" w:rsidP="0003520B">
      <w:r>
        <w:t xml:space="preserve">    def __</w:t>
      </w:r>
      <w:proofErr w:type="spellStart"/>
      <w:r>
        <w:t>init</w:t>
      </w:r>
      <w:proofErr w:type="spellEnd"/>
      <w:r>
        <w:t>_</w:t>
      </w:r>
      <w:proofErr w:type="gramStart"/>
      <w:r>
        <w:t>_(</w:t>
      </w:r>
      <w:proofErr w:type="gramEnd"/>
      <w:r>
        <w:t xml:space="preserve">self, item, next=None):  </w:t>
      </w:r>
    </w:p>
    <w:p w14:paraId="3817DE55" w14:textId="77777777" w:rsidR="0003520B" w:rsidRDefault="0003520B" w:rsidP="0003520B">
      <w:r>
        <w:t xml:space="preserve">        </w:t>
      </w:r>
      <w:proofErr w:type="spellStart"/>
      <w:proofErr w:type="gramStart"/>
      <w:r>
        <w:t>self.item</w:t>
      </w:r>
      <w:proofErr w:type="spellEnd"/>
      <w:proofErr w:type="gramEnd"/>
      <w:r>
        <w:t xml:space="preserve"> = item</w:t>
      </w:r>
    </w:p>
    <w:p w14:paraId="06B93142" w14:textId="77777777" w:rsidR="0003520B" w:rsidRDefault="0003520B" w:rsidP="0003520B">
      <w:r>
        <w:t xml:space="preserve">        </w:t>
      </w:r>
      <w:proofErr w:type="spellStart"/>
      <w:proofErr w:type="gramStart"/>
      <w:r>
        <w:t>self.next</w:t>
      </w:r>
      <w:proofErr w:type="spellEnd"/>
      <w:proofErr w:type="gramEnd"/>
      <w:r>
        <w:t xml:space="preserve"> = next </w:t>
      </w:r>
    </w:p>
    <w:p w14:paraId="09A3644E" w14:textId="77777777" w:rsidR="0003520B" w:rsidRDefault="0003520B" w:rsidP="0003520B">
      <w:r>
        <w:t xml:space="preserve">        </w:t>
      </w:r>
    </w:p>
    <w:p w14:paraId="5C4BC812" w14:textId="77777777" w:rsidR="0003520B" w:rsidRDefault="0003520B" w:rsidP="0003520B">
      <w:r>
        <w:t xml:space="preserve">def </w:t>
      </w:r>
      <w:proofErr w:type="spellStart"/>
      <w:r>
        <w:t>PrintNodes</w:t>
      </w:r>
      <w:proofErr w:type="spellEnd"/>
      <w:r>
        <w:t>(N):</w:t>
      </w:r>
    </w:p>
    <w:p w14:paraId="62473C2B" w14:textId="77777777" w:rsidR="0003520B" w:rsidRDefault="0003520B" w:rsidP="0003520B">
      <w:r>
        <w:t xml:space="preserve">    if </w:t>
      </w:r>
      <w:proofErr w:type="gramStart"/>
      <w:r>
        <w:t>N !</w:t>
      </w:r>
      <w:proofErr w:type="gramEnd"/>
      <w:r>
        <w:t>= None:</w:t>
      </w:r>
    </w:p>
    <w:p w14:paraId="61DC3175" w14:textId="77777777" w:rsidR="0003520B" w:rsidRDefault="0003520B" w:rsidP="0003520B">
      <w:r>
        <w:lastRenderedPageBreak/>
        <w:t xml:space="preserve">        </w:t>
      </w:r>
      <w:proofErr w:type="gramStart"/>
      <w:r>
        <w:t>print(</w:t>
      </w:r>
      <w:proofErr w:type="spellStart"/>
      <w:proofErr w:type="gramEnd"/>
      <w:r>
        <w:t>N.item</w:t>
      </w:r>
      <w:proofErr w:type="spellEnd"/>
      <w:r>
        <w:t>, end=' ')</w:t>
      </w:r>
    </w:p>
    <w:p w14:paraId="57624EA9" w14:textId="77777777" w:rsidR="0003520B" w:rsidRDefault="0003520B" w:rsidP="0003520B">
      <w:r>
        <w:t xml:space="preserve">        </w:t>
      </w:r>
      <w:proofErr w:type="spellStart"/>
      <w:r>
        <w:t>PrintNodes</w:t>
      </w:r>
      <w:proofErr w:type="spellEnd"/>
      <w:r>
        <w:t>(</w:t>
      </w:r>
      <w:proofErr w:type="spellStart"/>
      <w:proofErr w:type="gramStart"/>
      <w:r>
        <w:t>N.next</w:t>
      </w:r>
      <w:proofErr w:type="spellEnd"/>
      <w:proofErr w:type="gramEnd"/>
      <w:r>
        <w:t>)</w:t>
      </w:r>
    </w:p>
    <w:p w14:paraId="71709E94" w14:textId="77777777" w:rsidR="0003520B" w:rsidRDefault="0003520B" w:rsidP="0003520B">
      <w:r>
        <w:t xml:space="preserve">        </w:t>
      </w:r>
    </w:p>
    <w:p w14:paraId="08809745" w14:textId="77777777" w:rsidR="0003520B" w:rsidRDefault="0003520B" w:rsidP="0003520B">
      <w:r>
        <w:t xml:space="preserve">def </w:t>
      </w:r>
      <w:proofErr w:type="spellStart"/>
      <w:r>
        <w:t>PrintNodesReverse</w:t>
      </w:r>
      <w:proofErr w:type="spellEnd"/>
      <w:r>
        <w:t>(N):</w:t>
      </w:r>
    </w:p>
    <w:p w14:paraId="4837DD26" w14:textId="77777777" w:rsidR="0003520B" w:rsidRDefault="0003520B" w:rsidP="0003520B">
      <w:r>
        <w:t xml:space="preserve">    if </w:t>
      </w:r>
      <w:proofErr w:type="gramStart"/>
      <w:r>
        <w:t>N !</w:t>
      </w:r>
      <w:proofErr w:type="gramEnd"/>
      <w:r>
        <w:t>= None:</w:t>
      </w:r>
    </w:p>
    <w:p w14:paraId="222BE5A8" w14:textId="77777777" w:rsidR="0003520B" w:rsidRDefault="0003520B" w:rsidP="0003520B">
      <w:r>
        <w:t xml:space="preserve">        </w:t>
      </w:r>
      <w:proofErr w:type="spellStart"/>
      <w:r>
        <w:t>PrintNodesReverse</w:t>
      </w:r>
      <w:proofErr w:type="spellEnd"/>
      <w:r>
        <w:t>(</w:t>
      </w:r>
      <w:proofErr w:type="spellStart"/>
      <w:proofErr w:type="gramStart"/>
      <w:r>
        <w:t>N.next</w:t>
      </w:r>
      <w:proofErr w:type="spellEnd"/>
      <w:proofErr w:type="gramEnd"/>
      <w:r>
        <w:t>)</w:t>
      </w:r>
    </w:p>
    <w:p w14:paraId="09161243" w14:textId="77777777" w:rsidR="0003520B" w:rsidRDefault="0003520B" w:rsidP="0003520B">
      <w:r>
        <w:t xml:space="preserve">        </w:t>
      </w:r>
      <w:proofErr w:type="gramStart"/>
      <w:r>
        <w:t>print(</w:t>
      </w:r>
      <w:proofErr w:type="spellStart"/>
      <w:proofErr w:type="gramEnd"/>
      <w:r>
        <w:t>N.item</w:t>
      </w:r>
      <w:proofErr w:type="spellEnd"/>
      <w:r>
        <w:t>, end=' ')</w:t>
      </w:r>
    </w:p>
    <w:p w14:paraId="2EC7389B" w14:textId="77777777" w:rsidR="0003520B" w:rsidRDefault="0003520B" w:rsidP="0003520B">
      <w:r>
        <w:t xml:space="preserve">        </w:t>
      </w:r>
    </w:p>
    <w:p w14:paraId="2BD368DA" w14:textId="77777777" w:rsidR="0003520B" w:rsidRDefault="0003520B" w:rsidP="0003520B">
      <w:r>
        <w:t>#List Functions</w:t>
      </w:r>
    </w:p>
    <w:p w14:paraId="686A452A" w14:textId="77777777" w:rsidR="0003520B" w:rsidRDefault="0003520B" w:rsidP="0003520B">
      <w:r>
        <w:t xml:space="preserve">class List(object):   </w:t>
      </w:r>
    </w:p>
    <w:p w14:paraId="4FEC5185" w14:textId="77777777" w:rsidR="0003520B" w:rsidRDefault="0003520B" w:rsidP="0003520B">
      <w:r>
        <w:t xml:space="preserve">    # Constructor</w:t>
      </w:r>
    </w:p>
    <w:p w14:paraId="38003F6C" w14:textId="77777777" w:rsidR="0003520B" w:rsidRDefault="0003520B" w:rsidP="0003520B">
      <w:r>
        <w:t xml:space="preserve">    def __</w:t>
      </w:r>
      <w:proofErr w:type="spellStart"/>
      <w:r>
        <w:t>init</w:t>
      </w:r>
      <w:proofErr w:type="spellEnd"/>
      <w:r>
        <w:t xml:space="preserve">__(self): </w:t>
      </w:r>
    </w:p>
    <w:p w14:paraId="7C8DDF7B" w14:textId="77777777" w:rsidR="0003520B" w:rsidRDefault="0003520B" w:rsidP="0003520B">
      <w:r>
        <w:t xml:space="preserve">        </w:t>
      </w:r>
      <w:proofErr w:type="spellStart"/>
      <w:proofErr w:type="gramStart"/>
      <w:r>
        <w:t>self.head</w:t>
      </w:r>
      <w:proofErr w:type="spellEnd"/>
      <w:proofErr w:type="gramEnd"/>
      <w:r>
        <w:t xml:space="preserve"> = None</w:t>
      </w:r>
    </w:p>
    <w:p w14:paraId="69C37C4C" w14:textId="77777777" w:rsidR="0003520B" w:rsidRDefault="0003520B" w:rsidP="0003520B">
      <w:r>
        <w:t xml:space="preserve">        </w:t>
      </w:r>
      <w:proofErr w:type="spellStart"/>
      <w:proofErr w:type="gramStart"/>
      <w:r>
        <w:t>self.tail</w:t>
      </w:r>
      <w:proofErr w:type="spellEnd"/>
      <w:proofErr w:type="gramEnd"/>
      <w:r>
        <w:t xml:space="preserve"> = None</w:t>
      </w:r>
    </w:p>
    <w:p w14:paraId="0B847150" w14:textId="77777777" w:rsidR="0003520B" w:rsidRDefault="0003520B" w:rsidP="0003520B">
      <w:r>
        <w:t xml:space="preserve">        </w:t>
      </w:r>
    </w:p>
    <w:p w14:paraId="72FBCDA5" w14:textId="77777777" w:rsidR="0003520B" w:rsidRDefault="0003520B" w:rsidP="0003520B">
      <w:r>
        <w:t xml:space="preserve">def </w:t>
      </w:r>
      <w:proofErr w:type="spellStart"/>
      <w:r>
        <w:t>IsEmpty</w:t>
      </w:r>
      <w:proofErr w:type="spellEnd"/>
      <w:r>
        <w:t xml:space="preserve">(L):  </w:t>
      </w:r>
    </w:p>
    <w:p w14:paraId="410D2D00" w14:textId="77777777" w:rsidR="0003520B" w:rsidRDefault="0003520B" w:rsidP="0003520B">
      <w:r>
        <w:t xml:space="preserve">    return </w:t>
      </w:r>
      <w:proofErr w:type="spellStart"/>
      <w:proofErr w:type="gramStart"/>
      <w:r>
        <w:t>L.head</w:t>
      </w:r>
      <w:proofErr w:type="spellEnd"/>
      <w:proofErr w:type="gramEnd"/>
      <w:r>
        <w:t xml:space="preserve"> == None     </w:t>
      </w:r>
    </w:p>
    <w:p w14:paraId="31842ECB" w14:textId="77777777" w:rsidR="0003520B" w:rsidRDefault="0003520B" w:rsidP="0003520B">
      <w:r>
        <w:t xml:space="preserve">        </w:t>
      </w:r>
    </w:p>
    <w:p w14:paraId="3703FAC3" w14:textId="77777777" w:rsidR="0003520B" w:rsidRDefault="0003520B" w:rsidP="0003520B">
      <w:r>
        <w:t>def Append(</w:t>
      </w:r>
      <w:proofErr w:type="spellStart"/>
      <w:proofErr w:type="gramStart"/>
      <w:r>
        <w:t>L,x</w:t>
      </w:r>
      <w:proofErr w:type="spellEnd"/>
      <w:proofErr w:type="gramEnd"/>
      <w:r>
        <w:t xml:space="preserve">): </w:t>
      </w:r>
    </w:p>
    <w:p w14:paraId="2EB7DC97" w14:textId="77777777" w:rsidR="0003520B" w:rsidRDefault="0003520B" w:rsidP="0003520B">
      <w:r>
        <w:t xml:space="preserve">    # Inserts x at end of list L</w:t>
      </w:r>
    </w:p>
    <w:p w14:paraId="5E9646D9" w14:textId="77777777" w:rsidR="0003520B" w:rsidRDefault="0003520B" w:rsidP="0003520B">
      <w:r>
        <w:t xml:space="preserve">    if </w:t>
      </w:r>
      <w:proofErr w:type="spellStart"/>
      <w:r>
        <w:t>IsEmpty</w:t>
      </w:r>
      <w:proofErr w:type="spellEnd"/>
      <w:r>
        <w:t>(L):</w:t>
      </w:r>
    </w:p>
    <w:p w14:paraId="4628E34D" w14:textId="77777777" w:rsidR="0003520B" w:rsidRDefault="0003520B" w:rsidP="0003520B">
      <w:r>
        <w:t xml:space="preserve">        </w:t>
      </w:r>
      <w:proofErr w:type="spellStart"/>
      <w:r>
        <w:t>L.head</w:t>
      </w:r>
      <w:proofErr w:type="spellEnd"/>
      <w:r>
        <w:t xml:space="preserve"> = Node(x)</w:t>
      </w:r>
    </w:p>
    <w:p w14:paraId="29A4CD1A" w14:textId="77777777" w:rsidR="0003520B" w:rsidRDefault="0003520B" w:rsidP="0003520B">
      <w:r>
        <w:t xml:space="preserve">        </w:t>
      </w:r>
      <w:proofErr w:type="spellStart"/>
      <w:r>
        <w:t>L.tail</w:t>
      </w:r>
      <w:proofErr w:type="spellEnd"/>
      <w:r>
        <w:t xml:space="preserve"> = </w:t>
      </w:r>
      <w:proofErr w:type="spellStart"/>
      <w:proofErr w:type="gramStart"/>
      <w:r>
        <w:t>L.head</w:t>
      </w:r>
      <w:proofErr w:type="spellEnd"/>
      <w:proofErr w:type="gramEnd"/>
    </w:p>
    <w:p w14:paraId="325D26E7" w14:textId="77777777" w:rsidR="0003520B" w:rsidRDefault="0003520B" w:rsidP="0003520B">
      <w:r>
        <w:lastRenderedPageBreak/>
        <w:t xml:space="preserve">    else:</w:t>
      </w:r>
    </w:p>
    <w:p w14:paraId="3AAA3832" w14:textId="77777777" w:rsidR="0003520B" w:rsidRDefault="0003520B" w:rsidP="0003520B">
      <w:r>
        <w:t xml:space="preserve">        </w:t>
      </w:r>
      <w:proofErr w:type="spellStart"/>
      <w:r>
        <w:t>L.</w:t>
      </w:r>
      <w:proofErr w:type="gramStart"/>
      <w:r>
        <w:t>tail.next</w:t>
      </w:r>
      <w:proofErr w:type="spellEnd"/>
      <w:proofErr w:type="gramEnd"/>
      <w:r>
        <w:t xml:space="preserve"> = Node(x)</w:t>
      </w:r>
    </w:p>
    <w:p w14:paraId="2F3AAC8F" w14:textId="77777777" w:rsidR="0003520B" w:rsidRDefault="0003520B" w:rsidP="0003520B">
      <w:r>
        <w:t xml:space="preserve">        </w:t>
      </w:r>
      <w:proofErr w:type="spellStart"/>
      <w:r>
        <w:t>L.tail</w:t>
      </w:r>
      <w:proofErr w:type="spellEnd"/>
      <w:r>
        <w:t xml:space="preserve"> = </w:t>
      </w:r>
      <w:proofErr w:type="spellStart"/>
      <w:proofErr w:type="gramStart"/>
      <w:r>
        <w:t>L.tail</w:t>
      </w:r>
      <w:proofErr w:type="gramEnd"/>
      <w:r>
        <w:t>.next</w:t>
      </w:r>
      <w:proofErr w:type="spellEnd"/>
    </w:p>
    <w:p w14:paraId="78FAADFB" w14:textId="77777777" w:rsidR="0003520B" w:rsidRDefault="0003520B" w:rsidP="0003520B">
      <w:r>
        <w:t xml:space="preserve">        </w:t>
      </w:r>
    </w:p>
    <w:p w14:paraId="43F173B0" w14:textId="77777777" w:rsidR="0003520B" w:rsidRDefault="0003520B" w:rsidP="0003520B">
      <w:r>
        <w:t>def Print(L):</w:t>
      </w:r>
    </w:p>
    <w:p w14:paraId="20F00A5F" w14:textId="77777777" w:rsidR="0003520B" w:rsidRDefault="0003520B" w:rsidP="0003520B">
      <w:r>
        <w:t xml:space="preserve">    # Prints list L's items in order using a loop</w:t>
      </w:r>
    </w:p>
    <w:p w14:paraId="33CA936A" w14:textId="77777777" w:rsidR="0003520B" w:rsidRDefault="0003520B" w:rsidP="0003520B">
      <w:r>
        <w:t xml:space="preserve">    temp = </w:t>
      </w:r>
      <w:proofErr w:type="spellStart"/>
      <w:proofErr w:type="gramStart"/>
      <w:r>
        <w:t>L.head</w:t>
      </w:r>
      <w:proofErr w:type="spellEnd"/>
      <w:proofErr w:type="gramEnd"/>
    </w:p>
    <w:p w14:paraId="7D86061F" w14:textId="77777777" w:rsidR="0003520B" w:rsidRDefault="0003520B" w:rsidP="0003520B">
      <w:r>
        <w:t xml:space="preserve">    while temp is not None:</w:t>
      </w:r>
    </w:p>
    <w:p w14:paraId="19A5D172" w14:textId="77777777" w:rsidR="0003520B" w:rsidRDefault="0003520B" w:rsidP="0003520B">
      <w:r>
        <w:t xml:space="preserve">        </w:t>
      </w:r>
      <w:proofErr w:type="gramStart"/>
      <w:r>
        <w:t>print(</w:t>
      </w:r>
      <w:proofErr w:type="spellStart"/>
      <w:proofErr w:type="gramEnd"/>
      <w:r>
        <w:t>temp.item</w:t>
      </w:r>
      <w:proofErr w:type="spellEnd"/>
      <w:r>
        <w:t>, end=' ')</w:t>
      </w:r>
    </w:p>
    <w:p w14:paraId="0960B166" w14:textId="77777777" w:rsidR="0003520B" w:rsidRDefault="0003520B" w:rsidP="0003520B">
      <w:r>
        <w:t xml:space="preserve">        temp = </w:t>
      </w:r>
      <w:proofErr w:type="spellStart"/>
      <w:proofErr w:type="gramStart"/>
      <w:r>
        <w:t>temp.next</w:t>
      </w:r>
      <w:proofErr w:type="spellEnd"/>
      <w:proofErr w:type="gramEnd"/>
    </w:p>
    <w:p w14:paraId="5D824542" w14:textId="77777777" w:rsidR="0003520B" w:rsidRDefault="0003520B" w:rsidP="0003520B">
      <w:r>
        <w:t xml:space="preserve">    </w:t>
      </w:r>
      <w:proofErr w:type="gramStart"/>
      <w:r>
        <w:t>print(</w:t>
      </w:r>
      <w:proofErr w:type="gramEnd"/>
      <w:r>
        <w:t xml:space="preserve">)  # New line </w:t>
      </w:r>
    </w:p>
    <w:p w14:paraId="69A7DF73" w14:textId="77777777" w:rsidR="0003520B" w:rsidRDefault="0003520B" w:rsidP="0003520B"/>
    <w:p w14:paraId="68341CE3" w14:textId="77777777" w:rsidR="0003520B" w:rsidRDefault="0003520B" w:rsidP="0003520B">
      <w:r>
        <w:t xml:space="preserve">def </w:t>
      </w:r>
      <w:proofErr w:type="spellStart"/>
      <w:r>
        <w:t>PrintRec</w:t>
      </w:r>
      <w:proofErr w:type="spellEnd"/>
      <w:r>
        <w:t>(L):</w:t>
      </w:r>
    </w:p>
    <w:p w14:paraId="32450FB3" w14:textId="77777777" w:rsidR="0003520B" w:rsidRDefault="0003520B" w:rsidP="0003520B">
      <w:r>
        <w:t xml:space="preserve">    # Prints list L's items in order using recursion</w:t>
      </w:r>
    </w:p>
    <w:p w14:paraId="1E781AB3" w14:textId="77777777" w:rsidR="0003520B" w:rsidRDefault="0003520B" w:rsidP="0003520B">
      <w:r>
        <w:t xml:space="preserve">    </w:t>
      </w:r>
      <w:proofErr w:type="spellStart"/>
      <w:r>
        <w:t>PrintNodes</w:t>
      </w:r>
      <w:proofErr w:type="spellEnd"/>
      <w:r>
        <w:t>(</w:t>
      </w:r>
      <w:proofErr w:type="spellStart"/>
      <w:proofErr w:type="gramStart"/>
      <w:r>
        <w:t>L.head</w:t>
      </w:r>
      <w:proofErr w:type="spellEnd"/>
      <w:proofErr w:type="gramEnd"/>
      <w:r>
        <w:t>)</w:t>
      </w:r>
    </w:p>
    <w:p w14:paraId="00A5023F" w14:textId="77777777" w:rsidR="0003520B" w:rsidRDefault="0003520B" w:rsidP="0003520B">
      <w:r>
        <w:t xml:space="preserve">    </w:t>
      </w:r>
      <w:proofErr w:type="gramStart"/>
      <w:r>
        <w:t>print(</w:t>
      </w:r>
      <w:proofErr w:type="gramEnd"/>
      <w:r>
        <w:t xml:space="preserve">) </w:t>
      </w:r>
    </w:p>
    <w:p w14:paraId="5553EDB9" w14:textId="77777777" w:rsidR="0003520B" w:rsidRDefault="0003520B" w:rsidP="0003520B">
      <w:r>
        <w:t xml:space="preserve">    </w:t>
      </w:r>
    </w:p>
    <w:p w14:paraId="0FD3ACF3" w14:textId="77777777" w:rsidR="0003520B" w:rsidRDefault="0003520B" w:rsidP="0003520B">
      <w:r>
        <w:t>def Remove(</w:t>
      </w:r>
      <w:proofErr w:type="spellStart"/>
      <w:proofErr w:type="gramStart"/>
      <w:r>
        <w:t>L,x</w:t>
      </w:r>
      <w:proofErr w:type="spellEnd"/>
      <w:proofErr w:type="gramEnd"/>
      <w:r>
        <w:t>):</w:t>
      </w:r>
    </w:p>
    <w:p w14:paraId="469EA3F1" w14:textId="77777777" w:rsidR="0003520B" w:rsidRDefault="0003520B" w:rsidP="0003520B">
      <w:r>
        <w:t xml:space="preserve">    # Removes x from list L</w:t>
      </w:r>
    </w:p>
    <w:p w14:paraId="4F044132" w14:textId="77777777" w:rsidR="0003520B" w:rsidRDefault="0003520B" w:rsidP="0003520B">
      <w:r>
        <w:t xml:space="preserve">    # It does nothing if x is not in L</w:t>
      </w:r>
    </w:p>
    <w:p w14:paraId="71460389" w14:textId="77777777" w:rsidR="0003520B" w:rsidRDefault="0003520B" w:rsidP="0003520B">
      <w:r>
        <w:t xml:space="preserve">    if </w:t>
      </w:r>
      <w:proofErr w:type="spellStart"/>
      <w:proofErr w:type="gramStart"/>
      <w:r>
        <w:t>L.head</w:t>
      </w:r>
      <w:proofErr w:type="spellEnd"/>
      <w:proofErr w:type="gramEnd"/>
      <w:r>
        <w:t>==None:</w:t>
      </w:r>
    </w:p>
    <w:p w14:paraId="26029FF3" w14:textId="77777777" w:rsidR="0003520B" w:rsidRDefault="0003520B" w:rsidP="0003520B">
      <w:r>
        <w:t xml:space="preserve">        return</w:t>
      </w:r>
    </w:p>
    <w:p w14:paraId="4DBEE672" w14:textId="77777777" w:rsidR="0003520B" w:rsidRDefault="0003520B" w:rsidP="0003520B">
      <w:r>
        <w:t xml:space="preserve">    if </w:t>
      </w:r>
      <w:proofErr w:type="spellStart"/>
      <w:proofErr w:type="gramStart"/>
      <w:r>
        <w:t>L.head</w:t>
      </w:r>
      <w:proofErr w:type="gramEnd"/>
      <w:r>
        <w:t>.item</w:t>
      </w:r>
      <w:proofErr w:type="spellEnd"/>
      <w:r>
        <w:t xml:space="preserve"> == x:</w:t>
      </w:r>
    </w:p>
    <w:p w14:paraId="2F9B93F5" w14:textId="77777777" w:rsidR="0003520B" w:rsidRDefault="0003520B" w:rsidP="0003520B">
      <w:r>
        <w:lastRenderedPageBreak/>
        <w:t xml:space="preserve">        if </w:t>
      </w:r>
      <w:proofErr w:type="spellStart"/>
      <w:proofErr w:type="gramStart"/>
      <w:r>
        <w:t>L.head</w:t>
      </w:r>
      <w:proofErr w:type="spellEnd"/>
      <w:proofErr w:type="gramEnd"/>
      <w:r>
        <w:t xml:space="preserve"> == </w:t>
      </w:r>
      <w:proofErr w:type="spellStart"/>
      <w:r>
        <w:t>L.tail</w:t>
      </w:r>
      <w:proofErr w:type="spellEnd"/>
      <w:r>
        <w:t>: # x is the only element in list</w:t>
      </w:r>
    </w:p>
    <w:p w14:paraId="7E87F119" w14:textId="77777777" w:rsidR="0003520B" w:rsidRDefault="0003520B" w:rsidP="0003520B">
      <w:r>
        <w:t xml:space="preserve">            </w:t>
      </w:r>
      <w:proofErr w:type="spellStart"/>
      <w:r>
        <w:t>L.head</w:t>
      </w:r>
      <w:proofErr w:type="spellEnd"/>
      <w:r>
        <w:t xml:space="preserve"> = None</w:t>
      </w:r>
    </w:p>
    <w:p w14:paraId="403936C8" w14:textId="77777777" w:rsidR="0003520B" w:rsidRDefault="0003520B" w:rsidP="0003520B">
      <w:r>
        <w:t xml:space="preserve">            </w:t>
      </w:r>
      <w:proofErr w:type="spellStart"/>
      <w:r>
        <w:t>L.tail</w:t>
      </w:r>
      <w:proofErr w:type="spellEnd"/>
      <w:r>
        <w:t xml:space="preserve"> = None</w:t>
      </w:r>
    </w:p>
    <w:p w14:paraId="6DF7634E" w14:textId="77777777" w:rsidR="0003520B" w:rsidRDefault="0003520B" w:rsidP="0003520B">
      <w:r>
        <w:t xml:space="preserve">        else:</w:t>
      </w:r>
    </w:p>
    <w:p w14:paraId="46A9A092" w14:textId="77777777" w:rsidR="0003520B" w:rsidRDefault="0003520B" w:rsidP="0003520B">
      <w:r>
        <w:t xml:space="preserve">            </w:t>
      </w:r>
      <w:proofErr w:type="spellStart"/>
      <w:r>
        <w:t>L.head</w:t>
      </w:r>
      <w:proofErr w:type="spellEnd"/>
      <w:r>
        <w:t xml:space="preserve"> = </w:t>
      </w:r>
      <w:proofErr w:type="spellStart"/>
      <w:proofErr w:type="gramStart"/>
      <w:r>
        <w:t>L.head</w:t>
      </w:r>
      <w:proofErr w:type="gramEnd"/>
      <w:r>
        <w:t>.next</w:t>
      </w:r>
      <w:proofErr w:type="spellEnd"/>
    </w:p>
    <w:p w14:paraId="7481D6FB" w14:textId="77777777" w:rsidR="0003520B" w:rsidRDefault="0003520B" w:rsidP="0003520B">
      <w:r>
        <w:t xml:space="preserve">    else:</w:t>
      </w:r>
    </w:p>
    <w:p w14:paraId="34214223" w14:textId="77777777" w:rsidR="0003520B" w:rsidRDefault="0003520B" w:rsidP="0003520B">
      <w:r>
        <w:t xml:space="preserve">         # Find x</w:t>
      </w:r>
    </w:p>
    <w:p w14:paraId="7AF3025E" w14:textId="77777777" w:rsidR="0003520B" w:rsidRDefault="0003520B" w:rsidP="0003520B">
      <w:r>
        <w:t xml:space="preserve">         temp = </w:t>
      </w:r>
      <w:proofErr w:type="spellStart"/>
      <w:proofErr w:type="gramStart"/>
      <w:r>
        <w:t>L.head</w:t>
      </w:r>
      <w:proofErr w:type="spellEnd"/>
      <w:proofErr w:type="gramEnd"/>
    </w:p>
    <w:p w14:paraId="57AEBF31" w14:textId="77777777" w:rsidR="0003520B" w:rsidRDefault="0003520B" w:rsidP="0003520B">
      <w:r>
        <w:t xml:space="preserve">         while </w:t>
      </w:r>
      <w:proofErr w:type="spellStart"/>
      <w:proofErr w:type="gramStart"/>
      <w:r>
        <w:t>temp.next</w:t>
      </w:r>
      <w:proofErr w:type="spellEnd"/>
      <w:proofErr w:type="gramEnd"/>
      <w:r>
        <w:t xml:space="preserve"> != None and </w:t>
      </w:r>
      <w:proofErr w:type="spellStart"/>
      <w:r>
        <w:t>temp.next.item</w:t>
      </w:r>
      <w:proofErr w:type="spellEnd"/>
      <w:r>
        <w:t xml:space="preserve"> !=x:</w:t>
      </w:r>
    </w:p>
    <w:p w14:paraId="65E99C21" w14:textId="77777777" w:rsidR="0003520B" w:rsidRDefault="0003520B" w:rsidP="0003520B">
      <w:r>
        <w:t xml:space="preserve">             temp = </w:t>
      </w:r>
      <w:proofErr w:type="spellStart"/>
      <w:proofErr w:type="gramStart"/>
      <w:r>
        <w:t>temp.next</w:t>
      </w:r>
      <w:proofErr w:type="spellEnd"/>
      <w:proofErr w:type="gramEnd"/>
    </w:p>
    <w:p w14:paraId="4E179C51" w14:textId="77777777" w:rsidR="0003520B" w:rsidRDefault="0003520B" w:rsidP="0003520B">
      <w:r>
        <w:t xml:space="preserve">         if </w:t>
      </w:r>
      <w:proofErr w:type="spellStart"/>
      <w:proofErr w:type="gramStart"/>
      <w:r>
        <w:t>temp.next</w:t>
      </w:r>
      <w:proofErr w:type="spellEnd"/>
      <w:proofErr w:type="gramEnd"/>
      <w:r>
        <w:t xml:space="preserve"> != None: # x was found</w:t>
      </w:r>
    </w:p>
    <w:p w14:paraId="7AD4B2B4" w14:textId="77777777" w:rsidR="0003520B" w:rsidRDefault="0003520B" w:rsidP="0003520B">
      <w:r>
        <w:t xml:space="preserve">             if </w:t>
      </w:r>
      <w:proofErr w:type="spellStart"/>
      <w:proofErr w:type="gramStart"/>
      <w:r>
        <w:t>temp.next</w:t>
      </w:r>
      <w:proofErr w:type="spellEnd"/>
      <w:proofErr w:type="gramEnd"/>
      <w:r>
        <w:t xml:space="preserve"> == </w:t>
      </w:r>
      <w:proofErr w:type="spellStart"/>
      <w:r>
        <w:t>L.tail</w:t>
      </w:r>
      <w:proofErr w:type="spellEnd"/>
      <w:r>
        <w:t>: # x is the last node</w:t>
      </w:r>
    </w:p>
    <w:p w14:paraId="4CD89714" w14:textId="77777777" w:rsidR="0003520B" w:rsidRDefault="0003520B" w:rsidP="0003520B">
      <w:r>
        <w:t xml:space="preserve">                 </w:t>
      </w:r>
      <w:proofErr w:type="spellStart"/>
      <w:r>
        <w:t>L.tail</w:t>
      </w:r>
      <w:proofErr w:type="spellEnd"/>
      <w:r>
        <w:t xml:space="preserve"> = temp</w:t>
      </w:r>
    </w:p>
    <w:p w14:paraId="2C28C57D" w14:textId="77777777" w:rsidR="0003520B" w:rsidRDefault="0003520B" w:rsidP="0003520B">
      <w:r>
        <w:t xml:space="preserve">                 </w:t>
      </w:r>
      <w:proofErr w:type="spellStart"/>
      <w:r>
        <w:t>L.</w:t>
      </w:r>
      <w:proofErr w:type="gramStart"/>
      <w:r>
        <w:t>tail.next</w:t>
      </w:r>
      <w:proofErr w:type="spellEnd"/>
      <w:proofErr w:type="gramEnd"/>
      <w:r>
        <w:t xml:space="preserve"> = None</w:t>
      </w:r>
    </w:p>
    <w:p w14:paraId="332D237A" w14:textId="77777777" w:rsidR="0003520B" w:rsidRDefault="0003520B" w:rsidP="0003520B">
      <w:r>
        <w:t xml:space="preserve">             else:</w:t>
      </w:r>
    </w:p>
    <w:p w14:paraId="65B6DBB4" w14:textId="77777777" w:rsidR="0003520B" w:rsidRDefault="0003520B" w:rsidP="0003520B">
      <w:r>
        <w:t xml:space="preserve">                 </w:t>
      </w:r>
      <w:proofErr w:type="spellStart"/>
      <w:proofErr w:type="gramStart"/>
      <w:r>
        <w:t>temp.next</w:t>
      </w:r>
      <w:proofErr w:type="spellEnd"/>
      <w:proofErr w:type="gramEnd"/>
      <w:r>
        <w:t xml:space="preserve"> = </w:t>
      </w:r>
      <w:proofErr w:type="spellStart"/>
      <w:r>
        <w:t>temp.next.next</w:t>
      </w:r>
      <w:proofErr w:type="spellEnd"/>
    </w:p>
    <w:p w14:paraId="3317872C" w14:textId="77777777" w:rsidR="0003520B" w:rsidRDefault="0003520B" w:rsidP="0003520B">
      <w:r>
        <w:t xml:space="preserve">         </w:t>
      </w:r>
    </w:p>
    <w:p w14:paraId="28A96359" w14:textId="77777777" w:rsidR="0003520B" w:rsidRDefault="0003520B" w:rsidP="0003520B">
      <w:r>
        <w:t xml:space="preserve">def </w:t>
      </w:r>
      <w:proofErr w:type="spellStart"/>
      <w:r>
        <w:t>PrintReverse</w:t>
      </w:r>
      <w:proofErr w:type="spellEnd"/>
      <w:r>
        <w:t>(L):</w:t>
      </w:r>
    </w:p>
    <w:p w14:paraId="0555284D" w14:textId="77777777" w:rsidR="0003520B" w:rsidRDefault="0003520B" w:rsidP="0003520B">
      <w:r>
        <w:t xml:space="preserve">    # Prints list L's items in reverse order</w:t>
      </w:r>
    </w:p>
    <w:p w14:paraId="2EF7B2B8" w14:textId="77777777" w:rsidR="0003520B" w:rsidRDefault="0003520B" w:rsidP="0003520B">
      <w:r>
        <w:t xml:space="preserve">    </w:t>
      </w:r>
      <w:proofErr w:type="spellStart"/>
      <w:r>
        <w:t>PrintNodesReverse</w:t>
      </w:r>
      <w:proofErr w:type="spellEnd"/>
      <w:r>
        <w:t>(</w:t>
      </w:r>
      <w:proofErr w:type="spellStart"/>
      <w:proofErr w:type="gramStart"/>
      <w:r>
        <w:t>L.head</w:t>
      </w:r>
      <w:proofErr w:type="spellEnd"/>
      <w:proofErr w:type="gramEnd"/>
      <w:r>
        <w:t>)</w:t>
      </w:r>
    </w:p>
    <w:p w14:paraId="6F8FFEC7" w14:textId="77777777" w:rsidR="0003520B" w:rsidRDefault="0003520B" w:rsidP="0003520B">
      <w:r>
        <w:t xml:space="preserve">    </w:t>
      </w:r>
      <w:proofErr w:type="gramStart"/>
      <w:r>
        <w:t>print(</w:t>
      </w:r>
      <w:proofErr w:type="gramEnd"/>
      <w:r>
        <w:t xml:space="preserve">)             </w:t>
      </w:r>
    </w:p>
    <w:p w14:paraId="022E1281" w14:textId="77777777" w:rsidR="0003520B" w:rsidRDefault="0003520B" w:rsidP="0003520B">
      <w:r>
        <w:t>def prepend(</w:t>
      </w:r>
      <w:proofErr w:type="spellStart"/>
      <w:proofErr w:type="gramStart"/>
      <w:r>
        <w:t>L,x</w:t>
      </w:r>
      <w:proofErr w:type="spellEnd"/>
      <w:proofErr w:type="gramEnd"/>
      <w:r>
        <w:t>):</w:t>
      </w:r>
    </w:p>
    <w:p w14:paraId="3C889C3B" w14:textId="77777777" w:rsidR="0003520B" w:rsidRDefault="0003520B" w:rsidP="0003520B">
      <w:r>
        <w:t xml:space="preserve">    if </w:t>
      </w:r>
      <w:proofErr w:type="spellStart"/>
      <w:proofErr w:type="gramStart"/>
      <w:r>
        <w:t>L.head</w:t>
      </w:r>
      <w:proofErr w:type="spellEnd"/>
      <w:proofErr w:type="gramEnd"/>
      <w:r>
        <w:t xml:space="preserve"> is None:</w:t>
      </w:r>
    </w:p>
    <w:p w14:paraId="5FDE5435" w14:textId="77777777" w:rsidR="0003520B" w:rsidRDefault="0003520B" w:rsidP="0003520B">
      <w:r>
        <w:lastRenderedPageBreak/>
        <w:t xml:space="preserve">        </w:t>
      </w:r>
      <w:proofErr w:type="spellStart"/>
      <w:r>
        <w:t>L.head</w:t>
      </w:r>
      <w:proofErr w:type="spellEnd"/>
      <w:r>
        <w:t xml:space="preserve"> = Node(x)</w:t>
      </w:r>
    </w:p>
    <w:p w14:paraId="6F515EC0" w14:textId="77777777" w:rsidR="0003520B" w:rsidRDefault="0003520B" w:rsidP="0003520B">
      <w:r>
        <w:t xml:space="preserve">        </w:t>
      </w:r>
      <w:proofErr w:type="spellStart"/>
      <w:r>
        <w:t>L.tail</w:t>
      </w:r>
      <w:proofErr w:type="spellEnd"/>
      <w:r>
        <w:t xml:space="preserve"> = Node(x)</w:t>
      </w:r>
    </w:p>
    <w:p w14:paraId="1FACE25D" w14:textId="77777777" w:rsidR="0003520B" w:rsidRDefault="0003520B" w:rsidP="0003520B">
      <w:r>
        <w:t xml:space="preserve">    else:</w:t>
      </w:r>
    </w:p>
    <w:p w14:paraId="4674D1F1" w14:textId="77777777" w:rsidR="0003520B" w:rsidRDefault="0003520B" w:rsidP="0003520B">
      <w:r>
        <w:t xml:space="preserve">        </w:t>
      </w:r>
      <w:proofErr w:type="spellStart"/>
      <w:r>
        <w:t>newNode</w:t>
      </w:r>
      <w:proofErr w:type="spellEnd"/>
      <w:r>
        <w:t xml:space="preserve"> = Node(x)</w:t>
      </w:r>
    </w:p>
    <w:p w14:paraId="0AA6E152" w14:textId="77777777" w:rsidR="0003520B" w:rsidRDefault="0003520B" w:rsidP="0003520B">
      <w:r>
        <w:t xml:space="preserve">        </w:t>
      </w:r>
      <w:proofErr w:type="spellStart"/>
      <w:r>
        <w:t>newNode.next</w:t>
      </w:r>
      <w:proofErr w:type="spellEnd"/>
      <w:r>
        <w:t xml:space="preserve"> = </w:t>
      </w:r>
      <w:proofErr w:type="spellStart"/>
      <w:proofErr w:type="gramStart"/>
      <w:r>
        <w:t>L.head</w:t>
      </w:r>
      <w:proofErr w:type="spellEnd"/>
      <w:proofErr w:type="gramEnd"/>
    </w:p>
    <w:p w14:paraId="3F1EC74D" w14:textId="77777777" w:rsidR="0003520B" w:rsidRDefault="0003520B" w:rsidP="0003520B">
      <w:r>
        <w:t xml:space="preserve">        </w:t>
      </w:r>
      <w:proofErr w:type="spellStart"/>
      <w:r>
        <w:t>L.head</w:t>
      </w:r>
      <w:proofErr w:type="spellEnd"/>
      <w:r>
        <w:t xml:space="preserve"> = </w:t>
      </w:r>
      <w:proofErr w:type="spellStart"/>
      <w:r>
        <w:t>newNode</w:t>
      </w:r>
      <w:proofErr w:type="spellEnd"/>
      <w:r>
        <w:t xml:space="preserve">  </w:t>
      </w:r>
    </w:p>
    <w:p w14:paraId="1AD0BDE0" w14:textId="77777777" w:rsidR="0003520B" w:rsidRDefault="0003520B" w:rsidP="0003520B"/>
    <w:p w14:paraId="5510F93D" w14:textId="77777777" w:rsidR="0003520B" w:rsidRDefault="0003520B" w:rsidP="0003520B"/>
    <w:p w14:paraId="07368237" w14:textId="77777777" w:rsidR="0003520B" w:rsidRDefault="0003520B" w:rsidP="0003520B">
      <w:r>
        <w:t xml:space="preserve"> </w:t>
      </w:r>
    </w:p>
    <w:p w14:paraId="512E1E6B" w14:textId="77777777" w:rsidR="0003520B" w:rsidRDefault="0003520B" w:rsidP="0003520B">
      <w:r>
        <w:t>def BS(L):</w:t>
      </w:r>
    </w:p>
    <w:p w14:paraId="7151CFAD" w14:textId="77777777" w:rsidR="0003520B" w:rsidRDefault="0003520B" w:rsidP="0003520B">
      <w:r>
        <w:t xml:space="preserve">    if </w:t>
      </w:r>
      <w:proofErr w:type="spellStart"/>
      <w:r>
        <w:t>IsEmpty</w:t>
      </w:r>
      <w:proofErr w:type="spellEnd"/>
      <w:r>
        <w:t>(L):</w:t>
      </w:r>
    </w:p>
    <w:p w14:paraId="6A9913C2" w14:textId="77777777" w:rsidR="0003520B" w:rsidRDefault="0003520B" w:rsidP="0003520B">
      <w:r>
        <w:t xml:space="preserve">        return</w:t>
      </w:r>
    </w:p>
    <w:p w14:paraId="0D97F9AF" w14:textId="77777777" w:rsidR="0003520B" w:rsidRDefault="0003520B" w:rsidP="0003520B">
      <w:r>
        <w:t xml:space="preserve">    Interchanged = </w:t>
      </w:r>
      <w:proofErr w:type="spellStart"/>
      <w:r>
        <w:t>False#creating</w:t>
      </w:r>
      <w:proofErr w:type="spellEnd"/>
      <w:r>
        <w:t xml:space="preserve"> requirement to make a base case</w:t>
      </w:r>
    </w:p>
    <w:p w14:paraId="1A5259E3" w14:textId="77777777" w:rsidR="0003520B" w:rsidRDefault="0003520B" w:rsidP="0003520B">
      <w:r>
        <w:t xml:space="preserve">    record=</w:t>
      </w:r>
      <w:proofErr w:type="spellStart"/>
      <w:r>
        <w:t>L.head</w:t>
      </w:r>
      <w:proofErr w:type="spellEnd"/>
    </w:p>
    <w:p w14:paraId="644F0C7D" w14:textId="77777777" w:rsidR="0003520B" w:rsidRDefault="0003520B" w:rsidP="0003520B">
      <w:r>
        <w:t xml:space="preserve">    while </w:t>
      </w:r>
      <w:proofErr w:type="spellStart"/>
      <w:proofErr w:type="gramStart"/>
      <w:r>
        <w:t>record.next</w:t>
      </w:r>
      <w:proofErr w:type="spellEnd"/>
      <w:proofErr w:type="gramEnd"/>
      <w:r>
        <w:t xml:space="preserve"> is not None:#checking that there is a number after head</w:t>
      </w:r>
    </w:p>
    <w:p w14:paraId="479F0C00" w14:textId="77777777" w:rsidR="0003520B" w:rsidRDefault="0003520B" w:rsidP="0003520B">
      <w:r>
        <w:t xml:space="preserve">        if </w:t>
      </w:r>
      <w:proofErr w:type="spellStart"/>
      <w:proofErr w:type="gramStart"/>
      <w:r>
        <w:t>record.item</w:t>
      </w:r>
      <w:proofErr w:type="spellEnd"/>
      <w:proofErr w:type="gramEnd"/>
      <w:r>
        <w:t>&gt;</w:t>
      </w:r>
      <w:proofErr w:type="spellStart"/>
      <w:r>
        <w:t>record.next.item</w:t>
      </w:r>
      <w:proofErr w:type="spellEnd"/>
      <w:r>
        <w:t>:#comparing numbers</w:t>
      </w:r>
    </w:p>
    <w:p w14:paraId="3B9C27C1" w14:textId="77777777" w:rsidR="0003520B" w:rsidRDefault="0003520B" w:rsidP="0003520B">
      <w:r>
        <w:t xml:space="preserve">            catalog=</w:t>
      </w:r>
      <w:proofErr w:type="spellStart"/>
      <w:proofErr w:type="gramStart"/>
      <w:r>
        <w:t>record.item</w:t>
      </w:r>
      <w:proofErr w:type="spellEnd"/>
      <w:proofErr w:type="gramEnd"/>
    </w:p>
    <w:p w14:paraId="70ADE317" w14:textId="77777777" w:rsidR="0003520B" w:rsidRDefault="0003520B" w:rsidP="0003520B">
      <w:r>
        <w:t xml:space="preserve">            </w:t>
      </w:r>
      <w:proofErr w:type="spellStart"/>
      <w:proofErr w:type="gramStart"/>
      <w:r>
        <w:t>record.item</w:t>
      </w:r>
      <w:proofErr w:type="spellEnd"/>
      <w:proofErr w:type="gramEnd"/>
      <w:r>
        <w:t>=</w:t>
      </w:r>
      <w:proofErr w:type="spellStart"/>
      <w:r>
        <w:t>record.next.item#swapping</w:t>
      </w:r>
      <w:proofErr w:type="spellEnd"/>
      <w:r>
        <w:t xml:space="preserve"> values with temporary place holders</w:t>
      </w:r>
    </w:p>
    <w:p w14:paraId="59EDCA3D" w14:textId="77777777" w:rsidR="0003520B" w:rsidRDefault="0003520B" w:rsidP="0003520B">
      <w:r>
        <w:t xml:space="preserve">            </w:t>
      </w:r>
      <w:proofErr w:type="spellStart"/>
      <w:proofErr w:type="gramStart"/>
      <w:r>
        <w:t>record.next</w:t>
      </w:r>
      <w:proofErr w:type="gramEnd"/>
      <w:r>
        <w:t>.item</w:t>
      </w:r>
      <w:proofErr w:type="spellEnd"/>
      <w:r>
        <w:t>=catalog</w:t>
      </w:r>
    </w:p>
    <w:p w14:paraId="12745AC2" w14:textId="77777777" w:rsidR="0003520B" w:rsidRDefault="0003520B" w:rsidP="0003520B">
      <w:r>
        <w:t xml:space="preserve">            Interchanged= True</w:t>
      </w:r>
    </w:p>
    <w:p w14:paraId="14CA7ABA" w14:textId="77777777" w:rsidR="0003520B" w:rsidRDefault="0003520B" w:rsidP="0003520B">
      <w:r>
        <w:t xml:space="preserve">        record=</w:t>
      </w:r>
      <w:proofErr w:type="spellStart"/>
      <w:proofErr w:type="gramStart"/>
      <w:r>
        <w:t>record.next</w:t>
      </w:r>
      <w:proofErr w:type="gramEnd"/>
      <w:r>
        <w:t>#moving</w:t>
      </w:r>
      <w:proofErr w:type="spellEnd"/>
      <w:r>
        <w:t xml:space="preserve"> index to the next one</w:t>
      </w:r>
    </w:p>
    <w:p w14:paraId="36D2F887" w14:textId="77777777" w:rsidR="0003520B" w:rsidRDefault="0003520B" w:rsidP="0003520B">
      <w:r>
        <w:t xml:space="preserve">    if Interchanged == True:</w:t>
      </w:r>
    </w:p>
    <w:p w14:paraId="56952D68" w14:textId="77777777" w:rsidR="0003520B" w:rsidRDefault="0003520B" w:rsidP="0003520B">
      <w:r>
        <w:t xml:space="preserve">        BS(L</w:t>
      </w:r>
      <w:proofErr w:type="gramStart"/>
      <w:r>
        <w:t>)  #</w:t>
      </w:r>
      <w:proofErr w:type="gramEnd"/>
      <w:r>
        <w:t>recursive to reenter loop and swap values till conditions are met</w:t>
      </w:r>
    </w:p>
    <w:p w14:paraId="33FBCADF" w14:textId="77777777" w:rsidR="0003520B" w:rsidRDefault="0003520B" w:rsidP="0003520B">
      <w:r>
        <w:lastRenderedPageBreak/>
        <w:t xml:space="preserve">        </w:t>
      </w:r>
    </w:p>
    <w:p w14:paraId="5DA2898D" w14:textId="77777777" w:rsidR="0003520B" w:rsidRDefault="0003520B" w:rsidP="0003520B">
      <w:r>
        <w:t xml:space="preserve">def </w:t>
      </w:r>
      <w:proofErr w:type="gramStart"/>
      <w:r>
        <w:t>ML(</w:t>
      </w:r>
      <w:proofErr w:type="gramEnd"/>
      <w:r>
        <w:t>L1, L2):</w:t>
      </w:r>
    </w:p>
    <w:p w14:paraId="3F83DD6F" w14:textId="77777777" w:rsidR="0003520B" w:rsidRDefault="0003520B" w:rsidP="0003520B">
      <w:r>
        <w:t xml:space="preserve">    temp = None</w:t>
      </w:r>
    </w:p>
    <w:p w14:paraId="40D2C4CA" w14:textId="77777777" w:rsidR="0003520B" w:rsidRDefault="0003520B" w:rsidP="0003520B">
      <w:r>
        <w:t xml:space="preserve">    if L1 is None:</w:t>
      </w:r>
    </w:p>
    <w:p w14:paraId="70D44E93" w14:textId="77777777" w:rsidR="0003520B" w:rsidRDefault="0003520B" w:rsidP="0003520B">
      <w:r>
        <w:t xml:space="preserve">        return L2</w:t>
      </w:r>
    </w:p>
    <w:p w14:paraId="1BD74B66" w14:textId="77777777" w:rsidR="0003520B" w:rsidRDefault="0003520B" w:rsidP="0003520B">
      <w:r>
        <w:t xml:space="preserve">    if L2 is None:</w:t>
      </w:r>
    </w:p>
    <w:p w14:paraId="2D745468" w14:textId="77777777" w:rsidR="0003520B" w:rsidRDefault="0003520B" w:rsidP="0003520B">
      <w:r>
        <w:t xml:space="preserve">        return L1</w:t>
      </w:r>
    </w:p>
    <w:p w14:paraId="62D6F724" w14:textId="77777777" w:rsidR="0003520B" w:rsidRDefault="0003520B" w:rsidP="0003520B">
      <w:r>
        <w:t xml:space="preserve">    if L</w:t>
      </w:r>
      <w:proofErr w:type="gramStart"/>
      <w:r>
        <w:t>1.item</w:t>
      </w:r>
      <w:proofErr w:type="gramEnd"/>
      <w:r>
        <w:t xml:space="preserve"> &lt;= L2.item: #comparing two </w:t>
      </w:r>
      <w:proofErr w:type="spellStart"/>
      <w:r>
        <w:t>differnt</w:t>
      </w:r>
      <w:proofErr w:type="spellEnd"/>
      <w:r>
        <w:t xml:space="preserve"> lists</w:t>
      </w:r>
    </w:p>
    <w:p w14:paraId="6BD4065A" w14:textId="77777777" w:rsidR="0003520B" w:rsidRDefault="0003520B" w:rsidP="0003520B">
      <w:r>
        <w:t xml:space="preserve">        temp = L1 #storing the smaller list in a temporary list</w:t>
      </w:r>
    </w:p>
    <w:p w14:paraId="4004A893" w14:textId="77777777" w:rsidR="0003520B" w:rsidRDefault="0003520B" w:rsidP="0003520B">
      <w:r>
        <w:t xml:space="preserve">        </w:t>
      </w:r>
      <w:proofErr w:type="spellStart"/>
      <w:proofErr w:type="gramStart"/>
      <w:r>
        <w:t>temp.next</w:t>
      </w:r>
      <w:proofErr w:type="spellEnd"/>
      <w:proofErr w:type="gramEnd"/>
      <w:r>
        <w:t xml:space="preserve"> = ML(L1.next, L2)#entering a recursively loop to check the following item in the smaller list</w:t>
      </w:r>
    </w:p>
    <w:p w14:paraId="0DC3EF3D" w14:textId="77777777" w:rsidR="0003520B" w:rsidRDefault="0003520B" w:rsidP="0003520B">
      <w:r>
        <w:t xml:space="preserve">    else:</w:t>
      </w:r>
    </w:p>
    <w:p w14:paraId="30BDB6DA" w14:textId="77777777" w:rsidR="0003520B" w:rsidRDefault="0003520B" w:rsidP="0003520B">
      <w:r>
        <w:t xml:space="preserve">        temp = L2 #storing the larger list in the temporary list</w:t>
      </w:r>
    </w:p>
    <w:p w14:paraId="791C8BCE" w14:textId="77777777" w:rsidR="0003520B" w:rsidRDefault="0003520B" w:rsidP="0003520B">
      <w:r>
        <w:t xml:space="preserve">        </w:t>
      </w:r>
      <w:proofErr w:type="spellStart"/>
      <w:proofErr w:type="gramStart"/>
      <w:r>
        <w:t>temp.next</w:t>
      </w:r>
      <w:proofErr w:type="spellEnd"/>
      <w:proofErr w:type="gramEnd"/>
      <w:r>
        <w:t xml:space="preserve"> = ML(L1, L2.next)#entering a recursively loop to check the following item in the bigger list</w:t>
      </w:r>
    </w:p>
    <w:p w14:paraId="572C4A08" w14:textId="77777777" w:rsidR="0003520B" w:rsidRDefault="0003520B" w:rsidP="0003520B">
      <w:r>
        <w:t xml:space="preserve">    return temp</w:t>
      </w:r>
    </w:p>
    <w:p w14:paraId="5920F9D5" w14:textId="77777777" w:rsidR="0003520B" w:rsidRDefault="0003520B" w:rsidP="0003520B"/>
    <w:p w14:paraId="611D53EB" w14:textId="77777777" w:rsidR="0003520B" w:rsidRDefault="0003520B" w:rsidP="0003520B">
      <w:r>
        <w:t xml:space="preserve">def </w:t>
      </w:r>
      <w:proofErr w:type="gramStart"/>
      <w:r>
        <w:t>MS(</w:t>
      </w:r>
      <w:proofErr w:type="gramEnd"/>
      <w:r>
        <w:t>head):</w:t>
      </w:r>
    </w:p>
    <w:p w14:paraId="3D293BA8" w14:textId="77777777" w:rsidR="0003520B" w:rsidRDefault="0003520B" w:rsidP="0003520B">
      <w:r>
        <w:t xml:space="preserve">    if head is None or </w:t>
      </w:r>
      <w:proofErr w:type="spellStart"/>
      <w:proofErr w:type="gramStart"/>
      <w:r>
        <w:t>head.next</w:t>
      </w:r>
      <w:proofErr w:type="spellEnd"/>
      <w:proofErr w:type="gramEnd"/>
      <w:r>
        <w:t xml:space="preserve"> is None: #checking first item in the list and the following item</w:t>
      </w:r>
    </w:p>
    <w:p w14:paraId="71E27B56" w14:textId="77777777" w:rsidR="0003520B" w:rsidRDefault="0003520B" w:rsidP="0003520B">
      <w:r>
        <w:t xml:space="preserve">        return head</w:t>
      </w:r>
    </w:p>
    <w:p w14:paraId="18A2943F" w14:textId="77777777" w:rsidR="0003520B" w:rsidRDefault="0003520B" w:rsidP="0003520B">
      <w:r>
        <w:t xml:space="preserve">    L1, L2 = </w:t>
      </w:r>
      <w:proofErr w:type="gramStart"/>
      <w:r>
        <w:t>DL(</w:t>
      </w:r>
      <w:proofErr w:type="gramEnd"/>
      <w:r>
        <w:t>head) #splitting a list into 2 list one big and one small</w:t>
      </w:r>
    </w:p>
    <w:p w14:paraId="301DEE0F" w14:textId="77777777" w:rsidR="0003520B" w:rsidRDefault="0003520B" w:rsidP="0003520B">
      <w:r>
        <w:t xml:space="preserve">    L1 = MS(L1) #sorting the small list </w:t>
      </w:r>
    </w:p>
    <w:p w14:paraId="07427FA2" w14:textId="77777777" w:rsidR="0003520B" w:rsidRDefault="0003520B" w:rsidP="0003520B">
      <w:r>
        <w:lastRenderedPageBreak/>
        <w:t xml:space="preserve">    L2 = MS(L</w:t>
      </w:r>
      <w:proofErr w:type="gramStart"/>
      <w:r>
        <w:t>2)#</w:t>
      </w:r>
      <w:proofErr w:type="gramEnd"/>
      <w:r>
        <w:t>sorting the bigger list</w:t>
      </w:r>
    </w:p>
    <w:p w14:paraId="1D271696" w14:textId="77777777" w:rsidR="0003520B" w:rsidRDefault="0003520B" w:rsidP="0003520B">
      <w:r>
        <w:t xml:space="preserve">    head = </w:t>
      </w:r>
      <w:proofErr w:type="gramStart"/>
      <w:r>
        <w:t>ML(</w:t>
      </w:r>
      <w:proofErr w:type="gramEnd"/>
      <w:r>
        <w:t>L1, L2) #combining the lists</w:t>
      </w:r>
    </w:p>
    <w:p w14:paraId="7F9A3CD3" w14:textId="77777777" w:rsidR="0003520B" w:rsidRDefault="0003520B" w:rsidP="0003520B">
      <w:r>
        <w:t xml:space="preserve">    return head</w:t>
      </w:r>
    </w:p>
    <w:p w14:paraId="5B1C5DAA" w14:textId="77777777" w:rsidR="0003520B" w:rsidRDefault="0003520B" w:rsidP="0003520B"/>
    <w:p w14:paraId="6A423C11" w14:textId="77777777" w:rsidR="0003520B" w:rsidRDefault="0003520B" w:rsidP="0003520B">
      <w:r>
        <w:t xml:space="preserve">def </w:t>
      </w:r>
      <w:proofErr w:type="gramStart"/>
      <w:r>
        <w:t>DL(</w:t>
      </w:r>
      <w:proofErr w:type="gramEnd"/>
      <w:r>
        <w:t>head):</w:t>
      </w:r>
    </w:p>
    <w:p w14:paraId="0A0734F1" w14:textId="77777777" w:rsidR="0003520B" w:rsidRDefault="0003520B" w:rsidP="0003520B">
      <w:r>
        <w:t xml:space="preserve">    low = head# storing the first item in a list              </w:t>
      </w:r>
    </w:p>
    <w:p w14:paraId="5186B015" w14:textId="77777777" w:rsidR="0003520B" w:rsidRDefault="0003520B" w:rsidP="0003520B">
      <w:r>
        <w:t xml:space="preserve">    high = head# storing the first item in another list</w:t>
      </w:r>
    </w:p>
    <w:p w14:paraId="371DE7C0" w14:textId="77777777" w:rsidR="0003520B" w:rsidRDefault="0003520B" w:rsidP="0003520B">
      <w:r>
        <w:t xml:space="preserve">    if </w:t>
      </w:r>
      <w:proofErr w:type="gramStart"/>
      <w:r>
        <w:t>high !</w:t>
      </w:r>
      <w:proofErr w:type="gramEnd"/>
      <w:r>
        <w:t>= None:</w:t>
      </w:r>
    </w:p>
    <w:p w14:paraId="11508D97" w14:textId="77777777" w:rsidR="0003520B" w:rsidRDefault="0003520B" w:rsidP="0003520B">
      <w:r>
        <w:t xml:space="preserve">        high = </w:t>
      </w:r>
      <w:proofErr w:type="spellStart"/>
      <w:proofErr w:type="gramStart"/>
      <w:r>
        <w:t>high.next</w:t>
      </w:r>
      <w:proofErr w:type="spellEnd"/>
      <w:proofErr w:type="gramEnd"/>
    </w:p>
    <w:p w14:paraId="5A548F5A" w14:textId="77777777" w:rsidR="0003520B" w:rsidRDefault="0003520B" w:rsidP="0003520B">
      <w:r>
        <w:t xml:space="preserve">    while </w:t>
      </w:r>
      <w:proofErr w:type="gramStart"/>
      <w:r>
        <w:t>high!=</w:t>
      </w:r>
      <w:proofErr w:type="gramEnd"/>
      <w:r>
        <w:t xml:space="preserve"> None:</w:t>
      </w:r>
    </w:p>
    <w:p w14:paraId="790C640E" w14:textId="77777777" w:rsidR="0003520B" w:rsidRDefault="0003520B" w:rsidP="0003520B">
      <w:r>
        <w:t xml:space="preserve">        high = </w:t>
      </w:r>
      <w:proofErr w:type="spellStart"/>
      <w:proofErr w:type="gramStart"/>
      <w:r>
        <w:t>high.next</w:t>
      </w:r>
      <w:proofErr w:type="spellEnd"/>
      <w:proofErr w:type="gramEnd"/>
    </w:p>
    <w:p w14:paraId="6B6770A8" w14:textId="77777777" w:rsidR="0003520B" w:rsidRDefault="0003520B" w:rsidP="0003520B">
      <w:r>
        <w:t xml:space="preserve">        if </w:t>
      </w:r>
      <w:proofErr w:type="gramStart"/>
      <w:r>
        <w:t>high!=</w:t>
      </w:r>
      <w:proofErr w:type="gramEnd"/>
      <w:r>
        <w:t>None:</w:t>
      </w:r>
    </w:p>
    <w:p w14:paraId="7A59DBBB" w14:textId="77777777" w:rsidR="0003520B" w:rsidRDefault="0003520B" w:rsidP="0003520B">
      <w:r>
        <w:t xml:space="preserve">            high = </w:t>
      </w:r>
      <w:proofErr w:type="spellStart"/>
      <w:proofErr w:type="gramStart"/>
      <w:r>
        <w:t>high.next</w:t>
      </w:r>
      <w:proofErr w:type="spellEnd"/>
      <w:proofErr w:type="gramEnd"/>
    </w:p>
    <w:p w14:paraId="644F9B21" w14:textId="77777777" w:rsidR="0003520B" w:rsidRDefault="0003520B" w:rsidP="0003520B">
      <w:r>
        <w:t xml:space="preserve">            low = </w:t>
      </w:r>
      <w:proofErr w:type="spellStart"/>
      <w:proofErr w:type="gramStart"/>
      <w:r>
        <w:t>low.next</w:t>
      </w:r>
      <w:proofErr w:type="spellEnd"/>
      <w:proofErr w:type="gramEnd"/>
    </w:p>
    <w:p w14:paraId="5CFF271D" w14:textId="77777777" w:rsidR="0003520B" w:rsidRDefault="0003520B" w:rsidP="0003520B">
      <w:r>
        <w:t xml:space="preserve">    mid = </w:t>
      </w:r>
      <w:proofErr w:type="spellStart"/>
      <w:proofErr w:type="gramStart"/>
      <w:r>
        <w:t>low.next</w:t>
      </w:r>
      <w:proofErr w:type="spellEnd"/>
      <w:proofErr w:type="gramEnd"/>
    </w:p>
    <w:p w14:paraId="438C737A" w14:textId="77777777" w:rsidR="0003520B" w:rsidRDefault="0003520B" w:rsidP="0003520B">
      <w:r>
        <w:t xml:space="preserve">    </w:t>
      </w:r>
      <w:proofErr w:type="spellStart"/>
      <w:proofErr w:type="gramStart"/>
      <w:r>
        <w:t>low.next</w:t>
      </w:r>
      <w:proofErr w:type="spellEnd"/>
      <w:proofErr w:type="gramEnd"/>
      <w:r>
        <w:t xml:space="preserve"> = None</w:t>
      </w:r>
    </w:p>
    <w:p w14:paraId="7E36F764" w14:textId="77777777" w:rsidR="0003520B" w:rsidRDefault="0003520B" w:rsidP="0003520B">
      <w:r>
        <w:t xml:space="preserve">    return head, mid</w:t>
      </w:r>
    </w:p>
    <w:p w14:paraId="1DBDC2FF" w14:textId="77777777" w:rsidR="0003520B" w:rsidRDefault="0003520B" w:rsidP="0003520B"/>
    <w:p w14:paraId="13EE7A4B" w14:textId="77777777" w:rsidR="0003520B" w:rsidRDefault="0003520B" w:rsidP="0003520B">
      <w:r>
        <w:t>def QS(L):</w:t>
      </w:r>
    </w:p>
    <w:p w14:paraId="3ED657ED" w14:textId="77777777" w:rsidR="0003520B" w:rsidRDefault="0003520B" w:rsidP="0003520B">
      <w:r>
        <w:t xml:space="preserve">    if </w:t>
      </w:r>
      <w:proofErr w:type="spellStart"/>
      <w:r>
        <w:t>IsEmpty</w:t>
      </w:r>
      <w:proofErr w:type="spellEnd"/>
      <w:r>
        <w:t>(L): #checking it's not empty</w:t>
      </w:r>
    </w:p>
    <w:p w14:paraId="3FF80048" w14:textId="77777777" w:rsidR="0003520B" w:rsidRDefault="0003520B" w:rsidP="0003520B">
      <w:r>
        <w:t xml:space="preserve">        return</w:t>
      </w:r>
    </w:p>
    <w:p w14:paraId="282F9430" w14:textId="77777777" w:rsidR="0003520B" w:rsidRDefault="0003520B" w:rsidP="0003520B">
      <w:r>
        <w:t xml:space="preserve">    if </w:t>
      </w:r>
      <w:proofErr w:type="spellStart"/>
      <w:r>
        <w:t>getLength</w:t>
      </w:r>
      <w:proofErr w:type="spellEnd"/>
      <w:r>
        <w:t>(L) &gt; 1: #checking that the length is greater than 1</w:t>
      </w:r>
    </w:p>
    <w:p w14:paraId="4454BA99" w14:textId="77777777" w:rsidR="0003520B" w:rsidRDefault="0003520B" w:rsidP="0003520B">
      <w:r>
        <w:t xml:space="preserve">         L2 = </w:t>
      </w:r>
      <w:proofErr w:type="gramStart"/>
      <w:r>
        <w:t>List(</w:t>
      </w:r>
      <w:proofErr w:type="gramEnd"/>
      <w:r>
        <w:t xml:space="preserve">) </w:t>
      </w:r>
    </w:p>
    <w:p w14:paraId="01874C2A" w14:textId="77777777" w:rsidR="0003520B" w:rsidRDefault="0003520B" w:rsidP="0003520B">
      <w:r>
        <w:lastRenderedPageBreak/>
        <w:t xml:space="preserve">         L3 = </w:t>
      </w:r>
      <w:proofErr w:type="gramStart"/>
      <w:r>
        <w:t>List(</w:t>
      </w:r>
      <w:proofErr w:type="gramEnd"/>
      <w:r>
        <w:t>)</w:t>
      </w:r>
    </w:p>
    <w:p w14:paraId="3E818CCC" w14:textId="77777777" w:rsidR="0003520B" w:rsidRDefault="0003520B" w:rsidP="0003520B">
      <w:r>
        <w:t xml:space="preserve">         pivot = </w:t>
      </w:r>
      <w:proofErr w:type="spellStart"/>
      <w:proofErr w:type="gramStart"/>
      <w:r>
        <w:t>L.head</w:t>
      </w:r>
      <w:proofErr w:type="gramEnd"/>
      <w:r>
        <w:t>.item</w:t>
      </w:r>
      <w:proofErr w:type="spellEnd"/>
      <w:r>
        <w:t xml:space="preserve"> #place holder for the item used to compare</w:t>
      </w:r>
    </w:p>
    <w:p w14:paraId="0B034807" w14:textId="77777777" w:rsidR="0003520B" w:rsidRDefault="0003520B" w:rsidP="0003520B">
      <w:r>
        <w:t xml:space="preserve">         Holder = </w:t>
      </w:r>
      <w:proofErr w:type="spellStart"/>
      <w:proofErr w:type="gramStart"/>
      <w:r>
        <w:t>L.head</w:t>
      </w:r>
      <w:proofErr w:type="gramEnd"/>
      <w:r>
        <w:t>.next#holding</w:t>
      </w:r>
      <w:proofErr w:type="spellEnd"/>
      <w:r>
        <w:t xml:space="preserve"> the next thing in the list</w:t>
      </w:r>
    </w:p>
    <w:p w14:paraId="17EEF249" w14:textId="77777777" w:rsidR="0003520B" w:rsidRDefault="0003520B" w:rsidP="0003520B">
      <w:r>
        <w:t xml:space="preserve">        </w:t>
      </w:r>
    </w:p>
    <w:p w14:paraId="44D1A7C5" w14:textId="77777777" w:rsidR="0003520B" w:rsidRDefault="0003520B" w:rsidP="0003520B">
      <w:r>
        <w:t xml:space="preserve">         while Holder is not None:</w:t>
      </w:r>
    </w:p>
    <w:p w14:paraId="3A1E14D2" w14:textId="77777777" w:rsidR="0003520B" w:rsidRDefault="0003520B" w:rsidP="0003520B">
      <w:r>
        <w:t xml:space="preserve">             if pivot &gt; </w:t>
      </w:r>
      <w:proofErr w:type="spellStart"/>
      <w:r>
        <w:t>Holder.item</w:t>
      </w:r>
      <w:proofErr w:type="spellEnd"/>
      <w:r>
        <w:t>: #checking the first item to the next</w:t>
      </w:r>
    </w:p>
    <w:p w14:paraId="2F11977A" w14:textId="77777777" w:rsidR="0003520B" w:rsidRDefault="0003520B" w:rsidP="0003520B">
      <w:r>
        <w:t xml:space="preserve">                Append(L</w:t>
      </w:r>
      <w:proofErr w:type="gramStart"/>
      <w:r>
        <w:t>2,Holder.item</w:t>
      </w:r>
      <w:proofErr w:type="gramEnd"/>
      <w:r>
        <w:t xml:space="preserve">) #appending </w:t>
      </w:r>
      <w:proofErr w:type="spellStart"/>
      <w:r>
        <w:t>pivet</w:t>
      </w:r>
      <w:proofErr w:type="spellEnd"/>
      <w:r>
        <w:t xml:space="preserve"> to the smaller list</w:t>
      </w:r>
    </w:p>
    <w:p w14:paraId="50ECFF55" w14:textId="77777777" w:rsidR="0003520B" w:rsidRDefault="0003520B" w:rsidP="0003520B">
      <w:r>
        <w:t xml:space="preserve">             else:</w:t>
      </w:r>
    </w:p>
    <w:p w14:paraId="2F0C3BD1" w14:textId="77777777" w:rsidR="0003520B" w:rsidRDefault="0003520B" w:rsidP="0003520B">
      <w:r>
        <w:t xml:space="preserve">                Append(L</w:t>
      </w:r>
      <w:proofErr w:type="gramStart"/>
      <w:r>
        <w:t>3,Holder.item</w:t>
      </w:r>
      <w:proofErr w:type="gramEnd"/>
      <w:r>
        <w:t>)#appending to the bigger list</w:t>
      </w:r>
    </w:p>
    <w:p w14:paraId="035F95E6" w14:textId="77777777" w:rsidR="0003520B" w:rsidRDefault="0003520B" w:rsidP="0003520B">
      <w:r>
        <w:t xml:space="preserve">             Holder = </w:t>
      </w:r>
      <w:proofErr w:type="spellStart"/>
      <w:r>
        <w:t>Holder.next#moving</w:t>
      </w:r>
      <w:proofErr w:type="spellEnd"/>
      <w:r>
        <w:t xml:space="preserve"> to next item</w:t>
      </w:r>
    </w:p>
    <w:p w14:paraId="05064B49" w14:textId="77777777" w:rsidR="0003520B" w:rsidRDefault="0003520B" w:rsidP="0003520B">
      <w:r>
        <w:t xml:space="preserve">         QS(L</w:t>
      </w:r>
      <w:proofErr w:type="gramStart"/>
      <w:r>
        <w:t>2)#</w:t>
      </w:r>
      <w:proofErr w:type="gramEnd"/>
      <w:r>
        <w:t>recursively enters quick sort</w:t>
      </w:r>
    </w:p>
    <w:p w14:paraId="5D82E1DF" w14:textId="77777777" w:rsidR="0003520B" w:rsidRDefault="0003520B" w:rsidP="0003520B">
      <w:r>
        <w:t xml:space="preserve">         QS(L3)</w:t>
      </w:r>
    </w:p>
    <w:p w14:paraId="01200441" w14:textId="77777777" w:rsidR="0003520B" w:rsidRDefault="0003520B" w:rsidP="0003520B">
      <w:r>
        <w:t xml:space="preserve">         if L</w:t>
      </w:r>
      <w:proofErr w:type="gramStart"/>
      <w:r>
        <w:t>2.head</w:t>
      </w:r>
      <w:proofErr w:type="gramEnd"/>
      <w:r>
        <w:t xml:space="preserve"> != None:</w:t>
      </w:r>
    </w:p>
    <w:p w14:paraId="444FD5BB" w14:textId="77777777" w:rsidR="0003520B" w:rsidRDefault="0003520B" w:rsidP="0003520B">
      <w:r>
        <w:t xml:space="preserve">             prepend(L</w:t>
      </w:r>
      <w:proofErr w:type="gramStart"/>
      <w:r>
        <w:t>3,pivot</w:t>
      </w:r>
      <w:proofErr w:type="gramEnd"/>
      <w:r>
        <w:t>)#saving the number at the start of the bigger list</w:t>
      </w:r>
    </w:p>
    <w:p w14:paraId="45C72F8A" w14:textId="77777777" w:rsidR="0003520B" w:rsidRDefault="0003520B" w:rsidP="0003520B">
      <w:r>
        <w:t xml:space="preserve">         else:</w:t>
      </w:r>
    </w:p>
    <w:p w14:paraId="0577A6D0" w14:textId="77777777" w:rsidR="0003520B" w:rsidRDefault="0003520B" w:rsidP="0003520B">
      <w:r>
        <w:t xml:space="preserve">             Append(L</w:t>
      </w:r>
      <w:proofErr w:type="gramStart"/>
      <w:r>
        <w:t>2,pivot</w:t>
      </w:r>
      <w:proofErr w:type="gramEnd"/>
      <w:r>
        <w:t>)#saving the number to the end of the smaller list</w:t>
      </w:r>
    </w:p>
    <w:p w14:paraId="5A473FB2" w14:textId="77777777" w:rsidR="0003520B" w:rsidRDefault="0003520B" w:rsidP="0003520B">
      <w:r>
        <w:t xml:space="preserve">         if L</w:t>
      </w:r>
      <w:proofErr w:type="gramStart"/>
      <w:r>
        <w:t>2.head</w:t>
      </w:r>
      <w:proofErr w:type="gramEnd"/>
      <w:r>
        <w:t xml:space="preserve"> != None:</w:t>
      </w:r>
    </w:p>
    <w:p w14:paraId="7A636A19" w14:textId="77777777" w:rsidR="0003520B" w:rsidRDefault="0003520B" w:rsidP="0003520B">
      <w:r>
        <w:t xml:space="preserve">             </w:t>
      </w:r>
      <w:proofErr w:type="spellStart"/>
      <w:r>
        <w:t>L.head</w:t>
      </w:r>
      <w:proofErr w:type="spellEnd"/>
      <w:r>
        <w:t xml:space="preserve"> = L</w:t>
      </w:r>
      <w:proofErr w:type="gramStart"/>
      <w:r>
        <w:t>2.head</w:t>
      </w:r>
      <w:proofErr w:type="gramEnd"/>
      <w:r>
        <w:t xml:space="preserve"> #making the list head the smaller lists head</w:t>
      </w:r>
    </w:p>
    <w:p w14:paraId="52EA4A80" w14:textId="77777777" w:rsidR="0003520B" w:rsidRDefault="0003520B" w:rsidP="0003520B">
      <w:r>
        <w:t xml:space="preserve">             </w:t>
      </w:r>
      <w:proofErr w:type="spellStart"/>
      <w:r>
        <w:t>L.tail</w:t>
      </w:r>
      <w:proofErr w:type="spellEnd"/>
      <w:r>
        <w:t xml:space="preserve"> = L</w:t>
      </w:r>
      <w:proofErr w:type="gramStart"/>
      <w:r>
        <w:t>3.tail</w:t>
      </w:r>
      <w:proofErr w:type="gramEnd"/>
      <w:r>
        <w:t>#making the list tail to the bigger list tail</w:t>
      </w:r>
    </w:p>
    <w:p w14:paraId="0138EF70" w14:textId="77777777" w:rsidR="0003520B" w:rsidRDefault="0003520B" w:rsidP="0003520B">
      <w:r>
        <w:t xml:space="preserve">             L</w:t>
      </w:r>
      <w:proofErr w:type="gramStart"/>
      <w:r>
        <w:t>2.tail</w:t>
      </w:r>
      <w:proofErr w:type="gramEnd"/>
      <w:r>
        <w:t>.next = L3.head#moving the tail of the smaller list equal the head of the bigger one</w:t>
      </w:r>
    </w:p>
    <w:p w14:paraId="0046547D" w14:textId="77777777" w:rsidR="0003520B" w:rsidRDefault="0003520B" w:rsidP="0003520B">
      <w:r>
        <w:t xml:space="preserve">         else:</w:t>
      </w:r>
    </w:p>
    <w:p w14:paraId="2523E6C0" w14:textId="77777777" w:rsidR="0003520B" w:rsidRDefault="0003520B" w:rsidP="0003520B">
      <w:r>
        <w:t xml:space="preserve">             </w:t>
      </w:r>
      <w:proofErr w:type="spellStart"/>
      <w:r>
        <w:t>L.head</w:t>
      </w:r>
      <w:proofErr w:type="spellEnd"/>
      <w:r>
        <w:t xml:space="preserve"> = L</w:t>
      </w:r>
      <w:proofErr w:type="gramStart"/>
      <w:r>
        <w:t>3.head</w:t>
      </w:r>
      <w:proofErr w:type="gramEnd"/>
      <w:r>
        <w:t>#List head is the bigger list head</w:t>
      </w:r>
    </w:p>
    <w:p w14:paraId="6D582096" w14:textId="77777777" w:rsidR="0003520B" w:rsidRDefault="0003520B" w:rsidP="0003520B">
      <w:r>
        <w:lastRenderedPageBreak/>
        <w:t xml:space="preserve">             </w:t>
      </w:r>
      <w:proofErr w:type="spellStart"/>
      <w:r>
        <w:t>L.tail</w:t>
      </w:r>
      <w:proofErr w:type="spellEnd"/>
      <w:r>
        <w:t xml:space="preserve"> = L</w:t>
      </w:r>
      <w:proofErr w:type="gramStart"/>
      <w:r>
        <w:t>3.tail</w:t>
      </w:r>
      <w:proofErr w:type="gramEnd"/>
      <w:r>
        <w:t>#list tail is the bigger list tail</w:t>
      </w:r>
    </w:p>
    <w:p w14:paraId="68E6FDD8" w14:textId="77777777" w:rsidR="0003520B" w:rsidRDefault="0003520B" w:rsidP="0003520B"/>
    <w:p w14:paraId="00A54248" w14:textId="77777777" w:rsidR="0003520B" w:rsidRDefault="0003520B" w:rsidP="0003520B">
      <w:r>
        <w:t xml:space="preserve">def </w:t>
      </w:r>
      <w:proofErr w:type="gramStart"/>
      <w:r>
        <w:t>MQS(</w:t>
      </w:r>
      <w:proofErr w:type="gramEnd"/>
      <w:r>
        <w:t>L, mid):</w:t>
      </w:r>
    </w:p>
    <w:p w14:paraId="5EEC6C77" w14:textId="77777777" w:rsidR="0003520B" w:rsidRDefault="0003520B" w:rsidP="0003520B">
      <w:r>
        <w:t xml:space="preserve">    if </w:t>
      </w:r>
      <w:proofErr w:type="spellStart"/>
      <w:r>
        <w:t>IsEmpty</w:t>
      </w:r>
      <w:proofErr w:type="spellEnd"/>
      <w:r>
        <w:t>(L):</w:t>
      </w:r>
    </w:p>
    <w:p w14:paraId="2F0A06CC" w14:textId="77777777" w:rsidR="0003520B" w:rsidRDefault="0003520B" w:rsidP="0003520B">
      <w:r>
        <w:t xml:space="preserve">        return</w:t>
      </w:r>
    </w:p>
    <w:p w14:paraId="2EB37ED3" w14:textId="77777777" w:rsidR="0003520B" w:rsidRDefault="0003520B" w:rsidP="0003520B">
      <w:r>
        <w:t xml:space="preserve">    else:</w:t>
      </w:r>
    </w:p>
    <w:p w14:paraId="37153FC4" w14:textId="77777777" w:rsidR="0003520B" w:rsidRDefault="0003520B" w:rsidP="0003520B">
      <w:r>
        <w:t xml:space="preserve">        lowest = </w:t>
      </w:r>
      <w:proofErr w:type="gramStart"/>
      <w:r>
        <w:t>List(</w:t>
      </w:r>
      <w:proofErr w:type="gramEnd"/>
      <w:r>
        <w:t>) #create list for small numbers</w:t>
      </w:r>
    </w:p>
    <w:p w14:paraId="453C173F" w14:textId="77777777" w:rsidR="0003520B" w:rsidRDefault="0003520B" w:rsidP="0003520B">
      <w:r>
        <w:t xml:space="preserve">        highest = </w:t>
      </w:r>
      <w:proofErr w:type="gramStart"/>
      <w:r>
        <w:t>List(</w:t>
      </w:r>
      <w:proofErr w:type="gramEnd"/>
      <w:r>
        <w:t>)#create list for big numbers</w:t>
      </w:r>
    </w:p>
    <w:p w14:paraId="2D54ABF2" w14:textId="77777777" w:rsidR="0003520B" w:rsidRDefault="0003520B" w:rsidP="0003520B">
      <w:r>
        <w:t xml:space="preserve">        </w:t>
      </w:r>
      <w:proofErr w:type="gramStart"/>
      <w:r>
        <w:t>Pivot=</w:t>
      </w:r>
      <w:proofErr w:type="spellStart"/>
      <w:r>
        <w:t>L.head.item</w:t>
      </w:r>
      <w:proofErr w:type="gramEnd"/>
      <w:r>
        <w:t>#Holds</w:t>
      </w:r>
      <w:proofErr w:type="spellEnd"/>
      <w:r>
        <w:t xml:space="preserve"> number that is used to compare</w:t>
      </w:r>
    </w:p>
    <w:p w14:paraId="24553783" w14:textId="77777777" w:rsidR="0003520B" w:rsidRDefault="0003520B" w:rsidP="0003520B">
      <w:r>
        <w:t xml:space="preserve">        </w:t>
      </w:r>
      <w:proofErr w:type="spellStart"/>
      <w:proofErr w:type="gramStart"/>
      <w:r>
        <w:t>PlaceHolder</w:t>
      </w:r>
      <w:proofErr w:type="spellEnd"/>
      <w:r>
        <w:t>=</w:t>
      </w:r>
      <w:proofErr w:type="spellStart"/>
      <w:r>
        <w:t>L.head.next</w:t>
      </w:r>
      <w:proofErr w:type="gramEnd"/>
      <w:r>
        <w:t>#holding</w:t>
      </w:r>
      <w:proofErr w:type="spellEnd"/>
      <w:r>
        <w:t xml:space="preserve"> the number after the head</w:t>
      </w:r>
    </w:p>
    <w:p w14:paraId="743F52D6" w14:textId="77777777" w:rsidR="0003520B" w:rsidRDefault="0003520B" w:rsidP="0003520B">
      <w:r>
        <w:t xml:space="preserve">        while </w:t>
      </w:r>
      <w:proofErr w:type="spellStart"/>
      <w:proofErr w:type="gramStart"/>
      <w:r>
        <w:t>PlaceHolder</w:t>
      </w:r>
      <w:proofErr w:type="spellEnd"/>
      <w:r>
        <w:t>!=</w:t>
      </w:r>
      <w:proofErr w:type="gramEnd"/>
      <w:r>
        <w:t>None:</w:t>
      </w:r>
    </w:p>
    <w:p w14:paraId="3C59C910" w14:textId="77777777" w:rsidR="0003520B" w:rsidRDefault="0003520B" w:rsidP="0003520B">
      <w:r>
        <w:t xml:space="preserve">            if </w:t>
      </w:r>
      <w:proofErr w:type="gramStart"/>
      <w:r>
        <w:t>Pivot&lt;</w:t>
      </w:r>
      <w:proofErr w:type="spellStart"/>
      <w:r>
        <w:t>PlaceHolder.item</w:t>
      </w:r>
      <w:proofErr w:type="spellEnd"/>
      <w:r>
        <w:t>:#</w:t>
      </w:r>
      <w:proofErr w:type="gramEnd"/>
      <w:r>
        <w:t>comparing first item in the list to the next one</w:t>
      </w:r>
    </w:p>
    <w:p w14:paraId="5B834540" w14:textId="77777777" w:rsidR="0003520B" w:rsidRDefault="0003520B" w:rsidP="0003520B">
      <w:r>
        <w:t xml:space="preserve">                Append(</w:t>
      </w:r>
      <w:proofErr w:type="spellStart"/>
      <w:proofErr w:type="gramStart"/>
      <w:r>
        <w:t>lowest,PlaceHolder.item</w:t>
      </w:r>
      <w:proofErr w:type="spellEnd"/>
      <w:proofErr w:type="gramEnd"/>
      <w:r>
        <w:t xml:space="preserve">)#adding the next item in the list to the </w:t>
      </w:r>
      <w:proofErr w:type="spellStart"/>
      <w:r>
        <w:t>beginnig</w:t>
      </w:r>
      <w:proofErr w:type="spellEnd"/>
      <w:r>
        <w:t xml:space="preserve"> of the smallest list</w:t>
      </w:r>
    </w:p>
    <w:p w14:paraId="56048B4E" w14:textId="77777777" w:rsidR="0003520B" w:rsidRDefault="0003520B" w:rsidP="0003520B">
      <w:r>
        <w:t xml:space="preserve">            else:</w:t>
      </w:r>
    </w:p>
    <w:p w14:paraId="07610E20" w14:textId="77777777" w:rsidR="0003520B" w:rsidRDefault="0003520B" w:rsidP="0003520B">
      <w:r>
        <w:t xml:space="preserve">                </w:t>
      </w:r>
      <w:proofErr w:type="gramStart"/>
      <w:r>
        <w:t>Append(</w:t>
      </w:r>
      <w:proofErr w:type="gramEnd"/>
      <w:r>
        <w:t xml:space="preserve">highest, </w:t>
      </w:r>
      <w:proofErr w:type="spellStart"/>
      <w:r>
        <w:t>PlaceHolder.item</w:t>
      </w:r>
      <w:proofErr w:type="spellEnd"/>
      <w:r>
        <w:t>)#adds the next item in the list to the end of the biggest list</w:t>
      </w:r>
    </w:p>
    <w:p w14:paraId="31678C7C" w14:textId="77777777" w:rsidR="0003520B" w:rsidRDefault="0003520B" w:rsidP="0003520B">
      <w:r>
        <w:t xml:space="preserve">            </w:t>
      </w:r>
      <w:proofErr w:type="spellStart"/>
      <w:r>
        <w:t>PlaceHolder</w:t>
      </w:r>
      <w:proofErr w:type="spellEnd"/>
      <w:r>
        <w:t>=</w:t>
      </w:r>
      <w:proofErr w:type="spellStart"/>
      <w:r>
        <w:t>PlaceHolder.next#moving</w:t>
      </w:r>
      <w:proofErr w:type="spellEnd"/>
      <w:r>
        <w:t xml:space="preserve"> to next item</w:t>
      </w:r>
    </w:p>
    <w:p w14:paraId="6C8546FD" w14:textId="77777777" w:rsidR="0003520B" w:rsidRDefault="0003520B" w:rsidP="0003520B">
      <w:r>
        <w:t xml:space="preserve">        if </w:t>
      </w:r>
      <w:proofErr w:type="spellStart"/>
      <w:r>
        <w:t>getLength</w:t>
      </w:r>
      <w:proofErr w:type="spellEnd"/>
      <w:r>
        <w:t>(lowest)&gt;</w:t>
      </w:r>
      <w:proofErr w:type="gramStart"/>
      <w:r>
        <w:t>mid:#</w:t>
      </w:r>
      <w:proofErr w:type="gramEnd"/>
      <w:r>
        <w:t>looking for the mid number</w:t>
      </w:r>
    </w:p>
    <w:p w14:paraId="50013EDC" w14:textId="77777777" w:rsidR="0003520B" w:rsidRDefault="0003520B" w:rsidP="0003520B">
      <w:r>
        <w:t xml:space="preserve">            return </w:t>
      </w:r>
      <w:proofErr w:type="gramStart"/>
      <w:r>
        <w:t>MQS(</w:t>
      </w:r>
      <w:proofErr w:type="spellStart"/>
      <w:proofErr w:type="gramEnd"/>
      <w:r>
        <w:t>lowest,mid</w:t>
      </w:r>
      <w:proofErr w:type="spellEnd"/>
      <w:r>
        <w:t>)</w:t>
      </w:r>
    </w:p>
    <w:p w14:paraId="5AD56DF0" w14:textId="77777777" w:rsidR="0003520B" w:rsidRDefault="0003520B" w:rsidP="0003520B">
      <w:r>
        <w:t xml:space="preserve">        </w:t>
      </w:r>
      <w:proofErr w:type="spellStart"/>
      <w:r>
        <w:t>elif</w:t>
      </w:r>
      <w:proofErr w:type="spellEnd"/>
      <w:r>
        <w:t xml:space="preserve"> (</w:t>
      </w:r>
      <w:proofErr w:type="spellStart"/>
      <w:r>
        <w:t>getLength</w:t>
      </w:r>
      <w:proofErr w:type="spellEnd"/>
      <w:r>
        <w:t>(lowest</w:t>
      </w:r>
      <w:proofErr w:type="gramStart"/>
      <w:r>
        <w:t>))=</w:t>
      </w:r>
      <w:proofErr w:type="gramEnd"/>
      <w:r>
        <w:t>=mid:#finds mid number</w:t>
      </w:r>
    </w:p>
    <w:p w14:paraId="48E77F3B" w14:textId="77777777" w:rsidR="0003520B" w:rsidRDefault="0003520B" w:rsidP="0003520B">
      <w:r>
        <w:t xml:space="preserve">            return Pivot</w:t>
      </w:r>
    </w:p>
    <w:p w14:paraId="7408DB9D" w14:textId="77777777" w:rsidR="0003520B" w:rsidRDefault="0003520B" w:rsidP="0003520B">
      <w:r>
        <w:t xml:space="preserve">        else:</w:t>
      </w:r>
    </w:p>
    <w:p w14:paraId="12DE066E" w14:textId="77777777" w:rsidR="0003520B" w:rsidRDefault="0003520B" w:rsidP="0003520B">
      <w:r>
        <w:lastRenderedPageBreak/>
        <w:t xml:space="preserve">            return </w:t>
      </w:r>
      <w:proofErr w:type="gramStart"/>
      <w:r>
        <w:t>MQS(</w:t>
      </w:r>
      <w:proofErr w:type="spellStart"/>
      <w:proofErr w:type="gramEnd"/>
      <w:r>
        <w:t>highest,mid-getLength</w:t>
      </w:r>
      <w:proofErr w:type="spellEnd"/>
      <w:r>
        <w:t>(lowest)-1)#looking for the mid number but changes by half the list length-1</w:t>
      </w:r>
    </w:p>
    <w:p w14:paraId="6AA96F1E" w14:textId="77777777" w:rsidR="0003520B" w:rsidRDefault="0003520B" w:rsidP="0003520B">
      <w:r>
        <w:t xml:space="preserve">        </w:t>
      </w:r>
    </w:p>
    <w:p w14:paraId="0118C4D8" w14:textId="77777777" w:rsidR="0003520B" w:rsidRDefault="0003520B" w:rsidP="0003520B">
      <w:r>
        <w:t xml:space="preserve">    </w:t>
      </w:r>
    </w:p>
    <w:p w14:paraId="2E443802" w14:textId="77777777" w:rsidR="0003520B" w:rsidRDefault="0003520B" w:rsidP="0003520B">
      <w:r>
        <w:t xml:space="preserve">def </w:t>
      </w:r>
      <w:proofErr w:type="spellStart"/>
      <w:r>
        <w:t>getLength</w:t>
      </w:r>
      <w:proofErr w:type="spellEnd"/>
      <w:r>
        <w:t>(L):</w:t>
      </w:r>
    </w:p>
    <w:p w14:paraId="0A257EA5" w14:textId="77777777" w:rsidR="0003520B" w:rsidRDefault="0003520B" w:rsidP="0003520B">
      <w:r>
        <w:t xml:space="preserve">     temp = </w:t>
      </w:r>
      <w:proofErr w:type="spellStart"/>
      <w:proofErr w:type="gramStart"/>
      <w:r>
        <w:t>L.head</w:t>
      </w:r>
      <w:proofErr w:type="spellEnd"/>
      <w:proofErr w:type="gramEnd"/>
    </w:p>
    <w:p w14:paraId="5B783DB8" w14:textId="77777777" w:rsidR="0003520B" w:rsidRDefault="0003520B" w:rsidP="0003520B">
      <w:r>
        <w:t xml:space="preserve">     counter=0;</w:t>
      </w:r>
    </w:p>
    <w:p w14:paraId="2EE49FC3" w14:textId="77777777" w:rsidR="0003520B" w:rsidRDefault="0003520B" w:rsidP="0003520B">
      <w:r>
        <w:t xml:space="preserve">     while temp is not None:</w:t>
      </w:r>
    </w:p>
    <w:p w14:paraId="13D1CAD1" w14:textId="77777777" w:rsidR="0003520B" w:rsidRDefault="0003520B" w:rsidP="0003520B">
      <w:r>
        <w:t xml:space="preserve">        counter+=1</w:t>
      </w:r>
    </w:p>
    <w:p w14:paraId="725E78A2" w14:textId="77777777" w:rsidR="0003520B" w:rsidRDefault="0003520B" w:rsidP="0003520B">
      <w:r>
        <w:t xml:space="preserve">        temp = </w:t>
      </w:r>
      <w:proofErr w:type="spellStart"/>
      <w:proofErr w:type="gramStart"/>
      <w:r>
        <w:t>temp.next</w:t>
      </w:r>
      <w:proofErr w:type="spellEnd"/>
      <w:proofErr w:type="gramEnd"/>
    </w:p>
    <w:p w14:paraId="2D46CE59" w14:textId="77777777" w:rsidR="0003520B" w:rsidRDefault="0003520B" w:rsidP="0003520B">
      <w:r>
        <w:t xml:space="preserve">     return(counter)</w:t>
      </w:r>
    </w:p>
    <w:p w14:paraId="1066EA9A" w14:textId="77777777" w:rsidR="0003520B" w:rsidRDefault="0003520B" w:rsidP="0003520B"/>
    <w:p w14:paraId="5742C73F" w14:textId="77777777" w:rsidR="0003520B" w:rsidRDefault="0003520B" w:rsidP="0003520B">
      <w:r>
        <w:t>def Median1(L):</w:t>
      </w:r>
    </w:p>
    <w:p w14:paraId="37E2A9A8" w14:textId="77777777" w:rsidR="0003520B" w:rsidRDefault="0003520B" w:rsidP="0003520B">
      <w:r>
        <w:t xml:space="preserve">    C = </w:t>
      </w:r>
      <w:proofErr w:type="spellStart"/>
      <w:proofErr w:type="gramStart"/>
      <w:r>
        <w:t>copy.copy</w:t>
      </w:r>
      <w:proofErr w:type="spellEnd"/>
      <w:proofErr w:type="gramEnd"/>
      <w:r>
        <w:t>(L)</w:t>
      </w:r>
    </w:p>
    <w:p w14:paraId="0D936FD8" w14:textId="77777777" w:rsidR="0003520B" w:rsidRDefault="0003520B" w:rsidP="0003520B">
      <w:r>
        <w:t xml:space="preserve">    BS(C)</w:t>
      </w:r>
    </w:p>
    <w:p w14:paraId="6C3674D4" w14:textId="77777777" w:rsidR="0003520B" w:rsidRDefault="0003520B" w:rsidP="0003520B">
      <w:r>
        <w:t xml:space="preserve">    temp=</w:t>
      </w:r>
      <w:proofErr w:type="spellStart"/>
      <w:r>
        <w:t>getLength</w:t>
      </w:r>
      <w:proofErr w:type="spellEnd"/>
      <w:r>
        <w:t>(C)//2</w:t>
      </w:r>
    </w:p>
    <w:p w14:paraId="002CCE2C" w14:textId="77777777" w:rsidR="0003520B" w:rsidRDefault="0003520B" w:rsidP="0003520B">
      <w:r>
        <w:t xml:space="preserve">    return (</w:t>
      </w:r>
      <w:proofErr w:type="spellStart"/>
      <w:r>
        <w:t>ElementAt</w:t>
      </w:r>
      <w:proofErr w:type="spellEnd"/>
      <w:r>
        <w:t>(</w:t>
      </w:r>
      <w:proofErr w:type="spellStart"/>
      <w:proofErr w:type="gramStart"/>
      <w:r>
        <w:t>C,temp</w:t>
      </w:r>
      <w:proofErr w:type="spellEnd"/>
      <w:proofErr w:type="gramEnd"/>
      <w:r>
        <w:t>))</w:t>
      </w:r>
    </w:p>
    <w:p w14:paraId="51EE29DA" w14:textId="77777777" w:rsidR="0003520B" w:rsidRDefault="0003520B" w:rsidP="0003520B"/>
    <w:p w14:paraId="38C86F0F" w14:textId="77777777" w:rsidR="0003520B" w:rsidRDefault="0003520B" w:rsidP="0003520B">
      <w:r>
        <w:t>def Median2(L):</w:t>
      </w:r>
    </w:p>
    <w:p w14:paraId="7C5952A9" w14:textId="77777777" w:rsidR="0003520B" w:rsidRDefault="0003520B" w:rsidP="0003520B">
      <w:r>
        <w:t xml:space="preserve">    C = </w:t>
      </w:r>
      <w:proofErr w:type="spellStart"/>
      <w:proofErr w:type="gramStart"/>
      <w:r>
        <w:t>copy.copy</w:t>
      </w:r>
      <w:proofErr w:type="spellEnd"/>
      <w:proofErr w:type="gramEnd"/>
      <w:r>
        <w:t>(L)</w:t>
      </w:r>
    </w:p>
    <w:p w14:paraId="09C510CA" w14:textId="77777777" w:rsidR="0003520B" w:rsidRDefault="0003520B" w:rsidP="0003520B">
      <w:r>
        <w:t xml:space="preserve">    MS(</w:t>
      </w:r>
      <w:proofErr w:type="spellStart"/>
      <w:proofErr w:type="gramStart"/>
      <w:r>
        <w:t>C.head</w:t>
      </w:r>
      <w:proofErr w:type="spellEnd"/>
      <w:proofErr w:type="gramEnd"/>
      <w:r>
        <w:t>)</w:t>
      </w:r>
    </w:p>
    <w:p w14:paraId="6821BE5E" w14:textId="77777777" w:rsidR="0003520B" w:rsidRDefault="0003520B" w:rsidP="0003520B">
      <w:r>
        <w:t xml:space="preserve">    temp=</w:t>
      </w:r>
      <w:proofErr w:type="spellStart"/>
      <w:r>
        <w:t>getLength</w:t>
      </w:r>
      <w:proofErr w:type="spellEnd"/>
      <w:r>
        <w:t>(C)//2</w:t>
      </w:r>
    </w:p>
    <w:p w14:paraId="719103B2" w14:textId="77777777" w:rsidR="0003520B" w:rsidRDefault="0003520B" w:rsidP="0003520B">
      <w:r>
        <w:t xml:space="preserve">    return (</w:t>
      </w:r>
      <w:proofErr w:type="spellStart"/>
      <w:r>
        <w:t>ElementAt</w:t>
      </w:r>
      <w:proofErr w:type="spellEnd"/>
      <w:r>
        <w:t>(</w:t>
      </w:r>
      <w:proofErr w:type="spellStart"/>
      <w:proofErr w:type="gramStart"/>
      <w:r>
        <w:t>C,temp</w:t>
      </w:r>
      <w:proofErr w:type="spellEnd"/>
      <w:proofErr w:type="gramEnd"/>
      <w:r>
        <w:t>))</w:t>
      </w:r>
    </w:p>
    <w:p w14:paraId="6347C4EA" w14:textId="77777777" w:rsidR="0003520B" w:rsidRDefault="0003520B" w:rsidP="0003520B"/>
    <w:p w14:paraId="535A2B95" w14:textId="77777777" w:rsidR="0003520B" w:rsidRDefault="0003520B" w:rsidP="0003520B">
      <w:r>
        <w:t>def Median3(L):</w:t>
      </w:r>
    </w:p>
    <w:p w14:paraId="4546E685" w14:textId="77777777" w:rsidR="0003520B" w:rsidRDefault="0003520B" w:rsidP="0003520B">
      <w:r>
        <w:t xml:space="preserve">    C = </w:t>
      </w:r>
      <w:proofErr w:type="spellStart"/>
      <w:proofErr w:type="gramStart"/>
      <w:r>
        <w:t>copy.copy</w:t>
      </w:r>
      <w:proofErr w:type="spellEnd"/>
      <w:proofErr w:type="gramEnd"/>
      <w:r>
        <w:t>(L)</w:t>
      </w:r>
    </w:p>
    <w:p w14:paraId="4C064BAA" w14:textId="77777777" w:rsidR="0003520B" w:rsidRDefault="0003520B" w:rsidP="0003520B">
      <w:r>
        <w:t xml:space="preserve">    QS(C)</w:t>
      </w:r>
    </w:p>
    <w:p w14:paraId="2891A04F" w14:textId="77777777" w:rsidR="0003520B" w:rsidRDefault="0003520B" w:rsidP="0003520B">
      <w:r>
        <w:t xml:space="preserve">    temp=</w:t>
      </w:r>
      <w:proofErr w:type="spellStart"/>
      <w:r>
        <w:t>getLength</w:t>
      </w:r>
      <w:proofErr w:type="spellEnd"/>
      <w:r>
        <w:t>(C)//2</w:t>
      </w:r>
    </w:p>
    <w:p w14:paraId="75BFD196" w14:textId="77777777" w:rsidR="0003520B" w:rsidRDefault="0003520B" w:rsidP="0003520B">
      <w:r>
        <w:t xml:space="preserve">    return (</w:t>
      </w:r>
      <w:proofErr w:type="spellStart"/>
      <w:r>
        <w:t>ElementAt</w:t>
      </w:r>
      <w:proofErr w:type="spellEnd"/>
      <w:r>
        <w:t>(</w:t>
      </w:r>
      <w:proofErr w:type="spellStart"/>
      <w:proofErr w:type="gramStart"/>
      <w:r>
        <w:t>C,temp</w:t>
      </w:r>
      <w:proofErr w:type="spellEnd"/>
      <w:proofErr w:type="gramEnd"/>
      <w:r>
        <w:t>))</w:t>
      </w:r>
    </w:p>
    <w:p w14:paraId="5AD84DFE" w14:textId="77777777" w:rsidR="0003520B" w:rsidRDefault="0003520B" w:rsidP="0003520B"/>
    <w:p w14:paraId="3734F5B2" w14:textId="77777777" w:rsidR="0003520B" w:rsidRDefault="0003520B" w:rsidP="0003520B"/>
    <w:p w14:paraId="05C28123" w14:textId="77777777" w:rsidR="0003520B" w:rsidRDefault="0003520B" w:rsidP="0003520B"/>
    <w:p w14:paraId="11E0DC88" w14:textId="77777777" w:rsidR="0003520B" w:rsidRDefault="0003520B" w:rsidP="0003520B">
      <w:r>
        <w:t xml:space="preserve">def </w:t>
      </w:r>
      <w:proofErr w:type="spellStart"/>
      <w:proofErr w:type="gramStart"/>
      <w:r>
        <w:t>ElementAt</w:t>
      </w:r>
      <w:proofErr w:type="spellEnd"/>
      <w:r>
        <w:t>(</w:t>
      </w:r>
      <w:proofErr w:type="gramEnd"/>
      <w:r>
        <w:t xml:space="preserve">L, </w:t>
      </w:r>
      <w:proofErr w:type="spellStart"/>
      <w:r>
        <w:t>i</w:t>
      </w:r>
      <w:proofErr w:type="spellEnd"/>
      <w:r>
        <w:t>):</w:t>
      </w:r>
    </w:p>
    <w:p w14:paraId="7A790573" w14:textId="77777777" w:rsidR="0003520B" w:rsidRDefault="0003520B" w:rsidP="0003520B">
      <w:r>
        <w:t xml:space="preserve">    index =0</w:t>
      </w:r>
    </w:p>
    <w:p w14:paraId="0FD307E3" w14:textId="77777777" w:rsidR="0003520B" w:rsidRDefault="0003520B" w:rsidP="0003520B">
      <w:r>
        <w:t xml:space="preserve">    temp=</w:t>
      </w:r>
      <w:proofErr w:type="spellStart"/>
      <w:r>
        <w:t>L.head</w:t>
      </w:r>
      <w:proofErr w:type="spellEnd"/>
    </w:p>
    <w:p w14:paraId="2DE253BA" w14:textId="77777777" w:rsidR="0003520B" w:rsidRDefault="0003520B" w:rsidP="0003520B">
      <w:r>
        <w:t xml:space="preserve">    while temp is not None:</w:t>
      </w:r>
    </w:p>
    <w:p w14:paraId="5EB2CC41" w14:textId="77777777" w:rsidR="0003520B" w:rsidRDefault="0003520B" w:rsidP="0003520B">
      <w:r>
        <w:t xml:space="preserve">        if index == i:</w:t>
      </w:r>
    </w:p>
    <w:p w14:paraId="0C52B09C" w14:textId="77777777" w:rsidR="0003520B" w:rsidRDefault="0003520B" w:rsidP="0003520B">
      <w:r>
        <w:t xml:space="preserve">            print(</w:t>
      </w:r>
      <w:proofErr w:type="spellStart"/>
      <w:proofErr w:type="gramStart"/>
      <w:r>
        <w:t>temp.item</w:t>
      </w:r>
      <w:proofErr w:type="spellEnd"/>
      <w:proofErr w:type="gramEnd"/>
      <w:r>
        <w:t>)</w:t>
      </w:r>
    </w:p>
    <w:p w14:paraId="5B4DFFBA" w14:textId="77777777" w:rsidR="0003520B" w:rsidRDefault="0003520B" w:rsidP="0003520B">
      <w:r>
        <w:t xml:space="preserve">            return </w:t>
      </w:r>
      <w:proofErr w:type="spellStart"/>
      <w:proofErr w:type="gramStart"/>
      <w:r>
        <w:t>temp.item</w:t>
      </w:r>
      <w:proofErr w:type="spellEnd"/>
      <w:proofErr w:type="gramEnd"/>
    </w:p>
    <w:p w14:paraId="5A585F1B" w14:textId="77777777" w:rsidR="0003520B" w:rsidRDefault="0003520B" w:rsidP="0003520B">
      <w:r>
        <w:t xml:space="preserve">        index=index+1</w:t>
      </w:r>
    </w:p>
    <w:p w14:paraId="0B45752A" w14:textId="77777777" w:rsidR="0003520B" w:rsidRDefault="0003520B" w:rsidP="0003520B">
      <w:r>
        <w:t xml:space="preserve">        temp=</w:t>
      </w:r>
      <w:proofErr w:type="spellStart"/>
      <w:proofErr w:type="gramStart"/>
      <w:r>
        <w:t>temp.next</w:t>
      </w:r>
      <w:proofErr w:type="spellEnd"/>
      <w:proofErr w:type="gramEnd"/>
    </w:p>
    <w:p w14:paraId="02AC8462" w14:textId="77777777" w:rsidR="0003520B" w:rsidRDefault="0003520B" w:rsidP="0003520B"/>
    <w:p w14:paraId="2F5F58F4" w14:textId="77777777" w:rsidR="0003520B" w:rsidRDefault="0003520B" w:rsidP="0003520B"/>
    <w:p w14:paraId="77E448B4" w14:textId="77777777" w:rsidR="0003520B" w:rsidRDefault="0003520B" w:rsidP="0003520B">
      <w:r>
        <w:t xml:space="preserve">L1 = </w:t>
      </w:r>
      <w:proofErr w:type="gramStart"/>
      <w:r>
        <w:t>List(</w:t>
      </w:r>
      <w:proofErr w:type="gramEnd"/>
      <w:r>
        <w:t>)</w:t>
      </w:r>
    </w:p>
    <w:p w14:paraId="0BC61DDA" w14:textId="77777777" w:rsidR="0003520B" w:rsidRDefault="0003520B" w:rsidP="0003520B"/>
    <w:p w14:paraId="4A73DC6E" w14:textId="77777777" w:rsidR="0003520B" w:rsidRDefault="0003520B" w:rsidP="0003520B">
      <w:r>
        <w:t xml:space="preserve">L2 = </w:t>
      </w:r>
      <w:proofErr w:type="gramStart"/>
      <w:r>
        <w:t>List(</w:t>
      </w:r>
      <w:proofErr w:type="gramEnd"/>
      <w:r>
        <w:t>)</w:t>
      </w:r>
    </w:p>
    <w:p w14:paraId="59DC568E" w14:textId="77777777" w:rsidR="0003520B" w:rsidRDefault="0003520B" w:rsidP="0003520B"/>
    <w:p w14:paraId="74F16351" w14:textId="77777777" w:rsidR="0003520B" w:rsidRDefault="0003520B" w:rsidP="0003520B">
      <w:r>
        <w:t xml:space="preserve">L3 = </w:t>
      </w:r>
      <w:proofErr w:type="gramStart"/>
      <w:r>
        <w:t>List(</w:t>
      </w:r>
      <w:proofErr w:type="gramEnd"/>
      <w:r>
        <w:t>)</w:t>
      </w:r>
    </w:p>
    <w:p w14:paraId="6B7C238B" w14:textId="77777777" w:rsidR="0003520B" w:rsidRDefault="0003520B" w:rsidP="0003520B"/>
    <w:p w14:paraId="146C74EC" w14:textId="77777777" w:rsidR="0003520B" w:rsidRDefault="0003520B" w:rsidP="0003520B">
      <w:r>
        <w:t xml:space="preserve">L4 = </w:t>
      </w:r>
      <w:proofErr w:type="gramStart"/>
      <w:r>
        <w:t>List(</w:t>
      </w:r>
      <w:proofErr w:type="gramEnd"/>
      <w:r>
        <w:t>)</w:t>
      </w:r>
    </w:p>
    <w:p w14:paraId="1FCE4B17" w14:textId="77777777" w:rsidR="0003520B" w:rsidRDefault="0003520B" w:rsidP="0003520B"/>
    <w:p w14:paraId="48238487" w14:textId="77777777" w:rsidR="0003520B" w:rsidRDefault="0003520B" w:rsidP="0003520B">
      <w:r>
        <w:t xml:space="preserve">for j in </w:t>
      </w:r>
      <w:proofErr w:type="gramStart"/>
      <w:r>
        <w:t>range(</w:t>
      </w:r>
      <w:proofErr w:type="gramEnd"/>
      <w:r>
        <w:t>10):</w:t>
      </w:r>
    </w:p>
    <w:p w14:paraId="159FFA59" w14:textId="77777777" w:rsidR="0003520B" w:rsidRDefault="0003520B" w:rsidP="0003520B">
      <w:r>
        <w:t xml:space="preserve">    t=</w:t>
      </w:r>
      <w:proofErr w:type="spellStart"/>
      <w:proofErr w:type="gramStart"/>
      <w:r>
        <w:t>random.randrange</w:t>
      </w:r>
      <w:proofErr w:type="spellEnd"/>
      <w:proofErr w:type="gramEnd"/>
      <w:r>
        <w:t>(100)</w:t>
      </w:r>
    </w:p>
    <w:p w14:paraId="3553F0DD" w14:textId="77777777" w:rsidR="0003520B" w:rsidRDefault="0003520B" w:rsidP="0003520B">
      <w:r>
        <w:t xml:space="preserve">    Append(L</w:t>
      </w:r>
      <w:proofErr w:type="gramStart"/>
      <w:r>
        <w:t>1,t</w:t>
      </w:r>
      <w:proofErr w:type="gramEnd"/>
      <w:r>
        <w:t>)</w:t>
      </w:r>
    </w:p>
    <w:p w14:paraId="704C2187" w14:textId="77777777" w:rsidR="0003520B" w:rsidRDefault="0003520B" w:rsidP="0003520B"/>
    <w:p w14:paraId="33AF30AE" w14:textId="77777777" w:rsidR="0003520B" w:rsidRDefault="0003520B" w:rsidP="0003520B">
      <w:r>
        <w:t xml:space="preserve">for j in </w:t>
      </w:r>
      <w:proofErr w:type="gramStart"/>
      <w:r>
        <w:t>range(</w:t>
      </w:r>
      <w:proofErr w:type="gramEnd"/>
      <w:r>
        <w:t>10):</w:t>
      </w:r>
    </w:p>
    <w:p w14:paraId="62EB47C5" w14:textId="77777777" w:rsidR="0003520B" w:rsidRDefault="0003520B" w:rsidP="0003520B">
      <w:r>
        <w:t xml:space="preserve">    t=</w:t>
      </w:r>
      <w:proofErr w:type="spellStart"/>
      <w:proofErr w:type="gramStart"/>
      <w:r>
        <w:t>random.randrange</w:t>
      </w:r>
      <w:proofErr w:type="spellEnd"/>
      <w:proofErr w:type="gramEnd"/>
      <w:r>
        <w:t>(100)</w:t>
      </w:r>
    </w:p>
    <w:p w14:paraId="772D321F" w14:textId="77777777" w:rsidR="0003520B" w:rsidRDefault="0003520B" w:rsidP="0003520B">
      <w:r>
        <w:t xml:space="preserve">    Append(L</w:t>
      </w:r>
      <w:proofErr w:type="gramStart"/>
      <w:r>
        <w:t>2,t</w:t>
      </w:r>
      <w:proofErr w:type="gramEnd"/>
      <w:r>
        <w:t>)</w:t>
      </w:r>
    </w:p>
    <w:p w14:paraId="1BE8BC23" w14:textId="77777777" w:rsidR="0003520B" w:rsidRDefault="0003520B" w:rsidP="0003520B"/>
    <w:p w14:paraId="4A863B58" w14:textId="77777777" w:rsidR="0003520B" w:rsidRDefault="0003520B" w:rsidP="0003520B">
      <w:r>
        <w:t xml:space="preserve">for </w:t>
      </w:r>
      <w:proofErr w:type="spellStart"/>
      <w:r>
        <w:t>i</w:t>
      </w:r>
      <w:proofErr w:type="spellEnd"/>
      <w:r>
        <w:t xml:space="preserve"> in </w:t>
      </w:r>
      <w:proofErr w:type="gramStart"/>
      <w:r>
        <w:t>range(</w:t>
      </w:r>
      <w:proofErr w:type="gramEnd"/>
      <w:r>
        <w:t>10):</w:t>
      </w:r>
    </w:p>
    <w:p w14:paraId="1A9F7464" w14:textId="77777777" w:rsidR="0003520B" w:rsidRDefault="0003520B" w:rsidP="0003520B">
      <w:r>
        <w:t xml:space="preserve">    t= </w:t>
      </w:r>
      <w:proofErr w:type="spellStart"/>
      <w:proofErr w:type="gramStart"/>
      <w:r>
        <w:t>random.randrange</w:t>
      </w:r>
      <w:proofErr w:type="spellEnd"/>
      <w:proofErr w:type="gramEnd"/>
      <w:r>
        <w:t>(100)</w:t>
      </w:r>
    </w:p>
    <w:p w14:paraId="7240D680" w14:textId="77777777" w:rsidR="0003520B" w:rsidRDefault="0003520B" w:rsidP="0003520B">
      <w:r>
        <w:t xml:space="preserve">    Append(L</w:t>
      </w:r>
      <w:proofErr w:type="gramStart"/>
      <w:r>
        <w:t>3,t</w:t>
      </w:r>
      <w:proofErr w:type="gramEnd"/>
      <w:r>
        <w:t>)</w:t>
      </w:r>
    </w:p>
    <w:p w14:paraId="3C71D2DA" w14:textId="77777777" w:rsidR="0003520B" w:rsidRDefault="0003520B" w:rsidP="0003520B">
      <w:r>
        <w:t xml:space="preserve">    </w:t>
      </w:r>
    </w:p>
    <w:p w14:paraId="75B2D3D4" w14:textId="77777777" w:rsidR="0003520B" w:rsidRDefault="0003520B" w:rsidP="0003520B">
      <w:r>
        <w:t xml:space="preserve">for </w:t>
      </w:r>
      <w:proofErr w:type="spellStart"/>
      <w:r>
        <w:t>i</w:t>
      </w:r>
      <w:proofErr w:type="spellEnd"/>
      <w:r>
        <w:t xml:space="preserve"> in </w:t>
      </w:r>
      <w:proofErr w:type="gramStart"/>
      <w:r>
        <w:t>range(</w:t>
      </w:r>
      <w:proofErr w:type="gramEnd"/>
      <w:r>
        <w:t>10):</w:t>
      </w:r>
    </w:p>
    <w:p w14:paraId="687555AA" w14:textId="77777777" w:rsidR="0003520B" w:rsidRDefault="0003520B" w:rsidP="0003520B">
      <w:r>
        <w:t xml:space="preserve">    t= </w:t>
      </w:r>
      <w:proofErr w:type="spellStart"/>
      <w:proofErr w:type="gramStart"/>
      <w:r>
        <w:t>random.randrange</w:t>
      </w:r>
      <w:proofErr w:type="spellEnd"/>
      <w:proofErr w:type="gramEnd"/>
      <w:r>
        <w:t>(100)</w:t>
      </w:r>
    </w:p>
    <w:p w14:paraId="78643917" w14:textId="77777777" w:rsidR="0003520B" w:rsidRDefault="0003520B" w:rsidP="0003520B">
      <w:r>
        <w:t xml:space="preserve">    Append(L</w:t>
      </w:r>
      <w:proofErr w:type="gramStart"/>
      <w:r>
        <w:t>4,t</w:t>
      </w:r>
      <w:proofErr w:type="gramEnd"/>
      <w:r>
        <w:t>)</w:t>
      </w:r>
    </w:p>
    <w:p w14:paraId="37EF1B7F" w14:textId="77777777" w:rsidR="0003520B" w:rsidRDefault="0003520B" w:rsidP="0003520B"/>
    <w:p w14:paraId="6AFE9F97" w14:textId="77777777" w:rsidR="0003520B" w:rsidRDefault="0003520B" w:rsidP="0003520B">
      <w:proofErr w:type="spellStart"/>
      <w:r>
        <w:t>PrintRec</w:t>
      </w:r>
      <w:proofErr w:type="spellEnd"/>
      <w:r>
        <w:t>(L1)</w:t>
      </w:r>
    </w:p>
    <w:p w14:paraId="453D567F" w14:textId="77777777" w:rsidR="0003520B" w:rsidRDefault="0003520B" w:rsidP="0003520B">
      <w:r>
        <w:t>BS(L1)</w:t>
      </w:r>
    </w:p>
    <w:p w14:paraId="5D2C1CAD" w14:textId="77777777" w:rsidR="0003520B" w:rsidRDefault="0003520B" w:rsidP="0003520B">
      <w:proofErr w:type="spellStart"/>
      <w:r>
        <w:lastRenderedPageBreak/>
        <w:t>PrintRec</w:t>
      </w:r>
      <w:proofErr w:type="spellEnd"/>
      <w:r>
        <w:t>(L1)</w:t>
      </w:r>
    </w:p>
    <w:p w14:paraId="00551130" w14:textId="77777777" w:rsidR="0003520B" w:rsidRDefault="0003520B" w:rsidP="0003520B">
      <w:r>
        <w:t>Median1(L1)</w:t>
      </w:r>
    </w:p>
    <w:p w14:paraId="5A8106F9" w14:textId="77777777" w:rsidR="0003520B" w:rsidRDefault="0003520B" w:rsidP="0003520B">
      <w:proofErr w:type="gramStart"/>
      <w:r>
        <w:t>print(</w:t>
      </w:r>
      <w:proofErr w:type="gramEnd"/>
      <w:r>
        <w:t>'------------------------------')</w:t>
      </w:r>
    </w:p>
    <w:p w14:paraId="22F56291" w14:textId="77777777" w:rsidR="0003520B" w:rsidRDefault="0003520B" w:rsidP="0003520B">
      <w:proofErr w:type="spellStart"/>
      <w:r>
        <w:t>PrintRec</w:t>
      </w:r>
      <w:proofErr w:type="spellEnd"/>
      <w:r>
        <w:t>(L2)</w:t>
      </w:r>
    </w:p>
    <w:p w14:paraId="3AD309F3" w14:textId="77777777" w:rsidR="0003520B" w:rsidRDefault="0003520B" w:rsidP="0003520B">
      <w:r>
        <w:t>L</w:t>
      </w:r>
      <w:proofErr w:type="gramStart"/>
      <w:r>
        <w:t>2.head</w:t>
      </w:r>
      <w:proofErr w:type="gramEnd"/>
      <w:r>
        <w:t>=MS(L2.head)</w:t>
      </w:r>
    </w:p>
    <w:p w14:paraId="4D318EBC" w14:textId="77777777" w:rsidR="0003520B" w:rsidRDefault="0003520B" w:rsidP="0003520B">
      <w:proofErr w:type="spellStart"/>
      <w:r>
        <w:t>PrintRec</w:t>
      </w:r>
      <w:proofErr w:type="spellEnd"/>
      <w:r>
        <w:t>(L2)</w:t>
      </w:r>
    </w:p>
    <w:p w14:paraId="013DABE0" w14:textId="77777777" w:rsidR="0003520B" w:rsidRDefault="0003520B" w:rsidP="0003520B">
      <w:r>
        <w:t>Median2(L2)</w:t>
      </w:r>
    </w:p>
    <w:p w14:paraId="35F7613B" w14:textId="77777777" w:rsidR="0003520B" w:rsidRDefault="0003520B" w:rsidP="0003520B">
      <w:proofErr w:type="gramStart"/>
      <w:r>
        <w:t>print(</w:t>
      </w:r>
      <w:proofErr w:type="gramEnd"/>
      <w:r>
        <w:t>'------------------------------')</w:t>
      </w:r>
    </w:p>
    <w:p w14:paraId="6E59D864" w14:textId="77777777" w:rsidR="0003520B" w:rsidRDefault="0003520B" w:rsidP="0003520B">
      <w:proofErr w:type="spellStart"/>
      <w:r>
        <w:t>PrintRec</w:t>
      </w:r>
      <w:proofErr w:type="spellEnd"/>
      <w:r>
        <w:t>(L3)</w:t>
      </w:r>
    </w:p>
    <w:p w14:paraId="07CF7655" w14:textId="77777777" w:rsidR="0003520B" w:rsidRDefault="0003520B" w:rsidP="0003520B">
      <w:proofErr w:type="gramStart"/>
      <w:r>
        <w:t>print(</w:t>
      </w:r>
      <w:proofErr w:type="gramEnd"/>
      <w:r>
        <w:t>MQS(L3,getLength(L3)//2))</w:t>
      </w:r>
    </w:p>
    <w:p w14:paraId="3CFB540D" w14:textId="77777777" w:rsidR="0003520B" w:rsidRDefault="0003520B" w:rsidP="0003520B">
      <w:proofErr w:type="gramStart"/>
      <w:r>
        <w:t>print(</w:t>
      </w:r>
      <w:proofErr w:type="gramEnd"/>
      <w:r>
        <w:t>'------------------------------')</w:t>
      </w:r>
    </w:p>
    <w:p w14:paraId="10D440E8" w14:textId="77777777" w:rsidR="0003520B" w:rsidRDefault="0003520B" w:rsidP="0003520B">
      <w:r>
        <w:t>Print(L4)</w:t>
      </w:r>
    </w:p>
    <w:p w14:paraId="39CAB104" w14:textId="77777777" w:rsidR="0003520B" w:rsidRDefault="0003520B" w:rsidP="0003520B">
      <w:r>
        <w:t>QS(L4)</w:t>
      </w:r>
    </w:p>
    <w:p w14:paraId="2FF5AACA" w14:textId="77777777" w:rsidR="0003520B" w:rsidRDefault="0003520B" w:rsidP="0003520B">
      <w:r>
        <w:t>Print(L4)</w:t>
      </w:r>
    </w:p>
    <w:p w14:paraId="7EA5D408" w14:textId="77777777" w:rsidR="0003520B" w:rsidRDefault="0003520B" w:rsidP="0003520B">
      <w:r>
        <w:t>Median3(L4)</w:t>
      </w:r>
    </w:p>
    <w:p w14:paraId="3AC43024" w14:textId="77777777" w:rsidR="0003520B" w:rsidRDefault="0003520B" w:rsidP="0003520B">
      <w:r>
        <w:t>#</w:t>
      </w:r>
      <w:proofErr w:type="gramStart"/>
      <w:r>
        <w:t>print(</w:t>
      </w:r>
      <w:proofErr w:type="spellStart"/>
      <w:proofErr w:type="gramEnd"/>
      <w:r>
        <w:t>ModifiedQS</w:t>
      </w:r>
      <w:proofErr w:type="spellEnd"/>
      <w:r>
        <w:t>(L4,getLength(L4)//2))\</w:t>
      </w:r>
    </w:p>
    <w:p w14:paraId="1377AB06" w14:textId="77777777" w:rsidR="0003520B" w:rsidRDefault="0003520B" w:rsidP="0003520B">
      <w:r>
        <w:t>def BL(</w:t>
      </w:r>
      <w:proofErr w:type="spellStart"/>
      <w:proofErr w:type="gramStart"/>
      <w:r>
        <w:t>L,n</w:t>
      </w:r>
      <w:proofErr w:type="spellEnd"/>
      <w:proofErr w:type="gramEnd"/>
      <w:r>
        <w:t>):</w:t>
      </w:r>
    </w:p>
    <w:p w14:paraId="70E8C5C4" w14:textId="77777777" w:rsidR="0003520B" w:rsidRDefault="0003520B" w:rsidP="0003520B">
      <w:r>
        <w:t xml:space="preserve">    AL(</w:t>
      </w:r>
      <w:proofErr w:type="spellStart"/>
      <w:proofErr w:type="gramStart"/>
      <w:r>
        <w:t>L,n</w:t>
      </w:r>
      <w:proofErr w:type="spellEnd"/>
      <w:proofErr w:type="gramEnd"/>
      <w:r>
        <w:t>)</w:t>
      </w:r>
    </w:p>
    <w:p w14:paraId="2CF7E013" w14:textId="77777777" w:rsidR="0003520B" w:rsidRDefault="0003520B" w:rsidP="0003520B">
      <w:r>
        <w:t xml:space="preserve">    for </w:t>
      </w:r>
      <w:proofErr w:type="spellStart"/>
      <w:r>
        <w:t>i</w:t>
      </w:r>
      <w:proofErr w:type="spellEnd"/>
      <w:r>
        <w:t xml:space="preserve"> in range(n):</w:t>
      </w:r>
    </w:p>
    <w:p w14:paraId="3C5BF3B9" w14:textId="77777777" w:rsidR="0003520B" w:rsidRDefault="0003520B" w:rsidP="0003520B">
      <w:r>
        <w:t xml:space="preserve">        Append(</w:t>
      </w:r>
      <w:proofErr w:type="spellStart"/>
      <w:proofErr w:type="gramStart"/>
      <w:r>
        <w:t>L,i</w:t>
      </w:r>
      <w:proofErr w:type="spellEnd"/>
      <w:proofErr w:type="gramEnd"/>
      <w:r>
        <w:t>)</w:t>
      </w:r>
    </w:p>
    <w:p w14:paraId="2EA1CA3D" w14:textId="77777777" w:rsidR="0003520B" w:rsidRDefault="0003520B" w:rsidP="0003520B">
      <w:r>
        <w:t>L5=</w:t>
      </w:r>
      <w:proofErr w:type="gramStart"/>
      <w:r>
        <w:t>List(</w:t>
      </w:r>
      <w:proofErr w:type="gramEnd"/>
      <w:r>
        <w:t>)</w:t>
      </w:r>
    </w:p>
    <w:p w14:paraId="0FD84B52" w14:textId="77777777" w:rsidR="0003520B" w:rsidRDefault="0003520B" w:rsidP="0003520B">
      <w:r>
        <w:t>BL(L5,6)</w:t>
      </w:r>
    </w:p>
    <w:p w14:paraId="77CE555D" w14:textId="77777777" w:rsidR="0003520B" w:rsidRDefault="0003520B" w:rsidP="0003520B">
      <w:r>
        <w:t>Print(L5)</w:t>
      </w:r>
    </w:p>
    <w:p w14:paraId="41ADC30D" w14:textId="77777777" w:rsidR="0003520B" w:rsidRDefault="0003520B" w:rsidP="0003520B">
      <w:r>
        <w:lastRenderedPageBreak/>
        <w:t>def AL(</w:t>
      </w:r>
      <w:proofErr w:type="spellStart"/>
      <w:proofErr w:type="gramStart"/>
      <w:r>
        <w:t>L,n</w:t>
      </w:r>
      <w:proofErr w:type="spellEnd"/>
      <w:proofErr w:type="gramEnd"/>
      <w:r>
        <w:t>):</w:t>
      </w:r>
    </w:p>
    <w:p w14:paraId="4220A3B6" w14:textId="77777777" w:rsidR="0003520B" w:rsidRDefault="0003520B" w:rsidP="0003520B">
      <w:r>
        <w:t xml:space="preserve">    for </w:t>
      </w:r>
      <w:proofErr w:type="spellStart"/>
      <w:r>
        <w:t>i</w:t>
      </w:r>
      <w:proofErr w:type="spellEnd"/>
      <w:r>
        <w:t xml:space="preserve"> in range(n):</w:t>
      </w:r>
    </w:p>
    <w:p w14:paraId="79355CB9" w14:textId="77777777" w:rsidR="0003520B" w:rsidRDefault="0003520B" w:rsidP="0003520B">
      <w:r>
        <w:t xml:space="preserve">        </w:t>
      </w:r>
      <w:proofErr w:type="spellStart"/>
      <w:r>
        <w:t>i</w:t>
      </w:r>
      <w:proofErr w:type="spellEnd"/>
      <w:r>
        <w:t>=</w:t>
      </w:r>
      <w:proofErr w:type="spellStart"/>
      <w:r>
        <w:t>i+n</w:t>
      </w:r>
      <w:proofErr w:type="spellEnd"/>
    </w:p>
    <w:p w14:paraId="0F331CB9" w14:textId="77777777" w:rsidR="0003520B" w:rsidRDefault="0003520B" w:rsidP="0003520B">
      <w:r>
        <w:t xml:space="preserve">        return n</w:t>
      </w:r>
    </w:p>
    <w:p w14:paraId="36E18DE5" w14:textId="77777777" w:rsidR="0003520B" w:rsidRDefault="0003520B" w:rsidP="0003520B">
      <w:r>
        <w:t>AL(L5,5)</w:t>
      </w:r>
    </w:p>
    <w:p w14:paraId="060D55DF" w14:textId="77777777" w:rsidR="0003520B" w:rsidRDefault="0003520B" w:rsidP="0003520B">
      <w:r>
        <w:t>Print(L5)</w:t>
      </w:r>
    </w:p>
    <w:p w14:paraId="48A41105" w14:textId="77777777" w:rsidR="0003520B" w:rsidRDefault="0003520B" w:rsidP="0003520B">
      <w:r>
        <w:t>def E(L):</w:t>
      </w:r>
    </w:p>
    <w:p w14:paraId="592DD1D2" w14:textId="77777777" w:rsidR="0003520B" w:rsidRDefault="0003520B" w:rsidP="0003520B">
      <w:r>
        <w:t xml:space="preserve">    </w:t>
      </w:r>
      <w:proofErr w:type="spellStart"/>
      <w:r>
        <w:t>L.head</w:t>
      </w:r>
      <w:proofErr w:type="spellEnd"/>
      <w:r>
        <w:t>=None</w:t>
      </w:r>
    </w:p>
    <w:p w14:paraId="4DD7396F" w14:textId="77777777" w:rsidR="0003520B" w:rsidRDefault="0003520B" w:rsidP="0003520B">
      <w:r>
        <w:t xml:space="preserve">    </w:t>
      </w:r>
      <w:proofErr w:type="spellStart"/>
      <w:r>
        <w:t>L.tail</w:t>
      </w:r>
      <w:proofErr w:type="spellEnd"/>
      <w:r>
        <w:t>=None</w:t>
      </w:r>
    </w:p>
    <w:p w14:paraId="54C3307D" w14:textId="77777777" w:rsidR="0003520B" w:rsidRDefault="0003520B" w:rsidP="0003520B">
      <w:r>
        <w:t>E(L5)</w:t>
      </w:r>
    </w:p>
    <w:p w14:paraId="5F280B18" w14:textId="77777777" w:rsidR="0003520B" w:rsidRDefault="0003520B" w:rsidP="0003520B">
      <w:proofErr w:type="gramStart"/>
      <w:r>
        <w:t>print(</w:t>
      </w:r>
      <w:proofErr w:type="spellStart"/>
      <w:proofErr w:type="gramEnd"/>
      <w:r>
        <w:t>IsEmpty</w:t>
      </w:r>
      <w:proofErr w:type="spellEnd"/>
      <w:r>
        <w:t>(L5))</w:t>
      </w:r>
    </w:p>
    <w:p w14:paraId="391E93F4" w14:textId="1E3E6FD6" w:rsidR="0003520B" w:rsidRDefault="0003520B" w:rsidP="0003520B">
      <w:r>
        <w:t>Print(L5)</w:t>
      </w:r>
    </w:p>
    <w:sectPr w:rsidR="0003520B">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EFAFC" w14:textId="77777777" w:rsidR="000E6F1A" w:rsidRDefault="000E6F1A">
      <w:pPr>
        <w:spacing w:line="240" w:lineRule="auto"/>
      </w:pPr>
      <w:r>
        <w:separator/>
      </w:r>
    </w:p>
    <w:p w14:paraId="089F7250" w14:textId="77777777" w:rsidR="000E6F1A" w:rsidRDefault="000E6F1A"/>
  </w:endnote>
  <w:endnote w:type="continuationSeparator" w:id="0">
    <w:p w14:paraId="26D63A58" w14:textId="77777777" w:rsidR="000E6F1A" w:rsidRDefault="000E6F1A">
      <w:pPr>
        <w:spacing w:line="240" w:lineRule="auto"/>
      </w:pPr>
      <w:r>
        <w:continuationSeparator/>
      </w:r>
    </w:p>
    <w:p w14:paraId="0388F872" w14:textId="77777777" w:rsidR="000E6F1A" w:rsidRDefault="000E6F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1E572" w14:textId="77777777" w:rsidR="000E6F1A" w:rsidRDefault="000E6F1A">
      <w:pPr>
        <w:spacing w:line="240" w:lineRule="auto"/>
      </w:pPr>
      <w:r>
        <w:separator/>
      </w:r>
    </w:p>
    <w:p w14:paraId="5EAC37EE" w14:textId="77777777" w:rsidR="000E6F1A" w:rsidRDefault="000E6F1A"/>
  </w:footnote>
  <w:footnote w:type="continuationSeparator" w:id="0">
    <w:p w14:paraId="3336723B" w14:textId="77777777" w:rsidR="000E6F1A" w:rsidRDefault="000E6F1A">
      <w:pPr>
        <w:spacing w:line="240" w:lineRule="auto"/>
      </w:pPr>
      <w:r>
        <w:continuationSeparator/>
      </w:r>
    </w:p>
    <w:p w14:paraId="4AC90ED6" w14:textId="77777777" w:rsidR="000E6F1A" w:rsidRDefault="000E6F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101D0" w14:textId="3B60B7A3" w:rsidR="008332A4" w:rsidRDefault="008332A4">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02ADF" w14:textId="10596A1F" w:rsidR="008332A4" w:rsidRDefault="008332A4">
    <w:pPr>
      <w:pStyle w:val="Header"/>
      <w:rPr>
        <w:rStyle w:val="Strong"/>
      </w:rPr>
    </w:pPr>
    <w:r>
      <w:t>LAB 2 SORTING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E7"/>
    <w:rsid w:val="00013827"/>
    <w:rsid w:val="000315CE"/>
    <w:rsid w:val="0003520B"/>
    <w:rsid w:val="00092490"/>
    <w:rsid w:val="000D3F41"/>
    <w:rsid w:val="000E6F1A"/>
    <w:rsid w:val="000E741F"/>
    <w:rsid w:val="002F248D"/>
    <w:rsid w:val="00355DCA"/>
    <w:rsid w:val="00551A02"/>
    <w:rsid w:val="005534FA"/>
    <w:rsid w:val="005D3A03"/>
    <w:rsid w:val="007C1178"/>
    <w:rsid w:val="008002C0"/>
    <w:rsid w:val="008131FC"/>
    <w:rsid w:val="008332A4"/>
    <w:rsid w:val="00883DE6"/>
    <w:rsid w:val="008C3371"/>
    <w:rsid w:val="008C5323"/>
    <w:rsid w:val="009553C7"/>
    <w:rsid w:val="00986EE7"/>
    <w:rsid w:val="009A6A3B"/>
    <w:rsid w:val="009B08B2"/>
    <w:rsid w:val="009D3003"/>
    <w:rsid w:val="00B823AA"/>
    <w:rsid w:val="00BA45DB"/>
    <w:rsid w:val="00BF4184"/>
    <w:rsid w:val="00C0601E"/>
    <w:rsid w:val="00C31D30"/>
    <w:rsid w:val="00CD046D"/>
    <w:rsid w:val="00CD6E39"/>
    <w:rsid w:val="00CF6E91"/>
    <w:rsid w:val="00D85B68"/>
    <w:rsid w:val="00DF7272"/>
    <w:rsid w:val="00E6004D"/>
    <w:rsid w:val="00E81978"/>
    <w:rsid w:val="00F379B7"/>
    <w:rsid w:val="00F525FA"/>
    <w:rsid w:val="00FC29D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3CFD9"/>
  <w15:chartTrackingRefBased/>
  <w15:docId w15:val="{EBD02A62-6F09-471C-B426-2B3DCCB10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8E46B7693547489041CA7C98CFC34A"/>
        <w:category>
          <w:name w:val="General"/>
          <w:gallery w:val="placeholder"/>
        </w:category>
        <w:types>
          <w:type w:val="bbPlcHdr"/>
        </w:types>
        <w:behaviors>
          <w:behavior w:val="content"/>
        </w:behaviors>
        <w:guid w:val="{26EA32E4-0C9C-4537-8BB7-8545BFAF07FB}"/>
      </w:docPartPr>
      <w:docPartBody>
        <w:p w:rsidR="00000000" w:rsidRDefault="00AF4EA0">
          <w:pPr>
            <w:pStyle w:val="788E46B7693547489041CA7C98CFC34A"/>
          </w:pPr>
          <w:r>
            <w:t>[Title Here, up to 12 Words, on One to Two Lines]</w:t>
          </w:r>
        </w:p>
      </w:docPartBody>
    </w:docPart>
    <w:docPart>
      <w:docPartPr>
        <w:name w:val="F5FE339DD9894C0BA22206EDC8E87DC0"/>
        <w:category>
          <w:name w:val="General"/>
          <w:gallery w:val="placeholder"/>
        </w:category>
        <w:types>
          <w:type w:val="bbPlcHdr"/>
        </w:types>
        <w:behaviors>
          <w:behavior w:val="content"/>
        </w:behaviors>
        <w:guid w:val="{D3C361D8-257B-4C73-8DDA-DAEB337EA003}"/>
      </w:docPartPr>
      <w:docPartBody>
        <w:p w:rsidR="00000000" w:rsidRDefault="00AF4EA0">
          <w:pPr>
            <w:pStyle w:val="F5FE339DD9894C0BA22206EDC8E87DC0"/>
          </w:pPr>
          <w:r>
            <w:t>[Title Here, up to 12 Words, on One to T</w:t>
          </w:r>
          <w:r>
            <w: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A0"/>
    <w:rsid w:val="00AF4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8E46B7693547489041CA7C98CFC34A">
    <w:name w:val="788E46B7693547489041CA7C98CFC34A"/>
  </w:style>
  <w:style w:type="paragraph" w:customStyle="1" w:styleId="A67A5981B7C34A8083CD02C1DE1916B1">
    <w:name w:val="A67A5981B7C34A8083CD02C1DE1916B1"/>
  </w:style>
  <w:style w:type="paragraph" w:customStyle="1" w:styleId="C2935B367B184FA783213DD8418542A8">
    <w:name w:val="C2935B367B184FA783213DD8418542A8"/>
  </w:style>
  <w:style w:type="paragraph" w:customStyle="1" w:styleId="AA3F0A9E16E9423182B53E09FB859611">
    <w:name w:val="AA3F0A9E16E9423182B53E09FB859611"/>
  </w:style>
  <w:style w:type="paragraph" w:customStyle="1" w:styleId="DCED1976BF64495FB9BFDE062503FE41">
    <w:name w:val="DCED1976BF64495FB9BFDE062503FE41"/>
  </w:style>
  <w:style w:type="paragraph" w:customStyle="1" w:styleId="59AB27492264485397A2FAE82856024D">
    <w:name w:val="59AB27492264485397A2FAE82856024D"/>
  </w:style>
  <w:style w:type="character" w:styleId="Emphasis">
    <w:name w:val="Emphasis"/>
    <w:basedOn w:val="DefaultParagraphFont"/>
    <w:uiPriority w:val="4"/>
    <w:unhideWhenUsed/>
    <w:qFormat/>
    <w:rPr>
      <w:i/>
      <w:iCs/>
    </w:rPr>
  </w:style>
  <w:style w:type="paragraph" w:customStyle="1" w:styleId="236F9DAC03AF4F0F9A06057CC412505B">
    <w:name w:val="236F9DAC03AF4F0F9A06057CC412505B"/>
  </w:style>
  <w:style w:type="paragraph" w:customStyle="1" w:styleId="58A6A30EA2EA45C7A3203B35FE21B126">
    <w:name w:val="58A6A30EA2EA45C7A3203B35FE21B126"/>
  </w:style>
  <w:style w:type="paragraph" w:customStyle="1" w:styleId="F5FE339DD9894C0BA22206EDC8E87DC0">
    <w:name w:val="F5FE339DD9894C0BA22206EDC8E87DC0"/>
  </w:style>
  <w:style w:type="paragraph" w:customStyle="1" w:styleId="2B99DCA3DB54455D9C4A6ED4CA6F75B4">
    <w:name w:val="2B99DCA3DB54455D9C4A6ED4CA6F75B4"/>
  </w:style>
  <w:style w:type="paragraph" w:customStyle="1" w:styleId="AC9902119C424BE095A2CF281E06D322">
    <w:name w:val="AC9902119C424BE095A2CF281E06D322"/>
  </w:style>
  <w:style w:type="paragraph" w:customStyle="1" w:styleId="705F28A7E233494FAFA47A9FF6329363">
    <w:name w:val="705F28A7E233494FAFA47A9FF6329363"/>
  </w:style>
  <w:style w:type="paragraph" w:customStyle="1" w:styleId="34EB8D8649C3463AA395A032C472D8B9">
    <w:name w:val="34EB8D8649C3463AA395A032C472D8B9"/>
  </w:style>
  <w:style w:type="paragraph" w:customStyle="1" w:styleId="D136C4AB34A84A758048A0178ED4C8EE">
    <w:name w:val="D136C4AB34A84A758048A0178ED4C8EE"/>
  </w:style>
  <w:style w:type="paragraph" w:customStyle="1" w:styleId="30A439F317C34DB59DE2637846607A18">
    <w:name w:val="30A439F317C34DB59DE2637846607A18"/>
  </w:style>
  <w:style w:type="paragraph" w:customStyle="1" w:styleId="B9732A939B504DD8B08366CB150BD7E0">
    <w:name w:val="B9732A939B504DD8B08366CB150BD7E0"/>
  </w:style>
  <w:style w:type="paragraph" w:customStyle="1" w:styleId="7EE1D01269D945CB85E18B318FCC515C">
    <w:name w:val="7EE1D01269D945CB85E18B318FCC515C"/>
  </w:style>
  <w:style w:type="paragraph" w:customStyle="1" w:styleId="A29378B1B5D846CCB794784C35012C5D">
    <w:name w:val="A29378B1B5D846CCB794784C35012C5D"/>
  </w:style>
  <w:style w:type="paragraph" w:customStyle="1" w:styleId="6A407A756813415988422CC683DB312B">
    <w:name w:val="6A407A756813415988422CC683DB312B"/>
  </w:style>
  <w:style w:type="paragraph" w:customStyle="1" w:styleId="720FE07FC2FF496581993541DA821726">
    <w:name w:val="720FE07FC2FF496581993541DA821726"/>
  </w:style>
  <w:style w:type="paragraph" w:customStyle="1" w:styleId="BDD620E84C0F4E0DA0F90BA3E02ABC01">
    <w:name w:val="BDD620E84C0F4E0DA0F90BA3E02ABC01"/>
  </w:style>
  <w:style w:type="paragraph" w:customStyle="1" w:styleId="2674B334B75646DC84D47EBD3FE4B012">
    <w:name w:val="2674B334B75646DC84D47EBD3FE4B012"/>
  </w:style>
  <w:style w:type="paragraph" w:customStyle="1" w:styleId="06451511D3374E0982DD8907A67C8775">
    <w:name w:val="06451511D3374E0982DD8907A67C8775"/>
  </w:style>
  <w:style w:type="paragraph" w:customStyle="1" w:styleId="8931E4E2F58649AEB30483E77BCD79B1">
    <w:name w:val="8931E4E2F58649AEB30483E77BCD79B1"/>
  </w:style>
  <w:style w:type="paragraph" w:customStyle="1" w:styleId="737A9915103641FAB69F0E4FEAB96CC5">
    <w:name w:val="737A9915103641FAB69F0E4FEAB96CC5"/>
  </w:style>
  <w:style w:type="paragraph" w:customStyle="1" w:styleId="ECDD3CDFC8A341819E63747A3F8D2F09">
    <w:name w:val="ECDD3CDFC8A341819E63747A3F8D2F09"/>
  </w:style>
  <w:style w:type="paragraph" w:customStyle="1" w:styleId="A8702630C12048E3BA9AEA357FD401C3">
    <w:name w:val="A8702630C12048E3BA9AEA357FD401C3"/>
  </w:style>
  <w:style w:type="paragraph" w:customStyle="1" w:styleId="DC96E0EAEE9C4AC293BBF3EFF409B572">
    <w:name w:val="DC96E0EAEE9C4AC293BBF3EFF409B572"/>
  </w:style>
  <w:style w:type="paragraph" w:customStyle="1" w:styleId="01F82023E1CC437B991E00EA9614485A">
    <w:name w:val="01F82023E1CC437B991E00EA9614485A"/>
  </w:style>
  <w:style w:type="paragraph" w:customStyle="1" w:styleId="B3B315E56F9C4300A27DF31240B2CF1A">
    <w:name w:val="B3B315E56F9C4300A27DF31240B2CF1A"/>
  </w:style>
  <w:style w:type="paragraph" w:customStyle="1" w:styleId="0C475F6D580443C6B17F646569322725">
    <w:name w:val="0C475F6D580443C6B17F646569322725"/>
  </w:style>
  <w:style w:type="paragraph" w:customStyle="1" w:styleId="2F5E6EC91B1C43409292A11E4EB47CE1">
    <w:name w:val="2F5E6EC91B1C43409292A11E4EB47CE1"/>
  </w:style>
  <w:style w:type="paragraph" w:customStyle="1" w:styleId="332C56E06D664D808908FECCC8F5AEDB">
    <w:name w:val="332C56E06D664D808908FECCC8F5AEDB"/>
  </w:style>
  <w:style w:type="paragraph" w:customStyle="1" w:styleId="5881CD9EC2BB4CC4B3BB46A6C53EB5B6">
    <w:name w:val="5881CD9EC2BB4CC4B3BB46A6C53EB5B6"/>
  </w:style>
  <w:style w:type="paragraph" w:customStyle="1" w:styleId="E64E82611D89497293431B1B04B667F9">
    <w:name w:val="E64E82611D89497293431B1B04B667F9"/>
  </w:style>
  <w:style w:type="paragraph" w:customStyle="1" w:styleId="45B722AE93404BEB9ABACCC3E3780670">
    <w:name w:val="45B722AE93404BEB9ABACCC3E3780670"/>
  </w:style>
  <w:style w:type="paragraph" w:customStyle="1" w:styleId="0E0EB5B0F74B485DBB6A5C4FF85BEBE6">
    <w:name w:val="0E0EB5B0F74B485DBB6A5C4FF85BEBE6"/>
  </w:style>
  <w:style w:type="paragraph" w:customStyle="1" w:styleId="05EBDA67745F4310A7513AA1BBBB83A2">
    <w:name w:val="05EBDA67745F4310A7513AA1BBBB83A2"/>
  </w:style>
  <w:style w:type="paragraph" w:customStyle="1" w:styleId="7D060C8B1FF943F2B2FCAB5C62F46897">
    <w:name w:val="7D060C8B1FF943F2B2FCAB5C62F46897"/>
  </w:style>
  <w:style w:type="paragraph" w:customStyle="1" w:styleId="C0EA54715C884D5F9DCC27CAA3626AD1">
    <w:name w:val="C0EA54715C884D5F9DCC27CAA3626AD1"/>
  </w:style>
  <w:style w:type="paragraph" w:customStyle="1" w:styleId="031D6D3545B049A8AF482EE7080F24D0">
    <w:name w:val="031D6D3545B049A8AF482EE7080F24D0"/>
  </w:style>
  <w:style w:type="paragraph" w:customStyle="1" w:styleId="F8B0AB3BED7A4527A908E2788C6174F1">
    <w:name w:val="F8B0AB3BED7A4527A908E2788C6174F1"/>
  </w:style>
  <w:style w:type="paragraph" w:customStyle="1" w:styleId="320E4C1251DE4C50BA03E5B400CC2112">
    <w:name w:val="320E4C1251DE4C50BA03E5B400CC2112"/>
  </w:style>
  <w:style w:type="paragraph" w:customStyle="1" w:styleId="6A7FDFCB4F0940659E6D8B72CA03AA35">
    <w:name w:val="6A7FDFCB4F0940659E6D8B72CA03AA35"/>
  </w:style>
  <w:style w:type="paragraph" w:customStyle="1" w:styleId="A5112D323E9745EEBC30B46F39900B3C">
    <w:name w:val="A5112D323E9745EEBC30B46F39900B3C"/>
  </w:style>
  <w:style w:type="paragraph" w:customStyle="1" w:styleId="1189A4DF8B284B91B2341425167CC54B">
    <w:name w:val="1189A4DF8B284B91B2341425167CC54B"/>
  </w:style>
  <w:style w:type="paragraph" w:customStyle="1" w:styleId="B69B295461F84844A0A4B44613AFC2DB">
    <w:name w:val="B69B295461F84844A0A4B44613AFC2DB"/>
  </w:style>
  <w:style w:type="paragraph" w:customStyle="1" w:styleId="66BBD7C5A79C40E9ACF16EF3E15F4721">
    <w:name w:val="66BBD7C5A79C40E9ACF16EF3E15F4721"/>
  </w:style>
  <w:style w:type="paragraph" w:customStyle="1" w:styleId="ACB72389BC6C4798B7610F81081C5D4E">
    <w:name w:val="ACB72389BC6C4798B7610F81081C5D4E"/>
  </w:style>
  <w:style w:type="paragraph" w:customStyle="1" w:styleId="41DEA720211C4BEBB6C4576CBA448913">
    <w:name w:val="41DEA720211C4BEBB6C4576CBA448913"/>
  </w:style>
  <w:style w:type="paragraph" w:customStyle="1" w:styleId="32364D6673804C4ABCD07B10B882FD8D">
    <w:name w:val="32364D6673804C4ABCD07B10B882FD8D"/>
  </w:style>
  <w:style w:type="paragraph" w:customStyle="1" w:styleId="8749D8FD22234D61B847968AA6F3B053">
    <w:name w:val="8749D8FD22234D61B847968AA6F3B053"/>
  </w:style>
  <w:style w:type="paragraph" w:customStyle="1" w:styleId="A6B5B98086F842A29E234E820DDAA295">
    <w:name w:val="A6B5B98086F842A29E234E820DDAA295"/>
  </w:style>
  <w:style w:type="paragraph" w:customStyle="1" w:styleId="30381C67C1F24595B1BB4E69698BB59A">
    <w:name w:val="30381C67C1F24595B1BB4E69698BB59A"/>
  </w:style>
  <w:style w:type="paragraph" w:customStyle="1" w:styleId="908ABBA7AB0D4AF5A43668852DCA6D49">
    <w:name w:val="908ABBA7AB0D4AF5A43668852DCA6D49"/>
  </w:style>
  <w:style w:type="paragraph" w:customStyle="1" w:styleId="1B67F65BD4A946D7BA5053665EAF2F3B">
    <w:name w:val="1B67F65BD4A946D7BA5053665EAF2F3B"/>
  </w:style>
  <w:style w:type="paragraph" w:customStyle="1" w:styleId="AB976B0F50214E88910DED458CA3EF74">
    <w:name w:val="AB976B0F50214E88910DED458CA3EF74"/>
  </w:style>
  <w:style w:type="paragraph" w:customStyle="1" w:styleId="EA908DA0874D4F55AA05F2183BAA7827">
    <w:name w:val="EA908DA0874D4F55AA05F2183BAA7827"/>
  </w:style>
  <w:style w:type="paragraph" w:customStyle="1" w:styleId="AA22E01592B74E0987AF9AB0F481B965">
    <w:name w:val="AA22E01592B74E0987AF9AB0F481B965"/>
  </w:style>
  <w:style w:type="paragraph" w:customStyle="1" w:styleId="65A04F194AC347C386C5C047ACE8C7EF">
    <w:name w:val="65A04F194AC347C386C5C047ACE8C7EF"/>
  </w:style>
  <w:style w:type="paragraph" w:customStyle="1" w:styleId="60E997F3B71144FF8AD7B7945890F89F">
    <w:name w:val="60E997F3B71144FF8AD7B7945890F89F"/>
  </w:style>
  <w:style w:type="paragraph" w:customStyle="1" w:styleId="4B87F99A89C941C7A9CDBF6A24B192F6">
    <w:name w:val="4B87F99A89C941C7A9CDBF6A24B192F6"/>
  </w:style>
  <w:style w:type="paragraph" w:customStyle="1" w:styleId="3E5EAFA86B7B4815975FD425699464E3">
    <w:name w:val="3E5EAFA86B7B4815975FD425699464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5DDFA05-29ED-49F6-A8DE-9C2F82161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540</TotalTime>
  <Pages>18</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Lab 2 Sorting</vt:lpstr>
    </vt:vector>
  </TitlesOfParts>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Sorting</dc:title>
  <dc:subject/>
  <dc:creator>Fernando</dc:creator>
  <cp:keywords/>
  <dc:description/>
  <cp:lastModifiedBy>Fernando Desantiago</cp:lastModifiedBy>
  <cp:revision>7</cp:revision>
  <dcterms:created xsi:type="dcterms:W3CDTF">2019-02-27T19:31:00Z</dcterms:created>
  <dcterms:modified xsi:type="dcterms:W3CDTF">2019-02-28T04:37:00Z</dcterms:modified>
</cp:coreProperties>
</file>