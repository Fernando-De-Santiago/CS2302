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6B4FE" w14:textId="7CE9A58B" w:rsidR="00E81978" w:rsidRDefault="0088622D">
      <w:pPr>
        <w:pStyle w:val="Title"/>
      </w:pPr>
      <w:sdt>
        <w:sdtPr>
          <w:alias w:val="Title:"/>
          <w:tag w:val="Title:"/>
          <w:id w:val="726351117"/>
          <w:placeholder>
            <w:docPart w:val="F94C7F2897F643AD9228D7BDB4AA70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B4CCA">
            <w:t>Lab 5</w:t>
          </w:r>
        </w:sdtContent>
      </w:sdt>
    </w:p>
    <w:p w14:paraId="126A5875" w14:textId="1666815B" w:rsidR="00B823AA" w:rsidRDefault="00CB4CCA" w:rsidP="00B823AA">
      <w:pPr>
        <w:pStyle w:val="Title2"/>
      </w:pPr>
      <w:r>
        <w:t>Fernando De Santiago</w:t>
      </w:r>
    </w:p>
    <w:p w14:paraId="14D02E5D" w14:textId="2C49CA5A" w:rsidR="00E81978" w:rsidRDefault="00CB4CCA" w:rsidP="00B823AA">
      <w:pPr>
        <w:pStyle w:val="Title2"/>
      </w:pPr>
      <w:r>
        <w:t>University of Texas at El Paso</w:t>
      </w:r>
    </w:p>
    <w:p w14:paraId="118F5F8F" w14:textId="3A366260" w:rsidR="00E81978" w:rsidRDefault="00E81978">
      <w:pPr>
        <w:pStyle w:val="Title"/>
      </w:pPr>
    </w:p>
    <w:p w14:paraId="4451A626" w14:textId="15022818" w:rsidR="00E81978" w:rsidRDefault="00E81978" w:rsidP="00B823AA">
      <w:pPr>
        <w:pStyle w:val="Title2"/>
      </w:pPr>
    </w:p>
    <w:p w14:paraId="54B6C03F" w14:textId="2F7E2BFF" w:rsidR="00E81978" w:rsidRDefault="00CB4CCA" w:rsidP="00CB4CCA">
      <w:pPr>
        <w:pStyle w:val="SectionTitle"/>
        <w:ind w:left="3600" w:firstLine="720"/>
        <w:jc w:val="left"/>
      </w:pPr>
      <w:r>
        <w:lastRenderedPageBreak/>
        <w:t>Introduction</w:t>
      </w:r>
    </w:p>
    <w:p w14:paraId="05E2FAC3" w14:textId="2B815808" w:rsidR="00456E80" w:rsidRDefault="00CB4CCA" w:rsidP="00456E80">
      <w:r>
        <w:t xml:space="preserve"> </w:t>
      </w:r>
      <w:r w:rsidR="00456E80">
        <w:t>The purpose of this lab is to input a file and create a hash table and BST. The lab is broken into 5 parts but not all of them were completed due to knowledge constraint. The first requirement wasn’t really a method but instead just creating a choice statement. The second requirement is to read a txt file and insert it into a hash and BST. The hash requires it to be with chaining and string manipulation the BST was required to have the words and embeddings put together. The third requirement consisted of displaying statistics describing the Hash Table and BST Implementation. The fourth requirement which I was not able to meet was to create a method that would get the similarities between words. This would have been done using ascii values. The 5rh was to just measure run times which I was unable to do with the similarities since I wasn’t able to run it</w:t>
      </w:r>
    </w:p>
    <w:p w14:paraId="73295455" w14:textId="3E2129F6" w:rsidR="00E81978" w:rsidRDefault="00456E80">
      <w:pPr>
        <w:pStyle w:val="Heading1"/>
      </w:pPr>
      <w:r>
        <w:t>Requirement 1</w:t>
      </w:r>
    </w:p>
    <w:p w14:paraId="139526C9" w14:textId="4C3EDD0D" w:rsidR="00E81978" w:rsidRDefault="00456E80">
      <w:r>
        <w:t>The first requirement was to</w:t>
      </w:r>
      <w:r w:rsidR="0040279B">
        <w:t xml:space="preserve"> create a choice for the user to make. After this I began to important the methods needed that were used in previous methods. After I started two method that would build the BST and the Hash. </w:t>
      </w:r>
    </w:p>
    <w:p w14:paraId="5BFDB8C5" w14:textId="1CEB9811" w:rsidR="00E81978" w:rsidRPr="00C31D30" w:rsidRDefault="0040279B" w:rsidP="00C31D30">
      <w:pPr>
        <w:pStyle w:val="Heading2"/>
      </w:pPr>
      <w:r>
        <w:tab/>
      </w:r>
      <w:r>
        <w:tab/>
      </w:r>
      <w:r>
        <w:tab/>
      </w:r>
      <w:r>
        <w:tab/>
      </w:r>
      <w:r>
        <w:tab/>
        <w:t xml:space="preserve">     Requirement 2</w:t>
      </w:r>
    </w:p>
    <w:p w14:paraId="2FA64FE9" w14:textId="4241F9CC" w:rsidR="00E81978" w:rsidRDefault="0040279B">
      <w:pPr>
        <w:pStyle w:val="NoSpacing"/>
      </w:pPr>
      <w:r>
        <w:tab/>
        <w:t>The requirement had me start and construct 2 different building methods. I had some problems with reading the file sometimes that would cause the file to crash my computer as well as have the embeddings in scientific notation and word would display \n but cause problems.</w:t>
      </w:r>
      <w:r w:rsidR="00B604FA">
        <w:t xml:space="preserve"> I also created the load factor method needed in order to have it checked till I reached a load factor less than 1.</w:t>
      </w:r>
    </w:p>
    <w:p w14:paraId="1A54582B" w14:textId="2BD92D5D" w:rsidR="00355DCA" w:rsidRPr="00C31D30" w:rsidRDefault="009D396E" w:rsidP="00B604FA">
      <w:pPr>
        <w:pStyle w:val="Heading3"/>
        <w:ind w:left="2880"/>
      </w:pPr>
      <w:r>
        <w:lastRenderedPageBreak/>
        <w:t xml:space="preserve">     </w:t>
      </w:r>
      <w:r w:rsidR="00B604FA">
        <w:t>Requirement 3</w:t>
      </w:r>
    </w:p>
    <w:p w14:paraId="30C717C7" w14:textId="3B43BFA7" w:rsidR="00E81978" w:rsidRDefault="00B604FA">
      <w:pPr>
        <w:rPr>
          <w:b/>
          <w:bCs/>
        </w:rPr>
      </w:pPr>
      <w:r>
        <w:t>This was the easiest to make since it just required to print stuff out and display the statistics. While doing this I found which methods were and weren’t working by commenting stuff out. This was the go to in order to test my methods one at a time.</w:t>
      </w:r>
      <w:r w:rsidR="002C5451">
        <w:t xml:space="preserve"> </w:t>
      </w:r>
      <w:r w:rsidR="00475A4A">
        <w:t>I ran into a problem with percent empty at first since it was doubling the size of the empty array’s so I made it divide by 2 before returning it. I also had a big mistake using the standard deviation that I wasn’t able to fix before the time I needed to turn this in. I tried using np.std but nothing so I eventually gave up.</w:t>
      </w:r>
    </w:p>
    <w:p w14:paraId="60E802EF" w14:textId="3BE6890F" w:rsidR="00355DCA" w:rsidRPr="002C5451" w:rsidRDefault="009D396E" w:rsidP="002C5451">
      <w:pPr>
        <w:pStyle w:val="Heading4"/>
        <w:ind w:left="2880"/>
        <w:rPr>
          <w:i w:val="0"/>
        </w:rPr>
      </w:pPr>
      <w:r>
        <w:rPr>
          <w:i w:val="0"/>
        </w:rPr>
        <w:t xml:space="preserve">    </w:t>
      </w:r>
      <w:r w:rsidR="002C5451">
        <w:rPr>
          <w:i w:val="0"/>
        </w:rPr>
        <w:t>Requirement 4</w:t>
      </w:r>
    </w:p>
    <w:p w14:paraId="3FC57C44" w14:textId="1975FC28" w:rsidR="00E81978" w:rsidRDefault="00475A4A">
      <w:pPr>
        <w:rPr>
          <w:b/>
          <w:bCs/>
        </w:rPr>
      </w:pPr>
      <w:r>
        <w:t xml:space="preserve">For this </w:t>
      </w:r>
      <w:r w:rsidR="009D396E">
        <w:t>requirement</w:t>
      </w:r>
      <w:r>
        <w:t xml:space="preserve"> I didn’t wasn’t able to finish it but I will talk about how I was planning to implement it. I planned for the hash table to create a method that would take the embeddings and make them float values while having them multiply it by the embedding for the other words. The other way I wanted to do it but didn’t have the time was to us the np.dot. also wanted to use the other numpy tool which would do the </w:t>
      </w:r>
      <w:r w:rsidR="009D396E">
        <w:t>magnitude then I would get the two embeddings multiplied and then divided it by the magnitude. For the BST I would of tried to convert the letters into ascii values and then put them into the BST. I tried to code it but just couldn’t figure out how to make it work.</w:t>
      </w:r>
    </w:p>
    <w:p w14:paraId="163D16B2" w14:textId="2CAE4AAE" w:rsidR="00355DCA" w:rsidRPr="009D396E" w:rsidRDefault="009D396E" w:rsidP="00C31D30">
      <w:pPr>
        <w:pStyle w:val="Heading5"/>
        <w:rPr>
          <w:b/>
          <w:i w:val="0"/>
        </w:rPr>
      </w:pPr>
      <w:r>
        <w:rPr>
          <w:b/>
          <w:i w:val="0"/>
        </w:rPr>
        <w:tab/>
      </w:r>
      <w:r>
        <w:rPr>
          <w:b/>
          <w:i w:val="0"/>
        </w:rPr>
        <w:tab/>
      </w:r>
      <w:r>
        <w:rPr>
          <w:b/>
          <w:i w:val="0"/>
        </w:rPr>
        <w:tab/>
      </w:r>
      <w:r>
        <w:rPr>
          <w:b/>
          <w:i w:val="0"/>
        </w:rPr>
        <w:tab/>
        <w:t xml:space="preserve">    Requirement 5</w:t>
      </w:r>
    </w:p>
    <w:p w14:paraId="409C63E9" w14:textId="591DBBA3" w:rsidR="00E81978" w:rsidRDefault="005D3A03">
      <w:r>
        <w:t xml:space="preserve"> </w:t>
      </w:r>
      <w:r w:rsidR="00BA45DB">
        <w:t xml:space="preserve"> </w:t>
      </w:r>
      <w:r w:rsidR="009D396E">
        <w:t>For this requirement I just ran the time function needed but was unable to have them for the similarities.</w:t>
      </w:r>
    </w:p>
    <w:p w14:paraId="64B43F0B" w14:textId="411000A3" w:rsidR="009D396E" w:rsidRDefault="009D396E">
      <w:pPr>
        <w:rPr>
          <w:b/>
        </w:rPr>
      </w:pPr>
      <w:r>
        <w:tab/>
      </w:r>
      <w:r>
        <w:tab/>
      </w:r>
      <w:r>
        <w:tab/>
      </w:r>
      <w:r>
        <w:tab/>
        <w:t xml:space="preserve">    </w:t>
      </w:r>
      <w:r w:rsidRPr="009D396E">
        <w:rPr>
          <w:b/>
        </w:rPr>
        <w:t>Conclusion</w:t>
      </w:r>
    </w:p>
    <w:p w14:paraId="6CD0CA82" w14:textId="34BE20D4" w:rsidR="00E81978" w:rsidRDefault="009D396E" w:rsidP="00DF2703">
      <w:r>
        <w:t>This lab was the hardest I have had to do and even with proper time</w:t>
      </w:r>
      <w:r w:rsidR="00DF2703">
        <w:t>. I tried to meet as many requirements but I couldn’t and ran into problems by not understanding how to convert the strings in the file into float values. Thus I was unable to finish the last 2 requirements.</w:t>
      </w:r>
    </w:p>
    <w:p w14:paraId="7CFE3EDA" w14:textId="4555272E" w:rsidR="00DF2703" w:rsidRDefault="00DF2703" w:rsidP="00DF2703">
      <w:pPr>
        <w:rPr>
          <w:b/>
        </w:rPr>
      </w:pPr>
      <w:r>
        <w:lastRenderedPageBreak/>
        <w:tab/>
      </w:r>
      <w:r>
        <w:tab/>
      </w:r>
      <w:r>
        <w:tab/>
      </w:r>
      <w:r>
        <w:tab/>
        <w:t xml:space="preserve"> </w:t>
      </w:r>
      <w:r>
        <w:rPr>
          <w:b/>
        </w:rPr>
        <w:t>Appendix</w:t>
      </w:r>
    </w:p>
    <w:p w14:paraId="31DBE719" w14:textId="77777777" w:rsidR="00427D8E" w:rsidRPr="00427D8E" w:rsidRDefault="00A66CD0" w:rsidP="00427D8E">
      <w:pPr>
        <w:rPr>
          <w:b/>
        </w:rPr>
      </w:pPr>
      <w:r w:rsidRPr="00A66CD0">
        <w:rPr>
          <w:b/>
        </w:rPr>
        <w:t xml:space="preserve"> </w:t>
      </w:r>
      <w:r w:rsidR="00427D8E" w:rsidRPr="00427D8E">
        <w:rPr>
          <w:b/>
        </w:rPr>
        <w:t># -*- coding: utf-8 -*-</w:t>
      </w:r>
    </w:p>
    <w:p w14:paraId="5C3D6E57" w14:textId="77777777" w:rsidR="00427D8E" w:rsidRPr="00427D8E" w:rsidRDefault="00427D8E" w:rsidP="00427D8E">
      <w:pPr>
        <w:rPr>
          <w:b/>
        </w:rPr>
      </w:pPr>
      <w:r w:rsidRPr="00427D8E">
        <w:rPr>
          <w:b/>
        </w:rPr>
        <w:t>"""</w:t>
      </w:r>
    </w:p>
    <w:p w14:paraId="3BBEEBA7" w14:textId="77777777" w:rsidR="00427D8E" w:rsidRPr="00427D8E" w:rsidRDefault="00427D8E" w:rsidP="00427D8E">
      <w:pPr>
        <w:rPr>
          <w:b/>
        </w:rPr>
      </w:pPr>
      <w:r w:rsidRPr="00427D8E">
        <w:rPr>
          <w:b/>
        </w:rPr>
        <w:t>Created on Sun Mar 31 20:47:34 2019</w:t>
      </w:r>
    </w:p>
    <w:p w14:paraId="26633CA9" w14:textId="77777777" w:rsidR="00427D8E" w:rsidRPr="00427D8E" w:rsidRDefault="00427D8E" w:rsidP="00427D8E">
      <w:pPr>
        <w:rPr>
          <w:b/>
        </w:rPr>
      </w:pPr>
    </w:p>
    <w:p w14:paraId="481AF4D0" w14:textId="77777777" w:rsidR="00427D8E" w:rsidRPr="00427D8E" w:rsidRDefault="00427D8E" w:rsidP="00427D8E">
      <w:pPr>
        <w:rPr>
          <w:b/>
        </w:rPr>
      </w:pPr>
      <w:r w:rsidRPr="00427D8E">
        <w:rPr>
          <w:b/>
        </w:rPr>
        <w:t>@author: Fernando</w:t>
      </w:r>
    </w:p>
    <w:p w14:paraId="4D2EAC19" w14:textId="77777777" w:rsidR="00427D8E" w:rsidRPr="00427D8E" w:rsidRDefault="00427D8E" w:rsidP="00427D8E">
      <w:pPr>
        <w:rPr>
          <w:b/>
        </w:rPr>
      </w:pPr>
      <w:r w:rsidRPr="00427D8E">
        <w:rPr>
          <w:b/>
        </w:rPr>
        <w:t>"""</w:t>
      </w:r>
    </w:p>
    <w:p w14:paraId="128D2170" w14:textId="77777777" w:rsidR="00427D8E" w:rsidRPr="00427D8E" w:rsidRDefault="00427D8E" w:rsidP="00427D8E">
      <w:pPr>
        <w:rPr>
          <w:b/>
        </w:rPr>
      </w:pPr>
      <w:r w:rsidRPr="00427D8E">
        <w:rPr>
          <w:b/>
        </w:rPr>
        <w:t># Code to implement a HashTable and BST</w:t>
      </w:r>
    </w:p>
    <w:p w14:paraId="4B487DCF" w14:textId="77777777" w:rsidR="00427D8E" w:rsidRPr="00427D8E" w:rsidRDefault="00427D8E" w:rsidP="00427D8E">
      <w:pPr>
        <w:rPr>
          <w:b/>
        </w:rPr>
      </w:pPr>
      <w:r w:rsidRPr="00427D8E">
        <w:rPr>
          <w:b/>
        </w:rPr>
        <w:t># Programmed by Olac Fuentes</w:t>
      </w:r>
    </w:p>
    <w:p w14:paraId="370F49EA" w14:textId="77777777" w:rsidR="00427D8E" w:rsidRPr="00427D8E" w:rsidRDefault="00427D8E" w:rsidP="00427D8E">
      <w:pPr>
        <w:rPr>
          <w:b/>
        </w:rPr>
      </w:pPr>
      <w:r w:rsidRPr="00427D8E">
        <w:rPr>
          <w:b/>
        </w:rPr>
        <w:t># Last modified April 4th, 2019</w:t>
      </w:r>
    </w:p>
    <w:p w14:paraId="60935612" w14:textId="77777777" w:rsidR="00427D8E" w:rsidRPr="00427D8E" w:rsidRDefault="00427D8E" w:rsidP="00427D8E">
      <w:pPr>
        <w:rPr>
          <w:b/>
        </w:rPr>
      </w:pPr>
      <w:r w:rsidRPr="00427D8E">
        <w:rPr>
          <w:b/>
        </w:rPr>
        <w:t>#CS2302</w:t>
      </w:r>
    </w:p>
    <w:p w14:paraId="0F59D5FF" w14:textId="77777777" w:rsidR="00427D8E" w:rsidRPr="00427D8E" w:rsidRDefault="00427D8E" w:rsidP="00427D8E">
      <w:pPr>
        <w:rPr>
          <w:b/>
        </w:rPr>
      </w:pPr>
      <w:r w:rsidRPr="00427D8E">
        <w:rPr>
          <w:b/>
        </w:rPr>
        <w:t>#Fernando De Santiago</w:t>
      </w:r>
    </w:p>
    <w:p w14:paraId="047348DE" w14:textId="77777777" w:rsidR="00427D8E" w:rsidRPr="00427D8E" w:rsidRDefault="00427D8E" w:rsidP="00427D8E">
      <w:pPr>
        <w:rPr>
          <w:b/>
        </w:rPr>
      </w:pPr>
      <w:r w:rsidRPr="00427D8E">
        <w:rPr>
          <w:b/>
        </w:rPr>
        <w:t>#LAB5</w:t>
      </w:r>
    </w:p>
    <w:p w14:paraId="55BF2D16" w14:textId="77777777" w:rsidR="00427D8E" w:rsidRPr="00427D8E" w:rsidRDefault="00427D8E" w:rsidP="00427D8E">
      <w:pPr>
        <w:rPr>
          <w:b/>
        </w:rPr>
      </w:pPr>
      <w:r w:rsidRPr="00427D8E">
        <w:rPr>
          <w:b/>
        </w:rPr>
        <w:t>#Olac Fuentes, Anindita Nath and Maliheh Zargaran</w:t>
      </w:r>
    </w:p>
    <w:p w14:paraId="223186ED" w14:textId="77777777" w:rsidR="00427D8E" w:rsidRPr="00427D8E" w:rsidRDefault="00427D8E" w:rsidP="00427D8E">
      <w:pPr>
        <w:rPr>
          <w:b/>
        </w:rPr>
      </w:pPr>
      <w:r w:rsidRPr="00427D8E">
        <w:rPr>
          <w:b/>
        </w:rPr>
        <w:t>#last edited 3/15/19 21:48:00 PM</w:t>
      </w:r>
    </w:p>
    <w:p w14:paraId="6111F515" w14:textId="77777777" w:rsidR="00427D8E" w:rsidRPr="00427D8E" w:rsidRDefault="00427D8E" w:rsidP="00427D8E">
      <w:pPr>
        <w:rPr>
          <w:b/>
        </w:rPr>
      </w:pPr>
      <w:r w:rsidRPr="00427D8E">
        <w:rPr>
          <w:b/>
        </w:rPr>
        <w:t>#Section M/W 10:30-11:50</w:t>
      </w:r>
    </w:p>
    <w:p w14:paraId="08F40F4F" w14:textId="77777777" w:rsidR="00427D8E" w:rsidRPr="00427D8E" w:rsidRDefault="00427D8E" w:rsidP="00427D8E">
      <w:pPr>
        <w:rPr>
          <w:b/>
        </w:rPr>
      </w:pPr>
      <w:r w:rsidRPr="00427D8E">
        <w:rPr>
          <w:b/>
        </w:rPr>
        <w:t>#purpose: to read files with python and import and test values with hash and BST</w:t>
      </w:r>
    </w:p>
    <w:p w14:paraId="15FBF3A9" w14:textId="77777777" w:rsidR="00427D8E" w:rsidRPr="00427D8E" w:rsidRDefault="00427D8E" w:rsidP="00427D8E">
      <w:pPr>
        <w:rPr>
          <w:b/>
        </w:rPr>
      </w:pPr>
      <w:r w:rsidRPr="00427D8E">
        <w:rPr>
          <w:b/>
        </w:rPr>
        <w:t>import time</w:t>
      </w:r>
    </w:p>
    <w:p w14:paraId="7DBF6971" w14:textId="77777777" w:rsidR="00427D8E" w:rsidRPr="00427D8E" w:rsidRDefault="00427D8E" w:rsidP="00427D8E">
      <w:pPr>
        <w:rPr>
          <w:b/>
        </w:rPr>
      </w:pPr>
      <w:r w:rsidRPr="00427D8E">
        <w:rPr>
          <w:b/>
        </w:rPr>
        <w:t>import numpy as np</w:t>
      </w:r>
    </w:p>
    <w:p w14:paraId="333D0618" w14:textId="77777777" w:rsidR="00427D8E" w:rsidRPr="00427D8E" w:rsidRDefault="00427D8E" w:rsidP="00427D8E">
      <w:pPr>
        <w:rPr>
          <w:b/>
        </w:rPr>
      </w:pPr>
      <w:r w:rsidRPr="00427D8E">
        <w:rPr>
          <w:b/>
        </w:rPr>
        <w:t>from numpy import array</w:t>
      </w:r>
    </w:p>
    <w:p w14:paraId="471F8BE1" w14:textId="77777777" w:rsidR="00427D8E" w:rsidRPr="00427D8E" w:rsidRDefault="00427D8E" w:rsidP="00427D8E">
      <w:pPr>
        <w:rPr>
          <w:b/>
        </w:rPr>
      </w:pPr>
      <w:r w:rsidRPr="00427D8E">
        <w:rPr>
          <w:b/>
        </w:rPr>
        <w:t>class BST(object):</w:t>
      </w:r>
    </w:p>
    <w:p w14:paraId="20460351" w14:textId="77777777" w:rsidR="00427D8E" w:rsidRPr="00427D8E" w:rsidRDefault="00427D8E" w:rsidP="00427D8E">
      <w:pPr>
        <w:rPr>
          <w:b/>
        </w:rPr>
      </w:pPr>
      <w:r w:rsidRPr="00427D8E">
        <w:rPr>
          <w:b/>
        </w:rPr>
        <w:t xml:space="preserve">    # Constructor</w:t>
      </w:r>
    </w:p>
    <w:p w14:paraId="38FA0654" w14:textId="77777777" w:rsidR="00427D8E" w:rsidRPr="00427D8E" w:rsidRDefault="00427D8E" w:rsidP="00427D8E">
      <w:pPr>
        <w:rPr>
          <w:b/>
        </w:rPr>
      </w:pPr>
      <w:r w:rsidRPr="00427D8E">
        <w:rPr>
          <w:b/>
        </w:rPr>
        <w:t xml:space="preserve">    def __init__(self, item, left=None, right=None):  </w:t>
      </w:r>
    </w:p>
    <w:p w14:paraId="6AD19E6D" w14:textId="77777777" w:rsidR="00427D8E" w:rsidRPr="00427D8E" w:rsidRDefault="00427D8E" w:rsidP="00427D8E">
      <w:pPr>
        <w:rPr>
          <w:b/>
        </w:rPr>
      </w:pPr>
      <w:r w:rsidRPr="00427D8E">
        <w:rPr>
          <w:b/>
        </w:rPr>
        <w:lastRenderedPageBreak/>
        <w:t xml:space="preserve">        self.item = item</w:t>
      </w:r>
    </w:p>
    <w:p w14:paraId="06B7BA9B" w14:textId="77777777" w:rsidR="00427D8E" w:rsidRPr="00427D8E" w:rsidRDefault="00427D8E" w:rsidP="00427D8E">
      <w:pPr>
        <w:rPr>
          <w:b/>
        </w:rPr>
      </w:pPr>
      <w:r w:rsidRPr="00427D8E">
        <w:rPr>
          <w:b/>
        </w:rPr>
        <w:t xml:space="preserve">        self.left = left </w:t>
      </w:r>
    </w:p>
    <w:p w14:paraId="517E7B4A" w14:textId="77777777" w:rsidR="00427D8E" w:rsidRPr="00427D8E" w:rsidRDefault="00427D8E" w:rsidP="00427D8E">
      <w:pPr>
        <w:rPr>
          <w:b/>
        </w:rPr>
      </w:pPr>
      <w:r w:rsidRPr="00427D8E">
        <w:rPr>
          <w:b/>
        </w:rPr>
        <w:t xml:space="preserve">        self.right = right  </w:t>
      </w:r>
    </w:p>
    <w:p w14:paraId="7C4C9B73" w14:textId="77777777" w:rsidR="00427D8E" w:rsidRPr="00427D8E" w:rsidRDefault="00427D8E" w:rsidP="00427D8E">
      <w:pPr>
        <w:rPr>
          <w:b/>
        </w:rPr>
      </w:pPr>
    </w:p>
    <w:p w14:paraId="21F47541" w14:textId="77777777" w:rsidR="00427D8E" w:rsidRPr="00427D8E" w:rsidRDefault="00427D8E" w:rsidP="00427D8E">
      <w:pPr>
        <w:rPr>
          <w:b/>
        </w:rPr>
      </w:pPr>
      <w:r w:rsidRPr="00427D8E">
        <w:rPr>
          <w:b/>
        </w:rPr>
        <w:t>def Insert(T,newItem):</w:t>
      </w:r>
    </w:p>
    <w:p w14:paraId="3A42F66F" w14:textId="77777777" w:rsidR="00427D8E" w:rsidRPr="00427D8E" w:rsidRDefault="00427D8E" w:rsidP="00427D8E">
      <w:pPr>
        <w:rPr>
          <w:b/>
        </w:rPr>
      </w:pPr>
      <w:r w:rsidRPr="00427D8E">
        <w:rPr>
          <w:b/>
        </w:rPr>
        <w:t xml:space="preserve">    if T == None:</w:t>
      </w:r>
    </w:p>
    <w:p w14:paraId="35F4E687" w14:textId="77777777" w:rsidR="00427D8E" w:rsidRPr="00427D8E" w:rsidRDefault="00427D8E" w:rsidP="00427D8E">
      <w:pPr>
        <w:rPr>
          <w:b/>
        </w:rPr>
      </w:pPr>
      <w:r w:rsidRPr="00427D8E">
        <w:rPr>
          <w:b/>
        </w:rPr>
        <w:t xml:space="preserve">        T =  BST(newItem)</w:t>
      </w:r>
    </w:p>
    <w:p w14:paraId="0F3C9998" w14:textId="77777777" w:rsidR="00427D8E" w:rsidRPr="00427D8E" w:rsidRDefault="00427D8E" w:rsidP="00427D8E">
      <w:pPr>
        <w:rPr>
          <w:b/>
        </w:rPr>
      </w:pPr>
      <w:r w:rsidRPr="00427D8E">
        <w:rPr>
          <w:b/>
        </w:rPr>
        <w:t xml:space="preserve">    elif (T.item[0]) &gt;(newItem[0]):</w:t>
      </w:r>
    </w:p>
    <w:p w14:paraId="22DD19D0" w14:textId="77777777" w:rsidR="00427D8E" w:rsidRPr="00427D8E" w:rsidRDefault="00427D8E" w:rsidP="00427D8E">
      <w:pPr>
        <w:rPr>
          <w:b/>
        </w:rPr>
      </w:pPr>
      <w:r w:rsidRPr="00427D8E">
        <w:rPr>
          <w:b/>
        </w:rPr>
        <w:t xml:space="preserve">        T.left = Insert(T.left,newItem)</w:t>
      </w:r>
    </w:p>
    <w:p w14:paraId="1733FFE1" w14:textId="77777777" w:rsidR="00427D8E" w:rsidRPr="00427D8E" w:rsidRDefault="00427D8E" w:rsidP="00427D8E">
      <w:pPr>
        <w:rPr>
          <w:b/>
        </w:rPr>
      </w:pPr>
      <w:r w:rsidRPr="00427D8E">
        <w:rPr>
          <w:b/>
        </w:rPr>
        <w:t xml:space="preserve">    else:</w:t>
      </w:r>
    </w:p>
    <w:p w14:paraId="40EC20DF" w14:textId="77777777" w:rsidR="00427D8E" w:rsidRPr="00427D8E" w:rsidRDefault="00427D8E" w:rsidP="00427D8E">
      <w:pPr>
        <w:rPr>
          <w:b/>
        </w:rPr>
      </w:pPr>
      <w:r w:rsidRPr="00427D8E">
        <w:rPr>
          <w:b/>
        </w:rPr>
        <w:t xml:space="preserve">        T.right = Insert(T.right,newItem)</w:t>
      </w:r>
    </w:p>
    <w:p w14:paraId="3DB5E573" w14:textId="77777777" w:rsidR="00427D8E" w:rsidRPr="00427D8E" w:rsidRDefault="00427D8E" w:rsidP="00427D8E">
      <w:pPr>
        <w:rPr>
          <w:b/>
        </w:rPr>
      </w:pPr>
      <w:r w:rsidRPr="00427D8E">
        <w:rPr>
          <w:b/>
        </w:rPr>
        <w:t xml:space="preserve">    return T</w:t>
      </w:r>
    </w:p>
    <w:p w14:paraId="06304FD6" w14:textId="77777777" w:rsidR="00427D8E" w:rsidRPr="00427D8E" w:rsidRDefault="00427D8E" w:rsidP="00427D8E">
      <w:pPr>
        <w:rPr>
          <w:b/>
        </w:rPr>
      </w:pPr>
    </w:p>
    <w:p w14:paraId="06737D2B" w14:textId="77777777" w:rsidR="00427D8E" w:rsidRPr="00427D8E" w:rsidRDefault="00427D8E" w:rsidP="00427D8E">
      <w:pPr>
        <w:rPr>
          <w:b/>
        </w:rPr>
      </w:pPr>
      <w:r w:rsidRPr="00427D8E">
        <w:rPr>
          <w:b/>
        </w:rPr>
        <w:t>def Find(T,k):</w:t>
      </w:r>
    </w:p>
    <w:p w14:paraId="1795857C" w14:textId="77777777" w:rsidR="00427D8E" w:rsidRPr="00427D8E" w:rsidRDefault="00427D8E" w:rsidP="00427D8E">
      <w:pPr>
        <w:rPr>
          <w:b/>
        </w:rPr>
      </w:pPr>
      <w:r w:rsidRPr="00427D8E">
        <w:rPr>
          <w:b/>
        </w:rPr>
        <w:t xml:space="preserve">    # Returns the address of k in BST, or None if k is not in the tree</w:t>
      </w:r>
    </w:p>
    <w:p w14:paraId="5E2E95A0" w14:textId="77777777" w:rsidR="00427D8E" w:rsidRPr="00427D8E" w:rsidRDefault="00427D8E" w:rsidP="00427D8E">
      <w:pPr>
        <w:rPr>
          <w:b/>
        </w:rPr>
      </w:pPr>
      <w:r w:rsidRPr="00427D8E">
        <w:rPr>
          <w:b/>
        </w:rPr>
        <w:t xml:space="preserve">    if T is None or str(T.item[0]) == str(k):#comparing strings</w:t>
      </w:r>
    </w:p>
    <w:p w14:paraId="3C2F0214" w14:textId="77777777" w:rsidR="00427D8E" w:rsidRPr="00427D8E" w:rsidRDefault="00427D8E" w:rsidP="00427D8E">
      <w:pPr>
        <w:rPr>
          <w:b/>
        </w:rPr>
      </w:pPr>
      <w:r w:rsidRPr="00427D8E">
        <w:rPr>
          <w:b/>
        </w:rPr>
        <w:t xml:space="preserve">        return T</w:t>
      </w:r>
    </w:p>
    <w:p w14:paraId="726F82C4" w14:textId="77777777" w:rsidR="00427D8E" w:rsidRPr="00427D8E" w:rsidRDefault="00427D8E" w:rsidP="00427D8E">
      <w:pPr>
        <w:rPr>
          <w:b/>
        </w:rPr>
      </w:pPr>
      <w:r w:rsidRPr="00427D8E">
        <w:rPr>
          <w:b/>
        </w:rPr>
        <w:t xml:space="preserve">    if str(T.item[0])&lt;str(k):</w:t>
      </w:r>
    </w:p>
    <w:p w14:paraId="3AF8A0AD" w14:textId="77777777" w:rsidR="00427D8E" w:rsidRPr="00427D8E" w:rsidRDefault="00427D8E" w:rsidP="00427D8E">
      <w:pPr>
        <w:rPr>
          <w:b/>
        </w:rPr>
      </w:pPr>
      <w:r w:rsidRPr="00427D8E">
        <w:rPr>
          <w:b/>
        </w:rPr>
        <w:t xml:space="preserve">        return Find(T.right,k)</w:t>
      </w:r>
    </w:p>
    <w:p w14:paraId="6F38CFE8" w14:textId="77777777" w:rsidR="00427D8E" w:rsidRPr="00427D8E" w:rsidRDefault="00427D8E" w:rsidP="00427D8E">
      <w:pPr>
        <w:rPr>
          <w:b/>
        </w:rPr>
      </w:pPr>
      <w:r w:rsidRPr="00427D8E">
        <w:rPr>
          <w:b/>
        </w:rPr>
        <w:t xml:space="preserve">    return Find(T.left,k)</w:t>
      </w:r>
    </w:p>
    <w:p w14:paraId="718CE6EC" w14:textId="77777777" w:rsidR="00427D8E" w:rsidRPr="00427D8E" w:rsidRDefault="00427D8E" w:rsidP="00427D8E">
      <w:pPr>
        <w:rPr>
          <w:b/>
        </w:rPr>
      </w:pPr>
    </w:p>
    <w:p w14:paraId="4583DE73" w14:textId="77777777" w:rsidR="00427D8E" w:rsidRPr="00427D8E" w:rsidRDefault="00427D8E" w:rsidP="00427D8E">
      <w:pPr>
        <w:rPr>
          <w:b/>
        </w:rPr>
      </w:pPr>
      <w:r w:rsidRPr="00427D8E">
        <w:rPr>
          <w:b/>
        </w:rPr>
        <w:t>def Numbers(T):#counting nodes</w:t>
      </w:r>
    </w:p>
    <w:p w14:paraId="6EF9BF36" w14:textId="77777777" w:rsidR="00427D8E" w:rsidRPr="00427D8E" w:rsidRDefault="00427D8E" w:rsidP="00427D8E">
      <w:pPr>
        <w:rPr>
          <w:b/>
        </w:rPr>
      </w:pPr>
      <w:r w:rsidRPr="00427D8E">
        <w:rPr>
          <w:b/>
        </w:rPr>
        <w:t xml:space="preserve">    if T is None:</w:t>
      </w:r>
    </w:p>
    <w:p w14:paraId="7E2967DC" w14:textId="77777777" w:rsidR="00427D8E" w:rsidRPr="00427D8E" w:rsidRDefault="00427D8E" w:rsidP="00427D8E">
      <w:pPr>
        <w:rPr>
          <w:b/>
        </w:rPr>
      </w:pPr>
      <w:r w:rsidRPr="00427D8E">
        <w:rPr>
          <w:b/>
        </w:rPr>
        <w:lastRenderedPageBreak/>
        <w:t xml:space="preserve">        return 0</w:t>
      </w:r>
    </w:p>
    <w:p w14:paraId="15825CD5" w14:textId="77777777" w:rsidR="00427D8E" w:rsidRPr="00427D8E" w:rsidRDefault="00427D8E" w:rsidP="00427D8E">
      <w:pPr>
        <w:rPr>
          <w:b/>
        </w:rPr>
      </w:pPr>
      <w:r w:rsidRPr="00427D8E">
        <w:rPr>
          <w:b/>
        </w:rPr>
        <w:t xml:space="preserve">    if T is not None:</w:t>
      </w:r>
    </w:p>
    <w:p w14:paraId="45301F3C" w14:textId="77777777" w:rsidR="00427D8E" w:rsidRPr="00427D8E" w:rsidRDefault="00427D8E" w:rsidP="00427D8E">
      <w:pPr>
        <w:rPr>
          <w:b/>
        </w:rPr>
      </w:pPr>
      <w:r w:rsidRPr="00427D8E">
        <w:rPr>
          <w:b/>
        </w:rPr>
        <w:t xml:space="preserve">        Counter=1+Numbers(T.left)+Numbers(T.right)</w:t>
      </w:r>
    </w:p>
    <w:p w14:paraId="622B220D" w14:textId="77777777" w:rsidR="00427D8E" w:rsidRPr="00427D8E" w:rsidRDefault="00427D8E" w:rsidP="00427D8E">
      <w:pPr>
        <w:rPr>
          <w:b/>
        </w:rPr>
      </w:pPr>
      <w:r w:rsidRPr="00427D8E">
        <w:rPr>
          <w:b/>
        </w:rPr>
        <w:t xml:space="preserve">        return Counter</w:t>
      </w:r>
    </w:p>
    <w:p w14:paraId="2BC64416" w14:textId="77777777" w:rsidR="00427D8E" w:rsidRPr="00427D8E" w:rsidRDefault="00427D8E" w:rsidP="00427D8E">
      <w:pPr>
        <w:rPr>
          <w:b/>
        </w:rPr>
      </w:pPr>
      <w:r w:rsidRPr="00427D8E">
        <w:rPr>
          <w:b/>
        </w:rPr>
        <w:t xml:space="preserve">    </w:t>
      </w:r>
    </w:p>
    <w:p w14:paraId="702EC107" w14:textId="77777777" w:rsidR="00427D8E" w:rsidRPr="00427D8E" w:rsidRDefault="00427D8E" w:rsidP="00427D8E">
      <w:pPr>
        <w:rPr>
          <w:b/>
        </w:rPr>
      </w:pPr>
      <w:r w:rsidRPr="00427D8E">
        <w:rPr>
          <w:b/>
        </w:rPr>
        <w:t>def height(T):#gets height</w:t>
      </w:r>
    </w:p>
    <w:p w14:paraId="4CB01CDB" w14:textId="77777777" w:rsidR="00427D8E" w:rsidRPr="00427D8E" w:rsidRDefault="00427D8E" w:rsidP="00427D8E">
      <w:pPr>
        <w:rPr>
          <w:b/>
        </w:rPr>
      </w:pPr>
      <w:r w:rsidRPr="00427D8E">
        <w:rPr>
          <w:b/>
        </w:rPr>
        <w:t xml:space="preserve">    if T is None:</w:t>
      </w:r>
    </w:p>
    <w:p w14:paraId="1B4FEC61" w14:textId="77777777" w:rsidR="00427D8E" w:rsidRPr="00427D8E" w:rsidRDefault="00427D8E" w:rsidP="00427D8E">
      <w:pPr>
        <w:rPr>
          <w:b/>
        </w:rPr>
      </w:pPr>
      <w:r w:rsidRPr="00427D8E">
        <w:rPr>
          <w:b/>
        </w:rPr>
        <w:t xml:space="preserve">        return 0</w:t>
      </w:r>
    </w:p>
    <w:p w14:paraId="642C1183" w14:textId="77777777" w:rsidR="00427D8E" w:rsidRPr="00427D8E" w:rsidRDefault="00427D8E" w:rsidP="00427D8E">
      <w:pPr>
        <w:rPr>
          <w:b/>
        </w:rPr>
      </w:pPr>
      <w:r w:rsidRPr="00427D8E">
        <w:rPr>
          <w:b/>
        </w:rPr>
        <w:t xml:space="preserve">    left=1</w:t>
      </w:r>
    </w:p>
    <w:p w14:paraId="09A8CB59" w14:textId="77777777" w:rsidR="00427D8E" w:rsidRPr="00427D8E" w:rsidRDefault="00427D8E" w:rsidP="00427D8E">
      <w:pPr>
        <w:rPr>
          <w:b/>
        </w:rPr>
      </w:pPr>
      <w:r w:rsidRPr="00427D8E">
        <w:rPr>
          <w:b/>
        </w:rPr>
        <w:t xml:space="preserve">    right=1</w:t>
      </w:r>
    </w:p>
    <w:p w14:paraId="2B8DD95E" w14:textId="77777777" w:rsidR="00427D8E" w:rsidRPr="00427D8E" w:rsidRDefault="00427D8E" w:rsidP="00427D8E">
      <w:pPr>
        <w:rPr>
          <w:b/>
        </w:rPr>
      </w:pPr>
      <w:r w:rsidRPr="00427D8E">
        <w:rPr>
          <w:b/>
        </w:rPr>
        <w:t xml:space="preserve">    left+=height(T.left)</w:t>
      </w:r>
    </w:p>
    <w:p w14:paraId="7BD8C249" w14:textId="77777777" w:rsidR="00427D8E" w:rsidRPr="00427D8E" w:rsidRDefault="00427D8E" w:rsidP="00427D8E">
      <w:pPr>
        <w:rPr>
          <w:b/>
        </w:rPr>
      </w:pPr>
      <w:r w:rsidRPr="00427D8E">
        <w:rPr>
          <w:b/>
        </w:rPr>
        <w:t xml:space="preserve">    right+=height(T.right)</w:t>
      </w:r>
    </w:p>
    <w:p w14:paraId="45A2743D" w14:textId="77777777" w:rsidR="00427D8E" w:rsidRPr="00427D8E" w:rsidRDefault="00427D8E" w:rsidP="00427D8E">
      <w:pPr>
        <w:rPr>
          <w:b/>
        </w:rPr>
      </w:pPr>
      <w:r w:rsidRPr="00427D8E">
        <w:rPr>
          <w:b/>
        </w:rPr>
        <w:t xml:space="preserve">    if left&gt;right:</w:t>
      </w:r>
    </w:p>
    <w:p w14:paraId="04521C9C" w14:textId="77777777" w:rsidR="00427D8E" w:rsidRPr="00427D8E" w:rsidRDefault="00427D8E" w:rsidP="00427D8E">
      <w:pPr>
        <w:rPr>
          <w:b/>
        </w:rPr>
      </w:pPr>
      <w:r w:rsidRPr="00427D8E">
        <w:rPr>
          <w:b/>
        </w:rPr>
        <w:t xml:space="preserve">        return 1+left</w:t>
      </w:r>
    </w:p>
    <w:p w14:paraId="5D2034FB" w14:textId="77777777" w:rsidR="00427D8E" w:rsidRPr="00427D8E" w:rsidRDefault="00427D8E" w:rsidP="00427D8E">
      <w:pPr>
        <w:rPr>
          <w:b/>
        </w:rPr>
      </w:pPr>
      <w:r w:rsidRPr="00427D8E">
        <w:rPr>
          <w:b/>
        </w:rPr>
        <w:t xml:space="preserve">    return 1+right</w:t>
      </w:r>
    </w:p>
    <w:p w14:paraId="379D76BF" w14:textId="77777777" w:rsidR="00427D8E" w:rsidRPr="00427D8E" w:rsidRDefault="00427D8E" w:rsidP="00427D8E">
      <w:pPr>
        <w:rPr>
          <w:b/>
        </w:rPr>
      </w:pPr>
    </w:p>
    <w:p w14:paraId="2EE15701" w14:textId="77777777" w:rsidR="00427D8E" w:rsidRPr="00427D8E" w:rsidRDefault="00427D8E" w:rsidP="00427D8E">
      <w:pPr>
        <w:rPr>
          <w:b/>
        </w:rPr>
      </w:pPr>
      <w:r w:rsidRPr="00427D8E">
        <w:rPr>
          <w:b/>
        </w:rPr>
        <w:t xml:space="preserve">        </w:t>
      </w:r>
    </w:p>
    <w:p w14:paraId="15D37E22" w14:textId="77777777" w:rsidR="00427D8E" w:rsidRPr="00427D8E" w:rsidRDefault="00427D8E" w:rsidP="00427D8E">
      <w:pPr>
        <w:rPr>
          <w:b/>
        </w:rPr>
      </w:pPr>
      <w:r w:rsidRPr="00427D8E">
        <w:rPr>
          <w:b/>
        </w:rPr>
        <w:t>def BSTTree():#creates BST</w:t>
      </w:r>
    </w:p>
    <w:p w14:paraId="6D9A9DBD" w14:textId="77777777" w:rsidR="00427D8E" w:rsidRPr="00427D8E" w:rsidRDefault="00427D8E" w:rsidP="00427D8E">
      <w:pPr>
        <w:rPr>
          <w:b/>
        </w:rPr>
      </w:pPr>
      <w:r w:rsidRPr="00427D8E">
        <w:rPr>
          <w:b/>
        </w:rPr>
        <w:t xml:space="preserve">     try:</w:t>
      </w:r>
    </w:p>
    <w:p w14:paraId="5FA24F20" w14:textId="77777777" w:rsidR="00427D8E" w:rsidRPr="00427D8E" w:rsidRDefault="00427D8E" w:rsidP="00427D8E">
      <w:pPr>
        <w:rPr>
          <w:b/>
        </w:rPr>
      </w:pPr>
      <w:r w:rsidRPr="00427D8E">
        <w:rPr>
          <w:b/>
        </w:rPr>
        <w:t xml:space="preserve">        with open("glove.6B.50d.txt",encoding='utf-8') as f:</w:t>
      </w:r>
    </w:p>
    <w:p w14:paraId="70C25504" w14:textId="77777777" w:rsidR="00427D8E" w:rsidRPr="00427D8E" w:rsidRDefault="00427D8E" w:rsidP="00427D8E">
      <w:pPr>
        <w:rPr>
          <w:b/>
        </w:rPr>
      </w:pPr>
      <w:r w:rsidRPr="00427D8E">
        <w:rPr>
          <w:b/>
        </w:rPr>
        <w:t xml:space="preserve">            liners=f.readline()</w:t>
      </w:r>
    </w:p>
    <w:p w14:paraId="6A4464D9" w14:textId="77777777" w:rsidR="00427D8E" w:rsidRPr="00427D8E" w:rsidRDefault="00427D8E" w:rsidP="00427D8E">
      <w:pPr>
        <w:rPr>
          <w:b/>
        </w:rPr>
      </w:pPr>
      <w:r w:rsidRPr="00427D8E">
        <w:rPr>
          <w:b/>
        </w:rPr>
        <w:t xml:space="preserve">            T=None</w:t>
      </w:r>
    </w:p>
    <w:p w14:paraId="5CDDD656" w14:textId="77777777" w:rsidR="00427D8E" w:rsidRPr="00427D8E" w:rsidRDefault="00427D8E" w:rsidP="00427D8E">
      <w:pPr>
        <w:rPr>
          <w:b/>
        </w:rPr>
      </w:pPr>
      <w:r w:rsidRPr="00427D8E">
        <w:rPr>
          <w:b/>
        </w:rPr>
        <w:t xml:space="preserve">            while liners:</w:t>
      </w:r>
    </w:p>
    <w:p w14:paraId="45748499" w14:textId="77777777" w:rsidR="00427D8E" w:rsidRPr="00427D8E" w:rsidRDefault="00427D8E" w:rsidP="00427D8E">
      <w:pPr>
        <w:rPr>
          <w:b/>
        </w:rPr>
      </w:pPr>
      <w:r w:rsidRPr="00427D8E">
        <w:rPr>
          <w:b/>
        </w:rPr>
        <w:lastRenderedPageBreak/>
        <w:t xml:space="preserve">                EA=[]#empty array</w:t>
      </w:r>
    </w:p>
    <w:p w14:paraId="220FB5E1" w14:textId="77777777" w:rsidR="00427D8E" w:rsidRPr="00427D8E" w:rsidRDefault="00427D8E" w:rsidP="00427D8E">
      <w:pPr>
        <w:rPr>
          <w:b/>
        </w:rPr>
      </w:pPr>
      <w:r w:rsidRPr="00427D8E">
        <w:rPr>
          <w:b/>
        </w:rPr>
        <w:t xml:space="preserve">                EA=liners.split(" ")</w:t>
      </w:r>
    </w:p>
    <w:p w14:paraId="4FC1397A" w14:textId="77777777" w:rsidR="00427D8E" w:rsidRPr="00427D8E" w:rsidRDefault="00427D8E" w:rsidP="00427D8E">
      <w:pPr>
        <w:rPr>
          <w:b/>
        </w:rPr>
      </w:pPr>
      <w:r w:rsidRPr="00427D8E">
        <w:rPr>
          <w:b/>
        </w:rPr>
        <w:t xml:space="preserve">                if EA[0].isalpha():</w:t>
      </w:r>
    </w:p>
    <w:p w14:paraId="42C6D4C3" w14:textId="77777777" w:rsidR="00427D8E" w:rsidRPr="00427D8E" w:rsidRDefault="00427D8E" w:rsidP="00427D8E">
      <w:pPr>
        <w:rPr>
          <w:b/>
        </w:rPr>
      </w:pPr>
      <w:r w:rsidRPr="00427D8E">
        <w:rPr>
          <w:b/>
        </w:rPr>
        <w:t xml:space="preserve">                    N=((EA[1:]))</w:t>
      </w:r>
    </w:p>
    <w:p w14:paraId="60DD15B4" w14:textId="77777777" w:rsidR="00427D8E" w:rsidRPr="00427D8E" w:rsidRDefault="00427D8E" w:rsidP="00427D8E">
      <w:pPr>
        <w:rPr>
          <w:b/>
        </w:rPr>
      </w:pPr>
      <w:r w:rsidRPr="00427D8E">
        <w:rPr>
          <w:b/>
        </w:rPr>
        <w:t xml:space="preserve">                    T=Insert(T,(EA[0],N))</w:t>
      </w:r>
    </w:p>
    <w:p w14:paraId="1C968491" w14:textId="77777777" w:rsidR="00427D8E" w:rsidRPr="00427D8E" w:rsidRDefault="00427D8E" w:rsidP="00427D8E">
      <w:pPr>
        <w:rPr>
          <w:b/>
        </w:rPr>
      </w:pPr>
      <w:r w:rsidRPr="00427D8E">
        <w:rPr>
          <w:b/>
        </w:rPr>
        <w:t xml:space="preserve">                liners=f.readline()</w:t>
      </w:r>
    </w:p>
    <w:p w14:paraId="556870E9" w14:textId="77777777" w:rsidR="00427D8E" w:rsidRPr="00427D8E" w:rsidRDefault="00427D8E" w:rsidP="00427D8E">
      <w:pPr>
        <w:rPr>
          <w:b/>
        </w:rPr>
      </w:pPr>
      <w:r w:rsidRPr="00427D8E">
        <w:rPr>
          <w:b/>
        </w:rPr>
        <w:t xml:space="preserve">            return T</w:t>
      </w:r>
    </w:p>
    <w:p w14:paraId="22C08A5D" w14:textId="77777777" w:rsidR="00427D8E" w:rsidRPr="00427D8E" w:rsidRDefault="00427D8E" w:rsidP="00427D8E">
      <w:pPr>
        <w:rPr>
          <w:b/>
        </w:rPr>
      </w:pPr>
      <w:r w:rsidRPr="00427D8E">
        <w:rPr>
          <w:b/>
        </w:rPr>
        <w:t xml:space="preserve">     except:</w:t>
      </w:r>
    </w:p>
    <w:p w14:paraId="4F88E4F4" w14:textId="77777777" w:rsidR="00427D8E" w:rsidRPr="00427D8E" w:rsidRDefault="00427D8E" w:rsidP="00427D8E">
      <w:pPr>
        <w:rPr>
          <w:b/>
        </w:rPr>
      </w:pPr>
      <w:r w:rsidRPr="00427D8E">
        <w:rPr>
          <w:b/>
        </w:rPr>
        <w:t xml:space="preserve">       print("File not found")</w:t>
      </w:r>
    </w:p>
    <w:p w14:paraId="51C4564E" w14:textId="77777777" w:rsidR="00427D8E" w:rsidRPr="00427D8E" w:rsidRDefault="00427D8E" w:rsidP="00427D8E">
      <w:pPr>
        <w:rPr>
          <w:b/>
        </w:rPr>
      </w:pPr>
    </w:p>
    <w:p w14:paraId="742FDD3A" w14:textId="77777777" w:rsidR="00427D8E" w:rsidRPr="00427D8E" w:rsidRDefault="00427D8E" w:rsidP="00427D8E">
      <w:pPr>
        <w:rPr>
          <w:b/>
        </w:rPr>
      </w:pPr>
      <w:r w:rsidRPr="00427D8E">
        <w:rPr>
          <w:b/>
        </w:rPr>
        <w:t xml:space="preserve">       </w:t>
      </w:r>
    </w:p>
    <w:p w14:paraId="6B46F3AD" w14:textId="77777777" w:rsidR="00427D8E" w:rsidRPr="00427D8E" w:rsidRDefault="00427D8E" w:rsidP="00427D8E">
      <w:pPr>
        <w:rPr>
          <w:b/>
        </w:rPr>
      </w:pPr>
      <w:r w:rsidRPr="00427D8E">
        <w:rPr>
          <w:b/>
        </w:rPr>
        <w:t>def contrast(T):#used to find similiarties</w:t>
      </w:r>
    </w:p>
    <w:p w14:paraId="1BFF2C8F" w14:textId="77777777" w:rsidR="00427D8E" w:rsidRPr="00427D8E" w:rsidRDefault="00427D8E" w:rsidP="00427D8E">
      <w:pPr>
        <w:rPr>
          <w:b/>
        </w:rPr>
      </w:pPr>
      <w:r w:rsidRPr="00427D8E">
        <w:rPr>
          <w:b/>
        </w:rPr>
        <w:t xml:space="preserve">     try:</w:t>
      </w:r>
    </w:p>
    <w:p w14:paraId="275D3567" w14:textId="77777777" w:rsidR="00427D8E" w:rsidRPr="00427D8E" w:rsidRDefault="00427D8E" w:rsidP="00427D8E">
      <w:pPr>
        <w:rPr>
          <w:b/>
        </w:rPr>
      </w:pPr>
      <w:r w:rsidRPr="00427D8E">
        <w:rPr>
          <w:b/>
        </w:rPr>
        <w:t xml:space="preserve">        with open("pairs.txt",encoding='utf-8') as f:</w:t>
      </w:r>
    </w:p>
    <w:p w14:paraId="3DD686E3" w14:textId="77777777" w:rsidR="00427D8E" w:rsidRPr="00427D8E" w:rsidRDefault="00427D8E" w:rsidP="00427D8E">
      <w:pPr>
        <w:rPr>
          <w:b/>
        </w:rPr>
      </w:pPr>
      <w:r w:rsidRPr="00427D8E">
        <w:rPr>
          <w:b/>
        </w:rPr>
        <w:t xml:space="preserve">            liners=f.readline()</w:t>
      </w:r>
    </w:p>
    <w:p w14:paraId="6A017D77" w14:textId="77777777" w:rsidR="00427D8E" w:rsidRPr="00427D8E" w:rsidRDefault="00427D8E" w:rsidP="00427D8E">
      <w:pPr>
        <w:rPr>
          <w:b/>
        </w:rPr>
      </w:pPr>
      <w:r w:rsidRPr="00427D8E">
        <w:rPr>
          <w:b/>
        </w:rPr>
        <w:t xml:space="preserve">            counter=0</w:t>
      </w:r>
    </w:p>
    <w:p w14:paraId="5637379D" w14:textId="77777777" w:rsidR="00427D8E" w:rsidRPr="00427D8E" w:rsidRDefault="00427D8E" w:rsidP="00427D8E">
      <w:pPr>
        <w:rPr>
          <w:b/>
        </w:rPr>
      </w:pPr>
      <w:r w:rsidRPr="00427D8E">
        <w:rPr>
          <w:b/>
        </w:rPr>
        <w:t xml:space="preserve">            while liners:</w:t>
      </w:r>
    </w:p>
    <w:p w14:paraId="1F5D65C4" w14:textId="77777777" w:rsidR="00427D8E" w:rsidRPr="00427D8E" w:rsidRDefault="00427D8E" w:rsidP="00427D8E">
      <w:pPr>
        <w:rPr>
          <w:b/>
        </w:rPr>
      </w:pPr>
      <w:r w:rsidRPr="00427D8E">
        <w:rPr>
          <w:b/>
        </w:rPr>
        <w:t xml:space="preserve">                EA=[]</w:t>
      </w:r>
    </w:p>
    <w:p w14:paraId="5D15E0F9" w14:textId="77777777" w:rsidR="00427D8E" w:rsidRPr="00427D8E" w:rsidRDefault="00427D8E" w:rsidP="00427D8E">
      <w:pPr>
        <w:rPr>
          <w:b/>
        </w:rPr>
      </w:pPr>
      <w:r w:rsidRPr="00427D8E">
        <w:rPr>
          <w:b/>
        </w:rPr>
        <w:t xml:space="preserve">                EA=liners.split(" ")</w:t>
      </w:r>
    </w:p>
    <w:p w14:paraId="2B64A951" w14:textId="77777777" w:rsidR="00427D8E" w:rsidRPr="00427D8E" w:rsidRDefault="00427D8E" w:rsidP="00427D8E">
      <w:pPr>
        <w:rPr>
          <w:b/>
        </w:rPr>
      </w:pPr>
      <w:r w:rsidRPr="00427D8E">
        <w:rPr>
          <w:b/>
        </w:rPr>
        <w:t xml:space="preserve">                Word0= Find(T, EA[0])</w:t>
      </w:r>
    </w:p>
    <w:p w14:paraId="4FC061BD" w14:textId="77777777" w:rsidR="00427D8E" w:rsidRPr="00427D8E" w:rsidRDefault="00427D8E" w:rsidP="00427D8E">
      <w:pPr>
        <w:rPr>
          <w:b/>
        </w:rPr>
      </w:pPr>
      <w:r w:rsidRPr="00427D8E">
        <w:rPr>
          <w:b/>
        </w:rPr>
        <w:t xml:space="preserve">                print(EA[0],EA[1])</w:t>
      </w:r>
    </w:p>
    <w:p w14:paraId="22727D48" w14:textId="77777777" w:rsidR="00427D8E" w:rsidRPr="00427D8E" w:rsidRDefault="00427D8E" w:rsidP="00427D8E">
      <w:pPr>
        <w:rPr>
          <w:b/>
        </w:rPr>
      </w:pPr>
      <w:r w:rsidRPr="00427D8E">
        <w:rPr>
          <w:b/>
        </w:rPr>
        <w:t xml:space="preserve">                Word1= Find(T,EA[1])</w:t>
      </w:r>
    </w:p>
    <w:p w14:paraId="1D3D0308" w14:textId="77777777" w:rsidR="00427D8E" w:rsidRPr="00427D8E" w:rsidRDefault="00427D8E" w:rsidP="00427D8E">
      <w:pPr>
        <w:rPr>
          <w:b/>
        </w:rPr>
      </w:pPr>
      <w:r w:rsidRPr="00427D8E">
        <w:rPr>
          <w:b/>
        </w:rPr>
        <w:t xml:space="preserve">                print(Word0)</w:t>
      </w:r>
    </w:p>
    <w:p w14:paraId="48AA1582" w14:textId="77777777" w:rsidR="00427D8E" w:rsidRPr="00427D8E" w:rsidRDefault="00427D8E" w:rsidP="00427D8E">
      <w:pPr>
        <w:rPr>
          <w:b/>
        </w:rPr>
      </w:pPr>
      <w:r w:rsidRPr="00427D8E">
        <w:rPr>
          <w:b/>
        </w:rPr>
        <w:lastRenderedPageBreak/>
        <w:t xml:space="preserve">                print(Word1)</w:t>
      </w:r>
    </w:p>
    <w:p w14:paraId="400800A1" w14:textId="77777777" w:rsidR="00427D8E" w:rsidRPr="00427D8E" w:rsidRDefault="00427D8E" w:rsidP="00427D8E">
      <w:pPr>
        <w:rPr>
          <w:b/>
        </w:rPr>
      </w:pPr>
      <w:r w:rsidRPr="00427D8E">
        <w:rPr>
          <w:b/>
        </w:rPr>
        <w:t xml:space="preserve">                counter+=1</w:t>
      </w:r>
    </w:p>
    <w:p w14:paraId="0E0D099E" w14:textId="77777777" w:rsidR="00427D8E" w:rsidRPr="00427D8E" w:rsidRDefault="00427D8E" w:rsidP="00427D8E">
      <w:pPr>
        <w:rPr>
          <w:b/>
        </w:rPr>
      </w:pPr>
      <w:r w:rsidRPr="00427D8E">
        <w:rPr>
          <w:b/>
        </w:rPr>
        <w:t xml:space="preserve">                dot = np.sum(Word0*Word1,dtype=float)#tried using the num.sum method</w:t>
      </w:r>
    </w:p>
    <w:p w14:paraId="25369FCF" w14:textId="77777777" w:rsidR="00427D8E" w:rsidRPr="00427D8E" w:rsidRDefault="00427D8E" w:rsidP="00427D8E">
      <w:pPr>
        <w:rPr>
          <w:b/>
        </w:rPr>
      </w:pPr>
      <w:r w:rsidRPr="00427D8E">
        <w:rPr>
          <w:b/>
        </w:rPr>
        <w:t xml:space="preserve">                print(dot)#tried getting the dot product</w:t>
      </w:r>
    </w:p>
    <w:p w14:paraId="3B9D7E86" w14:textId="77777777" w:rsidR="00427D8E" w:rsidRPr="00427D8E" w:rsidRDefault="00427D8E" w:rsidP="00427D8E">
      <w:pPr>
        <w:rPr>
          <w:b/>
        </w:rPr>
      </w:pPr>
      <w:r w:rsidRPr="00427D8E">
        <w:rPr>
          <w:b/>
        </w:rPr>
        <w:t xml:space="preserve">                liners=f.readline()</w:t>
      </w:r>
    </w:p>
    <w:p w14:paraId="240BA89B" w14:textId="77777777" w:rsidR="00427D8E" w:rsidRPr="00427D8E" w:rsidRDefault="00427D8E" w:rsidP="00427D8E">
      <w:pPr>
        <w:rPr>
          <w:b/>
        </w:rPr>
      </w:pPr>
      <w:r w:rsidRPr="00427D8E">
        <w:rPr>
          <w:b/>
        </w:rPr>
        <w:t xml:space="preserve">     except:</w:t>
      </w:r>
    </w:p>
    <w:p w14:paraId="6E50188C" w14:textId="77777777" w:rsidR="00427D8E" w:rsidRPr="00427D8E" w:rsidRDefault="00427D8E" w:rsidP="00427D8E">
      <w:pPr>
        <w:rPr>
          <w:b/>
        </w:rPr>
      </w:pPr>
      <w:r w:rsidRPr="00427D8E">
        <w:rPr>
          <w:b/>
        </w:rPr>
        <w:t xml:space="preserve">       print("File not found")</w:t>
      </w:r>
    </w:p>
    <w:p w14:paraId="11CAB5B0" w14:textId="77777777" w:rsidR="00427D8E" w:rsidRPr="00427D8E" w:rsidRDefault="00427D8E" w:rsidP="00427D8E">
      <w:pPr>
        <w:rPr>
          <w:b/>
        </w:rPr>
      </w:pPr>
      <w:r w:rsidRPr="00427D8E">
        <w:rPr>
          <w:b/>
        </w:rPr>
        <w:t xml:space="preserve">#---------------------------------------------------------------------------------        </w:t>
      </w:r>
    </w:p>
    <w:p w14:paraId="28A8DA1C" w14:textId="77777777" w:rsidR="00427D8E" w:rsidRPr="00427D8E" w:rsidRDefault="00427D8E" w:rsidP="00427D8E">
      <w:pPr>
        <w:rPr>
          <w:b/>
        </w:rPr>
      </w:pPr>
      <w:r w:rsidRPr="00427D8E">
        <w:rPr>
          <w:b/>
        </w:rPr>
        <w:t>class HashTableC(object):</w:t>
      </w:r>
    </w:p>
    <w:p w14:paraId="70C42E59" w14:textId="77777777" w:rsidR="00427D8E" w:rsidRPr="00427D8E" w:rsidRDefault="00427D8E" w:rsidP="00427D8E">
      <w:pPr>
        <w:rPr>
          <w:b/>
        </w:rPr>
      </w:pPr>
      <w:r w:rsidRPr="00427D8E">
        <w:rPr>
          <w:b/>
        </w:rPr>
        <w:t xml:space="preserve">    # Builds a hash table of size 'size'</w:t>
      </w:r>
    </w:p>
    <w:p w14:paraId="313305CB" w14:textId="77777777" w:rsidR="00427D8E" w:rsidRPr="00427D8E" w:rsidRDefault="00427D8E" w:rsidP="00427D8E">
      <w:pPr>
        <w:rPr>
          <w:b/>
        </w:rPr>
      </w:pPr>
      <w:r w:rsidRPr="00427D8E">
        <w:rPr>
          <w:b/>
        </w:rPr>
        <w:t xml:space="preserve">    # Item is a list of (initially empty) lists</w:t>
      </w:r>
    </w:p>
    <w:p w14:paraId="0D720129" w14:textId="77777777" w:rsidR="00427D8E" w:rsidRPr="00427D8E" w:rsidRDefault="00427D8E" w:rsidP="00427D8E">
      <w:pPr>
        <w:rPr>
          <w:b/>
        </w:rPr>
      </w:pPr>
      <w:r w:rsidRPr="00427D8E">
        <w:rPr>
          <w:b/>
        </w:rPr>
        <w:t xml:space="preserve">    # Constructor</w:t>
      </w:r>
    </w:p>
    <w:p w14:paraId="69A32F26" w14:textId="77777777" w:rsidR="00427D8E" w:rsidRPr="00427D8E" w:rsidRDefault="00427D8E" w:rsidP="00427D8E">
      <w:pPr>
        <w:rPr>
          <w:b/>
        </w:rPr>
      </w:pPr>
      <w:r w:rsidRPr="00427D8E">
        <w:rPr>
          <w:b/>
        </w:rPr>
        <w:t xml:space="preserve">    def __init__(self,size):  </w:t>
      </w:r>
    </w:p>
    <w:p w14:paraId="3454B9EB" w14:textId="77777777" w:rsidR="00427D8E" w:rsidRPr="00427D8E" w:rsidRDefault="00427D8E" w:rsidP="00427D8E">
      <w:pPr>
        <w:rPr>
          <w:b/>
        </w:rPr>
      </w:pPr>
      <w:r w:rsidRPr="00427D8E">
        <w:rPr>
          <w:b/>
        </w:rPr>
        <w:t xml:space="preserve">        self.item = []</w:t>
      </w:r>
    </w:p>
    <w:p w14:paraId="316D428A" w14:textId="77777777" w:rsidR="00427D8E" w:rsidRPr="00427D8E" w:rsidRDefault="00427D8E" w:rsidP="00427D8E">
      <w:pPr>
        <w:rPr>
          <w:b/>
        </w:rPr>
      </w:pPr>
      <w:r w:rsidRPr="00427D8E">
        <w:rPr>
          <w:b/>
        </w:rPr>
        <w:t xml:space="preserve">        for i in range(size):</w:t>
      </w:r>
    </w:p>
    <w:p w14:paraId="479E7DA0" w14:textId="77777777" w:rsidR="00427D8E" w:rsidRPr="00427D8E" w:rsidRDefault="00427D8E" w:rsidP="00427D8E">
      <w:pPr>
        <w:rPr>
          <w:b/>
        </w:rPr>
      </w:pPr>
      <w:r w:rsidRPr="00427D8E">
        <w:rPr>
          <w:b/>
        </w:rPr>
        <w:t xml:space="preserve">            self.item.append([])</w:t>
      </w:r>
    </w:p>
    <w:p w14:paraId="264646A2" w14:textId="77777777" w:rsidR="00427D8E" w:rsidRPr="00427D8E" w:rsidRDefault="00427D8E" w:rsidP="00427D8E">
      <w:pPr>
        <w:rPr>
          <w:b/>
        </w:rPr>
      </w:pPr>
    </w:p>
    <w:p w14:paraId="711070B7" w14:textId="77777777" w:rsidR="00427D8E" w:rsidRPr="00427D8E" w:rsidRDefault="00427D8E" w:rsidP="00427D8E">
      <w:pPr>
        <w:rPr>
          <w:b/>
        </w:rPr>
      </w:pPr>
      <w:r w:rsidRPr="00427D8E">
        <w:rPr>
          <w:b/>
        </w:rPr>
        <w:t>def InsertC(H,k,l):</w:t>
      </w:r>
    </w:p>
    <w:p w14:paraId="1EC121B5" w14:textId="77777777" w:rsidR="00427D8E" w:rsidRPr="00427D8E" w:rsidRDefault="00427D8E" w:rsidP="00427D8E">
      <w:pPr>
        <w:rPr>
          <w:b/>
        </w:rPr>
      </w:pPr>
      <w:r w:rsidRPr="00427D8E">
        <w:rPr>
          <w:b/>
        </w:rPr>
        <w:t xml:space="preserve">    # Inserts k in appropriate bucket (list) </w:t>
      </w:r>
    </w:p>
    <w:p w14:paraId="7236CEBA" w14:textId="77777777" w:rsidR="00427D8E" w:rsidRPr="00427D8E" w:rsidRDefault="00427D8E" w:rsidP="00427D8E">
      <w:pPr>
        <w:rPr>
          <w:b/>
        </w:rPr>
      </w:pPr>
      <w:r w:rsidRPr="00427D8E">
        <w:rPr>
          <w:b/>
        </w:rPr>
        <w:t xml:space="preserve">    # Does nothing if k is already in the table</w:t>
      </w:r>
    </w:p>
    <w:p w14:paraId="3BA5BBB1" w14:textId="77777777" w:rsidR="00427D8E" w:rsidRPr="00427D8E" w:rsidRDefault="00427D8E" w:rsidP="00427D8E">
      <w:pPr>
        <w:rPr>
          <w:b/>
        </w:rPr>
      </w:pPr>
      <w:r w:rsidRPr="00427D8E">
        <w:rPr>
          <w:b/>
        </w:rPr>
        <w:t xml:space="preserve">    b = h(k,len(H.item))</w:t>
      </w:r>
    </w:p>
    <w:p w14:paraId="601E5488" w14:textId="77777777" w:rsidR="00427D8E" w:rsidRPr="00427D8E" w:rsidRDefault="00427D8E" w:rsidP="00427D8E">
      <w:pPr>
        <w:rPr>
          <w:b/>
        </w:rPr>
      </w:pPr>
      <w:r w:rsidRPr="00427D8E">
        <w:rPr>
          <w:b/>
        </w:rPr>
        <w:t xml:space="preserve">    H.item[b].append([k,l])             </w:t>
      </w:r>
    </w:p>
    <w:p w14:paraId="069DE071" w14:textId="77777777" w:rsidR="00427D8E" w:rsidRPr="00427D8E" w:rsidRDefault="00427D8E" w:rsidP="00427D8E">
      <w:pPr>
        <w:rPr>
          <w:b/>
        </w:rPr>
      </w:pPr>
    </w:p>
    <w:p w14:paraId="71B80C44" w14:textId="77777777" w:rsidR="00427D8E" w:rsidRPr="00427D8E" w:rsidRDefault="00427D8E" w:rsidP="00427D8E">
      <w:pPr>
        <w:rPr>
          <w:b/>
        </w:rPr>
      </w:pPr>
      <w:r w:rsidRPr="00427D8E">
        <w:rPr>
          <w:b/>
        </w:rPr>
        <w:t>def FindC(H,k):</w:t>
      </w:r>
    </w:p>
    <w:p w14:paraId="3CBB75E7" w14:textId="77777777" w:rsidR="00427D8E" w:rsidRPr="00427D8E" w:rsidRDefault="00427D8E" w:rsidP="00427D8E">
      <w:pPr>
        <w:rPr>
          <w:b/>
        </w:rPr>
      </w:pPr>
      <w:r w:rsidRPr="00427D8E">
        <w:rPr>
          <w:b/>
        </w:rPr>
        <w:t xml:space="preserve">    # Returns bucket (b) and index (i) </w:t>
      </w:r>
    </w:p>
    <w:p w14:paraId="7EA6F9A7" w14:textId="77777777" w:rsidR="00427D8E" w:rsidRPr="00427D8E" w:rsidRDefault="00427D8E" w:rsidP="00427D8E">
      <w:pPr>
        <w:rPr>
          <w:b/>
        </w:rPr>
      </w:pPr>
      <w:r w:rsidRPr="00427D8E">
        <w:rPr>
          <w:b/>
        </w:rPr>
        <w:t xml:space="preserve">    # If k is not in table, i == -1</w:t>
      </w:r>
    </w:p>
    <w:p w14:paraId="66C47A98" w14:textId="77777777" w:rsidR="00427D8E" w:rsidRPr="00427D8E" w:rsidRDefault="00427D8E" w:rsidP="00427D8E">
      <w:pPr>
        <w:rPr>
          <w:b/>
        </w:rPr>
      </w:pPr>
      <w:r w:rsidRPr="00427D8E">
        <w:rPr>
          <w:b/>
        </w:rPr>
        <w:t xml:space="preserve">    b = h(k,len(H.item))</w:t>
      </w:r>
    </w:p>
    <w:p w14:paraId="1AA00E09" w14:textId="77777777" w:rsidR="00427D8E" w:rsidRPr="00427D8E" w:rsidRDefault="00427D8E" w:rsidP="00427D8E">
      <w:pPr>
        <w:rPr>
          <w:b/>
        </w:rPr>
      </w:pPr>
      <w:r w:rsidRPr="00427D8E">
        <w:rPr>
          <w:b/>
        </w:rPr>
        <w:t xml:space="preserve">    for i in range(len(H.item[b])):</w:t>
      </w:r>
    </w:p>
    <w:p w14:paraId="09472991" w14:textId="77777777" w:rsidR="00427D8E" w:rsidRPr="00427D8E" w:rsidRDefault="00427D8E" w:rsidP="00427D8E">
      <w:pPr>
        <w:rPr>
          <w:b/>
        </w:rPr>
      </w:pPr>
      <w:r w:rsidRPr="00427D8E">
        <w:rPr>
          <w:b/>
        </w:rPr>
        <w:t xml:space="preserve">        if H.item[b][i][0] == k:</w:t>
      </w:r>
    </w:p>
    <w:p w14:paraId="0A125F4B" w14:textId="77777777" w:rsidR="00427D8E" w:rsidRPr="00427D8E" w:rsidRDefault="00427D8E" w:rsidP="00427D8E">
      <w:pPr>
        <w:rPr>
          <w:b/>
        </w:rPr>
      </w:pPr>
      <w:r w:rsidRPr="00427D8E">
        <w:rPr>
          <w:b/>
        </w:rPr>
        <w:t xml:space="preserve">            return b, i, H.item[b][i][1]</w:t>
      </w:r>
    </w:p>
    <w:p w14:paraId="7DDE7BE3" w14:textId="77777777" w:rsidR="00427D8E" w:rsidRPr="00427D8E" w:rsidRDefault="00427D8E" w:rsidP="00427D8E">
      <w:pPr>
        <w:rPr>
          <w:b/>
        </w:rPr>
      </w:pPr>
      <w:r w:rsidRPr="00427D8E">
        <w:rPr>
          <w:b/>
        </w:rPr>
        <w:t xml:space="preserve">    return b, -1, -1</w:t>
      </w:r>
    </w:p>
    <w:p w14:paraId="5B43A3C8" w14:textId="77777777" w:rsidR="00427D8E" w:rsidRPr="00427D8E" w:rsidRDefault="00427D8E" w:rsidP="00427D8E">
      <w:pPr>
        <w:rPr>
          <w:b/>
        </w:rPr>
      </w:pPr>
    </w:p>
    <w:p w14:paraId="4CEF1449" w14:textId="77777777" w:rsidR="00427D8E" w:rsidRPr="00427D8E" w:rsidRDefault="00427D8E" w:rsidP="00427D8E">
      <w:pPr>
        <w:rPr>
          <w:b/>
        </w:rPr>
      </w:pPr>
      <w:r w:rsidRPr="00427D8E">
        <w:rPr>
          <w:b/>
        </w:rPr>
        <w:t>def h(s,n):</w:t>
      </w:r>
    </w:p>
    <w:p w14:paraId="0AEA0C30" w14:textId="77777777" w:rsidR="00427D8E" w:rsidRPr="00427D8E" w:rsidRDefault="00427D8E" w:rsidP="00427D8E">
      <w:pPr>
        <w:rPr>
          <w:b/>
        </w:rPr>
      </w:pPr>
      <w:r w:rsidRPr="00427D8E">
        <w:rPr>
          <w:b/>
        </w:rPr>
        <w:t xml:space="preserve">    r = 0</w:t>
      </w:r>
    </w:p>
    <w:p w14:paraId="4FE254D8" w14:textId="77777777" w:rsidR="00427D8E" w:rsidRPr="00427D8E" w:rsidRDefault="00427D8E" w:rsidP="00427D8E">
      <w:pPr>
        <w:rPr>
          <w:b/>
        </w:rPr>
      </w:pPr>
      <w:r w:rsidRPr="00427D8E">
        <w:rPr>
          <w:b/>
        </w:rPr>
        <w:t xml:space="preserve">    for c in str(s):#changed to string</w:t>
      </w:r>
    </w:p>
    <w:p w14:paraId="38DDC048" w14:textId="77777777" w:rsidR="00427D8E" w:rsidRPr="00427D8E" w:rsidRDefault="00427D8E" w:rsidP="00427D8E">
      <w:pPr>
        <w:rPr>
          <w:b/>
        </w:rPr>
      </w:pPr>
      <w:r w:rsidRPr="00427D8E">
        <w:rPr>
          <w:b/>
        </w:rPr>
        <w:t xml:space="preserve">        r = (r*len(str(s)) + ord(c))%n#getting string and get the ord</w:t>
      </w:r>
    </w:p>
    <w:p w14:paraId="2E264D85" w14:textId="77777777" w:rsidR="00427D8E" w:rsidRPr="00427D8E" w:rsidRDefault="00427D8E" w:rsidP="00427D8E">
      <w:pPr>
        <w:rPr>
          <w:b/>
        </w:rPr>
      </w:pPr>
      <w:r w:rsidRPr="00427D8E">
        <w:rPr>
          <w:b/>
        </w:rPr>
        <w:t xml:space="preserve">    return r</w:t>
      </w:r>
    </w:p>
    <w:p w14:paraId="0E78A61C" w14:textId="77777777" w:rsidR="00427D8E" w:rsidRPr="00427D8E" w:rsidRDefault="00427D8E" w:rsidP="00427D8E">
      <w:pPr>
        <w:rPr>
          <w:b/>
        </w:rPr>
      </w:pPr>
    </w:p>
    <w:p w14:paraId="45893BE4" w14:textId="77777777" w:rsidR="00427D8E" w:rsidRPr="00427D8E" w:rsidRDefault="00427D8E" w:rsidP="00427D8E">
      <w:pPr>
        <w:rPr>
          <w:b/>
        </w:rPr>
      </w:pPr>
      <w:r w:rsidRPr="00427D8E">
        <w:rPr>
          <w:b/>
        </w:rPr>
        <w:t>def BuildH():#Creating the Hash Table</w:t>
      </w:r>
    </w:p>
    <w:p w14:paraId="3CCB6AC0" w14:textId="77777777" w:rsidR="00427D8E" w:rsidRPr="00427D8E" w:rsidRDefault="00427D8E" w:rsidP="00427D8E">
      <w:pPr>
        <w:rPr>
          <w:b/>
        </w:rPr>
      </w:pPr>
      <w:r w:rsidRPr="00427D8E">
        <w:rPr>
          <w:b/>
        </w:rPr>
        <w:t xml:space="preserve">    try:</w:t>
      </w:r>
    </w:p>
    <w:p w14:paraId="62CB282E" w14:textId="77777777" w:rsidR="00427D8E" w:rsidRPr="00427D8E" w:rsidRDefault="00427D8E" w:rsidP="00427D8E">
      <w:pPr>
        <w:rPr>
          <w:b/>
        </w:rPr>
      </w:pPr>
      <w:r w:rsidRPr="00427D8E">
        <w:rPr>
          <w:b/>
        </w:rPr>
        <w:t xml:space="preserve">        with open("glove.6B.50d.txt",encoding='utf-8') as f:</w:t>
      </w:r>
    </w:p>
    <w:p w14:paraId="26D16426" w14:textId="77777777" w:rsidR="00427D8E" w:rsidRPr="00427D8E" w:rsidRDefault="00427D8E" w:rsidP="00427D8E">
      <w:pPr>
        <w:rPr>
          <w:b/>
        </w:rPr>
      </w:pPr>
      <w:r w:rsidRPr="00427D8E">
        <w:rPr>
          <w:b/>
        </w:rPr>
        <w:t xml:space="preserve">            lines=f.readline()</w:t>
      </w:r>
    </w:p>
    <w:p w14:paraId="49FBCDCF" w14:textId="77777777" w:rsidR="00427D8E" w:rsidRPr="00427D8E" w:rsidRDefault="00427D8E" w:rsidP="00427D8E">
      <w:pPr>
        <w:rPr>
          <w:b/>
        </w:rPr>
      </w:pPr>
      <w:r w:rsidRPr="00427D8E">
        <w:rPr>
          <w:b/>
        </w:rPr>
        <w:t xml:space="preserve">            words=[]</w:t>
      </w:r>
    </w:p>
    <w:p w14:paraId="5C136D64" w14:textId="77777777" w:rsidR="00427D8E" w:rsidRPr="00427D8E" w:rsidRDefault="00427D8E" w:rsidP="00427D8E">
      <w:pPr>
        <w:rPr>
          <w:b/>
        </w:rPr>
      </w:pPr>
      <w:r w:rsidRPr="00427D8E">
        <w:rPr>
          <w:b/>
        </w:rPr>
        <w:t xml:space="preserve">            E=[]</w:t>
      </w:r>
    </w:p>
    <w:p w14:paraId="70588472" w14:textId="77777777" w:rsidR="00427D8E" w:rsidRPr="00427D8E" w:rsidRDefault="00427D8E" w:rsidP="00427D8E">
      <w:pPr>
        <w:rPr>
          <w:b/>
        </w:rPr>
      </w:pPr>
      <w:r w:rsidRPr="00427D8E">
        <w:rPr>
          <w:b/>
        </w:rPr>
        <w:t xml:space="preserve">            while lines:</w:t>
      </w:r>
    </w:p>
    <w:p w14:paraId="0EDDF191" w14:textId="77777777" w:rsidR="00427D8E" w:rsidRPr="00427D8E" w:rsidRDefault="00427D8E" w:rsidP="00427D8E">
      <w:pPr>
        <w:rPr>
          <w:b/>
        </w:rPr>
      </w:pPr>
      <w:r w:rsidRPr="00427D8E">
        <w:rPr>
          <w:b/>
        </w:rPr>
        <w:lastRenderedPageBreak/>
        <w:t xml:space="preserve">                A=[]</w:t>
      </w:r>
    </w:p>
    <w:p w14:paraId="73890DBB" w14:textId="77777777" w:rsidR="00427D8E" w:rsidRPr="00427D8E" w:rsidRDefault="00427D8E" w:rsidP="00427D8E">
      <w:pPr>
        <w:rPr>
          <w:b/>
        </w:rPr>
      </w:pPr>
      <w:r w:rsidRPr="00427D8E">
        <w:rPr>
          <w:b/>
        </w:rPr>
        <w:t xml:space="preserve">                A=lines.split(" ")</w:t>
      </w:r>
    </w:p>
    <w:p w14:paraId="6BE0B8C4" w14:textId="77777777" w:rsidR="00427D8E" w:rsidRPr="00427D8E" w:rsidRDefault="00427D8E" w:rsidP="00427D8E">
      <w:pPr>
        <w:rPr>
          <w:b/>
        </w:rPr>
      </w:pPr>
      <w:r w:rsidRPr="00427D8E">
        <w:rPr>
          <w:b/>
        </w:rPr>
        <w:t xml:space="preserve">                if A[0].isalpha():</w:t>
      </w:r>
    </w:p>
    <w:p w14:paraId="271D1E88" w14:textId="77777777" w:rsidR="00427D8E" w:rsidRPr="00427D8E" w:rsidRDefault="00427D8E" w:rsidP="00427D8E">
      <w:pPr>
        <w:rPr>
          <w:b/>
        </w:rPr>
      </w:pPr>
      <w:r w:rsidRPr="00427D8E">
        <w:rPr>
          <w:b/>
        </w:rPr>
        <w:t xml:space="preserve">                    words.append(A[0])</w:t>
      </w:r>
    </w:p>
    <w:p w14:paraId="23290D77" w14:textId="77777777" w:rsidR="00427D8E" w:rsidRPr="00427D8E" w:rsidRDefault="00427D8E" w:rsidP="00427D8E">
      <w:pPr>
        <w:rPr>
          <w:b/>
        </w:rPr>
      </w:pPr>
      <w:r w:rsidRPr="00427D8E">
        <w:rPr>
          <w:b/>
        </w:rPr>
        <w:t xml:space="preserve">                    E.append((A[1:]))</w:t>
      </w:r>
    </w:p>
    <w:p w14:paraId="78F661B3" w14:textId="77777777" w:rsidR="00427D8E" w:rsidRPr="00427D8E" w:rsidRDefault="00427D8E" w:rsidP="00427D8E">
      <w:pPr>
        <w:rPr>
          <w:b/>
        </w:rPr>
      </w:pPr>
      <w:r w:rsidRPr="00427D8E">
        <w:rPr>
          <w:b/>
        </w:rPr>
        <w:t xml:space="preserve">                    InsertC(H,words[0],E)</w:t>
      </w:r>
    </w:p>
    <w:p w14:paraId="1F0EF735" w14:textId="77777777" w:rsidR="00427D8E" w:rsidRPr="00427D8E" w:rsidRDefault="00427D8E" w:rsidP="00427D8E">
      <w:pPr>
        <w:rPr>
          <w:b/>
        </w:rPr>
      </w:pPr>
      <w:r w:rsidRPr="00427D8E">
        <w:rPr>
          <w:b/>
        </w:rPr>
        <w:t xml:space="preserve">                lines=f.readline()</w:t>
      </w:r>
    </w:p>
    <w:p w14:paraId="1C2E6461" w14:textId="77777777" w:rsidR="00427D8E" w:rsidRPr="00427D8E" w:rsidRDefault="00427D8E" w:rsidP="00427D8E">
      <w:pPr>
        <w:rPr>
          <w:b/>
        </w:rPr>
      </w:pPr>
      <w:r w:rsidRPr="00427D8E">
        <w:rPr>
          <w:b/>
        </w:rPr>
        <w:t xml:space="preserve">            return H</w:t>
      </w:r>
    </w:p>
    <w:p w14:paraId="3ACD9296" w14:textId="77777777" w:rsidR="00427D8E" w:rsidRPr="00427D8E" w:rsidRDefault="00427D8E" w:rsidP="00427D8E">
      <w:pPr>
        <w:rPr>
          <w:b/>
        </w:rPr>
      </w:pPr>
      <w:r w:rsidRPr="00427D8E">
        <w:rPr>
          <w:b/>
        </w:rPr>
        <w:t xml:space="preserve">    except:</w:t>
      </w:r>
    </w:p>
    <w:p w14:paraId="7B7D6AEA" w14:textId="77777777" w:rsidR="00427D8E" w:rsidRPr="00427D8E" w:rsidRDefault="00427D8E" w:rsidP="00427D8E">
      <w:pPr>
        <w:rPr>
          <w:b/>
        </w:rPr>
      </w:pPr>
      <w:r w:rsidRPr="00427D8E">
        <w:rPr>
          <w:b/>
        </w:rPr>
        <w:t xml:space="preserve">       print("File not found")</w:t>
      </w:r>
    </w:p>
    <w:p w14:paraId="157B9ED4" w14:textId="77777777" w:rsidR="00427D8E" w:rsidRPr="00427D8E" w:rsidRDefault="00427D8E" w:rsidP="00427D8E">
      <w:pPr>
        <w:rPr>
          <w:b/>
        </w:rPr>
      </w:pPr>
    </w:p>
    <w:p w14:paraId="4288DC65" w14:textId="77777777" w:rsidR="00427D8E" w:rsidRPr="00427D8E" w:rsidRDefault="00427D8E" w:rsidP="00427D8E">
      <w:pPr>
        <w:rPr>
          <w:b/>
        </w:rPr>
      </w:pPr>
      <w:r w:rsidRPr="00427D8E">
        <w:rPr>
          <w:b/>
        </w:rPr>
        <w:t>def STD(H):#trying to get the Standard Deviation</w:t>
      </w:r>
    </w:p>
    <w:p w14:paraId="177BDD12" w14:textId="77777777" w:rsidR="00427D8E" w:rsidRPr="00427D8E" w:rsidRDefault="00427D8E" w:rsidP="00427D8E">
      <w:pPr>
        <w:rPr>
          <w:b/>
        </w:rPr>
      </w:pPr>
      <w:r w:rsidRPr="00427D8E">
        <w:rPr>
          <w:b/>
        </w:rPr>
        <w:t xml:space="preserve">    try:</w:t>
      </w:r>
    </w:p>
    <w:p w14:paraId="05DCAEDE" w14:textId="77777777" w:rsidR="00427D8E" w:rsidRPr="00427D8E" w:rsidRDefault="00427D8E" w:rsidP="00427D8E">
      <w:pPr>
        <w:rPr>
          <w:b/>
        </w:rPr>
      </w:pPr>
      <w:r w:rsidRPr="00427D8E">
        <w:rPr>
          <w:b/>
        </w:rPr>
        <w:t xml:space="preserve">        with open("Pairs.txt",encoding='utf-8') as f:</w:t>
      </w:r>
    </w:p>
    <w:p w14:paraId="7E2D3E61" w14:textId="77777777" w:rsidR="00427D8E" w:rsidRPr="00427D8E" w:rsidRDefault="00427D8E" w:rsidP="00427D8E">
      <w:pPr>
        <w:rPr>
          <w:b/>
        </w:rPr>
      </w:pPr>
      <w:r w:rsidRPr="00427D8E">
        <w:rPr>
          <w:b/>
        </w:rPr>
        <w:t xml:space="preserve">            lines=f.readline()</w:t>
      </w:r>
    </w:p>
    <w:p w14:paraId="28BF173C" w14:textId="77777777" w:rsidR="00427D8E" w:rsidRPr="00427D8E" w:rsidRDefault="00427D8E" w:rsidP="00427D8E">
      <w:pPr>
        <w:rPr>
          <w:b/>
        </w:rPr>
      </w:pPr>
      <w:r w:rsidRPr="00427D8E">
        <w:rPr>
          <w:b/>
        </w:rPr>
        <w:t xml:space="preserve">            E=[]</w:t>
      </w:r>
    </w:p>
    <w:p w14:paraId="45EB2659" w14:textId="77777777" w:rsidR="00427D8E" w:rsidRPr="00427D8E" w:rsidRDefault="00427D8E" w:rsidP="00427D8E">
      <w:pPr>
        <w:rPr>
          <w:b/>
        </w:rPr>
      </w:pPr>
      <w:r w:rsidRPr="00427D8E">
        <w:rPr>
          <w:b/>
        </w:rPr>
        <w:t xml:space="preserve">            while lines:</w:t>
      </w:r>
    </w:p>
    <w:p w14:paraId="692AFE18" w14:textId="77777777" w:rsidR="00427D8E" w:rsidRPr="00427D8E" w:rsidRDefault="00427D8E" w:rsidP="00427D8E">
      <w:pPr>
        <w:rPr>
          <w:b/>
        </w:rPr>
      </w:pPr>
      <w:r w:rsidRPr="00427D8E">
        <w:rPr>
          <w:b/>
        </w:rPr>
        <w:t xml:space="preserve">                lists=lines.split(" ")</w:t>
      </w:r>
    </w:p>
    <w:p w14:paraId="3162CFC9" w14:textId="77777777" w:rsidR="00427D8E" w:rsidRPr="00427D8E" w:rsidRDefault="00427D8E" w:rsidP="00427D8E">
      <w:pPr>
        <w:rPr>
          <w:b/>
        </w:rPr>
      </w:pPr>
      <w:r w:rsidRPr="00427D8E">
        <w:rPr>
          <w:b/>
        </w:rPr>
        <w:t xml:space="preserve">                if lists[0].isalpha():</w:t>
      </w:r>
    </w:p>
    <w:p w14:paraId="36CA2F88" w14:textId="77777777" w:rsidR="00427D8E" w:rsidRPr="00427D8E" w:rsidRDefault="00427D8E" w:rsidP="00427D8E">
      <w:pPr>
        <w:rPr>
          <w:b/>
        </w:rPr>
      </w:pPr>
      <w:r w:rsidRPr="00427D8E">
        <w:rPr>
          <w:b/>
        </w:rPr>
        <w:t xml:space="preserve">                    E.append((lists[1:]))</w:t>
      </w:r>
    </w:p>
    <w:p w14:paraId="058E4243" w14:textId="77777777" w:rsidR="00427D8E" w:rsidRPr="00427D8E" w:rsidRDefault="00427D8E" w:rsidP="00427D8E">
      <w:pPr>
        <w:rPr>
          <w:b/>
        </w:rPr>
      </w:pPr>
      <w:r w:rsidRPr="00427D8E">
        <w:rPr>
          <w:b/>
        </w:rPr>
        <w:t xml:space="preserve">                lines=f.readline()</w:t>
      </w:r>
    </w:p>
    <w:p w14:paraId="3D90AD40" w14:textId="77777777" w:rsidR="00427D8E" w:rsidRPr="00427D8E" w:rsidRDefault="00427D8E" w:rsidP="00427D8E">
      <w:pPr>
        <w:rPr>
          <w:b/>
        </w:rPr>
      </w:pPr>
      <w:r w:rsidRPr="00427D8E">
        <w:rPr>
          <w:b/>
        </w:rPr>
        <w:t xml:space="preserve">            a=array(E)</w:t>
      </w:r>
    </w:p>
    <w:p w14:paraId="725350D4" w14:textId="77777777" w:rsidR="00427D8E" w:rsidRPr="00427D8E" w:rsidRDefault="00427D8E" w:rsidP="00427D8E">
      <w:pPr>
        <w:rPr>
          <w:b/>
        </w:rPr>
      </w:pPr>
      <w:r w:rsidRPr="00427D8E">
        <w:rPr>
          <w:b/>
        </w:rPr>
        <w:t xml:space="preserve">            return a</w:t>
      </w:r>
    </w:p>
    <w:p w14:paraId="0150DA64" w14:textId="77777777" w:rsidR="00427D8E" w:rsidRPr="00427D8E" w:rsidRDefault="00427D8E" w:rsidP="00427D8E">
      <w:pPr>
        <w:rPr>
          <w:b/>
        </w:rPr>
      </w:pPr>
      <w:r w:rsidRPr="00427D8E">
        <w:rPr>
          <w:b/>
        </w:rPr>
        <w:lastRenderedPageBreak/>
        <w:t xml:space="preserve">        </w:t>
      </w:r>
    </w:p>
    <w:p w14:paraId="15D6EE18" w14:textId="77777777" w:rsidR="00427D8E" w:rsidRPr="00427D8E" w:rsidRDefault="00427D8E" w:rsidP="00427D8E">
      <w:pPr>
        <w:rPr>
          <w:b/>
        </w:rPr>
      </w:pPr>
      <w:r w:rsidRPr="00427D8E">
        <w:rPr>
          <w:b/>
        </w:rPr>
        <w:t xml:space="preserve">    except:</w:t>
      </w:r>
    </w:p>
    <w:p w14:paraId="7178D84C" w14:textId="77777777" w:rsidR="00427D8E" w:rsidRPr="00427D8E" w:rsidRDefault="00427D8E" w:rsidP="00427D8E">
      <w:pPr>
        <w:rPr>
          <w:b/>
        </w:rPr>
      </w:pPr>
      <w:r w:rsidRPr="00427D8E">
        <w:rPr>
          <w:b/>
        </w:rPr>
        <w:t xml:space="preserve">       print("File not found")</w:t>
      </w:r>
    </w:p>
    <w:p w14:paraId="440ECF30" w14:textId="77777777" w:rsidR="00427D8E" w:rsidRPr="00427D8E" w:rsidRDefault="00427D8E" w:rsidP="00427D8E">
      <w:pPr>
        <w:rPr>
          <w:b/>
        </w:rPr>
      </w:pPr>
      <w:r w:rsidRPr="00427D8E">
        <w:rPr>
          <w:b/>
        </w:rPr>
        <w:t>def LoadFactor(H):#creating load factor</w:t>
      </w:r>
    </w:p>
    <w:p w14:paraId="072F3224" w14:textId="77777777" w:rsidR="00427D8E" w:rsidRPr="00427D8E" w:rsidRDefault="00427D8E" w:rsidP="00427D8E">
      <w:pPr>
        <w:rPr>
          <w:b/>
        </w:rPr>
      </w:pPr>
      <w:r w:rsidRPr="00427D8E">
        <w:rPr>
          <w:b/>
        </w:rPr>
        <w:t xml:space="preserve">    if H is None:</w:t>
      </w:r>
    </w:p>
    <w:p w14:paraId="38A3506B" w14:textId="77777777" w:rsidR="00427D8E" w:rsidRPr="00427D8E" w:rsidRDefault="00427D8E" w:rsidP="00427D8E">
      <w:pPr>
        <w:rPr>
          <w:b/>
        </w:rPr>
      </w:pPr>
      <w:r w:rsidRPr="00427D8E">
        <w:rPr>
          <w:b/>
        </w:rPr>
        <w:t xml:space="preserve">        return -1</w:t>
      </w:r>
    </w:p>
    <w:p w14:paraId="6C50DB55" w14:textId="77777777" w:rsidR="00427D8E" w:rsidRPr="00427D8E" w:rsidRDefault="00427D8E" w:rsidP="00427D8E">
      <w:pPr>
        <w:rPr>
          <w:b/>
        </w:rPr>
      </w:pPr>
      <w:r w:rsidRPr="00427D8E">
        <w:rPr>
          <w:b/>
        </w:rPr>
        <w:t xml:space="preserve">    counter=0</w:t>
      </w:r>
    </w:p>
    <w:p w14:paraId="74FB2A23" w14:textId="77777777" w:rsidR="00427D8E" w:rsidRPr="00427D8E" w:rsidRDefault="00427D8E" w:rsidP="00427D8E">
      <w:pPr>
        <w:rPr>
          <w:b/>
        </w:rPr>
      </w:pPr>
      <w:r w:rsidRPr="00427D8E">
        <w:rPr>
          <w:b/>
        </w:rPr>
        <w:t xml:space="preserve">    for i in range(len(H.item)):</w:t>
      </w:r>
    </w:p>
    <w:p w14:paraId="628C6E09" w14:textId="77777777" w:rsidR="00427D8E" w:rsidRPr="00427D8E" w:rsidRDefault="00427D8E" w:rsidP="00427D8E">
      <w:pPr>
        <w:rPr>
          <w:b/>
        </w:rPr>
      </w:pPr>
      <w:r w:rsidRPr="00427D8E">
        <w:rPr>
          <w:b/>
        </w:rPr>
        <w:t xml:space="preserve">        counter+=len(H.item[i])</w:t>
      </w:r>
    </w:p>
    <w:p w14:paraId="406629B5" w14:textId="77777777" w:rsidR="00427D8E" w:rsidRPr="00427D8E" w:rsidRDefault="00427D8E" w:rsidP="00427D8E">
      <w:pPr>
        <w:rPr>
          <w:b/>
        </w:rPr>
      </w:pPr>
      <w:r w:rsidRPr="00427D8E">
        <w:rPr>
          <w:b/>
        </w:rPr>
        <w:t xml:space="preserve">    sums= counter/len(H.item)</w:t>
      </w:r>
    </w:p>
    <w:p w14:paraId="2A5AE7D0" w14:textId="77777777" w:rsidR="00427D8E" w:rsidRPr="00427D8E" w:rsidRDefault="00427D8E" w:rsidP="00427D8E">
      <w:pPr>
        <w:rPr>
          <w:b/>
        </w:rPr>
      </w:pPr>
      <w:r w:rsidRPr="00427D8E">
        <w:rPr>
          <w:b/>
        </w:rPr>
        <w:t xml:space="preserve">    return sums</w:t>
      </w:r>
    </w:p>
    <w:p w14:paraId="7C7BCEFB" w14:textId="77777777" w:rsidR="00427D8E" w:rsidRPr="00427D8E" w:rsidRDefault="00427D8E" w:rsidP="00427D8E">
      <w:pPr>
        <w:rPr>
          <w:b/>
        </w:rPr>
      </w:pPr>
    </w:p>
    <w:p w14:paraId="34C06AC5" w14:textId="77777777" w:rsidR="00427D8E" w:rsidRPr="00427D8E" w:rsidRDefault="00427D8E" w:rsidP="00427D8E">
      <w:pPr>
        <w:rPr>
          <w:b/>
        </w:rPr>
      </w:pPr>
      <w:r w:rsidRPr="00427D8E">
        <w:rPr>
          <w:b/>
        </w:rPr>
        <w:t>def Double(H):#doubles size</w:t>
      </w:r>
    </w:p>
    <w:p w14:paraId="54CCDD82" w14:textId="77777777" w:rsidR="00427D8E" w:rsidRPr="00427D8E" w:rsidRDefault="00427D8E" w:rsidP="00427D8E">
      <w:pPr>
        <w:rPr>
          <w:b/>
        </w:rPr>
      </w:pPr>
      <w:r w:rsidRPr="00427D8E">
        <w:rPr>
          <w:b/>
        </w:rPr>
        <w:t xml:space="preserve">        HT=HashTableC(2*len(H.item)+1)</w:t>
      </w:r>
    </w:p>
    <w:p w14:paraId="525AAB2D" w14:textId="77777777" w:rsidR="00427D8E" w:rsidRPr="00427D8E" w:rsidRDefault="00427D8E" w:rsidP="00427D8E">
      <w:pPr>
        <w:rPr>
          <w:b/>
        </w:rPr>
      </w:pPr>
      <w:r w:rsidRPr="00427D8E">
        <w:rPr>
          <w:b/>
        </w:rPr>
        <w:t xml:space="preserve">        for i in range(len(H.item)):</w:t>
      </w:r>
    </w:p>
    <w:p w14:paraId="7B65CD36" w14:textId="77777777" w:rsidR="00427D8E" w:rsidRPr="00427D8E" w:rsidRDefault="00427D8E" w:rsidP="00427D8E">
      <w:pPr>
        <w:rPr>
          <w:b/>
        </w:rPr>
      </w:pPr>
      <w:r w:rsidRPr="00427D8E">
        <w:rPr>
          <w:b/>
        </w:rPr>
        <w:t xml:space="preserve">            for j in range(len(H.item[i])):</w:t>
      </w:r>
    </w:p>
    <w:p w14:paraId="0B7E9817" w14:textId="77777777" w:rsidR="00427D8E" w:rsidRPr="00427D8E" w:rsidRDefault="00427D8E" w:rsidP="00427D8E">
      <w:pPr>
        <w:rPr>
          <w:b/>
        </w:rPr>
      </w:pPr>
      <w:r w:rsidRPr="00427D8E">
        <w:rPr>
          <w:b/>
        </w:rPr>
        <w:t xml:space="preserve">                InsertC(HT,((H.item[i])[j])[0], ((H.item[i])[j])[1])</w:t>
      </w:r>
    </w:p>
    <w:p w14:paraId="129D6D6B" w14:textId="77777777" w:rsidR="00427D8E" w:rsidRPr="00427D8E" w:rsidRDefault="00427D8E" w:rsidP="00427D8E">
      <w:pPr>
        <w:rPr>
          <w:b/>
        </w:rPr>
      </w:pPr>
      <w:r w:rsidRPr="00427D8E">
        <w:rPr>
          <w:b/>
        </w:rPr>
        <w:t xml:space="preserve">        return HT </w:t>
      </w:r>
    </w:p>
    <w:p w14:paraId="3C7B6B27" w14:textId="77777777" w:rsidR="00427D8E" w:rsidRPr="00427D8E" w:rsidRDefault="00427D8E" w:rsidP="00427D8E">
      <w:pPr>
        <w:rPr>
          <w:b/>
        </w:rPr>
      </w:pPr>
    </w:p>
    <w:p w14:paraId="65CA835E" w14:textId="77777777" w:rsidR="00427D8E" w:rsidRPr="00427D8E" w:rsidRDefault="00427D8E" w:rsidP="00427D8E">
      <w:pPr>
        <w:rPr>
          <w:b/>
        </w:rPr>
      </w:pPr>
      <w:r w:rsidRPr="00427D8E">
        <w:rPr>
          <w:b/>
        </w:rPr>
        <w:t>def Percent(H):</w:t>
      </w:r>
    </w:p>
    <w:p w14:paraId="251EA2F0" w14:textId="77777777" w:rsidR="00427D8E" w:rsidRPr="00427D8E" w:rsidRDefault="00427D8E" w:rsidP="00427D8E">
      <w:pPr>
        <w:rPr>
          <w:b/>
        </w:rPr>
      </w:pPr>
      <w:r w:rsidRPr="00427D8E">
        <w:rPr>
          <w:b/>
        </w:rPr>
        <w:t xml:space="preserve">    empty=0</w:t>
      </w:r>
    </w:p>
    <w:p w14:paraId="235D9958" w14:textId="77777777" w:rsidR="00427D8E" w:rsidRPr="00427D8E" w:rsidRDefault="00427D8E" w:rsidP="00427D8E">
      <w:pPr>
        <w:rPr>
          <w:b/>
        </w:rPr>
      </w:pPr>
      <w:r w:rsidRPr="00427D8E">
        <w:rPr>
          <w:b/>
        </w:rPr>
        <w:t xml:space="preserve">    for i in H.item:</w:t>
      </w:r>
    </w:p>
    <w:p w14:paraId="58D09BBC" w14:textId="77777777" w:rsidR="00427D8E" w:rsidRPr="00427D8E" w:rsidRDefault="00427D8E" w:rsidP="00427D8E">
      <w:pPr>
        <w:rPr>
          <w:b/>
        </w:rPr>
      </w:pPr>
      <w:r w:rsidRPr="00427D8E">
        <w:rPr>
          <w:b/>
        </w:rPr>
        <w:t xml:space="preserve">        if len(i)==0:</w:t>
      </w:r>
    </w:p>
    <w:p w14:paraId="55F3622C" w14:textId="77777777" w:rsidR="00427D8E" w:rsidRPr="00427D8E" w:rsidRDefault="00427D8E" w:rsidP="00427D8E">
      <w:pPr>
        <w:rPr>
          <w:b/>
        </w:rPr>
      </w:pPr>
      <w:r w:rsidRPr="00427D8E">
        <w:rPr>
          <w:b/>
        </w:rPr>
        <w:lastRenderedPageBreak/>
        <w:t xml:space="preserve">            empty+=1</w:t>
      </w:r>
    </w:p>
    <w:p w14:paraId="750A1AE2" w14:textId="77777777" w:rsidR="00427D8E" w:rsidRPr="00427D8E" w:rsidRDefault="00427D8E" w:rsidP="00427D8E">
      <w:pPr>
        <w:rPr>
          <w:b/>
        </w:rPr>
      </w:pPr>
      <w:r w:rsidRPr="00427D8E">
        <w:rPr>
          <w:b/>
        </w:rPr>
        <w:t xml:space="preserve">    empty=empty/2    </w:t>
      </w:r>
    </w:p>
    <w:p w14:paraId="1FB63555" w14:textId="77777777" w:rsidR="00427D8E" w:rsidRPr="00427D8E" w:rsidRDefault="00427D8E" w:rsidP="00427D8E">
      <w:pPr>
        <w:rPr>
          <w:b/>
        </w:rPr>
      </w:pPr>
      <w:r w:rsidRPr="00427D8E">
        <w:rPr>
          <w:b/>
        </w:rPr>
        <w:t xml:space="preserve">    return (empty/len(H.item))*100</w:t>
      </w:r>
    </w:p>
    <w:p w14:paraId="2C28C0A4" w14:textId="77777777" w:rsidR="00427D8E" w:rsidRPr="00427D8E" w:rsidRDefault="00427D8E" w:rsidP="00427D8E">
      <w:pPr>
        <w:rPr>
          <w:b/>
        </w:rPr>
      </w:pPr>
    </w:p>
    <w:p w14:paraId="32732759" w14:textId="77777777" w:rsidR="00427D8E" w:rsidRPr="00427D8E" w:rsidRDefault="00427D8E" w:rsidP="00427D8E">
      <w:pPr>
        <w:rPr>
          <w:b/>
        </w:rPr>
      </w:pPr>
      <w:r w:rsidRPr="00427D8E">
        <w:rPr>
          <w:b/>
        </w:rPr>
        <w:t>#------------------------------------------------------------------------------</w:t>
      </w:r>
    </w:p>
    <w:p w14:paraId="06B95E06" w14:textId="77777777" w:rsidR="00427D8E" w:rsidRPr="00427D8E" w:rsidRDefault="00427D8E" w:rsidP="00427D8E">
      <w:pPr>
        <w:rPr>
          <w:b/>
        </w:rPr>
      </w:pPr>
      <w:r w:rsidRPr="00427D8E">
        <w:rPr>
          <w:b/>
        </w:rPr>
        <w:t>print("please choose a table implementation")</w:t>
      </w:r>
    </w:p>
    <w:p w14:paraId="1058B3BF" w14:textId="77777777" w:rsidR="00427D8E" w:rsidRPr="00427D8E" w:rsidRDefault="00427D8E" w:rsidP="00427D8E">
      <w:pPr>
        <w:rPr>
          <w:b/>
        </w:rPr>
      </w:pPr>
      <w:r w:rsidRPr="00427D8E">
        <w:rPr>
          <w:b/>
        </w:rPr>
        <w:t>print("1. Binary Search Tree")</w:t>
      </w:r>
    </w:p>
    <w:p w14:paraId="35F45644" w14:textId="77777777" w:rsidR="00427D8E" w:rsidRPr="00427D8E" w:rsidRDefault="00427D8E" w:rsidP="00427D8E">
      <w:pPr>
        <w:rPr>
          <w:b/>
        </w:rPr>
      </w:pPr>
      <w:r w:rsidRPr="00427D8E">
        <w:rPr>
          <w:b/>
        </w:rPr>
        <w:t>print("2. Hash Table with Chaining")</w:t>
      </w:r>
    </w:p>
    <w:p w14:paraId="799E4B29" w14:textId="77777777" w:rsidR="00427D8E" w:rsidRPr="00427D8E" w:rsidRDefault="00427D8E" w:rsidP="00427D8E">
      <w:pPr>
        <w:rPr>
          <w:b/>
        </w:rPr>
      </w:pPr>
      <w:r w:rsidRPr="00427D8E">
        <w:rPr>
          <w:b/>
        </w:rPr>
        <w:t>choice=int(input('decision '))</w:t>
      </w:r>
    </w:p>
    <w:p w14:paraId="48B669A4" w14:textId="77777777" w:rsidR="00427D8E" w:rsidRPr="00427D8E" w:rsidRDefault="00427D8E" w:rsidP="00427D8E">
      <w:pPr>
        <w:rPr>
          <w:b/>
        </w:rPr>
      </w:pPr>
      <w:r w:rsidRPr="00427D8E">
        <w:rPr>
          <w:b/>
        </w:rPr>
        <w:t>if choice==1:</w:t>
      </w:r>
    </w:p>
    <w:p w14:paraId="18FF9B43" w14:textId="77777777" w:rsidR="00427D8E" w:rsidRPr="00427D8E" w:rsidRDefault="00427D8E" w:rsidP="00427D8E">
      <w:pPr>
        <w:rPr>
          <w:b/>
        </w:rPr>
      </w:pPr>
      <w:r w:rsidRPr="00427D8E">
        <w:rPr>
          <w:b/>
        </w:rPr>
        <w:t xml:space="preserve">    print()</w:t>
      </w:r>
    </w:p>
    <w:p w14:paraId="20F41549" w14:textId="77777777" w:rsidR="00427D8E" w:rsidRPr="00427D8E" w:rsidRDefault="00427D8E" w:rsidP="00427D8E">
      <w:pPr>
        <w:rPr>
          <w:b/>
        </w:rPr>
      </w:pPr>
      <w:r w:rsidRPr="00427D8E">
        <w:rPr>
          <w:b/>
        </w:rPr>
        <w:t xml:space="preserve">    print("Building Binary Search Tree")</w:t>
      </w:r>
    </w:p>
    <w:p w14:paraId="4EE150FC" w14:textId="77777777" w:rsidR="00427D8E" w:rsidRPr="00427D8E" w:rsidRDefault="00427D8E" w:rsidP="00427D8E">
      <w:pPr>
        <w:rPr>
          <w:b/>
        </w:rPr>
      </w:pPr>
      <w:r w:rsidRPr="00427D8E">
        <w:rPr>
          <w:b/>
        </w:rPr>
        <w:t xml:space="preserve">    T=BSTTree()</w:t>
      </w:r>
    </w:p>
    <w:p w14:paraId="34ECA79E" w14:textId="77777777" w:rsidR="00427D8E" w:rsidRPr="00427D8E" w:rsidRDefault="00427D8E" w:rsidP="00427D8E">
      <w:pPr>
        <w:rPr>
          <w:b/>
        </w:rPr>
      </w:pPr>
      <w:r w:rsidRPr="00427D8E">
        <w:rPr>
          <w:b/>
        </w:rPr>
        <w:t xml:space="preserve">    print()</w:t>
      </w:r>
    </w:p>
    <w:p w14:paraId="75E72A98" w14:textId="77777777" w:rsidR="00427D8E" w:rsidRPr="00427D8E" w:rsidRDefault="00427D8E" w:rsidP="00427D8E">
      <w:pPr>
        <w:rPr>
          <w:b/>
        </w:rPr>
      </w:pPr>
      <w:r w:rsidRPr="00427D8E">
        <w:rPr>
          <w:b/>
        </w:rPr>
        <w:t xml:space="preserve">    print("Binary Search Tree stats: ")</w:t>
      </w:r>
    </w:p>
    <w:p w14:paraId="4059ED06" w14:textId="77777777" w:rsidR="00427D8E" w:rsidRPr="00427D8E" w:rsidRDefault="00427D8E" w:rsidP="00427D8E">
      <w:pPr>
        <w:rPr>
          <w:b/>
        </w:rPr>
      </w:pPr>
      <w:r w:rsidRPr="00427D8E">
        <w:rPr>
          <w:b/>
        </w:rPr>
        <w:t xml:space="preserve">    print("number of nodes: ")</w:t>
      </w:r>
    </w:p>
    <w:p w14:paraId="54E6D6EB" w14:textId="77777777" w:rsidR="00427D8E" w:rsidRPr="00427D8E" w:rsidRDefault="00427D8E" w:rsidP="00427D8E">
      <w:pPr>
        <w:rPr>
          <w:b/>
        </w:rPr>
      </w:pPr>
      <w:r w:rsidRPr="00427D8E">
        <w:rPr>
          <w:b/>
        </w:rPr>
        <w:t xml:space="preserve">    print(Numbers(T)+1)</w:t>
      </w:r>
    </w:p>
    <w:p w14:paraId="36CFEA1C" w14:textId="77777777" w:rsidR="00427D8E" w:rsidRPr="00427D8E" w:rsidRDefault="00427D8E" w:rsidP="00427D8E">
      <w:pPr>
        <w:rPr>
          <w:b/>
        </w:rPr>
      </w:pPr>
      <w:r w:rsidRPr="00427D8E">
        <w:rPr>
          <w:b/>
        </w:rPr>
        <w:t xml:space="preserve">    print("Height: ")</w:t>
      </w:r>
    </w:p>
    <w:p w14:paraId="61550DDC" w14:textId="77777777" w:rsidR="00427D8E" w:rsidRPr="00427D8E" w:rsidRDefault="00427D8E" w:rsidP="00427D8E">
      <w:pPr>
        <w:rPr>
          <w:b/>
        </w:rPr>
      </w:pPr>
      <w:r w:rsidRPr="00427D8E">
        <w:rPr>
          <w:b/>
        </w:rPr>
        <w:t xml:space="preserve">    print(height(T))</w:t>
      </w:r>
    </w:p>
    <w:p w14:paraId="17019B06" w14:textId="77777777" w:rsidR="00427D8E" w:rsidRPr="00427D8E" w:rsidRDefault="00427D8E" w:rsidP="00427D8E">
      <w:pPr>
        <w:rPr>
          <w:b/>
        </w:rPr>
      </w:pPr>
      <w:r w:rsidRPr="00427D8E">
        <w:rPr>
          <w:b/>
        </w:rPr>
        <w:t xml:space="preserve">    print("Running time for binary search tree construction")</w:t>
      </w:r>
    </w:p>
    <w:p w14:paraId="33A4F073" w14:textId="77777777" w:rsidR="00427D8E" w:rsidRPr="00427D8E" w:rsidRDefault="00427D8E" w:rsidP="00427D8E">
      <w:pPr>
        <w:rPr>
          <w:b/>
        </w:rPr>
      </w:pPr>
      <w:r w:rsidRPr="00427D8E">
        <w:rPr>
          <w:b/>
        </w:rPr>
        <w:t xml:space="preserve">    start=time.time()</w:t>
      </w:r>
    </w:p>
    <w:p w14:paraId="59A93941" w14:textId="77777777" w:rsidR="00427D8E" w:rsidRPr="00427D8E" w:rsidRDefault="00427D8E" w:rsidP="00427D8E">
      <w:pPr>
        <w:rPr>
          <w:b/>
        </w:rPr>
      </w:pPr>
      <w:r w:rsidRPr="00427D8E">
        <w:rPr>
          <w:b/>
        </w:rPr>
        <w:t xml:space="preserve">    BSTTree()</w:t>
      </w:r>
    </w:p>
    <w:p w14:paraId="4C064569" w14:textId="77777777" w:rsidR="00427D8E" w:rsidRPr="00427D8E" w:rsidRDefault="00427D8E" w:rsidP="00427D8E">
      <w:pPr>
        <w:rPr>
          <w:b/>
        </w:rPr>
      </w:pPr>
      <w:r w:rsidRPr="00427D8E">
        <w:rPr>
          <w:b/>
        </w:rPr>
        <w:t xml:space="preserve">    end=time.time()</w:t>
      </w:r>
    </w:p>
    <w:p w14:paraId="27A19BF9" w14:textId="77777777" w:rsidR="00427D8E" w:rsidRPr="00427D8E" w:rsidRDefault="00427D8E" w:rsidP="00427D8E">
      <w:pPr>
        <w:rPr>
          <w:b/>
        </w:rPr>
      </w:pPr>
      <w:r w:rsidRPr="00427D8E">
        <w:rPr>
          <w:b/>
        </w:rPr>
        <w:lastRenderedPageBreak/>
        <w:t xml:space="preserve">    print(end-start, ' seconds')</w:t>
      </w:r>
    </w:p>
    <w:p w14:paraId="7DE9563A" w14:textId="77777777" w:rsidR="00427D8E" w:rsidRPr="00427D8E" w:rsidRDefault="00427D8E" w:rsidP="00427D8E">
      <w:pPr>
        <w:rPr>
          <w:b/>
        </w:rPr>
      </w:pPr>
      <w:r w:rsidRPr="00427D8E">
        <w:rPr>
          <w:b/>
        </w:rPr>
        <w:t xml:space="preserve">    print("Reading word file to determine similarities")</w:t>
      </w:r>
    </w:p>
    <w:p w14:paraId="7B9DE6CD" w14:textId="77777777" w:rsidR="00427D8E" w:rsidRPr="00427D8E" w:rsidRDefault="00427D8E" w:rsidP="00427D8E">
      <w:pPr>
        <w:rPr>
          <w:b/>
        </w:rPr>
      </w:pPr>
      <w:r w:rsidRPr="00427D8E">
        <w:rPr>
          <w:b/>
        </w:rPr>
        <w:t xml:space="preserve">    </w:t>
      </w:r>
    </w:p>
    <w:p w14:paraId="73AC50DD" w14:textId="77777777" w:rsidR="00427D8E" w:rsidRPr="00427D8E" w:rsidRDefault="00427D8E" w:rsidP="00427D8E">
      <w:pPr>
        <w:rPr>
          <w:b/>
        </w:rPr>
      </w:pPr>
      <w:r w:rsidRPr="00427D8E">
        <w:rPr>
          <w:b/>
        </w:rPr>
        <w:t xml:space="preserve">    contrast(T)</w:t>
      </w:r>
    </w:p>
    <w:p w14:paraId="34A71B02" w14:textId="77777777" w:rsidR="00427D8E" w:rsidRPr="00427D8E" w:rsidRDefault="00427D8E" w:rsidP="00427D8E">
      <w:pPr>
        <w:rPr>
          <w:b/>
        </w:rPr>
      </w:pPr>
      <w:r w:rsidRPr="00427D8E">
        <w:rPr>
          <w:b/>
        </w:rPr>
        <w:t xml:space="preserve">    print()</w:t>
      </w:r>
    </w:p>
    <w:p w14:paraId="09C3E4C9" w14:textId="77777777" w:rsidR="00427D8E" w:rsidRPr="00427D8E" w:rsidRDefault="00427D8E" w:rsidP="00427D8E">
      <w:pPr>
        <w:rPr>
          <w:b/>
        </w:rPr>
      </w:pPr>
      <w:r w:rsidRPr="00427D8E">
        <w:rPr>
          <w:b/>
        </w:rPr>
        <w:t xml:space="preserve">    print("running time for binary search tree query processing: ")</w:t>
      </w:r>
    </w:p>
    <w:p w14:paraId="3B2CAA51" w14:textId="77777777" w:rsidR="00427D8E" w:rsidRPr="00427D8E" w:rsidRDefault="00427D8E" w:rsidP="00427D8E">
      <w:pPr>
        <w:rPr>
          <w:b/>
        </w:rPr>
      </w:pPr>
    </w:p>
    <w:p w14:paraId="3B8EC137" w14:textId="77777777" w:rsidR="00427D8E" w:rsidRPr="00427D8E" w:rsidRDefault="00427D8E" w:rsidP="00427D8E">
      <w:pPr>
        <w:rPr>
          <w:b/>
        </w:rPr>
      </w:pPr>
      <w:r w:rsidRPr="00427D8E">
        <w:rPr>
          <w:b/>
        </w:rPr>
        <w:t>elif choice==2:</w:t>
      </w:r>
    </w:p>
    <w:p w14:paraId="6E972203" w14:textId="77777777" w:rsidR="00427D8E" w:rsidRPr="00427D8E" w:rsidRDefault="00427D8E" w:rsidP="00427D8E">
      <w:pPr>
        <w:rPr>
          <w:b/>
        </w:rPr>
      </w:pPr>
      <w:r w:rsidRPr="00427D8E">
        <w:rPr>
          <w:b/>
        </w:rPr>
        <w:t xml:space="preserve">    H=HashTableC(97)</w:t>
      </w:r>
    </w:p>
    <w:p w14:paraId="3700AE6C" w14:textId="77777777" w:rsidR="00427D8E" w:rsidRPr="00427D8E" w:rsidRDefault="00427D8E" w:rsidP="00427D8E">
      <w:pPr>
        <w:rPr>
          <w:b/>
        </w:rPr>
      </w:pPr>
      <w:r w:rsidRPr="00427D8E">
        <w:rPr>
          <w:b/>
        </w:rPr>
        <w:t xml:space="preserve">    H=BuildH()</w:t>
      </w:r>
    </w:p>
    <w:p w14:paraId="30303D47" w14:textId="77777777" w:rsidR="00427D8E" w:rsidRPr="00427D8E" w:rsidRDefault="00427D8E" w:rsidP="00427D8E">
      <w:pPr>
        <w:rPr>
          <w:b/>
        </w:rPr>
      </w:pPr>
      <w:r w:rsidRPr="00427D8E">
        <w:rPr>
          <w:b/>
        </w:rPr>
        <w:t xml:space="preserve">    print("Building hash table with chaining")</w:t>
      </w:r>
    </w:p>
    <w:p w14:paraId="45AB90AE" w14:textId="77777777" w:rsidR="00427D8E" w:rsidRPr="00427D8E" w:rsidRDefault="00427D8E" w:rsidP="00427D8E">
      <w:pPr>
        <w:rPr>
          <w:b/>
        </w:rPr>
      </w:pPr>
      <w:r w:rsidRPr="00427D8E">
        <w:rPr>
          <w:b/>
        </w:rPr>
        <w:t xml:space="preserve">    print()</w:t>
      </w:r>
    </w:p>
    <w:p w14:paraId="61DA2C6A" w14:textId="77777777" w:rsidR="00427D8E" w:rsidRPr="00427D8E" w:rsidRDefault="00427D8E" w:rsidP="00427D8E">
      <w:pPr>
        <w:rPr>
          <w:b/>
        </w:rPr>
      </w:pPr>
      <w:r w:rsidRPr="00427D8E">
        <w:rPr>
          <w:b/>
        </w:rPr>
        <w:t xml:space="preserve">    print("Hash table stats")</w:t>
      </w:r>
    </w:p>
    <w:p w14:paraId="09E6CA1C" w14:textId="77777777" w:rsidR="00427D8E" w:rsidRPr="00427D8E" w:rsidRDefault="00427D8E" w:rsidP="00427D8E">
      <w:pPr>
        <w:rPr>
          <w:b/>
        </w:rPr>
      </w:pPr>
      <w:r w:rsidRPr="00427D8E">
        <w:rPr>
          <w:b/>
        </w:rPr>
        <w:t xml:space="preserve">    print()</w:t>
      </w:r>
    </w:p>
    <w:p w14:paraId="75E4415A" w14:textId="77777777" w:rsidR="00427D8E" w:rsidRPr="00427D8E" w:rsidRDefault="00427D8E" w:rsidP="00427D8E">
      <w:pPr>
        <w:rPr>
          <w:b/>
        </w:rPr>
      </w:pPr>
      <w:r w:rsidRPr="00427D8E">
        <w:rPr>
          <w:b/>
        </w:rPr>
        <w:t xml:space="preserve">    print("Initial table size: ",len(H.item))</w:t>
      </w:r>
    </w:p>
    <w:p w14:paraId="50AC07D7" w14:textId="77777777" w:rsidR="00427D8E" w:rsidRPr="00427D8E" w:rsidRDefault="00427D8E" w:rsidP="00427D8E">
      <w:pPr>
        <w:rPr>
          <w:b/>
        </w:rPr>
      </w:pPr>
      <w:r w:rsidRPr="00427D8E">
        <w:rPr>
          <w:b/>
        </w:rPr>
        <w:t xml:space="preserve">    while LoadFactor(H)&gt;=1:</w:t>
      </w:r>
    </w:p>
    <w:p w14:paraId="72B59D8B" w14:textId="36CB090B" w:rsidR="00427D8E" w:rsidRPr="00427D8E" w:rsidRDefault="00427D8E" w:rsidP="00427D8E">
      <w:pPr>
        <w:rPr>
          <w:b/>
        </w:rPr>
      </w:pPr>
      <w:r w:rsidRPr="00427D8E">
        <w:rPr>
          <w:b/>
        </w:rPr>
        <w:t xml:space="preserve">         </w:t>
      </w:r>
      <w:r w:rsidR="00320C9F">
        <w:rPr>
          <w:b/>
        </w:rPr>
        <w:t>H=</w:t>
      </w:r>
      <w:bookmarkStart w:id="0" w:name="_GoBack"/>
      <w:bookmarkEnd w:id="0"/>
      <w:r w:rsidRPr="00427D8E">
        <w:rPr>
          <w:b/>
        </w:rPr>
        <w:t xml:space="preserve">Double(H)    </w:t>
      </w:r>
    </w:p>
    <w:p w14:paraId="3C69C08D" w14:textId="77777777" w:rsidR="00427D8E" w:rsidRPr="00427D8E" w:rsidRDefault="00427D8E" w:rsidP="00427D8E">
      <w:pPr>
        <w:rPr>
          <w:b/>
        </w:rPr>
      </w:pPr>
      <w:r w:rsidRPr="00427D8E">
        <w:rPr>
          <w:b/>
        </w:rPr>
        <w:t xml:space="preserve">    print("Final table size: ",len(H.item))</w:t>
      </w:r>
    </w:p>
    <w:p w14:paraId="400CC028" w14:textId="77777777" w:rsidR="00427D8E" w:rsidRPr="00427D8E" w:rsidRDefault="00427D8E" w:rsidP="00427D8E">
      <w:pPr>
        <w:rPr>
          <w:b/>
        </w:rPr>
      </w:pPr>
      <w:r w:rsidRPr="00427D8E">
        <w:rPr>
          <w:b/>
        </w:rPr>
        <w:t xml:space="preserve">    </w:t>
      </w:r>
    </w:p>
    <w:p w14:paraId="44349DB1" w14:textId="77777777" w:rsidR="00427D8E" w:rsidRPr="00427D8E" w:rsidRDefault="00427D8E" w:rsidP="00427D8E">
      <w:pPr>
        <w:rPr>
          <w:b/>
        </w:rPr>
      </w:pPr>
      <w:r w:rsidRPr="00427D8E">
        <w:rPr>
          <w:b/>
        </w:rPr>
        <w:t xml:space="preserve">    print("Load factor: ",LoadFactor(H))</w:t>
      </w:r>
    </w:p>
    <w:p w14:paraId="31925D01" w14:textId="77777777" w:rsidR="00427D8E" w:rsidRPr="00427D8E" w:rsidRDefault="00427D8E" w:rsidP="00427D8E">
      <w:pPr>
        <w:rPr>
          <w:b/>
        </w:rPr>
      </w:pPr>
      <w:r w:rsidRPr="00427D8E">
        <w:rPr>
          <w:b/>
        </w:rPr>
        <w:t xml:space="preserve">    </w:t>
      </w:r>
    </w:p>
    <w:p w14:paraId="5706B0B3" w14:textId="77777777" w:rsidR="00427D8E" w:rsidRPr="00427D8E" w:rsidRDefault="00427D8E" w:rsidP="00427D8E">
      <w:pPr>
        <w:rPr>
          <w:b/>
        </w:rPr>
      </w:pPr>
      <w:r w:rsidRPr="00427D8E">
        <w:rPr>
          <w:b/>
        </w:rPr>
        <w:t xml:space="preserve">    print("Percentage of empty lists: ",Percent(H))</w:t>
      </w:r>
    </w:p>
    <w:p w14:paraId="36B5ABDA" w14:textId="77777777" w:rsidR="00427D8E" w:rsidRPr="00427D8E" w:rsidRDefault="00427D8E" w:rsidP="00427D8E">
      <w:pPr>
        <w:rPr>
          <w:b/>
        </w:rPr>
      </w:pPr>
    </w:p>
    <w:p w14:paraId="728EA874" w14:textId="77777777" w:rsidR="00427D8E" w:rsidRPr="00427D8E" w:rsidRDefault="00427D8E" w:rsidP="00427D8E">
      <w:pPr>
        <w:rPr>
          <w:b/>
        </w:rPr>
      </w:pPr>
      <w:r w:rsidRPr="00427D8E">
        <w:rPr>
          <w:b/>
        </w:rPr>
        <w:lastRenderedPageBreak/>
        <w:t xml:space="preserve">    print("Standard deviation of the lengths of the lists: ",STD(H))</w:t>
      </w:r>
    </w:p>
    <w:p w14:paraId="65E1574F" w14:textId="77777777" w:rsidR="00427D8E" w:rsidRPr="00427D8E" w:rsidRDefault="00427D8E" w:rsidP="00427D8E">
      <w:pPr>
        <w:rPr>
          <w:b/>
        </w:rPr>
      </w:pPr>
    </w:p>
    <w:p w14:paraId="10DF6491" w14:textId="77777777" w:rsidR="00427D8E" w:rsidRPr="00427D8E" w:rsidRDefault="00427D8E" w:rsidP="00427D8E">
      <w:pPr>
        <w:rPr>
          <w:b/>
        </w:rPr>
      </w:pPr>
      <w:r w:rsidRPr="00427D8E">
        <w:rPr>
          <w:b/>
        </w:rPr>
        <w:t xml:space="preserve">    print()</w:t>
      </w:r>
    </w:p>
    <w:p w14:paraId="6521D39C" w14:textId="77777777" w:rsidR="00427D8E" w:rsidRPr="00427D8E" w:rsidRDefault="00427D8E" w:rsidP="00427D8E">
      <w:pPr>
        <w:rPr>
          <w:b/>
        </w:rPr>
      </w:pPr>
      <w:r w:rsidRPr="00427D8E">
        <w:rPr>
          <w:b/>
        </w:rPr>
        <w:t xml:space="preserve">    print("Reading word file to determine similarities")</w:t>
      </w:r>
    </w:p>
    <w:p w14:paraId="5DBFE5B5" w14:textId="77777777" w:rsidR="00427D8E" w:rsidRPr="00427D8E" w:rsidRDefault="00427D8E" w:rsidP="00427D8E">
      <w:pPr>
        <w:rPr>
          <w:b/>
        </w:rPr>
      </w:pPr>
      <w:r w:rsidRPr="00427D8E">
        <w:rPr>
          <w:b/>
        </w:rPr>
        <w:t xml:space="preserve">    print()</w:t>
      </w:r>
    </w:p>
    <w:p w14:paraId="25DC2905" w14:textId="77777777" w:rsidR="00427D8E" w:rsidRPr="00427D8E" w:rsidRDefault="00427D8E" w:rsidP="00427D8E">
      <w:pPr>
        <w:rPr>
          <w:b/>
        </w:rPr>
      </w:pPr>
      <w:r w:rsidRPr="00427D8E">
        <w:rPr>
          <w:b/>
        </w:rPr>
        <w:t xml:space="preserve">    print("Word similarities found: ")</w:t>
      </w:r>
    </w:p>
    <w:p w14:paraId="0A1E7D9C" w14:textId="77777777" w:rsidR="00427D8E" w:rsidRPr="00427D8E" w:rsidRDefault="00427D8E" w:rsidP="00427D8E">
      <w:pPr>
        <w:rPr>
          <w:b/>
        </w:rPr>
      </w:pPr>
      <w:r w:rsidRPr="00427D8E">
        <w:rPr>
          <w:b/>
        </w:rPr>
        <w:t xml:space="preserve">    print()</w:t>
      </w:r>
    </w:p>
    <w:p w14:paraId="4EC58683" w14:textId="77777777" w:rsidR="00427D8E" w:rsidRPr="00427D8E" w:rsidRDefault="00427D8E" w:rsidP="00427D8E">
      <w:pPr>
        <w:rPr>
          <w:b/>
        </w:rPr>
      </w:pPr>
      <w:r w:rsidRPr="00427D8E">
        <w:rPr>
          <w:b/>
        </w:rPr>
        <w:t xml:space="preserve">    print("Running time for hash table query processing: ")</w:t>
      </w:r>
    </w:p>
    <w:p w14:paraId="0AC63C50" w14:textId="77777777" w:rsidR="00427D8E" w:rsidRPr="00427D8E" w:rsidRDefault="00427D8E" w:rsidP="00427D8E">
      <w:pPr>
        <w:rPr>
          <w:b/>
        </w:rPr>
      </w:pPr>
      <w:r w:rsidRPr="00427D8E">
        <w:rPr>
          <w:b/>
        </w:rPr>
        <w:t>else:</w:t>
      </w:r>
    </w:p>
    <w:p w14:paraId="7204920A" w14:textId="77777777" w:rsidR="00427D8E" w:rsidRPr="00427D8E" w:rsidRDefault="00427D8E" w:rsidP="00427D8E">
      <w:pPr>
        <w:rPr>
          <w:b/>
        </w:rPr>
      </w:pPr>
      <w:r w:rsidRPr="00427D8E">
        <w:rPr>
          <w:b/>
        </w:rPr>
        <w:t xml:space="preserve">    print("invalid")</w:t>
      </w:r>
    </w:p>
    <w:p w14:paraId="6ECCE8B9" w14:textId="7617278F" w:rsidR="00DF2703" w:rsidRDefault="00427D8E" w:rsidP="00427D8E">
      <w:pPr>
        <w:rPr>
          <w:b/>
        </w:rPr>
      </w:pPr>
      <w:r w:rsidRPr="00427D8E">
        <w:rPr>
          <w:b/>
        </w:rPr>
        <w:t xml:space="preserve">    </w:t>
      </w:r>
      <w:r w:rsidR="00025F41" w:rsidRPr="00025F41">
        <w:rPr>
          <w:b/>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155904F" w14:textId="6413BBC3" w:rsidR="00025F41" w:rsidRPr="00DF2703" w:rsidRDefault="00025F41" w:rsidP="00427D8E">
      <w:pPr>
        <w:rPr>
          <w:b/>
        </w:rPr>
      </w:pPr>
      <w:r>
        <w:rPr>
          <w:b/>
        </w:rPr>
        <w:t>Fernando De Santiago</w:t>
      </w:r>
    </w:p>
    <w:sectPr w:rsidR="00025F41" w:rsidRPr="00DF270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E7B56" w14:textId="77777777" w:rsidR="0088622D" w:rsidRDefault="0088622D">
      <w:pPr>
        <w:spacing w:line="240" w:lineRule="auto"/>
      </w:pPr>
      <w:r>
        <w:separator/>
      </w:r>
    </w:p>
    <w:p w14:paraId="345E6D5B" w14:textId="77777777" w:rsidR="0088622D" w:rsidRDefault="0088622D"/>
  </w:endnote>
  <w:endnote w:type="continuationSeparator" w:id="0">
    <w:p w14:paraId="091AF282" w14:textId="77777777" w:rsidR="0088622D" w:rsidRDefault="0088622D">
      <w:pPr>
        <w:spacing w:line="240" w:lineRule="auto"/>
      </w:pPr>
      <w:r>
        <w:continuationSeparator/>
      </w:r>
    </w:p>
    <w:p w14:paraId="69D61375" w14:textId="77777777" w:rsidR="0088622D" w:rsidRDefault="008862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53D3B" w14:textId="77777777" w:rsidR="0088622D" w:rsidRDefault="0088622D">
      <w:pPr>
        <w:spacing w:line="240" w:lineRule="auto"/>
      </w:pPr>
      <w:r>
        <w:separator/>
      </w:r>
    </w:p>
    <w:p w14:paraId="519AD9BF" w14:textId="77777777" w:rsidR="0088622D" w:rsidRDefault="0088622D"/>
  </w:footnote>
  <w:footnote w:type="continuationSeparator" w:id="0">
    <w:p w14:paraId="6FDCB699" w14:textId="77777777" w:rsidR="0088622D" w:rsidRDefault="0088622D">
      <w:pPr>
        <w:spacing w:line="240" w:lineRule="auto"/>
      </w:pPr>
      <w:r>
        <w:continuationSeparator/>
      </w:r>
    </w:p>
    <w:p w14:paraId="0155FD8D" w14:textId="77777777" w:rsidR="0088622D" w:rsidRDefault="008862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FC7CC" w14:textId="20B153B6" w:rsidR="00E81978" w:rsidRDefault="0088622D">
    <w:pPr>
      <w:pStyle w:val="Header"/>
    </w:pPr>
    <w:sdt>
      <w:sdtPr>
        <w:rPr>
          <w:rStyle w:val="Strong"/>
        </w:rPr>
        <w:alias w:val="Running head"/>
        <w:tag w:val=""/>
        <w:id w:val="12739865"/>
        <w:placeholder>
          <w:docPart w:val="EBBFB2E4A24A4FA581E1EC31409F5D9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B4CCA">
          <w:rPr>
            <w:rStyle w:val="Strong"/>
          </w:rPr>
          <w:t>Lab 5</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84228" w14:textId="7DB7A00C" w:rsidR="00E81978" w:rsidRDefault="005D3A03">
    <w:pPr>
      <w:pStyle w:val="Header"/>
      <w:rPr>
        <w:rStyle w:val="Strong"/>
      </w:rPr>
    </w:pPr>
    <w:r>
      <w:t xml:space="preserve">Running head: </w:t>
    </w:r>
    <w:sdt>
      <w:sdtPr>
        <w:rPr>
          <w:rStyle w:val="Strong"/>
        </w:rPr>
        <w:alias w:val="Running head"/>
        <w:tag w:val=""/>
        <w:id w:val="-696842620"/>
        <w:placeholder>
          <w:docPart w:val="85071F08384549E1A59B931FB7EC1F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B4CCA">
          <w:rPr>
            <w:rStyle w:val="Strong"/>
          </w:rPr>
          <w:t>Lab 5</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CA"/>
    <w:rsid w:val="00025F41"/>
    <w:rsid w:val="000D3F41"/>
    <w:rsid w:val="002C5451"/>
    <w:rsid w:val="00320C9F"/>
    <w:rsid w:val="00355DCA"/>
    <w:rsid w:val="0040279B"/>
    <w:rsid w:val="00427D8E"/>
    <w:rsid w:val="00456E80"/>
    <w:rsid w:val="00475A4A"/>
    <w:rsid w:val="004D26E7"/>
    <w:rsid w:val="00551A02"/>
    <w:rsid w:val="005534FA"/>
    <w:rsid w:val="005D3A03"/>
    <w:rsid w:val="008002C0"/>
    <w:rsid w:val="0088622D"/>
    <w:rsid w:val="008C5323"/>
    <w:rsid w:val="009A6A3B"/>
    <w:rsid w:val="009D396E"/>
    <w:rsid w:val="00A44F3B"/>
    <w:rsid w:val="00A66CD0"/>
    <w:rsid w:val="00B604FA"/>
    <w:rsid w:val="00B823AA"/>
    <w:rsid w:val="00BA45DB"/>
    <w:rsid w:val="00BF4184"/>
    <w:rsid w:val="00C0601E"/>
    <w:rsid w:val="00C31D30"/>
    <w:rsid w:val="00CB4CCA"/>
    <w:rsid w:val="00CD6E39"/>
    <w:rsid w:val="00CF6E91"/>
    <w:rsid w:val="00D85B68"/>
    <w:rsid w:val="00DF270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9DEC1"/>
  <w15:chartTrackingRefBased/>
  <w15:docId w15:val="{90BA8EBF-E17B-4675-8146-C1037FDD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4C7F2897F643AD9228D7BDB4AA70B2"/>
        <w:category>
          <w:name w:val="General"/>
          <w:gallery w:val="placeholder"/>
        </w:category>
        <w:types>
          <w:type w:val="bbPlcHdr"/>
        </w:types>
        <w:behaviors>
          <w:behavior w:val="content"/>
        </w:behaviors>
        <w:guid w:val="{3AE0647D-E921-4CD3-B1A3-CF1ACD7A6B03}"/>
      </w:docPartPr>
      <w:docPartBody>
        <w:p w:rsidR="00B10C28" w:rsidRDefault="00023D2F">
          <w:pPr>
            <w:pStyle w:val="F94C7F2897F643AD9228D7BDB4AA70B2"/>
          </w:pPr>
          <w:r>
            <w:t>[Title Here, up to 12 Words, on One to Two Lines]</w:t>
          </w:r>
        </w:p>
      </w:docPartBody>
    </w:docPart>
    <w:docPart>
      <w:docPartPr>
        <w:name w:val="EBBFB2E4A24A4FA581E1EC31409F5D91"/>
        <w:category>
          <w:name w:val="General"/>
          <w:gallery w:val="placeholder"/>
        </w:category>
        <w:types>
          <w:type w:val="bbPlcHdr"/>
        </w:types>
        <w:behaviors>
          <w:behavior w:val="content"/>
        </w:behaviors>
        <w:guid w:val="{C05339E6-991D-4754-B0A3-A061E29DFAED}"/>
      </w:docPartPr>
      <w:docPartBody>
        <w:p w:rsidR="00B10C28" w:rsidRDefault="00023D2F">
          <w:pPr>
            <w:pStyle w:val="EBBFB2E4A24A4FA581E1EC31409F5D91"/>
          </w:pPr>
          <w:r w:rsidRPr="005D3A03">
            <w:t>Figures title:</w:t>
          </w:r>
        </w:p>
      </w:docPartBody>
    </w:docPart>
    <w:docPart>
      <w:docPartPr>
        <w:name w:val="85071F08384549E1A59B931FB7EC1FC8"/>
        <w:category>
          <w:name w:val="General"/>
          <w:gallery w:val="placeholder"/>
        </w:category>
        <w:types>
          <w:type w:val="bbPlcHdr"/>
        </w:types>
        <w:behaviors>
          <w:behavior w:val="content"/>
        </w:behaviors>
        <w:guid w:val="{57795D1C-B9D8-41D2-81A7-227085A2A134}"/>
      </w:docPartPr>
      <w:docPartBody>
        <w:p w:rsidR="00B10C28" w:rsidRDefault="00023D2F">
          <w:pPr>
            <w:pStyle w:val="85071F08384549E1A59B931FB7EC1F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2F"/>
    <w:rsid w:val="00023D2F"/>
    <w:rsid w:val="00B10C28"/>
    <w:rsid w:val="00B4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4C7F2897F643AD9228D7BDB4AA70B2">
    <w:name w:val="F94C7F2897F643AD9228D7BDB4AA70B2"/>
  </w:style>
  <w:style w:type="paragraph" w:customStyle="1" w:styleId="66C9E6205E3945798F291823884DA7BD">
    <w:name w:val="66C9E6205E3945798F291823884DA7BD"/>
  </w:style>
  <w:style w:type="paragraph" w:customStyle="1" w:styleId="42804851BB8B44F8A1F093DA5DF7B4B4">
    <w:name w:val="42804851BB8B44F8A1F093DA5DF7B4B4"/>
  </w:style>
  <w:style w:type="paragraph" w:customStyle="1" w:styleId="CAD9D7F8037A455A983AC7C7C3C3DA40">
    <w:name w:val="CAD9D7F8037A455A983AC7C7C3C3DA40"/>
  </w:style>
  <w:style w:type="paragraph" w:customStyle="1" w:styleId="95A244DE6208474885DC23D0F0554F14">
    <w:name w:val="95A244DE6208474885DC23D0F0554F14"/>
  </w:style>
  <w:style w:type="paragraph" w:customStyle="1" w:styleId="0A0932DFB8F84F2295A1C57644E90AB3">
    <w:name w:val="0A0932DFB8F84F2295A1C57644E90AB3"/>
  </w:style>
  <w:style w:type="character" w:styleId="Emphasis">
    <w:name w:val="Emphasis"/>
    <w:basedOn w:val="DefaultParagraphFont"/>
    <w:uiPriority w:val="4"/>
    <w:unhideWhenUsed/>
    <w:qFormat/>
    <w:rPr>
      <w:i/>
      <w:iCs/>
    </w:rPr>
  </w:style>
  <w:style w:type="paragraph" w:customStyle="1" w:styleId="D264804268A342BA82D51E3FD34054C2">
    <w:name w:val="D264804268A342BA82D51E3FD34054C2"/>
  </w:style>
  <w:style w:type="paragraph" w:customStyle="1" w:styleId="8ABEF46999A543D4B017A998264D5067">
    <w:name w:val="8ABEF46999A543D4B017A998264D5067"/>
  </w:style>
  <w:style w:type="paragraph" w:customStyle="1" w:styleId="5F5DDB6B40F945C5ACA46B08E8C81791">
    <w:name w:val="5F5DDB6B40F945C5ACA46B08E8C81791"/>
  </w:style>
  <w:style w:type="paragraph" w:customStyle="1" w:styleId="A57354E0F12D4100BAAD8C06FC2EF7EC">
    <w:name w:val="A57354E0F12D4100BAAD8C06FC2EF7EC"/>
  </w:style>
  <w:style w:type="paragraph" w:customStyle="1" w:styleId="7607FA8CB73442FE916DFB2BCD6D148B">
    <w:name w:val="7607FA8CB73442FE916DFB2BCD6D148B"/>
  </w:style>
  <w:style w:type="paragraph" w:customStyle="1" w:styleId="F46DAD07AF164F4A859AEA2A078A2BAC">
    <w:name w:val="F46DAD07AF164F4A859AEA2A078A2BAC"/>
  </w:style>
  <w:style w:type="paragraph" w:customStyle="1" w:styleId="66ABAAF0C1F64A028A8A46BD58260912">
    <w:name w:val="66ABAAF0C1F64A028A8A46BD58260912"/>
  </w:style>
  <w:style w:type="paragraph" w:customStyle="1" w:styleId="4DF83C75B9A6438EBF3626B87979F64D">
    <w:name w:val="4DF83C75B9A6438EBF3626B87979F64D"/>
  </w:style>
  <w:style w:type="paragraph" w:customStyle="1" w:styleId="D2AF4FCA7B5F4772BC7DD9A071203C8C">
    <w:name w:val="D2AF4FCA7B5F4772BC7DD9A071203C8C"/>
  </w:style>
  <w:style w:type="paragraph" w:customStyle="1" w:styleId="ECB0300195A249A2933E1A4A83DE7D66">
    <w:name w:val="ECB0300195A249A2933E1A4A83DE7D66"/>
  </w:style>
  <w:style w:type="paragraph" w:customStyle="1" w:styleId="5AF83AFC98AD43738C234E30040266E4">
    <w:name w:val="5AF83AFC98AD43738C234E30040266E4"/>
  </w:style>
  <w:style w:type="paragraph" w:customStyle="1" w:styleId="6C1B481058A7445F92DFABF1E7F4F1C2">
    <w:name w:val="6C1B481058A7445F92DFABF1E7F4F1C2"/>
  </w:style>
  <w:style w:type="paragraph" w:customStyle="1" w:styleId="5EA8C210DE624C86853074F056B22D55">
    <w:name w:val="5EA8C210DE624C86853074F056B22D55"/>
  </w:style>
  <w:style w:type="paragraph" w:customStyle="1" w:styleId="AAC392B0148543F6A4C853495A76337E">
    <w:name w:val="AAC392B0148543F6A4C853495A76337E"/>
  </w:style>
  <w:style w:type="paragraph" w:customStyle="1" w:styleId="CAAC29DB86F64C68A5DD75F23FB53EBB">
    <w:name w:val="CAAC29DB86F64C68A5DD75F23FB53EBB"/>
  </w:style>
  <w:style w:type="paragraph" w:customStyle="1" w:styleId="EE7B623956764C96A7CB3EF65FA1DAC7">
    <w:name w:val="EE7B623956764C96A7CB3EF65FA1DAC7"/>
  </w:style>
  <w:style w:type="paragraph" w:customStyle="1" w:styleId="F4B81DFBBEB94B5781398B8F91A6F480">
    <w:name w:val="F4B81DFBBEB94B5781398B8F91A6F480"/>
  </w:style>
  <w:style w:type="paragraph" w:customStyle="1" w:styleId="F48B4920078E44419762EF12A19C74AC">
    <w:name w:val="F48B4920078E44419762EF12A19C74AC"/>
  </w:style>
  <w:style w:type="paragraph" w:customStyle="1" w:styleId="872D0993930246EFA3F268DC20CADC78">
    <w:name w:val="872D0993930246EFA3F268DC20CADC78"/>
  </w:style>
  <w:style w:type="paragraph" w:customStyle="1" w:styleId="F9E29848DF824C82B16BC0069EA1A22C">
    <w:name w:val="F9E29848DF824C82B16BC0069EA1A22C"/>
  </w:style>
  <w:style w:type="paragraph" w:customStyle="1" w:styleId="8D950BB3AD32472B907D35BB55E5225B">
    <w:name w:val="8D950BB3AD32472B907D35BB55E5225B"/>
  </w:style>
  <w:style w:type="paragraph" w:customStyle="1" w:styleId="4429CC204641499594AE6BDA25DB83D9">
    <w:name w:val="4429CC204641499594AE6BDA25DB83D9"/>
  </w:style>
  <w:style w:type="paragraph" w:customStyle="1" w:styleId="BCFD1FF42AC6487293DB4FEAD00B21F7">
    <w:name w:val="BCFD1FF42AC6487293DB4FEAD00B21F7"/>
  </w:style>
  <w:style w:type="paragraph" w:customStyle="1" w:styleId="18D338225E3F465C94890BFE6AD32BB1">
    <w:name w:val="18D338225E3F465C94890BFE6AD32BB1"/>
  </w:style>
  <w:style w:type="paragraph" w:customStyle="1" w:styleId="7878FE7981D844638CECBE18C4EB807F">
    <w:name w:val="7878FE7981D844638CECBE18C4EB807F"/>
  </w:style>
  <w:style w:type="paragraph" w:customStyle="1" w:styleId="FD701F9475F845969807EA023F0F7BCF">
    <w:name w:val="FD701F9475F845969807EA023F0F7BCF"/>
  </w:style>
  <w:style w:type="paragraph" w:customStyle="1" w:styleId="4CA06EB3FCE04AA1ABAA3953B8163EA9">
    <w:name w:val="4CA06EB3FCE04AA1ABAA3953B8163EA9"/>
  </w:style>
  <w:style w:type="paragraph" w:customStyle="1" w:styleId="5A2E3915D7A4483BAD38C16A698EE314">
    <w:name w:val="5A2E3915D7A4483BAD38C16A698EE314"/>
  </w:style>
  <w:style w:type="paragraph" w:customStyle="1" w:styleId="BC3B285B9FA148CDB2A575E8193C3314">
    <w:name w:val="BC3B285B9FA148CDB2A575E8193C3314"/>
  </w:style>
  <w:style w:type="paragraph" w:customStyle="1" w:styleId="9CFD1771DC92483486861A5C88E3BED2">
    <w:name w:val="9CFD1771DC92483486861A5C88E3BED2"/>
  </w:style>
  <w:style w:type="paragraph" w:customStyle="1" w:styleId="0A80738F33D84B9198B542A05A98C6B1">
    <w:name w:val="0A80738F33D84B9198B542A05A98C6B1"/>
  </w:style>
  <w:style w:type="paragraph" w:customStyle="1" w:styleId="0FD12AF15F9349B7BD114417C235089B">
    <w:name w:val="0FD12AF15F9349B7BD114417C235089B"/>
  </w:style>
  <w:style w:type="paragraph" w:customStyle="1" w:styleId="2BC82FA435E647828A0BBE968137DD4D">
    <w:name w:val="2BC82FA435E647828A0BBE968137DD4D"/>
  </w:style>
  <w:style w:type="paragraph" w:customStyle="1" w:styleId="49EF8C39C31D43DC99B1274C41978F7C">
    <w:name w:val="49EF8C39C31D43DC99B1274C41978F7C"/>
  </w:style>
  <w:style w:type="paragraph" w:customStyle="1" w:styleId="BF571A59731C4507A1C07E88A05A8FD0">
    <w:name w:val="BF571A59731C4507A1C07E88A05A8FD0"/>
  </w:style>
  <w:style w:type="paragraph" w:customStyle="1" w:styleId="11970FAABD5149E6B17298C9DA5B9808">
    <w:name w:val="11970FAABD5149E6B17298C9DA5B9808"/>
  </w:style>
  <w:style w:type="paragraph" w:customStyle="1" w:styleId="4368EA0618D34B0B91E9FF1B6E9DC7DD">
    <w:name w:val="4368EA0618D34B0B91E9FF1B6E9DC7DD"/>
  </w:style>
  <w:style w:type="paragraph" w:customStyle="1" w:styleId="D27A056F0A2045429AD06436B814B067">
    <w:name w:val="D27A056F0A2045429AD06436B814B067"/>
  </w:style>
  <w:style w:type="paragraph" w:customStyle="1" w:styleId="C83C1057EF854326935CB69E1676A85A">
    <w:name w:val="C83C1057EF854326935CB69E1676A85A"/>
  </w:style>
  <w:style w:type="paragraph" w:customStyle="1" w:styleId="C95C5648CB16463C978C46BCF7DDD89B">
    <w:name w:val="C95C5648CB16463C978C46BCF7DDD89B"/>
  </w:style>
  <w:style w:type="paragraph" w:customStyle="1" w:styleId="E00570846C044D8EAE93DE54EA91987E">
    <w:name w:val="E00570846C044D8EAE93DE54EA91987E"/>
  </w:style>
  <w:style w:type="paragraph" w:customStyle="1" w:styleId="64715B4BDCCB449BA1EDDA92CCC761DB">
    <w:name w:val="64715B4BDCCB449BA1EDDA92CCC761DB"/>
  </w:style>
  <w:style w:type="paragraph" w:customStyle="1" w:styleId="A5385685474B4D61ACB3DC91EC1FB8A1">
    <w:name w:val="A5385685474B4D61ACB3DC91EC1FB8A1"/>
  </w:style>
  <w:style w:type="paragraph" w:customStyle="1" w:styleId="82EDA60943D54FE1AC0CFB65D823079A">
    <w:name w:val="82EDA60943D54FE1AC0CFB65D823079A"/>
  </w:style>
  <w:style w:type="paragraph" w:customStyle="1" w:styleId="AF8A02FC6C3F41EF8FB1FF89DC1CF1BE">
    <w:name w:val="AF8A02FC6C3F41EF8FB1FF89DC1CF1BE"/>
  </w:style>
  <w:style w:type="paragraph" w:customStyle="1" w:styleId="329A275762F84093AC57794EF25CC925">
    <w:name w:val="329A275762F84093AC57794EF25CC925"/>
  </w:style>
  <w:style w:type="paragraph" w:customStyle="1" w:styleId="5BE23682F45740218EB364BC18C1579F">
    <w:name w:val="5BE23682F45740218EB364BC18C1579F"/>
  </w:style>
  <w:style w:type="paragraph" w:customStyle="1" w:styleId="1D7C9F2AAE05457AAB5AB89EC877585E">
    <w:name w:val="1D7C9F2AAE05457AAB5AB89EC877585E"/>
  </w:style>
  <w:style w:type="paragraph" w:customStyle="1" w:styleId="DCCBFB815BA74E8289339298D8C57BB8">
    <w:name w:val="DCCBFB815BA74E8289339298D8C57BB8"/>
  </w:style>
  <w:style w:type="paragraph" w:customStyle="1" w:styleId="9A91745094AC4AFCBE0C23F1D9C01DCF">
    <w:name w:val="9A91745094AC4AFCBE0C23F1D9C01DCF"/>
  </w:style>
  <w:style w:type="paragraph" w:customStyle="1" w:styleId="2D1A6D8395404C6D836B583DA6DB5587">
    <w:name w:val="2D1A6D8395404C6D836B583DA6DB5587"/>
  </w:style>
  <w:style w:type="paragraph" w:customStyle="1" w:styleId="7A9D19B0313A4A31A94E8C3D0DD51941">
    <w:name w:val="7A9D19B0313A4A31A94E8C3D0DD51941"/>
  </w:style>
  <w:style w:type="paragraph" w:customStyle="1" w:styleId="CF8BF5F9850545C09C5127BD5EBA52F8">
    <w:name w:val="CF8BF5F9850545C09C5127BD5EBA52F8"/>
  </w:style>
  <w:style w:type="paragraph" w:customStyle="1" w:styleId="436DC3DEC7D645BF894DD3BDA973F450">
    <w:name w:val="436DC3DEC7D645BF894DD3BDA973F450"/>
  </w:style>
  <w:style w:type="paragraph" w:customStyle="1" w:styleId="4514CEF5E07D4FA0BFC5A65948F0AF52">
    <w:name w:val="4514CEF5E07D4FA0BFC5A65948F0AF52"/>
  </w:style>
  <w:style w:type="paragraph" w:customStyle="1" w:styleId="EBBFB2E4A24A4FA581E1EC31409F5D91">
    <w:name w:val="EBBFB2E4A24A4FA581E1EC31409F5D91"/>
  </w:style>
  <w:style w:type="paragraph" w:customStyle="1" w:styleId="85071F08384549E1A59B931FB7EC1FC8">
    <w:name w:val="85071F08384549E1A59B931FB7EC1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45072-4B66-4920-A949-19C0BB4A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369</TotalTime>
  <Pages>14</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5</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
  <dc:creator>Fernando</dc:creator>
  <cp:keywords/>
  <dc:description/>
  <cp:lastModifiedBy>Fernando Desantiago</cp:lastModifiedBy>
  <cp:revision>3</cp:revision>
  <dcterms:created xsi:type="dcterms:W3CDTF">2019-04-03T21:44:00Z</dcterms:created>
  <dcterms:modified xsi:type="dcterms:W3CDTF">2019-04-04T03:54:00Z</dcterms:modified>
</cp:coreProperties>
</file>