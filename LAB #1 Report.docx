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1889" w14:textId="0979F5E8" w:rsidR="00E81978" w:rsidRDefault="00CE4050">
      <w:pPr>
        <w:pStyle w:val="Title"/>
      </w:pPr>
      <w:sdt>
        <w:sdtPr>
          <w:alias w:val="Title:"/>
          <w:tag w:val="Title:"/>
          <w:id w:val="726351117"/>
          <w:placeholder>
            <w:docPart w:val="5C869FFE47AE41898B20D90FB4ACA2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3189A">
            <w:t>Data Structures Lab #1</w:t>
          </w:r>
        </w:sdtContent>
      </w:sdt>
    </w:p>
    <w:p w14:paraId="6DBCFE42" w14:textId="7C97F433" w:rsidR="00B823AA" w:rsidRDefault="0003189A" w:rsidP="00B823AA">
      <w:pPr>
        <w:pStyle w:val="Title2"/>
      </w:pPr>
      <w:r>
        <w:t>Fernando De Santiago</w:t>
      </w:r>
    </w:p>
    <w:p w14:paraId="0673168D" w14:textId="49EA1131" w:rsidR="00E81978" w:rsidRDefault="0003189A" w:rsidP="00B823AA">
      <w:pPr>
        <w:pStyle w:val="Title2"/>
      </w:pPr>
      <w:r>
        <w:t>University of Texas at El Paso</w:t>
      </w:r>
    </w:p>
    <w:p w14:paraId="0834DA58" w14:textId="25335003" w:rsidR="00E81978" w:rsidRDefault="00E81978">
      <w:pPr>
        <w:pStyle w:val="Title"/>
      </w:pPr>
    </w:p>
    <w:p w14:paraId="6EA92181" w14:textId="657D332A" w:rsidR="00E81978" w:rsidRDefault="00E81978" w:rsidP="00B823AA">
      <w:pPr>
        <w:pStyle w:val="Title2"/>
      </w:pPr>
    </w:p>
    <w:sdt>
      <w:sdtPr>
        <w:alias w:val="Abstract:"/>
        <w:tag w:val="Abstract:"/>
        <w:id w:val="202146031"/>
        <w:placeholder>
          <w:docPart w:val="BF65E00F58F54A50B7C13EA87B316037"/>
        </w:placeholder>
        <w:temporary/>
        <w:showingPlcHdr/>
        <w15:appearance w15:val="hidden"/>
      </w:sdtPr>
      <w:sdtContent>
        <w:p w14:paraId="69775343" w14:textId="77777777" w:rsidR="00E81978" w:rsidRDefault="005D3A03">
          <w:pPr>
            <w:pStyle w:val="SectionTitle"/>
          </w:pPr>
          <w:r>
            <w:t>Abstract</w:t>
          </w:r>
        </w:p>
      </w:sdtContent>
    </w:sdt>
    <w:p w14:paraId="30330758" w14:textId="6E35DA55" w:rsidR="00E81978" w:rsidRDefault="0078152A" w:rsidP="0078152A">
      <w:pPr>
        <w:pStyle w:val="NoSpacing"/>
      </w:pPr>
      <w:r>
        <w:t>The following paper will talk about the first lab of Data Structures as well how it is that I decided the approach on how to code and the steps that were considered for its creation. There will be images and figures that will be used in order to emphasis and show what the program is meant to do. While talking about the approaches taken, I will be using vocabulary that should be understood by other computer scientist as well as those informed on computers and programming. There will be progression shots as well that will be used in order to show how the programs used to be and how I modified it to fit the model while also making it seem original and will explain why I named certain variables the way they are.</w:t>
      </w:r>
    </w:p>
    <w:p w14:paraId="30AD8B11" w14:textId="6D9B4AB6" w:rsidR="00E81978" w:rsidRDefault="00CE4050">
      <w:pPr>
        <w:pStyle w:val="SectionTitle"/>
      </w:pPr>
      <w:sdt>
        <w:sdtPr>
          <w:alias w:val="Section title:"/>
          <w:tag w:val="Section title:"/>
          <w:id w:val="984196707"/>
          <w:placeholder>
            <w:docPart w:val="B3025CF369CF4DA18AC308E2C994B8F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3189A">
            <w:t>Data Structures Lab #1</w:t>
          </w:r>
        </w:sdtContent>
      </w:sdt>
    </w:p>
    <w:p w14:paraId="46AA709D" w14:textId="474A2C74" w:rsidR="00E81978" w:rsidRDefault="0078152A" w:rsidP="005F33B2">
      <w:r>
        <w:t xml:space="preserve">Lab #1 </w:t>
      </w:r>
      <w:r w:rsidR="00962E3F">
        <w:t xml:space="preserve">is the focus on creating a recursion method in order to create images using the python matplotlib library. We were given 2 codes that would serve as models and would be a basis for the 4 different methods needed to be able to create the images. The first image consisted of squares along the outer ends of other squares and can be seen on figure one. The second was to create inner circles but that shared a common point and would all collapse into that </w:t>
      </w:r>
      <w:r w:rsidR="002E3F9C">
        <w:t>point (</w:t>
      </w:r>
      <w:r w:rsidR="00962E3F">
        <w:t xml:space="preserve">see on figure 2). The thirst program was to create a </w:t>
      </w:r>
      <w:r w:rsidR="002E3F9C">
        <w:t>tree that would divide from its branches and cut its heights by half depending on how many times it’s told to run (figure 3). The final image consisted of creating a cross with circles while inside other circles and can be seen on figure 4.</w:t>
      </w:r>
    </w:p>
    <w:p w14:paraId="03982D1E" w14:textId="6EEA8E02" w:rsidR="005F33B2" w:rsidRDefault="005F33B2" w:rsidP="005F33B2">
      <w:pPr>
        <w:ind w:firstLine="0"/>
        <w:rPr>
          <w:b/>
        </w:rPr>
      </w:pPr>
      <w:r>
        <w:rPr>
          <w:b/>
        </w:rPr>
        <w:t>Image #1</w:t>
      </w:r>
    </w:p>
    <w:p w14:paraId="3756E075" w14:textId="7E943DE4" w:rsidR="005F33B2" w:rsidRPr="004921DA" w:rsidRDefault="004921DA" w:rsidP="004921DA">
      <w:pPr>
        <w:keepNext/>
        <w:ind w:firstLine="0"/>
      </w:pPr>
      <w:r>
        <w:rPr>
          <w:noProof/>
        </w:rPr>
        <mc:AlternateContent>
          <mc:Choice Requires="wps">
            <w:drawing>
              <wp:anchor distT="0" distB="0" distL="114300" distR="114300" simplePos="0" relativeHeight="251660288" behindDoc="1" locked="0" layoutInCell="1" allowOverlap="1" wp14:anchorId="3BE9DCB5" wp14:editId="0289D0AE">
                <wp:simplePos x="0" y="0"/>
                <wp:positionH relativeFrom="column">
                  <wp:posOffset>0</wp:posOffset>
                </wp:positionH>
                <wp:positionV relativeFrom="paragraph">
                  <wp:posOffset>1816100</wp:posOffset>
                </wp:positionV>
                <wp:extent cx="18954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761B961E" w14:textId="4E492EF5" w:rsidR="00CE4050" w:rsidRPr="005D1A1B" w:rsidRDefault="00CE4050" w:rsidP="004921DA">
                            <w:pPr>
                              <w:pStyle w:val="Caption"/>
                              <w:rPr>
                                <w:b/>
                                <w:noProof/>
                                <w:sz w:val="24"/>
                                <w:szCs w:val="24"/>
                              </w:rPr>
                            </w:pPr>
                            <w:r>
                              <w:t xml:space="preserve">Figure </w:t>
                            </w:r>
                            <w:fldSimple w:instr=" SEQ Figure \* ARABIC ">
                              <w:r w:rsidR="007C58D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E9DCB5" id="_x0000_t202" coordsize="21600,21600" o:spt="202" path="m,l,21600r21600,l21600,xe">
                <v:stroke joinstyle="miter"/>
                <v:path gradientshapeok="t" o:connecttype="rect"/>
              </v:shapetype>
              <v:shape id="Text Box 1" o:spid="_x0000_s1026" type="#_x0000_t202" style="position:absolute;margin-left:0;margin-top:143pt;width:149.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" stroked="f">
                <v:textbox style="mso-fit-shape-to-text:t" inset="0,0,0,0">
                  <w:txbxContent>
                    <w:p w14:paraId="761B961E" w14:textId="4E492EF5" w:rsidR="00CE4050" w:rsidRPr="005D1A1B" w:rsidRDefault="00CE4050" w:rsidP="004921DA">
                      <w:pPr>
                        <w:pStyle w:val="Caption"/>
                        <w:rPr>
                          <w:b/>
                          <w:noProof/>
                          <w:sz w:val="24"/>
                          <w:szCs w:val="24"/>
                        </w:rPr>
                      </w:pPr>
                      <w:r>
                        <w:t xml:space="preserve">Figure </w:t>
                      </w:r>
                      <w:fldSimple w:instr=" SEQ Figure \* ARABIC ">
                        <w:r w:rsidR="007C58DB">
                          <w:rPr>
                            <w:noProof/>
                          </w:rPr>
                          <w:t>1</w:t>
                        </w:r>
                      </w:fldSimple>
                    </w:p>
                  </w:txbxContent>
                </v:textbox>
                <w10:wrap type="tight"/>
              </v:shape>
            </w:pict>
          </mc:Fallback>
        </mc:AlternateContent>
      </w:r>
      <w:r w:rsidR="005F33B2">
        <w:rPr>
          <w:b/>
          <w:noProof/>
        </w:rPr>
        <w:drawing>
          <wp:anchor distT="0" distB="0" distL="114300" distR="114300" simplePos="0" relativeHeight="251658240" behindDoc="1" locked="0" layoutInCell="1" allowOverlap="1" wp14:anchorId="6E0A1756" wp14:editId="65A39AF2">
            <wp:simplePos x="0" y="0"/>
            <wp:positionH relativeFrom="column">
              <wp:posOffset>0</wp:posOffset>
            </wp:positionH>
            <wp:positionV relativeFrom="paragraph">
              <wp:posOffset>-3175</wp:posOffset>
            </wp:positionV>
            <wp:extent cx="1895475" cy="1762125"/>
            <wp:effectExtent l="0" t="0" r="9525" b="9525"/>
            <wp:wrapTight wrapText="bothSides">
              <wp:wrapPolygon edited="0">
                <wp:start x="0" y="0"/>
                <wp:lineTo x="0" y="21483"/>
                <wp:lineTo x="21491" y="21483"/>
                <wp:lineTo x="21491" y="0"/>
                <wp:lineTo x="0" y="0"/>
              </wp:wrapPolygon>
            </wp:wrapTight>
            <wp:docPr id="3" name="Picture 3"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3.PNG"/>
                    <pic:cNvPicPr/>
                  </pic:nvPicPr>
                  <pic:blipFill>
                    <a:blip r:embed="rId9">
                      <a:extLst>
                        <a:ext uri="{28A0092B-C50C-407E-A947-70E740481C1C}">
                          <a14:useLocalDpi xmlns:a14="http://schemas.microsoft.com/office/drawing/2010/main" val="0"/>
                        </a:ext>
                      </a:extLst>
                    </a:blip>
                    <a:stretch>
                      <a:fillRect/>
                    </a:stretch>
                  </pic:blipFill>
                  <pic:spPr>
                    <a:xfrm>
                      <a:off x="0" y="0"/>
                      <a:ext cx="1895475" cy="1762125"/>
                    </a:xfrm>
                    <a:prstGeom prst="rect">
                      <a:avLst/>
                    </a:prstGeom>
                  </pic:spPr>
                </pic:pic>
              </a:graphicData>
            </a:graphic>
            <wp14:sizeRelH relativeFrom="page">
              <wp14:pctWidth>0</wp14:pctWidth>
            </wp14:sizeRelH>
            <wp14:sizeRelV relativeFrom="page">
              <wp14:pctHeight>0</wp14:pctHeight>
            </wp14:sizeRelV>
          </wp:anchor>
        </w:drawing>
      </w:r>
      <w:r w:rsidR="000E3BA0">
        <w:t xml:space="preserve">For the first </w:t>
      </w:r>
      <w:proofErr w:type="gramStart"/>
      <w:r w:rsidR="000E3BA0">
        <w:t>image</w:t>
      </w:r>
      <w:r w:rsidR="0064042D">
        <w:t>(</w:t>
      </w:r>
      <w:proofErr w:type="gramEnd"/>
      <w:r w:rsidR="0064042D">
        <w:t>figure 1)</w:t>
      </w:r>
      <w:r w:rsidR="000E3BA0">
        <w:t xml:space="preserve"> I </w:t>
      </w:r>
      <w:r>
        <w:t xml:space="preserve">used the model that was provided to us and modified it in order to create the image (figure </w:t>
      </w:r>
      <w:r w:rsidR="0064042D">
        <w:t>5</w:t>
      </w:r>
      <w:r>
        <w:t>).  However, while working with the model I ran into a problem of only the upper right and lower bottom corners appearing. So, I decided to mess with variables and see what was causing it to move right, left, up or down.</w:t>
      </w:r>
      <w:r w:rsidR="00100E4A">
        <w:t xml:space="preserve"> I then learned that if I wanted to move the images left of right then I would need to change my values on the array</w:t>
      </w:r>
      <w:r>
        <w:t>.</w:t>
      </w:r>
      <w:r w:rsidR="00100E4A">
        <w:t xml:space="preserve"> After I learned this </w:t>
      </w:r>
      <w:proofErr w:type="gramStart"/>
      <w:r w:rsidR="00100E4A">
        <w:t>fact</w:t>
      </w:r>
      <w:proofErr w:type="gramEnd"/>
      <w:r w:rsidR="00100E4A">
        <w:t xml:space="preserve"> I then implemented two arrays that were copies of </w:t>
      </w:r>
      <w:r w:rsidR="00100E4A">
        <w:lastRenderedPageBreak/>
        <w:t>the original and changed the values the by the needed amount in order to have the missing corners appear and meet the requirements.</w:t>
      </w:r>
    </w:p>
    <w:p w14:paraId="409CB6BA" w14:textId="367F0159" w:rsidR="00E81978" w:rsidRPr="00C31D30" w:rsidRDefault="006724D6" w:rsidP="00C31D30">
      <w:pPr>
        <w:pStyle w:val="Heading2"/>
      </w:pPr>
      <w:r>
        <w:t>Image #2</w:t>
      </w:r>
    </w:p>
    <w:p w14:paraId="571AC2CE" w14:textId="5172AF10" w:rsidR="00E81978" w:rsidRDefault="00FF2744">
      <w:pPr>
        <w:pStyle w:val="NoSpacing"/>
      </w:pPr>
      <w:r>
        <w:rPr>
          <w:noProof/>
        </w:rPr>
        <mc:AlternateContent>
          <mc:Choice Requires="wps">
            <w:drawing>
              <wp:anchor distT="0" distB="0" distL="114300" distR="114300" simplePos="0" relativeHeight="251664384" behindDoc="1" locked="0" layoutInCell="1" allowOverlap="1" wp14:anchorId="7850B049" wp14:editId="2EB50250">
                <wp:simplePos x="0" y="0"/>
                <wp:positionH relativeFrom="column">
                  <wp:posOffset>0</wp:posOffset>
                </wp:positionH>
                <wp:positionV relativeFrom="paragraph">
                  <wp:posOffset>1344930</wp:posOffset>
                </wp:positionV>
                <wp:extent cx="405384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053840" cy="635"/>
                        </a:xfrm>
                        <a:prstGeom prst="rect">
                          <a:avLst/>
                        </a:prstGeom>
                        <a:solidFill>
                          <a:prstClr val="white"/>
                        </a:solidFill>
                        <a:ln>
                          <a:noFill/>
                        </a:ln>
                      </wps:spPr>
                      <wps:txbx>
                        <w:txbxContent>
                          <w:p w14:paraId="65331E13" w14:textId="1DF52BA6" w:rsidR="00CE4050" w:rsidRPr="00151CD6" w:rsidRDefault="00CE4050" w:rsidP="00FF2744">
                            <w:pPr>
                              <w:pStyle w:val="Caption"/>
                              <w:rPr>
                                <w:noProof/>
                                <w:sz w:val="24"/>
                                <w:szCs w:val="24"/>
                              </w:rPr>
                            </w:pPr>
                            <w:r>
                              <w:t xml:space="preserve">Figure </w:t>
                            </w:r>
                            <w:fldSimple w:instr=" SEQ Figure \* ARABIC ">
                              <w:r w:rsidR="007C58DB">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0B049" id="Text Box 8" o:spid="_x0000_s1027" type="#_x0000_t202" style="position:absolute;margin-left:0;margin-top:105.9pt;width:319.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" stroked="f">
                <v:textbox style="mso-fit-shape-to-text:t" inset="0,0,0,0">
                  <w:txbxContent>
                    <w:p w14:paraId="65331E13" w14:textId="1DF52BA6" w:rsidR="00CE4050" w:rsidRPr="00151CD6" w:rsidRDefault="00CE4050" w:rsidP="00FF2744">
                      <w:pPr>
                        <w:pStyle w:val="Caption"/>
                        <w:rPr>
                          <w:noProof/>
                          <w:sz w:val="24"/>
                          <w:szCs w:val="24"/>
                        </w:rPr>
                      </w:pPr>
                      <w:r>
                        <w:t xml:space="preserve">Figure </w:t>
                      </w:r>
                      <w:fldSimple w:instr=" SEQ Figure \* ARABIC ">
                        <w:r w:rsidR="007C58DB">
                          <w:rPr>
                            <w:noProof/>
                          </w:rPr>
                          <w:t>2</w:t>
                        </w:r>
                      </w:fldSimple>
                    </w:p>
                  </w:txbxContent>
                </v:textbox>
                <w10:wrap type="tight"/>
              </v:shape>
            </w:pict>
          </mc:Fallback>
        </mc:AlternateContent>
      </w:r>
      <w:r w:rsidR="0064042D">
        <w:rPr>
          <w:noProof/>
        </w:rPr>
        <w:drawing>
          <wp:anchor distT="0" distB="0" distL="114300" distR="114300" simplePos="0" relativeHeight="251661312" behindDoc="1" locked="0" layoutInCell="1" allowOverlap="1" wp14:anchorId="15BA9A4F" wp14:editId="5C2E09B0">
            <wp:simplePos x="0" y="0"/>
            <wp:positionH relativeFrom="column">
              <wp:posOffset>0</wp:posOffset>
            </wp:positionH>
            <wp:positionV relativeFrom="paragraph">
              <wp:posOffset>863</wp:posOffset>
            </wp:positionV>
            <wp:extent cx="4054415" cy="1287363"/>
            <wp:effectExtent l="0" t="0" r="3810" b="8255"/>
            <wp:wrapTight wrapText="bothSides">
              <wp:wrapPolygon edited="0">
                <wp:start x="0" y="0"/>
                <wp:lineTo x="0" y="21419"/>
                <wp:lineTo x="21519" y="21419"/>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4.PNG"/>
                    <pic:cNvPicPr/>
                  </pic:nvPicPr>
                  <pic:blipFill>
                    <a:blip r:embed="rId10">
                      <a:extLst>
                        <a:ext uri="{28A0092B-C50C-407E-A947-70E740481C1C}">
                          <a14:useLocalDpi xmlns:a14="http://schemas.microsoft.com/office/drawing/2010/main" val="0"/>
                        </a:ext>
                      </a:extLst>
                    </a:blip>
                    <a:stretch>
                      <a:fillRect/>
                    </a:stretch>
                  </pic:blipFill>
                  <pic:spPr>
                    <a:xfrm>
                      <a:off x="0" y="0"/>
                      <a:ext cx="4054415" cy="1287363"/>
                    </a:xfrm>
                    <a:prstGeom prst="rect">
                      <a:avLst/>
                    </a:prstGeom>
                  </pic:spPr>
                </pic:pic>
              </a:graphicData>
            </a:graphic>
          </wp:anchor>
        </w:drawing>
      </w:r>
      <w:r w:rsidR="0064042D">
        <w:tab/>
        <w:t>For image two (figure 2) we were given a base mode that consisted of the circles meeting in the mi</w:t>
      </w:r>
      <w:r w:rsidR="00A63BA7">
        <w:t xml:space="preserve">ddle so I decided to see what would cause it to shift left or right of its variables. I decided that the best method to solve this problem was to leave the model alone and just focus on the x variable that would shift it left by having it </w:t>
      </w:r>
      <w:r w:rsidR="003B2DCF">
        <w:t xml:space="preserve">add the radius so it would shift right by the approximate amount and would change the radius by a set percentage create the images in figure 2(for final image look at figure </w:t>
      </w:r>
      <w:r w:rsidR="00A77BCA">
        <w:t>6</w:t>
      </w:r>
      <w:r w:rsidR="003B2DCF">
        <w:t>)</w:t>
      </w:r>
    </w:p>
    <w:p w14:paraId="2C7D0345" w14:textId="77777777" w:rsidR="005D5F74" w:rsidRDefault="003B2DCF" w:rsidP="003B2DCF">
      <w:pPr>
        <w:pStyle w:val="Heading3"/>
        <w:ind w:firstLine="0"/>
      </w:pPr>
      <w:r>
        <w:t>Image #3</w:t>
      </w:r>
    </w:p>
    <w:p w14:paraId="38B02C62" w14:textId="7DE2CC01" w:rsidR="00355DCA" w:rsidRPr="00C31D30" w:rsidRDefault="00FF2744" w:rsidP="003B2DCF">
      <w:pPr>
        <w:pStyle w:val="Heading3"/>
        <w:ind w:firstLine="0"/>
      </w:pPr>
      <w:r>
        <w:rPr>
          <w:noProof/>
        </w:rPr>
        <mc:AlternateContent>
          <mc:Choice Requires="wps">
            <w:drawing>
              <wp:anchor distT="0" distB="0" distL="114300" distR="114300" simplePos="0" relativeHeight="251666432" behindDoc="1" locked="0" layoutInCell="1" allowOverlap="1" wp14:anchorId="00B93B87" wp14:editId="09F105D0">
                <wp:simplePos x="0" y="0"/>
                <wp:positionH relativeFrom="column">
                  <wp:posOffset>0</wp:posOffset>
                </wp:positionH>
                <wp:positionV relativeFrom="paragraph">
                  <wp:posOffset>1228725</wp:posOffset>
                </wp:positionV>
                <wp:extent cx="360616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606165" cy="635"/>
                        </a:xfrm>
                        <a:prstGeom prst="rect">
                          <a:avLst/>
                        </a:prstGeom>
                        <a:solidFill>
                          <a:prstClr val="white"/>
                        </a:solidFill>
                        <a:ln>
                          <a:noFill/>
                        </a:ln>
                      </wps:spPr>
                      <wps:txbx>
                        <w:txbxContent>
                          <w:p w14:paraId="381BE43E" w14:textId="21604DC0" w:rsidR="00CE4050" w:rsidRPr="00240AA5" w:rsidRDefault="00CE4050" w:rsidP="00FF2744">
                            <w:pPr>
                              <w:pStyle w:val="Caption"/>
                              <w:rPr>
                                <w:b/>
                                <w:bCs/>
                                <w:noProof/>
                                <w:color w:val="auto"/>
                              </w:rPr>
                            </w:pPr>
                            <w:r>
                              <w:t xml:space="preserve">Figure </w:t>
                            </w:r>
                            <w:fldSimple w:instr=" SEQ Figure \* ARABIC ">
                              <w:r w:rsidR="007C58DB">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93B87" id="Text Box 9" o:spid="_x0000_s1028" type="#_x0000_t202" style="position:absolute;margin-left:0;margin-top:96.75pt;width:283.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" stroked="f">
                <v:textbox style="mso-fit-shape-to-text:t" inset="0,0,0,0">
                  <w:txbxContent>
                    <w:p w14:paraId="381BE43E" w14:textId="21604DC0" w:rsidR="00CE4050" w:rsidRPr="00240AA5" w:rsidRDefault="00CE4050" w:rsidP="00FF2744">
                      <w:pPr>
                        <w:pStyle w:val="Caption"/>
                        <w:rPr>
                          <w:b/>
                          <w:bCs/>
                          <w:noProof/>
                          <w:color w:val="auto"/>
                        </w:rPr>
                      </w:pPr>
                      <w:r>
                        <w:t xml:space="preserve">Figure </w:t>
                      </w:r>
                      <w:fldSimple w:instr=" SEQ Figure \* ARABIC ">
                        <w:r w:rsidR="007C58DB">
                          <w:rPr>
                            <w:noProof/>
                          </w:rPr>
                          <w:t>3</w:t>
                        </w:r>
                      </w:fldSimple>
                    </w:p>
                  </w:txbxContent>
                </v:textbox>
                <w10:wrap type="tight"/>
              </v:shape>
            </w:pict>
          </mc:Fallback>
        </mc:AlternateContent>
      </w:r>
      <w:r w:rsidR="005D5F74">
        <w:rPr>
          <w:noProof/>
        </w:rPr>
        <w:drawing>
          <wp:anchor distT="0" distB="0" distL="114300" distR="114300" simplePos="0" relativeHeight="251662336" behindDoc="1" locked="0" layoutInCell="1" allowOverlap="1" wp14:anchorId="6543327F" wp14:editId="1BEAECB1">
            <wp:simplePos x="0" y="0"/>
            <wp:positionH relativeFrom="column">
              <wp:posOffset>0</wp:posOffset>
            </wp:positionH>
            <wp:positionV relativeFrom="paragraph">
              <wp:posOffset>-1378</wp:posOffset>
            </wp:positionV>
            <wp:extent cx="3606268" cy="1173193"/>
            <wp:effectExtent l="0" t="0" r="0" b="8255"/>
            <wp:wrapTight wrapText="bothSides">
              <wp:wrapPolygon edited="0">
                <wp:start x="0" y="0"/>
                <wp:lineTo x="0" y="21401"/>
                <wp:lineTo x="21452" y="21401"/>
                <wp:lineTo x="214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1">
                      <a:extLst>
                        <a:ext uri="{28A0092B-C50C-407E-A947-70E740481C1C}">
                          <a14:useLocalDpi xmlns:a14="http://schemas.microsoft.com/office/drawing/2010/main" val="0"/>
                        </a:ext>
                      </a:extLst>
                    </a:blip>
                    <a:stretch>
                      <a:fillRect/>
                    </a:stretch>
                  </pic:blipFill>
                  <pic:spPr>
                    <a:xfrm>
                      <a:off x="0" y="0"/>
                      <a:ext cx="3606268" cy="1173193"/>
                    </a:xfrm>
                    <a:prstGeom prst="rect">
                      <a:avLst/>
                    </a:prstGeom>
                  </pic:spPr>
                </pic:pic>
              </a:graphicData>
            </a:graphic>
          </wp:anchor>
        </w:drawing>
      </w:r>
    </w:p>
    <w:p w14:paraId="6E8E50E3" w14:textId="65D1999A" w:rsidR="00355DCA" w:rsidRDefault="00C22265" w:rsidP="00F82512">
      <w:r>
        <w:t xml:space="preserve">For image number </w:t>
      </w:r>
      <w:r w:rsidR="001D566C">
        <w:t>3</w:t>
      </w:r>
      <w:r>
        <w:t xml:space="preserve"> we were just shown how it was meant to look like, so I decided to break the program into 2 methods.</w:t>
      </w:r>
      <w:r w:rsidR="00626569">
        <w:t xml:space="preserve"> The two methods that I broke it into were as follows: 1. Drawing the lines right or left 2. How to create the multiple tiers of split offs. </w:t>
      </w:r>
      <w:r w:rsidR="00FA336E">
        <w:t xml:space="preserve"> The reason for this was in order to keep things organized as well as to keep my code looking clean. For this program I needed to have more variables than before. I used x and y for coordinates at which to start, the width in how far apart the split will be, the height to say how </w:t>
      </w:r>
      <w:r w:rsidR="000F7047">
        <w:t xml:space="preserve">low the lines will be going and tiers for how many levels there will be in the </w:t>
      </w:r>
      <w:r w:rsidR="000F7047">
        <w:lastRenderedPageBreak/>
        <w:t>tree. During my time trying to come up with the image I had to look at how far apart I needed my x’s to be and found that both needed to be x plus the width divided by 2 to get the angle needed. And my width had to change at different values in order to get the angle of how much the line had to be away from the origin. One x was width/4 and the other was width*3/4ths and the tiers would be the y coordinate + height</w:t>
      </w:r>
      <w:r w:rsidR="005A24D5">
        <w:t xml:space="preserve">, however during it’s recursion x, y and width had to change in order to make the splits of the trees. Then for my second method it just created the change needed since with each new tear the depth is getting small and smaller due to how many are located on the axis. </w:t>
      </w:r>
      <w:r w:rsidR="00FF2744">
        <w:t>So,</w:t>
      </w:r>
      <w:r w:rsidR="005A24D5">
        <w:t xml:space="preserve"> the equation that I came up for that was taking the height and dividing it by tiers and we can see</w:t>
      </w:r>
      <w:r w:rsidR="00FF2744">
        <w:t xml:space="preserve"> by</w:t>
      </w:r>
      <w:r w:rsidR="005A24D5">
        <w:t xml:space="preserve"> </w:t>
      </w:r>
      <w:r w:rsidR="00FF2744">
        <w:t>the result</w:t>
      </w:r>
      <w:r w:rsidR="005A24D5">
        <w:t xml:space="preserve"> that it worked (figure </w:t>
      </w:r>
      <w:r w:rsidR="00A77BCA">
        <w:t>7</w:t>
      </w:r>
      <w:r w:rsidR="005A24D5">
        <w:t>)</w:t>
      </w:r>
    </w:p>
    <w:p w14:paraId="71112264" w14:textId="513F46B3" w:rsidR="00F82512" w:rsidRPr="00F82512" w:rsidRDefault="00F82512" w:rsidP="00F82512">
      <w:pPr>
        <w:ind w:firstLine="0"/>
        <w:rPr>
          <w:b/>
          <w:bCs/>
        </w:rPr>
      </w:pPr>
      <w:r>
        <w:rPr>
          <w:b/>
        </w:rPr>
        <w:t>Image #4</w:t>
      </w:r>
    </w:p>
    <w:p w14:paraId="03EA9DF2" w14:textId="0FBDF5AA" w:rsidR="00355DCA" w:rsidRPr="00C31D30" w:rsidRDefault="009E6A2F" w:rsidP="00F82512">
      <w:pPr>
        <w:pStyle w:val="Heading5"/>
        <w:ind w:firstLine="0"/>
      </w:pPr>
      <w:r>
        <w:rPr>
          <w:noProof/>
        </w:rPr>
        <mc:AlternateContent>
          <mc:Choice Requires="wps">
            <w:drawing>
              <wp:anchor distT="0" distB="0" distL="114300" distR="114300" simplePos="0" relativeHeight="251669504" behindDoc="1" locked="0" layoutInCell="1" allowOverlap="1" wp14:anchorId="058623AC" wp14:editId="7E6392A6">
                <wp:simplePos x="0" y="0"/>
                <wp:positionH relativeFrom="column">
                  <wp:posOffset>457200</wp:posOffset>
                </wp:positionH>
                <wp:positionV relativeFrom="paragraph">
                  <wp:posOffset>834390</wp:posOffset>
                </wp:positionV>
                <wp:extent cx="247523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14:paraId="44C78F78" w14:textId="3D8AE246" w:rsidR="00CE4050" w:rsidRPr="00E412BA" w:rsidRDefault="00CE4050" w:rsidP="009E6A2F">
                            <w:pPr>
                              <w:pStyle w:val="Caption"/>
                              <w:rPr>
                                <w:noProof/>
                                <w:color w:val="auto"/>
                                <w:sz w:val="24"/>
                                <w:szCs w:val="24"/>
                              </w:rPr>
                            </w:pPr>
                            <w:r>
                              <w:t xml:space="preserve">Figure </w:t>
                            </w:r>
                            <w:fldSimple w:instr=" SEQ Figure \* ARABIC ">
                              <w:r w:rsidR="007C58DB">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623AC" id="Text Box 11" o:spid="_x0000_s1029" type="#_x0000_t202" style="position:absolute;margin-left:36pt;margin-top:65.7pt;width:194.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xsLgIAAGYEAAAOAAAAZHJzL2Uyb0RvYy54bWysVE1v2zAMvQ/YfxB0X5yPtS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" stroked="f">
                <v:textbox style="mso-fit-shape-to-text:t" inset="0,0,0,0">
                  <w:txbxContent>
                    <w:p w14:paraId="44C78F78" w14:textId="3D8AE246" w:rsidR="00CE4050" w:rsidRPr="00E412BA" w:rsidRDefault="00CE4050" w:rsidP="009E6A2F">
                      <w:pPr>
                        <w:pStyle w:val="Caption"/>
                        <w:rPr>
                          <w:noProof/>
                          <w:color w:val="auto"/>
                          <w:sz w:val="24"/>
                          <w:szCs w:val="24"/>
                        </w:rPr>
                      </w:pPr>
                      <w:r>
                        <w:t xml:space="preserve">Figure </w:t>
                      </w:r>
                      <w:fldSimple w:instr=" SEQ Figure \* ARABIC ">
                        <w:r w:rsidR="007C58DB">
                          <w:rPr>
                            <w:noProof/>
                          </w:rPr>
                          <w:t>4</w:t>
                        </w:r>
                      </w:fldSimple>
                    </w:p>
                  </w:txbxContent>
                </v:textbox>
                <w10:wrap type="tight"/>
              </v:shape>
            </w:pict>
          </mc:Fallback>
        </mc:AlternateContent>
      </w:r>
      <w:r w:rsidR="00F82512">
        <w:rPr>
          <w:noProof/>
        </w:rPr>
        <w:drawing>
          <wp:anchor distT="0" distB="0" distL="114300" distR="114300" simplePos="0" relativeHeight="251667456" behindDoc="1" locked="0" layoutInCell="1" allowOverlap="1" wp14:anchorId="20D1AD12" wp14:editId="3CECBFF6">
            <wp:simplePos x="0" y="0"/>
            <wp:positionH relativeFrom="column">
              <wp:posOffset>457200</wp:posOffset>
            </wp:positionH>
            <wp:positionV relativeFrom="paragraph">
              <wp:posOffset>-2875</wp:posOffset>
            </wp:positionV>
            <wp:extent cx="2475781" cy="780294"/>
            <wp:effectExtent l="0" t="0" r="1270" b="1270"/>
            <wp:wrapTight wrapText="bothSides">
              <wp:wrapPolygon edited="0">
                <wp:start x="0" y="0"/>
                <wp:lineTo x="0" y="21107"/>
                <wp:lineTo x="21445" y="21107"/>
                <wp:lineTo x="2144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5781" cy="780294"/>
                    </a:xfrm>
                    <a:prstGeom prst="rect">
                      <a:avLst/>
                    </a:prstGeom>
                  </pic:spPr>
                </pic:pic>
              </a:graphicData>
            </a:graphic>
          </wp:anchor>
        </w:drawing>
      </w:r>
      <w:r w:rsidR="00355DCA" w:rsidRPr="00C31D30">
        <w:t>.</w:t>
      </w:r>
    </w:p>
    <w:p w14:paraId="5A7D742D" w14:textId="23C980BC" w:rsidR="009E6A2F" w:rsidRDefault="009E6A2F" w:rsidP="009E6A2F">
      <w:pPr>
        <w:ind w:left="720"/>
      </w:pPr>
      <w:r>
        <w:t>For the creation of image 4 it consisted of 2 methods and some changing values in order to make it work. The first method consisted of the properties of the circles in order to find the x and y coordinates as well as the properties needed to get the radius of the circles as it got smaller and how much of the circle was drawn. The second method is what drew the circles as well as shifting them to the places they needed to be. For the second method I needed to calculate how far apart the inner circles were and had to move them over by</w:t>
      </w:r>
      <w:r w:rsidR="00526A98">
        <w:t xml:space="preserve"> a variable name </w:t>
      </w:r>
      <w:proofErr w:type="spellStart"/>
      <w:r w:rsidR="00526A98">
        <w:t>newrad</w:t>
      </w:r>
      <w:proofErr w:type="spellEnd"/>
      <w:r w:rsidR="00526A98">
        <w:t xml:space="preserve"> I created that would be the radius/3 and that would then be multiplied by 2 to create another variable that would be added or subtracted in order to move it up or down depending if you put it on the x or y axis and would then have the radius of the variable </w:t>
      </w:r>
      <w:proofErr w:type="spellStart"/>
      <w:r w:rsidR="00526A98">
        <w:t>newrad</w:t>
      </w:r>
      <w:proofErr w:type="spellEnd"/>
      <w:r w:rsidR="00526A98">
        <w:t xml:space="preserve"> in </w:t>
      </w:r>
      <w:r w:rsidR="00526A98">
        <w:lastRenderedPageBreak/>
        <w:t>each new circle which would then make them smaller and smaller by doing it recursively</w:t>
      </w:r>
      <w:r w:rsidR="00D52747">
        <w:t xml:space="preserve"> </w:t>
      </w:r>
      <w:r w:rsidR="004B3BD9">
        <w:t xml:space="preserve">there for looking like figure </w:t>
      </w:r>
      <w:r w:rsidR="00A77BCA">
        <w:t>8</w:t>
      </w:r>
    </w:p>
    <w:p w14:paraId="2EAE7379" w14:textId="7AD7B58E" w:rsidR="004B3BD9" w:rsidRDefault="004B3BD9" w:rsidP="004B3BD9">
      <w:r w:rsidRPr="004B3BD9">
        <w:rPr>
          <w:b/>
        </w:rPr>
        <w:t>Experimental Results</w:t>
      </w:r>
    </w:p>
    <w:p w14:paraId="1B7DDD0E" w14:textId="7EBAD895" w:rsidR="00AD27D4" w:rsidRDefault="00A77BCA" w:rsidP="00AD27D4">
      <w:r>
        <w:rPr>
          <w:noProof/>
        </w:rPr>
        <mc:AlternateContent>
          <mc:Choice Requires="wps">
            <w:drawing>
              <wp:anchor distT="0" distB="0" distL="114300" distR="114300" simplePos="0" relativeHeight="251680768" behindDoc="1" locked="0" layoutInCell="1" allowOverlap="1" wp14:anchorId="1AF6612B" wp14:editId="034160DB">
                <wp:simplePos x="0" y="0"/>
                <wp:positionH relativeFrom="column">
                  <wp:posOffset>0</wp:posOffset>
                </wp:positionH>
                <wp:positionV relativeFrom="paragraph">
                  <wp:posOffset>4624705</wp:posOffset>
                </wp:positionV>
                <wp:extent cx="284797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5EBD41F9" w14:textId="0ED0F745" w:rsidR="00A77BCA" w:rsidRPr="0015421D" w:rsidRDefault="00A77BCA" w:rsidP="00A77BCA">
                            <w:pPr>
                              <w:pStyle w:val="Caption"/>
                              <w:rPr>
                                <w:noProof/>
                                <w:sz w:val="24"/>
                                <w:szCs w:val="24"/>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6612B" id="Text Box 19" o:spid="_x0000_s1030" type="#_x0000_t202" style="position:absolute;left:0;text-align:left;margin-left:0;margin-top:364.15pt;width:224.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" stroked="f">
                <v:textbox style="mso-fit-shape-to-text:t" inset="0,0,0,0">
                  <w:txbxContent>
                    <w:p w14:paraId="5EBD41F9" w14:textId="0ED0F745" w:rsidR="00A77BCA" w:rsidRPr="0015421D" w:rsidRDefault="00A77BCA" w:rsidP="00A77BCA">
                      <w:pPr>
                        <w:pStyle w:val="Caption"/>
                        <w:rPr>
                          <w:noProof/>
                          <w:sz w:val="24"/>
                          <w:szCs w:val="24"/>
                        </w:rPr>
                      </w:pPr>
                      <w:r>
                        <w:t>Figure 10</w:t>
                      </w:r>
                    </w:p>
                  </w:txbxContent>
                </v:textbox>
                <w10:wrap type="tight"/>
              </v:shape>
            </w:pict>
          </mc:Fallback>
        </mc:AlternateContent>
      </w:r>
      <w:r>
        <w:rPr>
          <w:noProof/>
        </w:rPr>
        <w:drawing>
          <wp:anchor distT="0" distB="0" distL="114300" distR="114300" simplePos="0" relativeHeight="251678720" behindDoc="1" locked="0" layoutInCell="1" allowOverlap="1" wp14:anchorId="41705017" wp14:editId="42CF5188">
            <wp:simplePos x="0" y="0"/>
            <wp:positionH relativeFrom="margin">
              <wp:align>left</wp:align>
            </wp:positionH>
            <wp:positionV relativeFrom="paragraph">
              <wp:posOffset>3510316</wp:posOffset>
            </wp:positionV>
            <wp:extent cx="2847975" cy="1057275"/>
            <wp:effectExtent l="0" t="0" r="9525" b="9525"/>
            <wp:wrapTight wrapText="bothSides">
              <wp:wrapPolygon edited="0">
                <wp:start x="0" y="0"/>
                <wp:lineTo x="0" y="21405"/>
                <wp:lineTo x="21528" y="21405"/>
                <wp:lineTo x="2152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1057275"/>
                    </a:xfrm>
                    <a:prstGeom prst="rect">
                      <a:avLst/>
                    </a:prstGeom>
                  </pic:spPr>
                </pic:pic>
              </a:graphicData>
            </a:graphic>
          </wp:anchor>
        </w:drawing>
      </w:r>
      <w:r>
        <w:rPr>
          <w:noProof/>
        </w:rPr>
        <w:drawing>
          <wp:anchor distT="0" distB="0" distL="114300" distR="114300" simplePos="0" relativeHeight="251675648" behindDoc="1" locked="0" layoutInCell="1" allowOverlap="1" wp14:anchorId="64F714D9" wp14:editId="07239AB2">
            <wp:simplePos x="0" y="0"/>
            <wp:positionH relativeFrom="margin">
              <wp:posOffset>25879</wp:posOffset>
            </wp:positionH>
            <wp:positionV relativeFrom="paragraph">
              <wp:posOffset>4583095</wp:posOffset>
            </wp:positionV>
            <wp:extent cx="2907665" cy="2180590"/>
            <wp:effectExtent l="0" t="0" r="6985" b="0"/>
            <wp:wrapTight wrapText="bothSides">
              <wp:wrapPolygon edited="0">
                <wp:start x="0" y="0"/>
                <wp:lineTo x="0" y="21323"/>
                <wp:lineTo x="21510" y="21323"/>
                <wp:lineTo x="2151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quares.png"/>
                    <pic:cNvPicPr/>
                  </pic:nvPicPr>
                  <pic:blipFill>
                    <a:blip r:embed="rId14">
                      <a:extLst>
                        <a:ext uri="{28A0092B-C50C-407E-A947-70E740481C1C}">
                          <a14:useLocalDpi xmlns:a14="http://schemas.microsoft.com/office/drawing/2010/main" val="0"/>
                        </a:ext>
                      </a:extLst>
                    </a:blip>
                    <a:stretch>
                      <a:fillRect/>
                    </a:stretch>
                  </pic:blipFill>
                  <pic:spPr>
                    <a:xfrm>
                      <a:off x="0" y="0"/>
                      <a:ext cx="2907665" cy="2180590"/>
                    </a:xfrm>
                    <a:prstGeom prst="rect">
                      <a:avLst/>
                    </a:prstGeom>
                  </pic:spPr>
                </pic:pic>
              </a:graphicData>
            </a:graphic>
          </wp:anchor>
        </w:drawing>
      </w:r>
      <w:r>
        <w:rPr>
          <w:noProof/>
        </w:rPr>
        <mc:AlternateContent>
          <mc:Choice Requires="wps">
            <w:drawing>
              <wp:anchor distT="0" distB="0" distL="114300" distR="114300" simplePos="0" relativeHeight="251674624" behindDoc="1" locked="0" layoutInCell="1" allowOverlap="1" wp14:anchorId="6E894F25" wp14:editId="560B9298">
                <wp:simplePos x="0" y="0"/>
                <wp:positionH relativeFrom="margin">
                  <wp:align>left</wp:align>
                </wp:positionH>
                <wp:positionV relativeFrom="paragraph">
                  <wp:posOffset>3300861</wp:posOffset>
                </wp:positionV>
                <wp:extent cx="3498215" cy="635"/>
                <wp:effectExtent l="0" t="0" r="6985" b="0"/>
                <wp:wrapTight wrapText="bothSides">
                  <wp:wrapPolygon edited="0">
                    <wp:start x="0" y="0"/>
                    <wp:lineTo x="0" y="20026"/>
                    <wp:lineTo x="21526" y="20026"/>
                    <wp:lineTo x="2152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wps:spPr>
                      <wps:txbx>
                        <w:txbxContent>
                          <w:p w14:paraId="292EDFE2" w14:textId="0603969C" w:rsidR="00CE4050" w:rsidRPr="007E675F" w:rsidRDefault="00CE4050" w:rsidP="00AD27D4">
                            <w:pPr>
                              <w:pStyle w:val="Caption"/>
                              <w:rPr>
                                <w:noProof/>
                                <w:sz w:val="24"/>
                                <w:szCs w:val="24"/>
                              </w:rPr>
                            </w:pPr>
                            <w:r>
                              <w:t xml:space="preserve">Figure </w:t>
                            </w:r>
                            <w:r w:rsidR="00A77BCA">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894F25" id="Text Box 15" o:spid="_x0000_s1031" type="#_x0000_t202" style="position:absolute;left:0;text-align:left;margin-left:0;margin-top:259.9pt;width:275.45pt;height:.05pt;z-index:-251641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" stroked="f">
                <v:textbox style="mso-fit-shape-to-text:t" inset="0,0,0,0">
                  <w:txbxContent>
                    <w:p w14:paraId="292EDFE2" w14:textId="0603969C" w:rsidR="00CE4050" w:rsidRPr="007E675F" w:rsidRDefault="00CE4050" w:rsidP="00AD27D4">
                      <w:pPr>
                        <w:pStyle w:val="Caption"/>
                        <w:rPr>
                          <w:noProof/>
                          <w:sz w:val="24"/>
                          <w:szCs w:val="24"/>
                        </w:rPr>
                      </w:pPr>
                      <w:r>
                        <w:t xml:space="preserve">Figure </w:t>
                      </w:r>
                      <w:r w:rsidR="00A77BCA">
                        <w:t>5</w:t>
                      </w:r>
                    </w:p>
                  </w:txbxContent>
                </v:textbox>
                <w10:wrap type="tight" anchorx="margin"/>
              </v:shape>
            </w:pict>
          </mc:Fallback>
        </mc:AlternateContent>
      </w:r>
      <w:r>
        <w:rPr>
          <w:noProof/>
        </w:rPr>
        <w:drawing>
          <wp:anchor distT="0" distB="0" distL="114300" distR="114300" simplePos="0" relativeHeight="251670528" behindDoc="1" locked="0" layoutInCell="1" allowOverlap="1" wp14:anchorId="436B4BE8" wp14:editId="74604235">
            <wp:simplePos x="0" y="0"/>
            <wp:positionH relativeFrom="margin">
              <wp:align>left</wp:align>
            </wp:positionH>
            <wp:positionV relativeFrom="paragraph">
              <wp:posOffset>699135</wp:posOffset>
            </wp:positionV>
            <wp:extent cx="2873375" cy="2656840"/>
            <wp:effectExtent l="0" t="0" r="3175" b="0"/>
            <wp:wrapTight wrapText="bothSides">
              <wp:wrapPolygon edited="0">
                <wp:start x="0" y="0"/>
                <wp:lineTo x="0" y="21373"/>
                <wp:lineTo x="21481" y="21373"/>
                <wp:lineTo x="2148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8617" cy="2671015"/>
                    </a:xfrm>
                    <a:prstGeom prst="rect">
                      <a:avLst/>
                    </a:prstGeom>
                  </pic:spPr>
                </pic:pic>
              </a:graphicData>
            </a:graphic>
            <wp14:sizeRelH relativeFrom="margin">
              <wp14:pctWidth>0</wp14:pctWidth>
            </wp14:sizeRelH>
            <wp14:sizeRelV relativeFrom="margin">
              <wp14:pctHeight>0</wp14:pctHeight>
            </wp14:sizeRelV>
          </wp:anchor>
        </w:drawing>
      </w:r>
      <w:r w:rsidR="00AD27D4">
        <w:rPr>
          <w:noProof/>
        </w:rPr>
        <mc:AlternateContent>
          <mc:Choice Requires="wps">
            <w:drawing>
              <wp:anchor distT="0" distB="0" distL="114300" distR="114300" simplePos="0" relativeHeight="251677696" behindDoc="1" locked="0" layoutInCell="1" allowOverlap="1" wp14:anchorId="0D680122" wp14:editId="1B1869BA">
                <wp:simplePos x="0" y="0"/>
                <wp:positionH relativeFrom="column">
                  <wp:posOffset>-224790</wp:posOffset>
                </wp:positionH>
                <wp:positionV relativeFrom="paragraph">
                  <wp:posOffset>6568440</wp:posOffset>
                </wp:positionV>
                <wp:extent cx="290766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907665" cy="635"/>
                        </a:xfrm>
                        <a:prstGeom prst="rect">
                          <a:avLst/>
                        </a:prstGeom>
                        <a:solidFill>
                          <a:prstClr val="white"/>
                        </a:solidFill>
                        <a:ln>
                          <a:noFill/>
                        </a:ln>
                      </wps:spPr>
                      <wps:txbx>
                        <w:txbxContent>
                          <w:p w14:paraId="090DF191" w14:textId="22811881" w:rsidR="00CE4050" w:rsidRPr="000A76C2" w:rsidRDefault="00CE4050" w:rsidP="00CE4050">
                            <w:pPr>
                              <w:pStyle w:val="Caption"/>
                            </w:pPr>
                            <w:r>
                              <w:t xml:space="preserve">Figure </w:t>
                            </w:r>
                            <w:r w:rsidR="00A77BCA">
                              <w:t>9 completed version and meets requirements of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80122" id="Text Box 17" o:spid="_x0000_s1032" type="#_x0000_t202" style="position:absolute;left:0;text-align:left;margin-left:-17.7pt;margin-top:517.2pt;width:228.9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c7LwIAAGYEAAAOAAAAZHJzL2Uyb0RvYy54bWysVMFu2zAMvQ/YPwi6L04yN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" stroked="f">
                <v:textbox style="mso-fit-shape-to-text:t" inset="0,0,0,0">
                  <w:txbxContent>
                    <w:p w14:paraId="090DF191" w14:textId="22811881" w:rsidR="00CE4050" w:rsidRPr="000A76C2" w:rsidRDefault="00CE4050" w:rsidP="00CE4050">
                      <w:pPr>
                        <w:pStyle w:val="Caption"/>
                      </w:pPr>
                      <w:r>
                        <w:t xml:space="preserve">Figure </w:t>
                      </w:r>
                      <w:r w:rsidR="00A77BCA">
                        <w:t>9 completed version and meets requirements of figure 1</w:t>
                      </w:r>
                    </w:p>
                  </w:txbxContent>
                </v:textbox>
                <w10:wrap type="tight"/>
              </v:shape>
            </w:pict>
          </mc:Fallback>
        </mc:AlternateContent>
      </w:r>
      <w:r w:rsidR="004B3BD9">
        <w:tab/>
        <w:t>During my testin</w:t>
      </w:r>
      <w:r w:rsidR="00801F24">
        <w:t>g I ran into the problem of not knowing how to shift the inner most squares to the corners which resulted with me having the following image</w:t>
      </w:r>
      <w:r w:rsidR="00801F24">
        <w:rPr>
          <w:noProof/>
        </w:rPr>
        <mc:AlternateContent>
          <mc:Choice Requires="wps">
            <w:drawing>
              <wp:anchor distT="0" distB="0" distL="114300" distR="114300" simplePos="0" relativeHeight="251672576" behindDoc="1" locked="0" layoutInCell="1" allowOverlap="1" wp14:anchorId="7E9025B1" wp14:editId="58DDFA0F">
                <wp:simplePos x="0" y="0"/>
                <wp:positionH relativeFrom="column">
                  <wp:posOffset>0</wp:posOffset>
                </wp:positionH>
                <wp:positionV relativeFrom="paragraph">
                  <wp:posOffset>4728210</wp:posOffset>
                </wp:positionV>
                <wp:extent cx="429577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4351BDE6" w14:textId="31B0C047" w:rsidR="00CE4050" w:rsidRPr="002B2E6C" w:rsidRDefault="00CE4050" w:rsidP="00801F24">
                            <w:pPr>
                              <w:pStyle w:val="Caption"/>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025B1" id="Text Box 13" o:spid="_x0000_s1033" type="#_x0000_t202" style="position:absolute;left:0;text-align:left;margin-left:0;margin-top:372.3pt;width:338.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" stroked="f">
                <v:textbox style="mso-fit-shape-to-text:t" inset="0,0,0,0">
                  <w:txbxContent>
                    <w:p w14:paraId="4351BDE6" w14:textId="31B0C047" w:rsidR="00CE4050" w:rsidRPr="002B2E6C" w:rsidRDefault="00CE4050" w:rsidP="00801F24">
                      <w:pPr>
                        <w:pStyle w:val="Caption"/>
                        <w:rPr>
                          <w:sz w:val="24"/>
                          <w:szCs w:val="24"/>
                        </w:rPr>
                      </w:pPr>
                    </w:p>
                  </w:txbxContent>
                </v:textbox>
                <w10:wrap type="tight"/>
              </v:shape>
            </w:pict>
          </mc:Fallback>
        </mc:AlternateContent>
      </w:r>
      <w:r w:rsidR="00801F24">
        <w:t xml:space="preserve">. In order to move the squares to the corners I figures that I needed to move </w:t>
      </w:r>
      <w:proofErr w:type="gramStart"/>
      <w:r w:rsidR="00801F24">
        <w:t>array[</w:t>
      </w:r>
      <w:proofErr w:type="gramEnd"/>
      <w:r w:rsidR="00801F24">
        <w:t xml:space="preserve">0] in order to move it left or right and array[1] to move it up and down. Once I got the squares in the right </w:t>
      </w:r>
      <w:proofErr w:type="gramStart"/>
      <w:r w:rsidR="00801F24">
        <w:t>place</w:t>
      </w:r>
      <w:proofErr w:type="gramEnd"/>
      <w:r w:rsidR="00801F24">
        <w:t xml:space="preserve"> I tested how long it would take </w:t>
      </w:r>
      <w:r w:rsidR="00AD27D4">
        <w:t>.1</w:t>
      </w:r>
      <w:r>
        <w:t>7</w:t>
      </w:r>
      <w:r w:rsidR="00AD27D4">
        <w:t xml:space="preserve"> seconds to make the first image figur</w:t>
      </w:r>
      <w:r>
        <w:t>e 9 and the second required square it took .17 seconds and the final required figure took .29 seconds see figure 10.</w:t>
      </w:r>
    </w:p>
    <w:p w14:paraId="6113C1C4" w14:textId="4DFD5CEF" w:rsidR="00680810" w:rsidRDefault="00680810" w:rsidP="00680810">
      <w:pPr>
        <w:ind w:firstLine="0"/>
      </w:pPr>
    </w:p>
    <w:p w14:paraId="0BE329C6" w14:textId="24C64874" w:rsidR="00680810" w:rsidRDefault="00680810" w:rsidP="00680810">
      <w:pPr>
        <w:ind w:firstLine="0"/>
      </w:pPr>
    </w:p>
    <w:p w14:paraId="65D65478" w14:textId="6A7360A0" w:rsidR="00680810" w:rsidRDefault="00680810" w:rsidP="00680810">
      <w:pPr>
        <w:ind w:firstLine="0"/>
      </w:pPr>
    </w:p>
    <w:p w14:paraId="674EBC94" w14:textId="52A56D87" w:rsidR="00680810" w:rsidRDefault="00680810" w:rsidP="00680810">
      <w:pPr>
        <w:ind w:firstLine="0"/>
      </w:pPr>
    </w:p>
    <w:p w14:paraId="2F67C63C" w14:textId="3B2CBEBE" w:rsidR="00680810" w:rsidRDefault="00680810" w:rsidP="00680810">
      <w:pPr>
        <w:ind w:firstLine="0"/>
      </w:pPr>
    </w:p>
    <w:p w14:paraId="3E9E5BC9" w14:textId="5C3402E9" w:rsidR="00680810" w:rsidRDefault="00680810" w:rsidP="00680810">
      <w:pPr>
        <w:ind w:firstLine="0"/>
      </w:pPr>
    </w:p>
    <w:p w14:paraId="52609D21" w14:textId="5F78D7D3" w:rsidR="00680810" w:rsidRDefault="00680810" w:rsidP="00680810">
      <w:pPr>
        <w:ind w:firstLine="0"/>
      </w:pPr>
    </w:p>
    <w:p w14:paraId="39FC9584" w14:textId="2A00B6F5" w:rsidR="00680810" w:rsidRDefault="00680810" w:rsidP="00680810">
      <w:pPr>
        <w:ind w:firstLine="0"/>
      </w:pPr>
    </w:p>
    <w:p w14:paraId="78778BD9" w14:textId="1D3D028A" w:rsidR="00680810" w:rsidRDefault="00680810" w:rsidP="00680810">
      <w:pPr>
        <w:ind w:firstLine="0"/>
      </w:pPr>
    </w:p>
    <w:p w14:paraId="4897219A" w14:textId="68F0F6FF" w:rsidR="00680810" w:rsidRDefault="00680810" w:rsidP="00680810">
      <w:pPr>
        <w:ind w:firstLine="0"/>
      </w:pPr>
    </w:p>
    <w:p w14:paraId="7F407D9C" w14:textId="49CE3EE5" w:rsidR="00680810" w:rsidRDefault="00653199" w:rsidP="00680810">
      <w:r>
        <w:rPr>
          <w:noProof/>
        </w:rPr>
        <w:lastRenderedPageBreak/>
        <mc:AlternateContent>
          <mc:Choice Requires="wps">
            <w:drawing>
              <wp:anchor distT="0" distB="0" distL="114300" distR="114300" simplePos="0" relativeHeight="251686912" behindDoc="1" locked="0" layoutInCell="1" allowOverlap="1" wp14:anchorId="084FB9A7" wp14:editId="58DECDBD">
                <wp:simplePos x="0" y="0"/>
                <wp:positionH relativeFrom="column">
                  <wp:posOffset>0</wp:posOffset>
                </wp:positionH>
                <wp:positionV relativeFrom="paragraph">
                  <wp:posOffset>5758180</wp:posOffset>
                </wp:positionV>
                <wp:extent cx="302450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3024505" cy="635"/>
                        </a:xfrm>
                        <a:prstGeom prst="rect">
                          <a:avLst/>
                        </a:prstGeom>
                        <a:solidFill>
                          <a:prstClr val="white"/>
                        </a:solidFill>
                        <a:ln>
                          <a:noFill/>
                        </a:ln>
                      </wps:spPr>
                      <wps:txbx>
                        <w:txbxContent>
                          <w:p w14:paraId="31A2F311" w14:textId="383A412D" w:rsidR="00653199" w:rsidRPr="000975E9" w:rsidRDefault="00653199" w:rsidP="00653199">
                            <w:pPr>
                              <w:pStyle w:val="Caption"/>
                              <w:rPr>
                                <w:noProof/>
                                <w:sz w:val="24"/>
                                <w:szCs w:val="24"/>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FB9A7" id="Text Box 24" o:spid="_x0000_s1034" type="#_x0000_t202" style="position:absolute;left:0;text-align:left;margin-left:0;margin-top:453.4pt;width:238.1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" stroked="f">
                <v:textbox style="mso-fit-shape-to-text:t" inset="0,0,0,0">
                  <w:txbxContent>
                    <w:p w14:paraId="31A2F311" w14:textId="383A412D" w:rsidR="00653199" w:rsidRPr="000975E9" w:rsidRDefault="00653199" w:rsidP="00653199">
                      <w:pPr>
                        <w:pStyle w:val="Caption"/>
                        <w:rPr>
                          <w:noProof/>
                          <w:sz w:val="24"/>
                          <w:szCs w:val="24"/>
                        </w:rPr>
                      </w:pPr>
                      <w:r>
                        <w:t>Figure 7</w:t>
                      </w:r>
                    </w:p>
                  </w:txbxContent>
                </v:textbox>
                <w10:wrap type="tight"/>
              </v:shape>
            </w:pict>
          </mc:Fallback>
        </mc:AlternateContent>
      </w:r>
      <w:r>
        <w:rPr>
          <w:noProof/>
        </w:rPr>
        <w:drawing>
          <wp:anchor distT="0" distB="0" distL="114300" distR="114300" simplePos="0" relativeHeight="251684864" behindDoc="1" locked="0" layoutInCell="1" allowOverlap="1" wp14:anchorId="1E99F725" wp14:editId="34DF5636">
            <wp:simplePos x="0" y="0"/>
            <wp:positionH relativeFrom="margin">
              <wp:align>left</wp:align>
            </wp:positionH>
            <wp:positionV relativeFrom="paragraph">
              <wp:posOffset>3433013</wp:posOffset>
            </wp:positionV>
            <wp:extent cx="3024996" cy="2268747"/>
            <wp:effectExtent l="0" t="0" r="4445" b="0"/>
            <wp:wrapTight wrapText="bothSides">
              <wp:wrapPolygon edited="0">
                <wp:start x="0" y="0"/>
                <wp:lineTo x="0" y="21406"/>
                <wp:lineTo x="21496" y="21406"/>
                <wp:lineTo x="2149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2.png"/>
                    <pic:cNvPicPr/>
                  </pic:nvPicPr>
                  <pic:blipFill>
                    <a:blip r:embed="rId16">
                      <a:extLst>
                        <a:ext uri="{28A0092B-C50C-407E-A947-70E740481C1C}">
                          <a14:useLocalDpi xmlns:a14="http://schemas.microsoft.com/office/drawing/2010/main" val="0"/>
                        </a:ext>
                      </a:extLst>
                    </a:blip>
                    <a:stretch>
                      <a:fillRect/>
                    </a:stretch>
                  </pic:blipFill>
                  <pic:spPr>
                    <a:xfrm>
                      <a:off x="0" y="0"/>
                      <a:ext cx="3024996" cy="2268747"/>
                    </a:xfrm>
                    <a:prstGeom prst="rect">
                      <a:avLst/>
                    </a:prstGeom>
                  </pic:spPr>
                </pic:pic>
              </a:graphicData>
            </a:graphic>
          </wp:anchor>
        </w:drawing>
      </w:r>
      <w:r w:rsidR="00680810">
        <w:rPr>
          <w:noProof/>
        </w:rPr>
        <mc:AlternateContent>
          <mc:Choice Requires="wps">
            <w:drawing>
              <wp:anchor distT="0" distB="0" distL="114300" distR="114300" simplePos="0" relativeHeight="251683840" behindDoc="1" locked="0" layoutInCell="1" allowOverlap="1" wp14:anchorId="72DB79D0" wp14:editId="0B806C9C">
                <wp:simplePos x="0" y="0"/>
                <wp:positionH relativeFrom="column">
                  <wp:posOffset>0</wp:posOffset>
                </wp:positionH>
                <wp:positionV relativeFrom="paragraph">
                  <wp:posOffset>1989455</wp:posOffset>
                </wp:positionV>
                <wp:extent cx="278955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789555" cy="635"/>
                        </a:xfrm>
                        <a:prstGeom prst="rect">
                          <a:avLst/>
                        </a:prstGeom>
                        <a:solidFill>
                          <a:prstClr val="white"/>
                        </a:solidFill>
                        <a:ln>
                          <a:noFill/>
                        </a:ln>
                      </wps:spPr>
                      <wps:txbx>
                        <w:txbxContent>
                          <w:p w14:paraId="39CFAD0C" w14:textId="7B113B42" w:rsidR="00680810" w:rsidRPr="00156DE1" w:rsidRDefault="00680810" w:rsidP="00680810">
                            <w:pPr>
                              <w:pStyle w:val="Caption"/>
                              <w:rPr>
                                <w:noProof/>
                                <w:sz w:val="24"/>
                                <w:szCs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B79D0" id="Text Box 22" o:spid="_x0000_s1035" type="#_x0000_t202" style="position:absolute;left:0;text-align:left;margin-left:0;margin-top:156.65pt;width:219.6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" stroked="f">
                <v:textbox style="mso-fit-shape-to-text:t" inset="0,0,0,0">
                  <w:txbxContent>
                    <w:p w14:paraId="39CFAD0C" w14:textId="7B113B42" w:rsidR="00680810" w:rsidRPr="00156DE1" w:rsidRDefault="00680810" w:rsidP="00680810">
                      <w:pPr>
                        <w:pStyle w:val="Caption"/>
                        <w:rPr>
                          <w:noProof/>
                          <w:sz w:val="24"/>
                          <w:szCs w:val="24"/>
                        </w:rPr>
                      </w:pPr>
                      <w:r>
                        <w:t>Figure 6</w:t>
                      </w:r>
                    </w:p>
                  </w:txbxContent>
                </v:textbox>
                <w10:wrap type="tight"/>
              </v:shape>
            </w:pict>
          </mc:Fallback>
        </mc:AlternateContent>
      </w:r>
      <w:r w:rsidR="00680810">
        <w:rPr>
          <w:noProof/>
        </w:rPr>
        <w:drawing>
          <wp:anchor distT="0" distB="0" distL="114300" distR="114300" simplePos="0" relativeHeight="251681792" behindDoc="1" locked="0" layoutInCell="1" allowOverlap="1" wp14:anchorId="2BE6FF4F" wp14:editId="7C8D8EBC">
            <wp:simplePos x="0" y="0"/>
            <wp:positionH relativeFrom="column">
              <wp:posOffset>0</wp:posOffset>
            </wp:positionH>
            <wp:positionV relativeFrom="paragraph">
              <wp:posOffset>0</wp:posOffset>
            </wp:positionV>
            <wp:extent cx="2789609" cy="1932317"/>
            <wp:effectExtent l="0" t="0" r="0" b="0"/>
            <wp:wrapTight wrapText="bothSides">
              <wp:wrapPolygon edited="0">
                <wp:start x="0" y="0"/>
                <wp:lineTo x="0" y="21295"/>
                <wp:lineTo x="21389" y="21295"/>
                <wp:lineTo x="2138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rcles.png"/>
                    <pic:cNvPicPr/>
                  </pic:nvPicPr>
                  <pic:blipFill>
                    <a:blip r:embed="rId17">
                      <a:extLst>
                        <a:ext uri="{28A0092B-C50C-407E-A947-70E740481C1C}">
                          <a14:useLocalDpi xmlns:a14="http://schemas.microsoft.com/office/drawing/2010/main" val="0"/>
                        </a:ext>
                      </a:extLst>
                    </a:blip>
                    <a:stretch>
                      <a:fillRect/>
                    </a:stretch>
                  </pic:blipFill>
                  <pic:spPr>
                    <a:xfrm>
                      <a:off x="0" y="0"/>
                      <a:ext cx="2789609" cy="1932317"/>
                    </a:xfrm>
                    <a:prstGeom prst="rect">
                      <a:avLst/>
                    </a:prstGeom>
                  </pic:spPr>
                </pic:pic>
              </a:graphicData>
            </a:graphic>
          </wp:anchor>
        </w:drawing>
      </w:r>
      <w:r w:rsidR="00680810">
        <w:t xml:space="preserve">For the second image </w:t>
      </w:r>
      <w:r w:rsidR="00C14E74">
        <w:t xml:space="preserve">I used the model that was given to use and only edited one line in order to move the radius </w:t>
      </w:r>
      <w:r>
        <w:t xml:space="preserve">to the left and in order to meet the requirements of the three images all that was needed to do was change the number of circles and change the percentage of the used radius. Figure 6 is an example for the first </w:t>
      </w:r>
      <w:proofErr w:type="gramStart"/>
      <w:r>
        <w:t>requirement</w:t>
      </w:r>
      <w:proofErr w:type="gramEnd"/>
      <w:r>
        <w:t xml:space="preserve"> and this only required the x to be </w:t>
      </w:r>
      <w:proofErr w:type="spellStart"/>
      <w:r>
        <w:t>x+radius</w:t>
      </w:r>
      <w:proofErr w:type="spellEnd"/>
      <w:r>
        <w:t xml:space="preserve"> to move left. The run time for this one is as follows circles a. is .35 seconds while circle b. is .16 seconds and the final circle is .25 seconds.</w:t>
      </w:r>
    </w:p>
    <w:p w14:paraId="1CA48E7F" w14:textId="4A8C46CA" w:rsidR="00653199" w:rsidRDefault="00653199" w:rsidP="00653199">
      <w:pPr>
        <w:keepNext/>
      </w:pPr>
    </w:p>
    <w:p w14:paraId="51B37AC2" w14:textId="3044F771" w:rsidR="00653199" w:rsidRDefault="00653199" w:rsidP="00680810">
      <w:r>
        <w:t>For image 3 I ran into the most problems due to not having first drawn the requirements and instead gone straight to coding</w:t>
      </w:r>
      <w:r w:rsidR="006136A3">
        <w:t xml:space="preserve"> which wasn’t the best approach. After this I decided to draw the figure and</w:t>
      </w:r>
      <w:r w:rsidR="001877D4">
        <w:t xml:space="preserve"> figure out the dimensions as well as writing the code needed to just draw lines on </w:t>
      </w:r>
      <w:proofErr w:type="gramStart"/>
      <w:r w:rsidR="001877D4">
        <w:t>it’s</w:t>
      </w:r>
      <w:proofErr w:type="gramEnd"/>
      <w:r w:rsidR="001877D4">
        <w:t xml:space="preserve"> own. I first started with a straight line and then decided to cut it and break it into two lines after that I tried to see how much I had to alter the x and y in order to create the lines and at the correct angles. This proved most challenging and required lots of tinkering till the right amounts were found and the final image was </w:t>
      </w:r>
      <w:proofErr w:type="gramStart"/>
      <w:r w:rsidR="001877D4">
        <w:t>met(</w:t>
      </w:r>
      <w:proofErr w:type="gramEnd"/>
      <w:r w:rsidR="001877D4">
        <w:t>figure 7). The run time for image 3 a. is .14 seconds. Image 3b. is .16 seconds and for 3c the runtime is .23 seconds.</w:t>
      </w:r>
    </w:p>
    <w:p w14:paraId="60D56EE9" w14:textId="7121B8FF" w:rsidR="001877D4" w:rsidRDefault="007C58DB" w:rsidP="001877D4">
      <w:pPr>
        <w:ind w:firstLine="0"/>
      </w:pPr>
      <w:r>
        <w:rPr>
          <w:noProof/>
        </w:rPr>
        <w:lastRenderedPageBreak/>
        <mc:AlternateContent>
          <mc:Choice Requires="wps">
            <w:drawing>
              <wp:anchor distT="0" distB="0" distL="114300" distR="114300" simplePos="0" relativeHeight="251693056" behindDoc="1" locked="0" layoutInCell="1" allowOverlap="1" wp14:anchorId="40074A4E" wp14:editId="2A2C3AEA">
                <wp:simplePos x="0" y="0"/>
                <wp:positionH relativeFrom="column">
                  <wp:posOffset>0</wp:posOffset>
                </wp:positionH>
                <wp:positionV relativeFrom="paragraph">
                  <wp:posOffset>5224145</wp:posOffset>
                </wp:positionV>
                <wp:extent cx="2180590"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2180590" cy="635"/>
                        </a:xfrm>
                        <a:prstGeom prst="rect">
                          <a:avLst/>
                        </a:prstGeom>
                        <a:solidFill>
                          <a:prstClr val="white"/>
                        </a:solidFill>
                        <a:ln>
                          <a:noFill/>
                        </a:ln>
                      </wps:spPr>
                      <wps:txbx>
                        <w:txbxContent>
                          <w:p w14:paraId="10606F60" w14:textId="6E908C7D" w:rsidR="007C58DB" w:rsidRPr="000245F8" w:rsidRDefault="007C58DB" w:rsidP="007C58DB">
                            <w:pPr>
                              <w:pStyle w:val="Caption"/>
                              <w:rPr>
                                <w:noProof/>
                                <w:sz w:val="24"/>
                                <w:szCs w:val="24"/>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74A4E" id="Text Box 28" o:spid="_x0000_s1036" type="#_x0000_t202" style="position:absolute;margin-left:0;margin-top:411.35pt;width:171.7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" stroked="f">
                <v:textbox style="mso-fit-shape-to-text:t" inset="0,0,0,0">
                  <w:txbxContent>
                    <w:p w14:paraId="10606F60" w14:textId="6E908C7D" w:rsidR="007C58DB" w:rsidRPr="000245F8" w:rsidRDefault="007C58DB" w:rsidP="007C58DB">
                      <w:pPr>
                        <w:pStyle w:val="Caption"/>
                        <w:rPr>
                          <w:noProof/>
                          <w:sz w:val="24"/>
                          <w:szCs w:val="24"/>
                        </w:rPr>
                      </w:pPr>
                      <w:r>
                        <w:t>Figure 11</w:t>
                      </w:r>
                    </w:p>
                  </w:txbxContent>
                </v:textbox>
                <w10:wrap type="tight"/>
              </v:shape>
            </w:pict>
          </mc:Fallback>
        </mc:AlternateContent>
      </w:r>
      <w:r>
        <w:rPr>
          <w:noProof/>
        </w:rPr>
        <w:drawing>
          <wp:anchor distT="0" distB="0" distL="114300" distR="114300" simplePos="0" relativeHeight="251691008" behindDoc="1" locked="0" layoutInCell="1" allowOverlap="1" wp14:anchorId="00750256" wp14:editId="64F63685">
            <wp:simplePos x="0" y="0"/>
            <wp:positionH relativeFrom="margin">
              <wp:align>left</wp:align>
            </wp:positionH>
            <wp:positionV relativeFrom="paragraph">
              <wp:posOffset>3114088</wp:posOffset>
            </wp:positionV>
            <wp:extent cx="2180814" cy="2053087"/>
            <wp:effectExtent l="0" t="0" r="0" b="4445"/>
            <wp:wrapTight wrapText="bothSides">
              <wp:wrapPolygon edited="0">
                <wp:start x="0" y="0"/>
                <wp:lineTo x="0" y="21446"/>
                <wp:lineTo x="21323" y="21446"/>
                <wp:lineTo x="2132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known.png"/>
                    <pic:cNvPicPr/>
                  </pic:nvPicPr>
                  <pic:blipFill>
                    <a:blip r:embed="rId18">
                      <a:extLst>
                        <a:ext uri="{28A0092B-C50C-407E-A947-70E740481C1C}">
                          <a14:useLocalDpi xmlns:a14="http://schemas.microsoft.com/office/drawing/2010/main" val="0"/>
                        </a:ext>
                      </a:extLst>
                    </a:blip>
                    <a:stretch>
                      <a:fillRect/>
                    </a:stretch>
                  </pic:blipFill>
                  <pic:spPr>
                    <a:xfrm>
                      <a:off x="0" y="0"/>
                      <a:ext cx="2180814" cy="2053087"/>
                    </a:xfrm>
                    <a:prstGeom prst="rect">
                      <a:avLst/>
                    </a:prstGeom>
                  </pic:spPr>
                </pic:pic>
              </a:graphicData>
            </a:graphic>
          </wp:anchor>
        </w:drawing>
      </w:r>
      <w:r>
        <w:rPr>
          <w:noProof/>
        </w:rPr>
        <mc:AlternateContent>
          <mc:Choice Requires="wps">
            <w:drawing>
              <wp:anchor distT="0" distB="0" distL="114300" distR="114300" simplePos="0" relativeHeight="251689984" behindDoc="1" locked="0" layoutInCell="1" allowOverlap="1" wp14:anchorId="3D28E85F" wp14:editId="26A1F4BC">
                <wp:simplePos x="0" y="0"/>
                <wp:positionH relativeFrom="margin">
                  <wp:align>left</wp:align>
                </wp:positionH>
                <wp:positionV relativeFrom="paragraph">
                  <wp:posOffset>1911398</wp:posOffset>
                </wp:positionV>
                <wp:extent cx="2529840" cy="635"/>
                <wp:effectExtent l="0" t="0" r="3810" b="0"/>
                <wp:wrapTight wrapText="bothSides">
                  <wp:wrapPolygon edited="0">
                    <wp:start x="0" y="0"/>
                    <wp:lineTo x="0" y="20026"/>
                    <wp:lineTo x="21470" y="20026"/>
                    <wp:lineTo x="21470"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wps:spPr>
                      <wps:txbx>
                        <w:txbxContent>
                          <w:p w14:paraId="009185CB" w14:textId="0F3EDB27" w:rsidR="001877D4" w:rsidRPr="00AD0D01" w:rsidRDefault="001877D4" w:rsidP="001877D4">
                            <w:pPr>
                              <w:pStyle w:val="Caption"/>
                              <w:rPr>
                                <w:sz w:val="24"/>
                                <w:szCs w:val="24"/>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8E85F" id="Text Box 26" o:spid="_x0000_s1037" type="#_x0000_t202" style="position:absolute;margin-left:0;margin-top:150.5pt;width:199.2pt;height:.05pt;z-index:-251626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3KWLwIAAGc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" stroked="f">
                <v:textbox style="mso-fit-shape-to-text:t" inset="0,0,0,0">
                  <w:txbxContent>
                    <w:p w14:paraId="009185CB" w14:textId="0F3EDB27" w:rsidR="001877D4" w:rsidRPr="00AD0D01" w:rsidRDefault="001877D4" w:rsidP="001877D4">
                      <w:pPr>
                        <w:pStyle w:val="Caption"/>
                        <w:rPr>
                          <w:sz w:val="24"/>
                          <w:szCs w:val="24"/>
                        </w:rPr>
                      </w:pPr>
                      <w:r>
                        <w:t>Figure 8</w:t>
                      </w:r>
                    </w:p>
                  </w:txbxContent>
                </v:textbox>
                <w10:wrap type="tight" anchorx="margin"/>
              </v:shape>
            </w:pict>
          </mc:Fallback>
        </mc:AlternateContent>
      </w:r>
      <w:r w:rsidR="001877D4">
        <w:rPr>
          <w:noProof/>
        </w:rPr>
        <w:drawing>
          <wp:anchor distT="0" distB="0" distL="114300" distR="114300" simplePos="0" relativeHeight="251687936" behindDoc="1" locked="0" layoutInCell="1" allowOverlap="1" wp14:anchorId="680E2C2A" wp14:editId="64E4E666">
            <wp:simplePos x="0" y="0"/>
            <wp:positionH relativeFrom="margin">
              <wp:align>left</wp:align>
            </wp:positionH>
            <wp:positionV relativeFrom="paragraph">
              <wp:posOffset>0</wp:posOffset>
            </wp:positionV>
            <wp:extent cx="2529840" cy="1897380"/>
            <wp:effectExtent l="0" t="0" r="3810" b="7620"/>
            <wp:wrapTight wrapText="bothSides">
              <wp:wrapPolygon edited="0">
                <wp:start x="0" y="0"/>
                <wp:lineTo x="0" y="21470"/>
                <wp:lineTo x="21470" y="21470"/>
                <wp:lineTo x="2147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les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9840" cy="1897380"/>
                    </a:xfrm>
                    <a:prstGeom prst="rect">
                      <a:avLst/>
                    </a:prstGeom>
                  </pic:spPr>
                </pic:pic>
              </a:graphicData>
            </a:graphic>
          </wp:anchor>
        </w:drawing>
      </w:r>
      <w:r w:rsidR="001877D4">
        <w:t xml:space="preserve">For the final image I decided to start of with a basic circle and then thought of the idea of creating multiple draw circle methods in order to draw the circles and would look like figure 11. I then decided that </w:t>
      </w:r>
      <w:r>
        <w:t xml:space="preserve">it seemed like it was to much work to run and instead decided to trash that whole method and decided to create </w:t>
      </w:r>
      <w:proofErr w:type="gramStart"/>
      <w:r>
        <w:t>a</w:t>
      </w:r>
      <w:proofErr w:type="gramEnd"/>
      <w:r>
        <w:t xml:space="preserve"> equations to see how far apart the circles are and how they should be moved. This resulted in me creating variables for new radii and another variable to make them smaller in order to fit them within the circles</w:t>
      </w:r>
      <w:r w:rsidR="003661D8">
        <w:t>. However, while coding that there were some issues that I had which would convert the inner most circles to hexagons but it turned out that I just needed to change the radius in the original draw circles and I ended up making a coding error twice which crashed my system due to it trying to process something that is impossible. The final image had the following run times image 4a. .22 seconds 4b. 45 seconds and 4c. is 1.74 seconds.</w:t>
      </w:r>
    </w:p>
    <w:p w14:paraId="31737B32" w14:textId="5A3CEF82" w:rsidR="00653199" w:rsidRDefault="003661D8" w:rsidP="003661D8">
      <w:pPr>
        <w:ind w:firstLine="0"/>
        <w:rPr>
          <w:b/>
        </w:rPr>
      </w:pPr>
      <w:r w:rsidRPr="003661D8">
        <w:rPr>
          <w:b/>
        </w:rPr>
        <w:t>Conclusion</w:t>
      </w:r>
    </w:p>
    <w:p w14:paraId="6EBD2CEF" w14:textId="17A54260" w:rsidR="003661D8" w:rsidRPr="003661D8" w:rsidRDefault="003661D8" w:rsidP="003661D8">
      <w:pPr>
        <w:ind w:firstLine="0"/>
      </w:pPr>
      <w:r>
        <w:rPr>
          <w:b/>
        </w:rPr>
        <w:tab/>
      </w:r>
      <w:r>
        <w:t xml:space="preserve">During this lab I learned that my basic approach of just coding and meeting requirements would not always work, and I needed to come up with a plan. I also learned that for some segments it was easier to break it into different methods in order to keep code clean and organized. There was also the timing of the program in which I learned that by overthinking and adding more lines than needed it would then be slower and delayed so I cut any unnecessary </w:t>
      </w:r>
      <w:r>
        <w:lastRenderedPageBreak/>
        <w:t>lines or extra.</w:t>
      </w:r>
      <w:r w:rsidR="004B7D1D">
        <w:t xml:space="preserve"> While this lab was the </w:t>
      </w:r>
      <w:proofErr w:type="gramStart"/>
      <w:r w:rsidR="004B7D1D">
        <w:t>first</w:t>
      </w:r>
      <w:proofErr w:type="gramEnd"/>
      <w:r w:rsidR="004B7D1D">
        <w:t xml:space="preserve"> I found it very challenging due to not having learned the library so I learned that in order to do something I need to be familiar with the program and it’s multiple tools that can be used in order to make my job easier as well as making it run more efficiently.</w:t>
      </w:r>
      <w:r>
        <w:t xml:space="preserve"> </w:t>
      </w:r>
    </w:p>
    <w:p w14:paraId="52463435" w14:textId="49145DEB" w:rsidR="00E81978" w:rsidRDefault="00E81978" w:rsidP="00680810">
      <w:pPr>
        <w:pStyle w:val="SectionTitle"/>
        <w:jc w:val="left"/>
        <w:rPr>
          <w:noProof/>
        </w:rPr>
      </w:pPr>
    </w:p>
    <w:p w14:paraId="3FB3B654" w14:textId="72E010CD" w:rsidR="00DE6486" w:rsidRPr="00DE6486" w:rsidRDefault="00DE6486" w:rsidP="00680810">
      <w:pPr>
        <w:ind w:firstLine="0"/>
      </w:pPr>
      <w:r>
        <w:rPr>
          <w:b/>
        </w:rPr>
        <w:t>Appendix</w:t>
      </w:r>
    </w:p>
    <w:p w14:paraId="135D19FC" w14:textId="37227372" w:rsidR="00680810" w:rsidRDefault="00680810" w:rsidP="00680810">
      <w:pPr>
        <w:ind w:firstLine="0"/>
      </w:pPr>
      <w:r>
        <w:t>"""</w:t>
      </w:r>
    </w:p>
    <w:p w14:paraId="75BA8F9E" w14:textId="77777777" w:rsidR="00680810" w:rsidRDefault="00680810" w:rsidP="00680810">
      <w:pPr>
        <w:ind w:firstLine="0"/>
      </w:pPr>
      <w:r>
        <w:t xml:space="preserve">Created on Mon </w:t>
      </w:r>
      <w:proofErr w:type="gramStart"/>
      <w:r>
        <w:t>Feb  4</w:t>
      </w:r>
      <w:proofErr w:type="gramEnd"/>
      <w:r>
        <w:t xml:space="preserve"> 08:17:26 2019</w:t>
      </w:r>
    </w:p>
    <w:p w14:paraId="11248DA6" w14:textId="77777777" w:rsidR="00680810" w:rsidRDefault="00680810" w:rsidP="00680810">
      <w:pPr>
        <w:ind w:firstLine="0"/>
      </w:pPr>
      <w:r>
        <w:t>@author: Fernando</w:t>
      </w:r>
    </w:p>
    <w:p w14:paraId="425AC67D" w14:textId="77777777" w:rsidR="00680810" w:rsidRDefault="00680810" w:rsidP="00680810">
      <w:pPr>
        <w:ind w:firstLine="0"/>
      </w:pPr>
      <w:r>
        <w:t>"""</w:t>
      </w:r>
    </w:p>
    <w:p w14:paraId="2F7D7131" w14:textId="77777777" w:rsidR="00680810" w:rsidRDefault="00680810" w:rsidP="00680810">
      <w:pPr>
        <w:ind w:firstLine="0"/>
      </w:pPr>
    </w:p>
    <w:p w14:paraId="7A6C3F16" w14:textId="77777777" w:rsidR="00680810" w:rsidRDefault="00680810" w:rsidP="00680810">
      <w:pPr>
        <w:ind w:firstLine="0"/>
      </w:pPr>
      <w:r>
        <w:t xml:space="preserve">import </w:t>
      </w:r>
      <w:proofErr w:type="spellStart"/>
      <w:r>
        <w:t>numpy</w:t>
      </w:r>
      <w:proofErr w:type="spellEnd"/>
      <w:r>
        <w:t xml:space="preserve"> as np</w:t>
      </w:r>
    </w:p>
    <w:p w14:paraId="25BD2A7A" w14:textId="77777777" w:rsidR="00680810" w:rsidRDefault="00680810" w:rsidP="00680810">
      <w:pPr>
        <w:ind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65134AFB" w14:textId="77777777" w:rsidR="00680810" w:rsidRDefault="00680810" w:rsidP="00680810">
      <w:pPr>
        <w:ind w:firstLine="0"/>
      </w:pPr>
      <w:r>
        <w:t>import math</w:t>
      </w:r>
    </w:p>
    <w:p w14:paraId="30307605" w14:textId="77777777" w:rsidR="00680810" w:rsidRDefault="00680810" w:rsidP="00680810">
      <w:pPr>
        <w:ind w:firstLine="0"/>
      </w:pPr>
    </w:p>
    <w:p w14:paraId="4E2C7ACD" w14:textId="77777777" w:rsidR="00680810" w:rsidRDefault="00680810" w:rsidP="00680810">
      <w:pPr>
        <w:ind w:firstLine="0"/>
      </w:pPr>
      <w:r>
        <w:t xml:space="preserve">def </w:t>
      </w:r>
      <w:proofErr w:type="spellStart"/>
      <w:r>
        <w:t>draw_squares</w:t>
      </w:r>
      <w:proofErr w:type="spellEnd"/>
      <w:r>
        <w:t>(</w:t>
      </w:r>
      <w:proofErr w:type="spellStart"/>
      <w:proofErr w:type="gramStart"/>
      <w:r>
        <w:t>ax,n</w:t>
      </w:r>
      <w:proofErr w:type="gramEnd"/>
      <w:r>
        <w:t>,perimeter,percent</w:t>
      </w:r>
      <w:proofErr w:type="spellEnd"/>
      <w:r>
        <w:t>):</w:t>
      </w:r>
    </w:p>
    <w:p w14:paraId="1B6FF446" w14:textId="77777777" w:rsidR="00680810" w:rsidRDefault="00680810" w:rsidP="00680810">
      <w:pPr>
        <w:ind w:firstLine="0"/>
      </w:pPr>
      <w:r>
        <w:t xml:space="preserve">    if n&gt;0:</w:t>
      </w:r>
    </w:p>
    <w:p w14:paraId="30FAE730" w14:textId="77777777" w:rsidR="00680810" w:rsidRDefault="00680810" w:rsidP="00680810">
      <w:pPr>
        <w:ind w:firstLine="0"/>
      </w:pPr>
      <w:r>
        <w:t xml:space="preserve">        area = perimeter*percent</w:t>
      </w:r>
    </w:p>
    <w:p w14:paraId="2483FA66" w14:textId="77777777" w:rsidR="00680810" w:rsidRDefault="00680810" w:rsidP="00680810">
      <w:pPr>
        <w:ind w:firstLine="0"/>
      </w:pPr>
      <w:r>
        <w:t xml:space="preserve">        perimeter2=</w:t>
      </w:r>
      <w:proofErr w:type="spellStart"/>
      <w:r>
        <w:t>np.copy</w:t>
      </w:r>
      <w:proofErr w:type="spellEnd"/>
      <w:r>
        <w:t>(perimeter)#creating a copy of the array perimeters</w:t>
      </w:r>
    </w:p>
    <w:p w14:paraId="7629EC59" w14:textId="77777777" w:rsidR="00680810" w:rsidRDefault="00680810" w:rsidP="00680810">
      <w:pPr>
        <w:ind w:firstLine="0"/>
      </w:pPr>
      <w:r>
        <w:t xml:space="preserve">        perimeter2</w:t>
      </w:r>
      <w:proofErr w:type="gramStart"/>
      <w:r>
        <w:t>[:,</w:t>
      </w:r>
      <w:proofErr w:type="gramEnd"/>
      <w:r>
        <w:t>1]+=1000#adding 1000 to the y column to move it up</w:t>
      </w:r>
    </w:p>
    <w:p w14:paraId="415D159B" w14:textId="7001762A" w:rsidR="00680810" w:rsidRDefault="00680810" w:rsidP="00680810">
      <w:pPr>
        <w:ind w:firstLine="0"/>
      </w:pPr>
      <w:r>
        <w:t xml:space="preserve">        perimeter3=</w:t>
      </w:r>
      <w:proofErr w:type="spellStart"/>
      <w:r>
        <w:t>np.copy</w:t>
      </w:r>
      <w:proofErr w:type="spellEnd"/>
      <w:r>
        <w:t>(perimeter)#creating another copy of the array perimet</w:t>
      </w:r>
      <w:bookmarkStart w:id="0" w:name="_GoBack"/>
      <w:bookmarkEnd w:id="0"/>
      <w:r>
        <w:t>ers</w:t>
      </w:r>
    </w:p>
    <w:p w14:paraId="2B12BE24" w14:textId="77777777" w:rsidR="00680810" w:rsidRDefault="00680810" w:rsidP="00680810">
      <w:pPr>
        <w:ind w:firstLine="0"/>
      </w:pPr>
      <w:r>
        <w:t xml:space="preserve">        perimeter3</w:t>
      </w:r>
      <w:proofErr w:type="gramStart"/>
      <w:r>
        <w:t>[:,</w:t>
      </w:r>
      <w:proofErr w:type="gramEnd"/>
      <w:r>
        <w:t>0]+=1000#adding 1000 to move it to the right</w:t>
      </w:r>
    </w:p>
    <w:p w14:paraId="091534F6" w14:textId="77777777" w:rsidR="00680810" w:rsidRDefault="00680810" w:rsidP="00680810">
      <w:pPr>
        <w:ind w:firstLine="0"/>
      </w:pPr>
      <w:r>
        <w:t xml:space="preserve">        area2= perimeter2*</w:t>
      </w:r>
      <w:proofErr w:type="spellStart"/>
      <w:r>
        <w:t>percent#getting</w:t>
      </w:r>
      <w:proofErr w:type="spellEnd"/>
      <w:r>
        <w:t xml:space="preserve"> the area for the new squares in the corners</w:t>
      </w:r>
    </w:p>
    <w:p w14:paraId="0D9D7898" w14:textId="77777777" w:rsidR="00680810" w:rsidRDefault="00680810" w:rsidP="00680810">
      <w:pPr>
        <w:ind w:firstLine="0"/>
      </w:pPr>
      <w:r>
        <w:t xml:space="preserve">        area3=perimeter3*</w:t>
      </w:r>
      <w:proofErr w:type="spellStart"/>
      <w:r>
        <w:t>percent#getting</w:t>
      </w:r>
      <w:proofErr w:type="spellEnd"/>
      <w:r>
        <w:t xml:space="preserve"> area for the new squares in the corners</w:t>
      </w:r>
    </w:p>
    <w:p w14:paraId="6D280DAC" w14:textId="77777777" w:rsidR="00680810" w:rsidRDefault="00680810" w:rsidP="00680810">
      <w:pPr>
        <w:ind w:firstLine="0"/>
      </w:pPr>
      <w:r>
        <w:t xml:space="preserve">        </w:t>
      </w:r>
      <w:proofErr w:type="spellStart"/>
      <w:proofErr w:type="gramStart"/>
      <w:r>
        <w:t>ax.plot</w:t>
      </w:r>
      <w:proofErr w:type="spellEnd"/>
      <w:proofErr w:type="gramEnd"/>
      <w:r>
        <w:t>(perimeter[:,0],perimeter[:,1],color='k')</w:t>
      </w:r>
    </w:p>
    <w:p w14:paraId="34A17100" w14:textId="77777777" w:rsidR="00680810" w:rsidRDefault="00680810" w:rsidP="00680810">
      <w:pPr>
        <w:ind w:firstLine="0"/>
      </w:pPr>
      <w:r>
        <w:t xml:space="preserve">        </w:t>
      </w:r>
      <w:proofErr w:type="spellStart"/>
      <w:r>
        <w:t>draw_squares</w:t>
      </w:r>
      <w:proofErr w:type="spellEnd"/>
      <w:r>
        <w:t>(</w:t>
      </w:r>
      <w:proofErr w:type="gramStart"/>
      <w:r>
        <w:t>ax,n</w:t>
      </w:r>
      <w:proofErr w:type="gramEnd"/>
      <w:r>
        <w:t>-1,area+500,percent)#upper right corner</w:t>
      </w:r>
    </w:p>
    <w:p w14:paraId="3078EE09" w14:textId="77777777" w:rsidR="00680810" w:rsidRDefault="00680810" w:rsidP="00680810">
      <w:pPr>
        <w:ind w:firstLine="0"/>
      </w:pPr>
      <w:r>
        <w:t xml:space="preserve">        </w:t>
      </w:r>
      <w:proofErr w:type="spellStart"/>
      <w:r>
        <w:t>draw_squares</w:t>
      </w:r>
      <w:proofErr w:type="spellEnd"/>
      <w:r>
        <w:t>(</w:t>
      </w:r>
      <w:proofErr w:type="gramStart"/>
      <w:r>
        <w:t>ax,n</w:t>
      </w:r>
      <w:proofErr w:type="gramEnd"/>
      <w:r>
        <w:t>-1,area2,percent)#upper left corner</w:t>
      </w:r>
    </w:p>
    <w:p w14:paraId="2A508B5D" w14:textId="77777777" w:rsidR="00680810" w:rsidRDefault="00680810" w:rsidP="00680810">
      <w:pPr>
        <w:ind w:firstLine="0"/>
      </w:pPr>
      <w:r>
        <w:lastRenderedPageBreak/>
        <w:t xml:space="preserve">        </w:t>
      </w:r>
      <w:proofErr w:type="spellStart"/>
      <w:r>
        <w:t>draw_squares</w:t>
      </w:r>
      <w:proofErr w:type="spellEnd"/>
      <w:r>
        <w:t>(</w:t>
      </w:r>
      <w:proofErr w:type="gramStart"/>
      <w:r>
        <w:t>ax,n</w:t>
      </w:r>
      <w:proofErr w:type="gramEnd"/>
      <w:r>
        <w:t>-1,area,percent)#bottom left corner</w:t>
      </w:r>
    </w:p>
    <w:p w14:paraId="6EFF3C2F" w14:textId="77777777" w:rsidR="00680810" w:rsidRDefault="00680810" w:rsidP="00680810">
      <w:pPr>
        <w:ind w:firstLine="0"/>
      </w:pPr>
      <w:r>
        <w:t xml:space="preserve">        </w:t>
      </w:r>
      <w:proofErr w:type="spellStart"/>
      <w:r>
        <w:t>draw_squares</w:t>
      </w:r>
      <w:proofErr w:type="spellEnd"/>
      <w:r>
        <w:t>(</w:t>
      </w:r>
      <w:proofErr w:type="gramStart"/>
      <w:r>
        <w:t>ax,n</w:t>
      </w:r>
      <w:proofErr w:type="gramEnd"/>
      <w:r>
        <w:t>-1,area3,percent)#bottom right corner</w:t>
      </w:r>
    </w:p>
    <w:p w14:paraId="50B4C944" w14:textId="77777777" w:rsidR="00680810" w:rsidRDefault="00680810" w:rsidP="00680810">
      <w:pPr>
        <w:ind w:firstLine="0"/>
      </w:pPr>
      <w:r>
        <w:t xml:space="preserve">        </w:t>
      </w:r>
    </w:p>
    <w:p w14:paraId="429A08A6" w14:textId="77777777" w:rsidR="00680810" w:rsidRDefault="00680810" w:rsidP="00680810">
      <w:pPr>
        <w:ind w:firstLine="0"/>
      </w:pPr>
      <w:proofErr w:type="spellStart"/>
      <w:proofErr w:type="gramStart"/>
      <w:r>
        <w:t>plt.close</w:t>
      </w:r>
      <w:proofErr w:type="spellEnd"/>
      <w:proofErr w:type="gramEnd"/>
      <w:r>
        <w:t xml:space="preserve">("all") </w:t>
      </w:r>
    </w:p>
    <w:p w14:paraId="2A4AA511" w14:textId="77777777" w:rsidR="00680810" w:rsidRDefault="00680810" w:rsidP="00680810">
      <w:pPr>
        <w:ind w:firstLine="0"/>
      </w:pPr>
      <w:proofErr w:type="spellStart"/>
      <w:r>
        <w:t>orig_size</w:t>
      </w:r>
      <w:proofErr w:type="spellEnd"/>
      <w:r>
        <w:t xml:space="preserve"> = 1000</w:t>
      </w:r>
    </w:p>
    <w:p w14:paraId="0CAB5213" w14:textId="77777777" w:rsidR="00680810" w:rsidRDefault="00680810" w:rsidP="00680810">
      <w:pPr>
        <w:ind w:firstLine="0"/>
      </w:pPr>
      <w:r>
        <w:t xml:space="preserve">perimeter = </w:t>
      </w:r>
      <w:proofErr w:type="spellStart"/>
      <w:proofErr w:type="gramStart"/>
      <w:r>
        <w:t>np.array</w:t>
      </w:r>
      <w:proofErr w:type="spellEnd"/>
      <w:proofErr w:type="gramEnd"/>
      <w:r>
        <w:t>([[250,250],[250,750],[750,750],[750,250],[250,250]])</w:t>
      </w:r>
    </w:p>
    <w:p w14:paraId="23784EAA" w14:textId="77777777" w:rsidR="00680810" w:rsidRDefault="00680810" w:rsidP="00680810">
      <w:pPr>
        <w:ind w:firstLine="0"/>
      </w:pPr>
      <w:r>
        <w:t xml:space="preserve">fig, ax = </w:t>
      </w:r>
      <w:proofErr w:type="spellStart"/>
      <w:proofErr w:type="gramStart"/>
      <w:r>
        <w:t>plt.subplots</w:t>
      </w:r>
      <w:proofErr w:type="spellEnd"/>
      <w:proofErr w:type="gramEnd"/>
      <w:r>
        <w:t>()</w:t>
      </w:r>
    </w:p>
    <w:p w14:paraId="596E863B" w14:textId="77777777" w:rsidR="00680810" w:rsidRDefault="00680810" w:rsidP="00680810">
      <w:pPr>
        <w:ind w:firstLine="0"/>
      </w:pPr>
      <w:proofErr w:type="spellStart"/>
      <w:r>
        <w:t>draw_squares</w:t>
      </w:r>
      <w:proofErr w:type="spellEnd"/>
      <w:r>
        <w:t>(ax,</w:t>
      </w:r>
      <w:proofErr w:type="gramStart"/>
      <w:r>
        <w:t>2,perimeter</w:t>
      </w:r>
      <w:proofErr w:type="gramEnd"/>
      <w:r>
        <w:t>,.50)</w:t>
      </w:r>
    </w:p>
    <w:p w14:paraId="0020614D" w14:textId="77777777" w:rsidR="00680810" w:rsidRDefault="00680810" w:rsidP="00680810">
      <w:pPr>
        <w:ind w:firstLine="0"/>
      </w:pPr>
      <w:proofErr w:type="spellStart"/>
      <w:r>
        <w:t>ax.set_</w:t>
      </w:r>
      <w:proofErr w:type="gramStart"/>
      <w:r>
        <w:t>aspect</w:t>
      </w:r>
      <w:proofErr w:type="spellEnd"/>
      <w:r>
        <w:t>(</w:t>
      </w:r>
      <w:proofErr w:type="gramEnd"/>
      <w:r>
        <w:t>1.0)</w:t>
      </w:r>
    </w:p>
    <w:p w14:paraId="75416E9B" w14:textId="77777777" w:rsidR="00680810" w:rsidRDefault="00680810" w:rsidP="00680810">
      <w:pPr>
        <w:ind w:firstLine="0"/>
      </w:pPr>
      <w:proofErr w:type="spellStart"/>
      <w:proofErr w:type="gramStart"/>
      <w:r>
        <w:t>plt.show</w:t>
      </w:r>
      <w:proofErr w:type="spellEnd"/>
      <w:proofErr w:type="gramEnd"/>
      <w:r>
        <w:t>()</w:t>
      </w:r>
    </w:p>
    <w:p w14:paraId="6A3D33E2" w14:textId="77777777" w:rsidR="00680810" w:rsidRDefault="00680810" w:rsidP="00680810">
      <w:pPr>
        <w:ind w:firstLine="0"/>
      </w:pPr>
      <w:proofErr w:type="spellStart"/>
      <w:proofErr w:type="gramStart"/>
      <w:r>
        <w:t>fig.savefig</w:t>
      </w:r>
      <w:proofErr w:type="spellEnd"/>
      <w:proofErr w:type="gramEnd"/>
      <w:r>
        <w:t>('squares.png')</w:t>
      </w:r>
    </w:p>
    <w:p w14:paraId="48FC4BD4" w14:textId="77777777" w:rsidR="00680810" w:rsidRDefault="00680810" w:rsidP="00680810">
      <w:pPr>
        <w:ind w:firstLine="0"/>
      </w:pPr>
      <w:proofErr w:type="gramStart"/>
      <w:r>
        <w:t>fig,ax1=</w:t>
      </w:r>
      <w:proofErr w:type="spellStart"/>
      <w:r>
        <w:t>plt.subplots</w:t>
      </w:r>
      <w:proofErr w:type="spellEnd"/>
      <w:proofErr w:type="gramEnd"/>
      <w:r>
        <w:t>()</w:t>
      </w:r>
    </w:p>
    <w:p w14:paraId="11F5DEFB" w14:textId="77777777" w:rsidR="00680810" w:rsidRDefault="00680810" w:rsidP="00680810">
      <w:pPr>
        <w:ind w:firstLine="0"/>
      </w:pPr>
      <w:proofErr w:type="spellStart"/>
      <w:r>
        <w:t>draw_squares</w:t>
      </w:r>
      <w:proofErr w:type="spellEnd"/>
      <w:r>
        <w:t>(ax1,</w:t>
      </w:r>
      <w:proofErr w:type="gramStart"/>
      <w:r>
        <w:t>3,perimeter</w:t>
      </w:r>
      <w:proofErr w:type="gramEnd"/>
      <w:r>
        <w:t>,.5)</w:t>
      </w:r>
    </w:p>
    <w:p w14:paraId="20780A4B" w14:textId="77777777" w:rsidR="00680810" w:rsidRDefault="00680810" w:rsidP="00680810">
      <w:pPr>
        <w:ind w:firstLine="0"/>
      </w:pPr>
      <w:r>
        <w:t>ax1.set_</w:t>
      </w:r>
      <w:proofErr w:type="gramStart"/>
      <w:r>
        <w:t>aspect(</w:t>
      </w:r>
      <w:proofErr w:type="gramEnd"/>
      <w:r>
        <w:t>1.0)</w:t>
      </w:r>
    </w:p>
    <w:p w14:paraId="382FA12F" w14:textId="77777777" w:rsidR="00680810" w:rsidRDefault="00680810" w:rsidP="00680810">
      <w:pPr>
        <w:ind w:firstLine="0"/>
      </w:pPr>
      <w:proofErr w:type="spellStart"/>
      <w:proofErr w:type="gramStart"/>
      <w:r>
        <w:t>plt.show</w:t>
      </w:r>
      <w:proofErr w:type="spellEnd"/>
      <w:proofErr w:type="gramEnd"/>
      <w:r>
        <w:t>()</w:t>
      </w:r>
    </w:p>
    <w:p w14:paraId="16475BEC" w14:textId="77777777" w:rsidR="00680810" w:rsidRDefault="00680810" w:rsidP="00680810">
      <w:pPr>
        <w:ind w:firstLine="0"/>
      </w:pPr>
      <w:proofErr w:type="spellStart"/>
      <w:proofErr w:type="gramStart"/>
      <w:r>
        <w:t>fig.savefig</w:t>
      </w:r>
      <w:proofErr w:type="spellEnd"/>
      <w:proofErr w:type="gramEnd"/>
      <w:r>
        <w:t>('squares1.png')</w:t>
      </w:r>
    </w:p>
    <w:p w14:paraId="4A9E2A07" w14:textId="77777777" w:rsidR="00680810" w:rsidRDefault="00680810" w:rsidP="00680810">
      <w:pPr>
        <w:ind w:firstLine="0"/>
      </w:pPr>
      <w:proofErr w:type="gramStart"/>
      <w:r>
        <w:t>fig,ax2=</w:t>
      </w:r>
      <w:proofErr w:type="spellStart"/>
      <w:r>
        <w:t>plt.subplots</w:t>
      </w:r>
      <w:proofErr w:type="spellEnd"/>
      <w:proofErr w:type="gramEnd"/>
      <w:r>
        <w:t>()</w:t>
      </w:r>
    </w:p>
    <w:p w14:paraId="30BF1859" w14:textId="77777777" w:rsidR="00680810" w:rsidRDefault="00680810" w:rsidP="00680810">
      <w:pPr>
        <w:ind w:firstLine="0"/>
      </w:pPr>
      <w:proofErr w:type="spellStart"/>
      <w:r>
        <w:t>draw_squares</w:t>
      </w:r>
      <w:proofErr w:type="spellEnd"/>
      <w:r>
        <w:t>(ax2,</w:t>
      </w:r>
      <w:proofErr w:type="gramStart"/>
      <w:r>
        <w:t>4,perimeter</w:t>
      </w:r>
      <w:proofErr w:type="gramEnd"/>
      <w:r>
        <w:t>,.5)</w:t>
      </w:r>
    </w:p>
    <w:p w14:paraId="2E15E4F3" w14:textId="77777777" w:rsidR="00680810" w:rsidRDefault="00680810" w:rsidP="00680810">
      <w:pPr>
        <w:ind w:firstLine="0"/>
      </w:pPr>
      <w:r>
        <w:t>ax2.set_</w:t>
      </w:r>
      <w:proofErr w:type="gramStart"/>
      <w:r>
        <w:t>aspect(</w:t>
      </w:r>
      <w:proofErr w:type="gramEnd"/>
      <w:r>
        <w:t>1.0)</w:t>
      </w:r>
    </w:p>
    <w:p w14:paraId="18FD1738" w14:textId="77777777" w:rsidR="00680810" w:rsidRDefault="00680810" w:rsidP="00680810">
      <w:pPr>
        <w:ind w:firstLine="0"/>
      </w:pPr>
      <w:proofErr w:type="spellStart"/>
      <w:proofErr w:type="gramStart"/>
      <w:r>
        <w:t>plt.show</w:t>
      </w:r>
      <w:proofErr w:type="spellEnd"/>
      <w:proofErr w:type="gramEnd"/>
      <w:r>
        <w:t>()</w:t>
      </w:r>
    </w:p>
    <w:p w14:paraId="40708A1F" w14:textId="77777777" w:rsidR="00680810" w:rsidRDefault="00680810" w:rsidP="00680810">
      <w:pPr>
        <w:ind w:firstLine="0"/>
      </w:pPr>
      <w:proofErr w:type="spellStart"/>
      <w:proofErr w:type="gramStart"/>
      <w:r>
        <w:t>fig.savefig</w:t>
      </w:r>
      <w:proofErr w:type="spellEnd"/>
      <w:proofErr w:type="gramEnd"/>
      <w:r>
        <w:t>('squares2.png')</w:t>
      </w:r>
    </w:p>
    <w:p w14:paraId="386FABBE" w14:textId="77777777" w:rsidR="00680810" w:rsidRDefault="00680810" w:rsidP="00680810">
      <w:pPr>
        <w:ind w:firstLine="0"/>
      </w:pPr>
      <w:r>
        <w:t>#Square ends here</w:t>
      </w:r>
    </w:p>
    <w:p w14:paraId="2F1C61C1" w14:textId="77777777" w:rsidR="00680810" w:rsidRDefault="00680810" w:rsidP="00680810">
      <w:pPr>
        <w:ind w:firstLine="0"/>
      </w:pPr>
      <w:r>
        <w:t>#circle Starts here</w:t>
      </w:r>
    </w:p>
    <w:p w14:paraId="6EDEF8C2" w14:textId="77777777" w:rsidR="00680810" w:rsidRDefault="00680810" w:rsidP="00680810">
      <w:pPr>
        <w:ind w:firstLine="0"/>
      </w:pPr>
      <w:r>
        <w:lastRenderedPageBreak/>
        <w:t>def circle(</w:t>
      </w:r>
      <w:proofErr w:type="spellStart"/>
      <w:proofErr w:type="gramStart"/>
      <w:r>
        <w:t>center,rad</w:t>
      </w:r>
      <w:proofErr w:type="spellEnd"/>
      <w:proofErr w:type="gramEnd"/>
      <w:r>
        <w:t>):</w:t>
      </w:r>
    </w:p>
    <w:p w14:paraId="7AFA2DE6" w14:textId="77777777" w:rsidR="00680810" w:rsidRDefault="00680810" w:rsidP="00680810">
      <w:pPr>
        <w:ind w:firstLine="0"/>
      </w:pPr>
      <w:r>
        <w:t xml:space="preserve">    n = int(4*</w:t>
      </w:r>
      <w:proofErr w:type="gramStart"/>
      <w:r>
        <w:t>rad*</w:t>
      </w:r>
      <w:proofErr w:type="spellStart"/>
      <w:r>
        <w:t>math.pi</w:t>
      </w:r>
      <w:proofErr w:type="spellEnd"/>
      <w:r>
        <w:t>)#</w:t>
      </w:r>
      <w:proofErr w:type="gramEnd"/>
      <w:r>
        <w:t>radius of each circle</w:t>
      </w:r>
    </w:p>
    <w:p w14:paraId="6ABFC178" w14:textId="77777777" w:rsidR="00680810" w:rsidRDefault="00680810" w:rsidP="00680810">
      <w:pPr>
        <w:ind w:firstLine="0"/>
      </w:pPr>
      <w:r>
        <w:t xml:space="preserve">    t = </w:t>
      </w:r>
      <w:proofErr w:type="spellStart"/>
      <w:proofErr w:type="gramStart"/>
      <w:r>
        <w:t>np.linspace</w:t>
      </w:r>
      <w:proofErr w:type="spellEnd"/>
      <w:proofErr w:type="gramEnd"/>
      <w:r>
        <w:t>(0,6.3,n)#creating the circles</w:t>
      </w:r>
    </w:p>
    <w:p w14:paraId="596E0E9B" w14:textId="77777777" w:rsidR="00680810" w:rsidRDefault="00680810" w:rsidP="00680810">
      <w:pPr>
        <w:ind w:firstLine="0"/>
      </w:pPr>
      <w:r>
        <w:t xml:space="preserve">    x = center[</w:t>
      </w:r>
      <w:proofErr w:type="gramStart"/>
      <w:r>
        <w:t>0]+</w:t>
      </w:r>
      <w:proofErr w:type="gramEnd"/>
      <w:r>
        <w:t>rad*</w:t>
      </w:r>
      <w:proofErr w:type="spellStart"/>
      <w:r>
        <w:t>np.sin</w:t>
      </w:r>
      <w:proofErr w:type="spellEnd"/>
      <w:r>
        <w:t>(t)</w:t>
      </w:r>
    </w:p>
    <w:p w14:paraId="6E332D5E" w14:textId="77777777" w:rsidR="00680810" w:rsidRDefault="00680810" w:rsidP="00680810">
      <w:pPr>
        <w:ind w:firstLine="0"/>
      </w:pPr>
      <w:r>
        <w:t xml:space="preserve">    y = center[</w:t>
      </w:r>
      <w:proofErr w:type="gramStart"/>
      <w:r>
        <w:t>1]+</w:t>
      </w:r>
      <w:proofErr w:type="gramEnd"/>
      <w:r>
        <w:t>rad*</w:t>
      </w:r>
      <w:proofErr w:type="spellStart"/>
      <w:r>
        <w:t>np.cos</w:t>
      </w:r>
      <w:proofErr w:type="spellEnd"/>
      <w:r>
        <w:t>(t)</w:t>
      </w:r>
    </w:p>
    <w:p w14:paraId="3C605FEB" w14:textId="77777777" w:rsidR="00680810" w:rsidRDefault="00680810" w:rsidP="00680810">
      <w:pPr>
        <w:ind w:firstLine="0"/>
      </w:pPr>
      <w:r>
        <w:t xml:space="preserve">    return </w:t>
      </w:r>
      <w:proofErr w:type="spellStart"/>
      <w:proofErr w:type="gramStart"/>
      <w:r>
        <w:t>x,y</w:t>
      </w:r>
      <w:proofErr w:type="spellEnd"/>
      <w:proofErr w:type="gramEnd"/>
    </w:p>
    <w:p w14:paraId="584C7C15" w14:textId="77777777" w:rsidR="00680810" w:rsidRDefault="00680810" w:rsidP="00680810">
      <w:pPr>
        <w:ind w:firstLine="0"/>
      </w:pPr>
    </w:p>
    <w:p w14:paraId="094116F0" w14:textId="77777777" w:rsidR="00680810" w:rsidRDefault="00680810" w:rsidP="00680810">
      <w:pPr>
        <w:ind w:firstLine="0"/>
      </w:pPr>
      <w:r>
        <w:t xml:space="preserve">def </w:t>
      </w:r>
      <w:proofErr w:type="spellStart"/>
      <w:r>
        <w:t>draw_circles</w:t>
      </w:r>
      <w:proofErr w:type="spellEnd"/>
      <w:r>
        <w:t>(</w:t>
      </w:r>
      <w:proofErr w:type="spellStart"/>
      <w:proofErr w:type="gramStart"/>
      <w:r>
        <w:t>ax,n</w:t>
      </w:r>
      <w:proofErr w:type="gramEnd"/>
      <w:r>
        <w:t>,center,radius,w</w:t>
      </w:r>
      <w:proofErr w:type="spellEnd"/>
      <w:r>
        <w:t>):</w:t>
      </w:r>
    </w:p>
    <w:p w14:paraId="2119987B" w14:textId="77777777" w:rsidR="00680810" w:rsidRDefault="00680810" w:rsidP="00680810">
      <w:pPr>
        <w:ind w:firstLine="0"/>
      </w:pPr>
      <w:r>
        <w:t xml:space="preserve">    if n&gt;0:</w:t>
      </w:r>
    </w:p>
    <w:p w14:paraId="6DFB6F5D" w14:textId="77777777" w:rsidR="00680810" w:rsidRDefault="00680810" w:rsidP="00680810">
      <w:pPr>
        <w:ind w:firstLine="0"/>
      </w:pPr>
      <w:r>
        <w:t xml:space="preserve">        </w:t>
      </w:r>
      <w:proofErr w:type="spellStart"/>
      <w:proofErr w:type="gramStart"/>
      <w:r>
        <w:t>x,y</w:t>
      </w:r>
      <w:proofErr w:type="spellEnd"/>
      <w:proofErr w:type="gramEnd"/>
      <w:r>
        <w:t xml:space="preserve"> = circle(</w:t>
      </w:r>
      <w:proofErr w:type="spellStart"/>
      <w:r>
        <w:t>center,radius</w:t>
      </w:r>
      <w:proofErr w:type="spellEnd"/>
      <w:r>
        <w:t>)</w:t>
      </w:r>
    </w:p>
    <w:p w14:paraId="61EC23F7" w14:textId="77777777" w:rsidR="00680810" w:rsidRDefault="00680810" w:rsidP="00680810">
      <w:pPr>
        <w:ind w:firstLine="0"/>
      </w:pPr>
      <w:r>
        <w:t xml:space="preserve">        </w:t>
      </w:r>
      <w:proofErr w:type="spellStart"/>
      <w:proofErr w:type="gramStart"/>
      <w:r>
        <w:t>ax.plot</w:t>
      </w:r>
      <w:proofErr w:type="spellEnd"/>
      <w:proofErr w:type="gramEnd"/>
      <w:r>
        <w:t>((</w:t>
      </w:r>
      <w:proofErr w:type="spellStart"/>
      <w:r>
        <w:t>x+radius</w:t>
      </w:r>
      <w:proofErr w:type="spellEnd"/>
      <w:r>
        <w:t>),</w:t>
      </w:r>
      <w:proofErr w:type="spellStart"/>
      <w:r>
        <w:t>y,color</w:t>
      </w:r>
      <w:proofErr w:type="spellEnd"/>
      <w:r>
        <w:t>=(0,0,0))#shifts origin to the left</w:t>
      </w:r>
    </w:p>
    <w:p w14:paraId="3B2CAB33" w14:textId="77777777" w:rsidR="00680810" w:rsidRDefault="00680810" w:rsidP="00680810">
      <w:pPr>
        <w:ind w:firstLine="0"/>
      </w:pPr>
      <w:r>
        <w:t xml:space="preserve">        </w:t>
      </w:r>
      <w:proofErr w:type="spellStart"/>
      <w:r>
        <w:t>draw_circles</w:t>
      </w:r>
      <w:proofErr w:type="spellEnd"/>
      <w:r>
        <w:t>(</w:t>
      </w:r>
      <w:proofErr w:type="gramStart"/>
      <w:r>
        <w:t>ax,n</w:t>
      </w:r>
      <w:proofErr w:type="gramEnd"/>
      <w:r>
        <w:t>-1,center,radius*</w:t>
      </w:r>
      <w:proofErr w:type="spellStart"/>
      <w:r>
        <w:t>w,w</w:t>
      </w:r>
      <w:proofErr w:type="spellEnd"/>
      <w:r>
        <w:t>)</w:t>
      </w:r>
    </w:p>
    <w:p w14:paraId="3BB08FA8" w14:textId="77777777" w:rsidR="00680810" w:rsidRDefault="00680810" w:rsidP="00680810">
      <w:pPr>
        <w:ind w:firstLine="0"/>
      </w:pPr>
      <w:r>
        <w:t xml:space="preserve">       </w:t>
      </w:r>
    </w:p>
    <w:p w14:paraId="7F83E87C" w14:textId="77777777" w:rsidR="00680810" w:rsidRDefault="00680810" w:rsidP="00680810">
      <w:pPr>
        <w:ind w:firstLine="0"/>
      </w:pPr>
      <w:r>
        <w:t xml:space="preserve">fig, ax3 = </w:t>
      </w:r>
      <w:proofErr w:type="spellStart"/>
      <w:proofErr w:type="gramStart"/>
      <w:r>
        <w:t>plt.subplots</w:t>
      </w:r>
      <w:proofErr w:type="spellEnd"/>
      <w:proofErr w:type="gramEnd"/>
      <w:r>
        <w:t xml:space="preserve">() </w:t>
      </w:r>
    </w:p>
    <w:p w14:paraId="027ACFB1" w14:textId="77777777" w:rsidR="00680810" w:rsidRDefault="00680810" w:rsidP="00680810">
      <w:pPr>
        <w:ind w:firstLine="0"/>
      </w:pPr>
      <w:proofErr w:type="spellStart"/>
      <w:r>
        <w:t>draw_</w:t>
      </w:r>
      <w:proofErr w:type="gramStart"/>
      <w:r>
        <w:t>circles</w:t>
      </w:r>
      <w:proofErr w:type="spellEnd"/>
      <w:r>
        <w:t>(</w:t>
      </w:r>
      <w:proofErr w:type="gramEnd"/>
      <w:r>
        <w:t>ax3, 10, [100,0], 50,.5)</w:t>
      </w:r>
    </w:p>
    <w:p w14:paraId="3C7E697B" w14:textId="77777777" w:rsidR="00680810" w:rsidRDefault="00680810" w:rsidP="00680810">
      <w:pPr>
        <w:ind w:firstLine="0"/>
      </w:pPr>
      <w:r>
        <w:t>ax3.set_</w:t>
      </w:r>
      <w:proofErr w:type="gramStart"/>
      <w:r>
        <w:t>aspect(</w:t>
      </w:r>
      <w:proofErr w:type="gramEnd"/>
      <w:r>
        <w:t>1.0)</w:t>
      </w:r>
    </w:p>
    <w:p w14:paraId="58A165A8" w14:textId="77777777" w:rsidR="00680810" w:rsidRDefault="00680810" w:rsidP="00680810">
      <w:pPr>
        <w:ind w:firstLine="0"/>
      </w:pPr>
      <w:proofErr w:type="spellStart"/>
      <w:proofErr w:type="gramStart"/>
      <w:r>
        <w:t>plt.show</w:t>
      </w:r>
      <w:proofErr w:type="spellEnd"/>
      <w:proofErr w:type="gramEnd"/>
      <w:r>
        <w:t>()</w:t>
      </w:r>
    </w:p>
    <w:p w14:paraId="42C5C3EF" w14:textId="77777777" w:rsidR="00680810" w:rsidRDefault="00680810" w:rsidP="00680810">
      <w:pPr>
        <w:ind w:firstLine="0"/>
      </w:pPr>
      <w:proofErr w:type="spellStart"/>
      <w:proofErr w:type="gramStart"/>
      <w:r>
        <w:t>fig.savefig</w:t>
      </w:r>
      <w:proofErr w:type="spellEnd"/>
      <w:proofErr w:type="gramEnd"/>
      <w:r>
        <w:t>('circles.png')</w:t>
      </w:r>
    </w:p>
    <w:p w14:paraId="37FA82DD" w14:textId="77777777" w:rsidR="00680810" w:rsidRDefault="00680810" w:rsidP="00680810">
      <w:pPr>
        <w:ind w:firstLine="0"/>
      </w:pPr>
      <w:r>
        <w:t xml:space="preserve">fig, ax4 = </w:t>
      </w:r>
      <w:proofErr w:type="spellStart"/>
      <w:proofErr w:type="gramStart"/>
      <w:r>
        <w:t>plt.subplots</w:t>
      </w:r>
      <w:proofErr w:type="spellEnd"/>
      <w:proofErr w:type="gramEnd"/>
      <w:r>
        <w:t xml:space="preserve">() </w:t>
      </w:r>
    </w:p>
    <w:p w14:paraId="207B265D" w14:textId="77777777" w:rsidR="00680810" w:rsidRDefault="00680810" w:rsidP="00680810">
      <w:pPr>
        <w:ind w:firstLine="0"/>
      </w:pPr>
      <w:proofErr w:type="spellStart"/>
      <w:r>
        <w:t>draw_</w:t>
      </w:r>
      <w:proofErr w:type="gramStart"/>
      <w:r>
        <w:t>circles</w:t>
      </w:r>
      <w:proofErr w:type="spellEnd"/>
      <w:r>
        <w:t>(</w:t>
      </w:r>
      <w:proofErr w:type="gramEnd"/>
      <w:r>
        <w:t>ax4, 20, [100,0], 50,.7)</w:t>
      </w:r>
    </w:p>
    <w:p w14:paraId="2F7B7B9A" w14:textId="77777777" w:rsidR="00680810" w:rsidRDefault="00680810" w:rsidP="00680810">
      <w:pPr>
        <w:ind w:firstLine="0"/>
      </w:pPr>
      <w:r>
        <w:t>ax4.set_</w:t>
      </w:r>
      <w:proofErr w:type="gramStart"/>
      <w:r>
        <w:t>aspect(</w:t>
      </w:r>
      <w:proofErr w:type="gramEnd"/>
      <w:r>
        <w:t>1.0)</w:t>
      </w:r>
    </w:p>
    <w:p w14:paraId="2F41972B" w14:textId="77777777" w:rsidR="00680810" w:rsidRDefault="00680810" w:rsidP="00680810">
      <w:pPr>
        <w:ind w:firstLine="0"/>
      </w:pPr>
      <w:proofErr w:type="spellStart"/>
      <w:proofErr w:type="gramStart"/>
      <w:r>
        <w:t>plt.show</w:t>
      </w:r>
      <w:proofErr w:type="spellEnd"/>
      <w:proofErr w:type="gramEnd"/>
      <w:r>
        <w:t>()</w:t>
      </w:r>
    </w:p>
    <w:p w14:paraId="02510665" w14:textId="77777777" w:rsidR="00680810" w:rsidRDefault="00680810" w:rsidP="00680810">
      <w:pPr>
        <w:ind w:firstLine="0"/>
      </w:pPr>
      <w:proofErr w:type="spellStart"/>
      <w:proofErr w:type="gramStart"/>
      <w:r>
        <w:t>fig.savefig</w:t>
      </w:r>
      <w:proofErr w:type="spellEnd"/>
      <w:proofErr w:type="gramEnd"/>
      <w:r>
        <w:t>('circles2.png')</w:t>
      </w:r>
    </w:p>
    <w:p w14:paraId="796F05E3" w14:textId="77777777" w:rsidR="00680810" w:rsidRDefault="00680810" w:rsidP="00680810">
      <w:pPr>
        <w:ind w:firstLine="0"/>
      </w:pPr>
      <w:r>
        <w:lastRenderedPageBreak/>
        <w:t xml:space="preserve">fig, ax5 = </w:t>
      </w:r>
      <w:proofErr w:type="spellStart"/>
      <w:proofErr w:type="gramStart"/>
      <w:r>
        <w:t>plt.subplots</w:t>
      </w:r>
      <w:proofErr w:type="spellEnd"/>
      <w:proofErr w:type="gramEnd"/>
      <w:r>
        <w:t xml:space="preserve">() </w:t>
      </w:r>
    </w:p>
    <w:p w14:paraId="3341D452" w14:textId="77777777" w:rsidR="00680810" w:rsidRDefault="00680810" w:rsidP="00680810">
      <w:pPr>
        <w:ind w:firstLine="0"/>
      </w:pPr>
      <w:proofErr w:type="spellStart"/>
      <w:r>
        <w:t>draw_</w:t>
      </w:r>
      <w:proofErr w:type="gramStart"/>
      <w:r>
        <w:t>circles</w:t>
      </w:r>
      <w:proofErr w:type="spellEnd"/>
      <w:r>
        <w:t>(</w:t>
      </w:r>
      <w:proofErr w:type="gramEnd"/>
      <w:r>
        <w:t>ax5, 50, [100,0], 50,.9)</w:t>
      </w:r>
    </w:p>
    <w:p w14:paraId="7F7B2C1F" w14:textId="77777777" w:rsidR="00680810" w:rsidRDefault="00680810" w:rsidP="00680810">
      <w:pPr>
        <w:ind w:firstLine="0"/>
      </w:pPr>
      <w:r>
        <w:t>ax5.set_</w:t>
      </w:r>
      <w:proofErr w:type="gramStart"/>
      <w:r>
        <w:t>aspect(</w:t>
      </w:r>
      <w:proofErr w:type="gramEnd"/>
      <w:r>
        <w:t>1.0)</w:t>
      </w:r>
    </w:p>
    <w:p w14:paraId="33589567" w14:textId="77777777" w:rsidR="00680810" w:rsidRDefault="00680810" w:rsidP="00680810">
      <w:pPr>
        <w:ind w:firstLine="0"/>
      </w:pPr>
      <w:proofErr w:type="spellStart"/>
      <w:proofErr w:type="gramStart"/>
      <w:r>
        <w:t>plt.show</w:t>
      </w:r>
      <w:proofErr w:type="spellEnd"/>
      <w:proofErr w:type="gramEnd"/>
      <w:r>
        <w:t>()</w:t>
      </w:r>
    </w:p>
    <w:p w14:paraId="686858DF" w14:textId="77777777" w:rsidR="00680810" w:rsidRDefault="00680810" w:rsidP="00680810">
      <w:pPr>
        <w:ind w:firstLine="0"/>
      </w:pPr>
      <w:proofErr w:type="spellStart"/>
      <w:proofErr w:type="gramStart"/>
      <w:r>
        <w:t>fig.savefig</w:t>
      </w:r>
      <w:proofErr w:type="spellEnd"/>
      <w:proofErr w:type="gramEnd"/>
      <w:r>
        <w:t>('circles3.png')</w:t>
      </w:r>
    </w:p>
    <w:p w14:paraId="062655A8" w14:textId="77777777" w:rsidR="00680810" w:rsidRDefault="00680810" w:rsidP="00680810">
      <w:pPr>
        <w:ind w:firstLine="0"/>
      </w:pPr>
    </w:p>
    <w:p w14:paraId="07B0BE10" w14:textId="77777777" w:rsidR="00680810" w:rsidRDefault="00680810" w:rsidP="00680810">
      <w:pPr>
        <w:ind w:firstLine="0"/>
      </w:pPr>
    </w:p>
    <w:p w14:paraId="22782FD9" w14:textId="77777777" w:rsidR="00680810" w:rsidRDefault="00680810" w:rsidP="00680810">
      <w:pPr>
        <w:ind w:firstLine="0"/>
      </w:pPr>
      <w:r>
        <w:t>#circle ends here</w:t>
      </w:r>
    </w:p>
    <w:p w14:paraId="77D06EF8" w14:textId="77777777" w:rsidR="00680810" w:rsidRDefault="00680810" w:rsidP="00680810">
      <w:pPr>
        <w:ind w:firstLine="0"/>
      </w:pPr>
      <w:r>
        <w:t>#binary tree starts here</w:t>
      </w:r>
    </w:p>
    <w:p w14:paraId="123E29D1" w14:textId="77777777" w:rsidR="00680810" w:rsidRDefault="00680810" w:rsidP="00680810">
      <w:pPr>
        <w:ind w:firstLine="0"/>
      </w:pPr>
      <w:r>
        <w:t xml:space="preserve">def </w:t>
      </w:r>
      <w:proofErr w:type="spellStart"/>
      <w:r>
        <w:t>draw_</w:t>
      </w:r>
      <w:proofErr w:type="gramStart"/>
      <w:r>
        <w:t>line</w:t>
      </w:r>
      <w:proofErr w:type="spellEnd"/>
      <w:r>
        <w:t>(</w:t>
      </w:r>
      <w:proofErr w:type="gramEnd"/>
      <w:r>
        <w:t>ax, x1,y1,x2,y2):</w:t>
      </w:r>
    </w:p>
    <w:p w14:paraId="75D6E501" w14:textId="77777777" w:rsidR="00680810" w:rsidRDefault="00680810" w:rsidP="00680810">
      <w:pPr>
        <w:ind w:firstLine="0"/>
      </w:pPr>
      <w:r>
        <w:t xml:space="preserve">  n = </w:t>
      </w:r>
      <w:proofErr w:type="gramStart"/>
      <w:r>
        <w:t>int(</w:t>
      </w:r>
      <w:proofErr w:type="gramEnd"/>
      <w:r>
        <w:t>max( abs(x1-x2), abs(y1-y2)) )#the range of the lines</w:t>
      </w:r>
    </w:p>
    <w:p w14:paraId="501C4C67" w14:textId="77777777" w:rsidR="00680810" w:rsidRDefault="00680810" w:rsidP="00680810">
      <w:pPr>
        <w:ind w:firstLine="0"/>
      </w:pPr>
      <w:r>
        <w:t xml:space="preserve">  x = </w:t>
      </w:r>
      <w:proofErr w:type="spellStart"/>
      <w:proofErr w:type="gramStart"/>
      <w:r>
        <w:t>np.linspace</w:t>
      </w:r>
      <w:proofErr w:type="spellEnd"/>
      <w:proofErr w:type="gramEnd"/>
      <w:r>
        <w:t>(x1,x2,n)</w:t>
      </w:r>
    </w:p>
    <w:p w14:paraId="68ABDAC4" w14:textId="77777777" w:rsidR="00680810" w:rsidRDefault="00680810" w:rsidP="00680810">
      <w:pPr>
        <w:ind w:firstLine="0"/>
      </w:pPr>
      <w:r>
        <w:t xml:space="preserve">  y = </w:t>
      </w:r>
      <w:proofErr w:type="spellStart"/>
      <w:proofErr w:type="gramStart"/>
      <w:r>
        <w:t>np.linspace</w:t>
      </w:r>
      <w:proofErr w:type="spellEnd"/>
      <w:proofErr w:type="gramEnd"/>
      <w:r>
        <w:t>(y1,y2,n)</w:t>
      </w:r>
    </w:p>
    <w:p w14:paraId="23F478C2" w14:textId="77777777" w:rsidR="00680810" w:rsidRDefault="00680810" w:rsidP="00680810">
      <w:pPr>
        <w:ind w:firstLine="0"/>
      </w:pPr>
      <w:r>
        <w:t xml:space="preserve">  </w:t>
      </w:r>
      <w:proofErr w:type="spellStart"/>
      <w:proofErr w:type="gramStart"/>
      <w:r>
        <w:t>ax.plot</w:t>
      </w:r>
      <w:proofErr w:type="spellEnd"/>
      <w:proofErr w:type="gramEnd"/>
      <w:r>
        <w:t>(</w:t>
      </w:r>
      <w:proofErr w:type="spellStart"/>
      <w:r>
        <w:t>x,y,color</w:t>
      </w:r>
      <w:proofErr w:type="spellEnd"/>
      <w:r>
        <w:t>='k')</w:t>
      </w:r>
    </w:p>
    <w:p w14:paraId="74C95F00" w14:textId="77777777" w:rsidR="00680810" w:rsidRDefault="00680810" w:rsidP="00680810">
      <w:pPr>
        <w:ind w:firstLine="0"/>
      </w:pPr>
    </w:p>
    <w:p w14:paraId="6C4E6980" w14:textId="77777777" w:rsidR="00680810" w:rsidRDefault="00680810" w:rsidP="00680810">
      <w:pPr>
        <w:ind w:firstLine="0"/>
      </w:pPr>
      <w:r>
        <w:t xml:space="preserve">def </w:t>
      </w:r>
      <w:proofErr w:type="spellStart"/>
      <w:r>
        <w:t>recur_</w:t>
      </w:r>
      <w:proofErr w:type="gramStart"/>
      <w:r>
        <w:t>tree</w:t>
      </w:r>
      <w:proofErr w:type="spellEnd"/>
      <w:r>
        <w:t>(</w:t>
      </w:r>
      <w:proofErr w:type="gramEnd"/>
      <w:r>
        <w:t>ax, x, y, width, height, tiers):</w:t>
      </w:r>
    </w:p>
    <w:p w14:paraId="17323FED" w14:textId="77777777" w:rsidR="00680810" w:rsidRDefault="00680810" w:rsidP="00680810">
      <w:pPr>
        <w:ind w:firstLine="0"/>
      </w:pPr>
      <w:r>
        <w:tab/>
        <w:t>if tiers &gt; 0:</w:t>
      </w:r>
    </w:p>
    <w:p w14:paraId="7DCB1447" w14:textId="77777777" w:rsidR="00680810" w:rsidRDefault="00680810" w:rsidP="00680810">
      <w:pPr>
        <w:ind w:firstLine="0"/>
      </w:pPr>
      <w:r>
        <w:tab/>
      </w:r>
      <w:r>
        <w:tab/>
      </w:r>
      <w:proofErr w:type="spellStart"/>
      <w:r>
        <w:t>draw_</w:t>
      </w:r>
      <w:proofErr w:type="gramStart"/>
      <w:r>
        <w:t>line</w:t>
      </w:r>
      <w:proofErr w:type="spellEnd"/>
      <w:r>
        <w:t>(</w:t>
      </w:r>
      <w:proofErr w:type="gramEnd"/>
      <w:r>
        <w:t xml:space="preserve">ax, </w:t>
      </w:r>
      <w:proofErr w:type="spellStart"/>
      <w:r>
        <w:t>x+width</w:t>
      </w:r>
      <w:proofErr w:type="spellEnd"/>
      <w:r>
        <w:t xml:space="preserve">/2,y, </w:t>
      </w:r>
      <w:proofErr w:type="spellStart"/>
      <w:r>
        <w:t>x+width</w:t>
      </w:r>
      <w:proofErr w:type="spellEnd"/>
      <w:r>
        <w:t>/4,y+height)#drawing line to the left down</w:t>
      </w:r>
    </w:p>
    <w:p w14:paraId="72D5D5EF" w14:textId="77777777" w:rsidR="00680810" w:rsidRDefault="00680810" w:rsidP="00680810">
      <w:pPr>
        <w:ind w:firstLine="0"/>
      </w:pPr>
      <w:r>
        <w:tab/>
      </w:r>
      <w:r>
        <w:tab/>
      </w:r>
      <w:proofErr w:type="spellStart"/>
      <w:r>
        <w:t>draw_</w:t>
      </w:r>
      <w:proofErr w:type="gramStart"/>
      <w:r>
        <w:t>line</w:t>
      </w:r>
      <w:proofErr w:type="spellEnd"/>
      <w:r>
        <w:t>(</w:t>
      </w:r>
      <w:proofErr w:type="gramEnd"/>
      <w:r>
        <w:t xml:space="preserve">ax, </w:t>
      </w:r>
      <w:proofErr w:type="spellStart"/>
      <w:r>
        <w:t>x+width</w:t>
      </w:r>
      <w:proofErr w:type="spellEnd"/>
      <w:r>
        <w:t xml:space="preserve">/2,y, </w:t>
      </w:r>
      <w:proofErr w:type="spellStart"/>
      <w:r>
        <w:t>x+width</w:t>
      </w:r>
      <w:proofErr w:type="spellEnd"/>
      <w:r>
        <w:t>*3/4,y+height)#drawing line to the right down</w:t>
      </w:r>
    </w:p>
    <w:p w14:paraId="107D32A1" w14:textId="77777777" w:rsidR="00680810" w:rsidRDefault="00680810" w:rsidP="00680810">
      <w:pPr>
        <w:ind w:firstLine="0"/>
      </w:pPr>
      <w:r>
        <w:tab/>
      </w:r>
      <w:r>
        <w:tab/>
      </w:r>
    </w:p>
    <w:p w14:paraId="2E0C0742" w14:textId="77777777" w:rsidR="00680810" w:rsidRDefault="00680810" w:rsidP="00680810">
      <w:pPr>
        <w:ind w:firstLine="0"/>
      </w:pPr>
      <w:r>
        <w:tab/>
      </w:r>
      <w:r>
        <w:tab/>
        <w:t>tiers -= 1</w:t>
      </w:r>
    </w:p>
    <w:p w14:paraId="1E7F2E5E" w14:textId="77777777" w:rsidR="00680810" w:rsidRDefault="00680810" w:rsidP="00680810">
      <w:pPr>
        <w:ind w:firstLine="0"/>
      </w:pPr>
      <w:r>
        <w:tab/>
      </w:r>
      <w:r>
        <w:tab/>
      </w:r>
      <w:proofErr w:type="spellStart"/>
      <w:r>
        <w:t>recur_</w:t>
      </w:r>
      <w:proofErr w:type="gramStart"/>
      <w:r>
        <w:t>tree</w:t>
      </w:r>
      <w:proofErr w:type="spellEnd"/>
      <w:r>
        <w:t>(</w:t>
      </w:r>
      <w:proofErr w:type="gramEnd"/>
      <w:r>
        <w:t xml:space="preserve">ax, x, </w:t>
      </w:r>
      <w:proofErr w:type="spellStart"/>
      <w:r>
        <w:t>y+height</w:t>
      </w:r>
      <w:proofErr w:type="spellEnd"/>
      <w:r>
        <w:t>, width/2, height, tiers) #moving the tree down slowly</w:t>
      </w:r>
    </w:p>
    <w:p w14:paraId="10229941" w14:textId="77777777" w:rsidR="00680810" w:rsidRDefault="00680810" w:rsidP="00680810">
      <w:pPr>
        <w:ind w:firstLine="0"/>
      </w:pPr>
      <w:r>
        <w:lastRenderedPageBreak/>
        <w:tab/>
      </w:r>
      <w:r>
        <w:tab/>
      </w:r>
      <w:proofErr w:type="spellStart"/>
      <w:r>
        <w:t>recur_</w:t>
      </w:r>
      <w:proofErr w:type="gramStart"/>
      <w:r>
        <w:t>tree</w:t>
      </w:r>
      <w:proofErr w:type="spellEnd"/>
      <w:r>
        <w:t>(</w:t>
      </w:r>
      <w:proofErr w:type="gramEnd"/>
      <w:r>
        <w:t xml:space="preserve">ax, </w:t>
      </w:r>
      <w:proofErr w:type="spellStart"/>
      <w:r>
        <w:t>x+width</w:t>
      </w:r>
      <w:proofErr w:type="spellEnd"/>
      <w:r>
        <w:t xml:space="preserve">/2, </w:t>
      </w:r>
      <w:proofErr w:type="spellStart"/>
      <w:r>
        <w:t>y+height</w:t>
      </w:r>
      <w:proofErr w:type="spellEnd"/>
      <w:r>
        <w:t>, width/2, height, tiers)#</w:t>
      </w:r>
      <w:proofErr w:type="spellStart"/>
      <w:r>
        <w:t>mocing</w:t>
      </w:r>
      <w:proofErr w:type="spellEnd"/>
      <w:r>
        <w:t xml:space="preserve"> the tree in different directions slowly</w:t>
      </w:r>
    </w:p>
    <w:p w14:paraId="1A5E0292" w14:textId="77777777" w:rsidR="00680810" w:rsidRDefault="00680810" w:rsidP="00680810">
      <w:pPr>
        <w:ind w:firstLine="0"/>
      </w:pPr>
    </w:p>
    <w:p w14:paraId="2395581C" w14:textId="77777777" w:rsidR="00680810" w:rsidRDefault="00680810" w:rsidP="00680810">
      <w:pPr>
        <w:ind w:firstLine="0"/>
      </w:pPr>
      <w:r>
        <w:t xml:space="preserve">def </w:t>
      </w:r>
      <w:proofErr w:type="gramStart"/>
      <w:r>
        <w:t>tree(</w:t>
      </w:r>
      <w:proofErr w:type="gramEnd"/>
      <w:r>
        <w:t>ax, x, y, width, height, tiers):</w:t>
      </w:r>
    </w:p>
    <w:p w14:paraId="3361DF13" w14:textId="77777777" w:rsidR="00680810" w:rsidRDefault="00680810" w:rsidP="00680810">
      <w:pPr>
        <w:ind w:firstLine="0"/>
      </w:pPr>
      <w:r>
        <w:tab/>
      </w:r>
      <w:proofErr w:type="spellStart"/>
      <w:r>
        <w:t>tier_height</w:t>
      </w:r>
      <w:proofErr w:type="spellEnd"/>
      <w:r>
        <w:t xml:space="preserve"> = height/tiers #how much each tier goes down</w:t>
      </w:r>
    </w:p>
    <w:p w14:paraId="4CB79885" w14:textId="77777777" w:rsidR="00680810" w:rsidRDefault="00680810" w:rsidP="00680810">
      <w:pPr>
        <w:ind w:firstLine="0"/>
      </w:pPr>
      <w:r>
        <w:tab/>
      </w:r>
      <w:proofErr w:type="spellStart"/>
      <w:r>
        <w:t>recur_</w:t>
      </w:r>
      <w:proofErr w:type="gramStart"/>
      <w:r>
        <w:t>tree</w:t>
      </w:r>
      <w:proofErr w:type="spellEnd"/>
      <w:r>
        <w:t>(</w:t>
      </w:r>
      <w:proofErr w:type="gramEnd"/>
      <w:r>
        <w:t xml:space="preserve">ax, x, y, width, </w:t>
      </w:r>
      <w:proofErr w:type="spellStart"/>
      <w:r>
        <w:t>tier_height</w:t>
      </w:r>
      <w:proofErr w:type="spellEnd"/>
      <w:r>
        <w:t>, tiers)</w:t>
      </w:r>
    </w:p>
    <w:p w14:paraId="3A62FE22" w14:textId="77777777" w:rsidR="00680810" w:rsidRDefault="00680810" w:rsidP="00680810">
      <w:pPr>
        <w:ind w:firstLine="0"/>
      </w:pPr>
      <w:r>
        <w:tab/>
      </w:r>
    </w:p>
    <w:p w14:paraId="02BC33B3" w14:textId="77777777" w:rsidR="00680810" w:rsidRDefault="00680810" w:rsidP="00680810">
      <w:pPr>
        <w:ind w:firstLine="0"/>
      </w:pPr>
      <w:r>
        <w:t>fig, ax6=</w:t>
      </w:r>
      <w:proofErr w:type="spellStart"/>
      <w:r>
        <w:t>plt.subplots</w:t>
      </w:r>
      <w:proofErr w:type="spellEnd"/>
      <w:r>
        <w:t>()</w:t>
      </w:r>
    </w:p>
    <w:p w14:paraId="0918093C" w14:textId="77777777" w:rsidR="00680810" w:rsidRDefault="00680810" w:rsidP="00680810">
      <w:pPr>
        <w:ind w:firstLine="0"/>
      </w:pPr>
      <w:r>
        <w:t>tree(plt,0,0,</w:t>
      </w:r>
      <w:proofErr w:type="gramStart"/>
      <w:r>
        <w:t>100,-</w:t>
      </w:r>
      <w:proofErr w:type="gramEnd"/>
      <w:r>
        <w:t>100,3) #plot starting at [0,0] and going to [100,-100] and doing it 3 times each time getting smaller in tier but lower down</w:t>
      </w:r>
    </w:p>
    <w:p w14:paraId="7A2706E8" w14:textId="77777777" w:rsidR="00680810" w:rsidRDefault="00680810" w:rsidP="00680810">
      <w:pPr>
        <w:ind w:firstLine="0"/>
      </w:pPr>
      <w:r>
        <w:t>ax6.set_</w:t>
      </w:r>
      <w:proofErr w:type="gramStart"/>
      <w:r>
        <w:t>aspect(</w:t>
      </w:r>
      <w:proofErr w:type="gramEnd"/>
      <w:r>
        <w:t>1.0)</w:t>
      </w:r>
    </w:p>
    <w:p w14:paraId="4640E762" w14:textId="77777777" w:rsidR="00680810" w:rsidRDefault="00680810" w:rsidP="00680810">
      <w:pPr>
        <w:ind w:firstLine="0"/>
      </w:pPr>
      <w:proofErr w:type="spellStart"/>
      <w:proofErr w:type="gramStart"/>
      <w:r>
        <w:t>plt.show</w:t>
      </w:r>
      <w:proofErr w:type="spellEnd"/>
      <w:proofErr w:type="gramEnd"/>
      <w:r>
        <w:t>()</w:t>
      </w:r>
    </w:p>
    <w:p w14:paraId="42F987EC" w14:textId="77777777" w:rsidR="00680810" w:rsidRDefault="00680810" w:rsidP="00680810">
      <w:pPr>
        <w:ind w:firstLine="0"/>
      </w:pPr>
      <w:proofErr w:type="spellStart"/>
      <w:proofErr w:type="gramStart"/>
      <w:r>
        <w:t>fig.savefig</w:t>
      </w:r>
      <w:proofErr w:type="spellEnd"/>
      <w:proofErr w:type="gramEnd"/>
      <w:r>
        <w:t>('tree.png')</w:t>
      </w:r>
    </w:p>
    <w:p w14:paraId="79E04318" w14:textId="77777777" w:rsidR="00680810" w:rsidRDefault="00680810" w:rsidP="00680810">
      <w:pPr>
        <w:ind w:firstLine="0"/>
      </w:pPr>
      <w:r>
        <w:t>fig, ax7=</w:t>
      </w:r>
      <w:proofErr w:type="spellStart"/>
      <w:r>
        <w:t>plt.subplots</w:t>
      </w:r>
      <w:proofErr w:type="spellEnd"/>
      <w:r>
        <w:t>()</w:t>
      </w:r>
    </w:p>
    <w:p w14:paraId="2B7AF22C" w14:textId="77777777" w:rsidR="00680810" w:rsidRDefault="00680810" w:rsidP="00680810">
      <w:pPr>
        <w:ind w:firstLine="0"/>
      </w:pPr>
      <w:r>
        <w:t>tree(plt,0,0,</w:t>
      </w:r>
      <w:proofErr w:type="gramStart"/>
      <w:r>
        <w:t>100,-</w:t>
      </w:r>
      <w:proofErr w:type="gramEnd"/>
      <w:r>
        <w:t>100,4)#plot starting at [0,0] and going to [100,-100] and doing it 4 times each time getting smaller in tier but lower down</w:t>
      </w:r>
    </w:p>
    <w:p w14:paraId="26A93E9A" w14:textId="77777777" w:rsidR="00680810" w:rsidRDefault="00680810" w:rsidP="00680810">
      <w:pPr>
        <w:ind w:firstLine="0"/>
      </w:pPr>
      <w:r>
        <w:t>ax7.set_</w:t>
      </w:r>
      <w:proofErr w:type="gramStart"/>
      <w:r>
        <w:t>aspect(</w:t>
      </w:r>
      <w:proofErr w:type="gramEnd"/>
      <w:r>
        <w:t>1.0)</w:t>
      </w:r>
    </w:p>
    <w:p w14:paraId="45D371C3" w14:textId="77777777" w:rsidR="00680810" w:rsidRDefault="00680810" w:rsidP="00680810">
      <w:pPr>
        <w:ind w:firstLine="0"/>
      </w:pPr>
      <w:proofErr w:type="spellStart"/>
      <w:proofErr w:type="gramStart"/>
      <w:r>
        <w:t>plt.show</w:t>
      </w:r>
      <w:proofErr w:type="spellEnd"/>
      <w:proofErr w:type="gramEnd"/>
      <w:r>
        <w:t>()</w:t>
      </w:r>
    </w:p>
    <w:p w14:paraId="5BC01B2F" w14:textId="77777777" w:rsidR="00680810" w:rsidRDefault="00680810" w:rsidP="00680810">
      <w:pPr>
        <w:ind w:firstLine="0"/>
      </w:pPr>
      <w:proofErr w:type="spellStart"/>
      <w:proofErr w:type="gramStart"/>
      <w:r>
        <w:t>fig.savefig</w:t>
      </w:r>
      <w:proofErr w:type="spellEnd"/>
      <w:proofErr w:type="gramEnd"/>
      <w:r>
        <w:t>('tree2.png')</w:t>
      </w:r>
    </w:p>
    <w:p w14:paraId="73DFAFA4" w14:textId="77777777" w:rsidR="00680810" w:rsidRDefault="00680810" w:rsidP="00680810">
      <w:pPr>
        <w:ind w:firstLine="0"/>
      </w:pPr>
      <w:r>
        <w:t>fig, ax8=</w:t>
      </w:r>
      <w:proofErr w:type="spellStart"/>
      <w:r>
        <w:t>plt.subplots</w:t>
      </w:r>
      <w:proofErr w:type="spellEnd"/>
      <w:r>
        <w:t>()</w:t>
      </w:r>
    </w:p>
    <w:p w14:paraId="6762110D" w14:textId="77777777" w:rsidR="00680810" w:rsidRDefault="00680810" w:rsidP="00680810">
      <w:pPr>
        <w:ind w:firstLine="0"/>
      </w:pPr>
      <w:r>
        <w:t>tree(plt,0,0,</w:t>
      </w:r>
      <w:proofErr w:type="gramStart"/>
      <w:r>
        <w:t>100,-</w:t>
      </w:r>
      <w:proofErr w:type="gramEnd"/>
      <w:r>
        <w:t>100,5)#plot starting at [0,0] and going to [100,-100] and doing it 5 times each time getting smaller in tier but lower down</w:t>
      </w:r>
    </w:p>
    <w:p w14:paraId="3834FDE9" w14:textId="77777777" w:rsidR="00680810" w:rsidRDefault="00680810" w:rsidP="00680810">
      <w:pPr>
        <w:ind w:firstLine="0"/>
      </w:pPr>
      <w:r>
        <w:t>ax8.set_</w:t>
      </w:r>
      <w:proofErr w:type="gramStart"/>
      <w:r>
        <w:t>aspect(</w:t>
      </w:r>
      <w:proofErr w:type="gramEnd"/>
      <w:r>
        <w:t>1.0)</w:t>
      </w:r>
    </w:p>
    <w:p w14:paraId="63FD937B" w14:textId="77777777" w:rsidR="00680810" w:rsidRDefault="00680810" w:rsidP="00680810">
      <w:pPr>
        <w:ind w:firstLine="0"/>
      </w:pPr>
      <w:proofErr w:type="spellStart"/>
      <w:proofErr w:type="gramStart"/>
      <w:r>
        <w:lastRenderedPageBreak/>
        <w:t>plt.show</w:t>
      </w:r>
      <w:proofErr w:type="spellEnd"/>
      <w:proofErr w:type="gramEnd"/>
      <w:r>
        <w:t>()</w:t>
      </w:r>
    </w:p>
    <w:p w14:paraId="120FCC99" w14:textId="77777777" w:rsidR="00680810" w:rsidRDefault="00680810" w:rsidP="00680810">
      <w:pPr>
        <w:ind w:firstLine="0"/>
      </w:pPr>
      <w:proofErr w:type="spellStart"/>
      <w:proofErr w:type="gramStart"/>
      <w:r>
        <w:t>fig.savefig</w:t>
      </w:r>
      <w:proofErr w:type="spellEnd"/>
      <w:proofErr w:type="gramEnd"/>
      <w:r>
        <w:t>('tree3.png')</w:t>
      </w:r>
    </w:p>
    <w:p w14:paraId="0328C72D" w14:textId="77777777" w:rsidR="00680810" w:rsidRDefault="00680810" w:rsidP="00680810">
      <w:pPr>
        <w:ind w:firstLine="0"/>
      </w:pPr>
    </w:p>
    <w:p w14:paraId="4E6DC8A9" w14:textId="77777777" w:rsidR="00680810" w:rsidRDefault="00680810" w:rsidP="00680810">
      <w:pPr>
        <w:ind w:firstLine="0"/>
      </w:pPr>
      <w:r>
        <w:t>#tree ends here</w:t>
      </w:r>
    </w:p>
    <w:p w14:paraId="64B7E7E4" w14:textId="77777777" w:rsidR="00680810" w:rsidRDefault="00680810" w:rsidP="00680810">
      <w:pPr>
        <w:ind w:firstLine="0"/>
      </w:pPr>
      <w:r>
        <w:t>#</w:t>
      </w:r>
      <w:proofErr w:type="spellStart"/>
      <w:r>
        <w:t>cirlces</w:t>
      </w:r>
      <w:proofErr w:type="spellEnd"/>
      <w:r>
        <w:t xml:space="preserve"> number 2 starts here</w:t>
      </w:r>
    </w:p>
    <w:p w14:paraId="7E480744" w14:textId="77777777" w:rsidR="00680810" w:rsidRDefault="00680810" w:rsidP="00680810">
      <w:pPr>
        <w:ind w:firstLine="0"/>
      </w:pPr>
      <w:r>
        <w:t>def circle2(</w:t>
      </w:r>
      <w:proofErr w:type="spellStart"/>
      <w:proofErr w:type="gramStart"/>
      <w:r>
        <w:t>center,rad</w:t>
      </w:r>
      <w:proofErr w:type="spellEnd"/>
      <w:proofErr w:type="gramEnd"/>
      <w:r>
        <w:t>):</w:t>
      </w:r>
    </w:p>
    <w:p w14:paraId="2C4BBC0F" w14:textId="77777777" w:rsidR="00680810" w:rsidRDefault="00680810" w:rsidP="00680810">
      <w:pPr>
        <w:ind w:firstLine="0"/>
      </w:pPr>
      <w:r>
        <w:t xml:space="preserve">    n = int(4*</w:t>
      </w:r>
      <w:proofErr w:type="gramStart"/>
      <w:r>
        <w:t>rad*</w:t>
      </w:r>
      <w:proofErr w:type="spellStart"/>
      <w:r>
        <w:t>math.pi</w:t>
      </w:r>
      <w:proofErr w:type="spellEnd"/>
      <w:r>
        <w:t>)#</w:t>
      </w:r>
      <w:proofErr w:type="gramEnd"/>
      <w:r>
        <w:t>the radius of each circle</w:t>
      </w:r>
    </w:p>
    <w:p w14:paraId="707A44C4" w14:textId="77777777" w:rsidR="00680810" w:rsidRDefault="00680810" w:rsidP="00680810">
      <w:pPr>
        <w:ind w:firstLine="0"/>
      </w:pPr>
      <w:r>
        <w:t xml:space="preserve">    t = </w:t>
      </w:r>
      <w:proofErr w:type="spellStart"/>
      <w:proofErr w:type="gramStart"/>
      <w:r>
        <w:t>np.linspace</w:t>
      </w:r>
      <w:proofErr w:type="spellEnd"/>
      <w:proofErr w:type="gramEnd"/>
      <w:r>
        <w:t>(0,6.3,n)#creating the circle</w:t>
      </w:r>
    </w:p>
    <w:p w14:paraId="1DAD11AF" w14:textId="77777777" w:rsidR="00680810" w:rsidRDefault="00680810" w:rsidP="00680810">
      <w:pPr>
        <w:ind w:firstLine="0"/>
      </w:pPr>
      <w:r>
        <w:t xml:space="preserve">    x = center[</w:t>
      </w:r>
      <w:proofErr w:type="gramStart"/>
      <w:r>
        <w:t>0]+</w:t>
      </w:r>
      <w:proofErr w:type="gramEnd"/>
      <w:r>
        <w:t>rad*</w:t>
      </w:r>
      <w:proofErr w:type="spellStart"/>
      <w:r>
        <w:t>np.sin</w:t>
      </w:r>
      <w:proofErr w:type="spellEnd"/>
      <w:r>
        <w:t>(t)#x radius</w:t>
      </w:r>
    </w:p>
    <w:p w14:paraId="138C316E" w14:textId="77777777" w:rsidR="00680810" w:rsidRDefault="00680810" w:rsidP="00680810">
      <w:pPr>
        <w:ind w:firstLine="0"/>
      </w:pPr>
      <w:r>
        <w:t xml:space="preserve">    y = center[</w:t>
      </w:r>
      <w:proofErr w:type="gramStart"/>
      <w:r>
        <w:t>1]+</w:t>
      </w:r>
      <w:proofErr w:type="gramEnd"/>
      <w:r>
        <w:t>rad*</w:t>
      </w:r>
      <w:proofErr w:type="spellStart"/>
      <w:r>
        <w:t>np.cos</w:t>
      </w:r>
      <w:proofErr w:type="spellEnd"/>
      <w:r>
        <w:t>(t)#y radius</w:t>
      </w:r>
    </w:p>
    <w:p w14:paraId="04510E0C" w14:textId="77777777" w:rsidR="00680810" w:rsidRDefault="00680810" w:rsidP="00680810">
      <w:pPr>
        <w:ind w:firstLine="0"/>
      </w:pPr>
      <w:r>
        <w:t xml:space="preserve">    return </w:t>
      </w:r>
      <w:proofErr w:type="spellStart"/>
      <w:proofErr w:type="gramStart"/>
      <w:r>
        <w:t>x,y</w:t>
      </w:r>
      <w:proofErr w:type="spellEnd"/>
      <w:proofErr w:type="gramEnd"/>
    </w:p>
    <w:p w14:paraId="3494A7F8" w14:textId="77777777" w:rsidR="00680810" w:rsidRDefault="00680810" w:rsidP="00680810">
      <w:pPr>
        <w:ind w:firstLine="0"/>
      </w:pPr>
    </w:p>
    <w:p w14:paraId="45FCA51E" w14:textId="77777777" w:rsidR="00680810" w:rsidRDefault="00680810" w:rsidP="00680810">
      <w:pPr>
        <w:ind w:firstLine="0"/>
      </w:pPr>
      <w:r>
        <w:t>def draw_circles2(</w:t>
      </w:r>
      <w:proofErr w:type="spellStart"/>
      <w:proofErr w:type="gramStart"/>
      <w:r>
        <w:t>ax,n</w:t>
      </w:r>
      <w:proofErr w:type="gramEnd"/>
      <w:r>
        <w:t>,center,radius</w:t>
      </w:r>
      <w:proofErr w:type="spellEnd"/>
      <w:r>
        <w:t>):</w:t>
      </w:r>
    </w:p>
    <w:p w14:paraId="08574971" w14:textId="77777777" w:rsidR="00680810" w:rsidRDefault="00680810" w:rsidP="00680810">
      <w:pPr>
        <w:ind w:firstLine="0"/>
      </w:pPr>
      <w:r>
        <w:t xml:space="preserve">    if n&gt;0:</w:t>
      </w:r>
    </w:p>
    <w:p w14:paraId="17A929DA" w14:textId="77777777" w:rsidR="00680810" w:rsidRDefault="00680810" w:rsidP="00680810">
      <w:pPr>
        <w:ind w:firstLine="0"/>
      </w:pPr>
      <w:r>
        <w:t xml:space="preserve">        </w:t>
      </w:r>
      <w:proofErr w:type="spellStart"/>
      <w:proofErr w:type="gramStart"/>
      <w:r>
        <w:t>x,y</w:t>
      </w:r>
      <w:proofErr w:type="spellEnd"/>
      <w:proofErr w:type="gramEnd"/>
      <w:r>
        <w:t xml:space="preserve"> = circle2([center[0],center[1]],radius)# the origin points</w:t>
      </w:r>
    </w:p>
    <w:p w14:paraId="4FB753B4" w14:textId="77777777" w:rsidR="00680810" w:rsidRDefault="00680810" w:rsidP="00680810">
      <w:pPr>
        <w:ind w:firstLine="0"/>
      </w:pPr>
      <w:r>
        <w:t xml:space="preserve">        </w:t>
      </w:r>
      <w:proofErr w:type="spellStart"/>
      <w:proofErr w:type="gramStart"/>
      <w:r>
        <w:t>ax.plot</w:t>
      </w:r>
      <w:proofErr w:type="spellEnd"/>
      <w:proofErr w:type="gramEnd"/>
      <w:r>
        <w:t>(</w:t>
      </w:r>
      <w:proofErr w:type="spellStart"/>
      <w:r>
        <w:t>x,y,color</w:t>
      </w:r>
      <w:proofErr w:type="spellEnd"/>
      <w:r>
        <w:t>='k')</w:t>
      </w:r>
    </w:p>
    <w:p w14:paraId="4713137B" w14:textId="77777777" w:rsidR="00680810" w:rsidRDefault="00680810" w:rsidP="00680810">
      <w:pPr>
        <w:ind w:firstLine="0"/>
      </w:pPr>
      <w:r>
        <w:t xml:space="preserve">        </w:t>
      </w:r>
      <w:proofErr w:type="spellStart"/>
      <w:r>
        <w:t>newrad</w:t>
      </w:r>
      <w:proofErr w:type="spellEnd"/>
      <w:r>
        <w:t>=radius/3#radius needed to make the circles smaller</w:t>
      </w:r>
    </w:p>
    <w:p w14:paraId="41DF2F86" w14:textId="77777777" w:rsidR="00680810" w:rsidRDefault="00680810" w:rsidP="00680810">
      <w:pPr>
        <w:ind w:firstLine="0"/>
      </w:pPr>
      <w:r>
        <w:t xml:space="preserve">        offset=</w:t>
      </w:r>
      <w:proofErr w:type="spellStart"/>
      <w:r>
        <w:t>newrad</w:t>
      </w:r>
      <w:proofErr w:type="spellEnd"/>
      <w:r>
        <w:t xml:space="preserve">*2#radius used to move the circles </w:t>
      </w:r>
      <w:proofErr w:type="spellStart"/>
      <w:proofErr w:type="gramStart"/>
      <w:r>
        <w:t>up,down</w:t>
      </w:r>
      <w:proofErr w:type="gramEnd"/>
      <w:r>
        <w:t>,left</w:t>
      </w:r>
      <w:proofErr w:type="spellEnd"/>
      <w:r>
        <w:t xml:space="preserve"> or right</w:t>
      </w:r>
    </w:p>
    <w:p w14:paraId="2A2EF95A" w14:textId="77777777" w:rsidR="00680810" w:rsidRDefault="00680810" w:rsidP="00680810">
      <w:pPr>
        <w:ind w:firstLine="0"/>
      </w:pPr>
      <w:r>
        <w:t xml:space="preserve">        draw_circles2(</w:t>
      </w:r>
      <w:proofErr w:type="gramStart"/>
      <w:r>
        <w:t>ax,n</w:t>
      </w:r>
      <w:proofErr w:type="gramEnd"/>
      <w:r>
        <w:t>-1,[center[0],center[1]],</w:t>
      </w:r>
      <w:proofErr w:type="spellStart"/>
      <w:r>
        <w:t>newrad</w:t>
      </w:r>
      <w:proofErr w:type="spellEnd"/>
      <w:r>
        <w:t>)#center circle</w:t>
      </w:r>
    </w:p>
    <w:p w14:paraId="6720CB15" w14:textId="77777777" w:rsidR="00680810" w:rsidRDefault="00680810" w:rsidP="00680810">
      <w:pPr>
        <w:ind w:firstLine="0"/>
      </w:pPr>
      <w:r>
        <w:t xml:space="preserve">        draw_circles2(</w:t>
      </w:r>
      <w:proofErr w:type="gramStart"/>
      <w:r>
        <w:t>ax,n</w:t>
      </w:r>
      <w:proofErr w:type="gramEnd"/>
      <w:r>
        <w:t>-1,[center[0]-</w:t>
      </w:r>
      <w:proofErr w:type="spellStart"/>
      <w:r>
        <w:t>offset,center</w:t>
      </w:r>
      <w:proofErr w:type="spellEnd"/>
      <w:r>
        <w:t>[1]],</w:t>
      </w:r>
      <w:proofErr w:type="spellStart"/>
      <w:r>
        <w:t>newrad</w:t>
      </w:r>
      <w:proofErr w:type="spellEnd"/>
      <w:r>
        <w:t>)#moving the circle right</w:t>
      </w:r>
    </w:p>
    <w:p w14:paraId="701BD937" w14:textId="77777777" w:rsidR="00680810" w:rsidRDefault="00680810" w:rsidP="00680810">
      <w:pPr>
        <w:ind w:firstLine="0"/>
      </w:pPr>
      <w:r>
        <w:t xml:space="preserve">        draw_circles2(</w:t>
      </w:r>
      <w:proofErr w:type="gramStart"/>
      <w:r>
        <w:t>ax,n</w:t>
      </w:r>
      <w:proofErr w:type="gramEnd"/>
      <w:r>
        <w:t>-1,[center[0]+</w:t>
      </w:r>
      <w:proofErr w:type="spellStart"/>
      <w:r>
        <w:t>offset,center</w:t>
      </w:r>
      <w:proofErr w:type="spellEnd"/>
      <w:r>
        <w:t>[1]],</w:t>
      </w:r>
      <w:proofErr w:type="spellStart"/>
      <w:r>
        <w:t>newrad</w:t>
      </w:r>
      <w:proofErr w:type="spellEnd"/>
      <w:r>
        <w:t>)#</w:t>
      </w:r>
      <w:proofErr w:type="spellStart"/>
      <w:r>
        <w:t>movinf</w:t>
      </w:r>
      <w:proofErr w:type="spellEnd"/>
      <w:r>
        <w:t xml:space="preserve"> the </w:t>
      </w:r>
      <w:proofErr w:type="spellStart"/>
      <w:r>
        <w:t>cirlce</w:t>
      </w:r>
      <w:proofErr w:type="spellEnd"/>
      <w:r>
        <w:t xml:space="preserve"> left</w:t>
      </w:r>
    </w:p>
    <w:p w14:paraId="77690518" w14:textId="77777777" w:rsidR="00680810" w:rsidRDefault="00680810" w:rsidP="00680810">
      <w:pPr>
        <w:ind w:firstLine="0"/>
      </w:pPr>
      <w:r>
        <w:t xml:space="preserve">        draw_circles2(</w:t>
      </w:r>
      <w:proofErr w:type="gramStart"/>
      <w:r>
        <w:t>ax,n</w:t>
      </w:r>
      <w:proofErr w:type="gramEnd"/>
      <w:r>
        <w:t>-1,[center[0],center[1]-offset],</w:t>
      </w:r>
      <w:proofErr w:type="spellStart"/>
      <w:r>
        <w:t>newrad</w:t>
      </w:r>
      <w:proofErr w:type="spellEnd"/>
      <w:r>
        <w:t>)#moving the circle up</w:t>
      </w:r>
    </w:p>
    <w:p w14:paraId="12F55C23" w14:textId="77777777" w:rsidR="00680810" w:rsidRDefault="00680810" w:rsidP="00680810">
      <w:pPr>
        <w:ind w:firstLine="0"/>
      </w:pPr>
      <w:r>
        <w:t xml:space="preserve">        draw_circles2(</w:t>
      </w:r>
      <w:proofErr w:type="gramStart"/>
      <w:r>
        <w:t>ax,n</w:t>
      </w:r>
      <w:proofErr w:type="gramEnd"/>
      <w:r>
        <w:t>-1,[center[0],center[1]+offset],</w:t>
      </w:r>
      <w:proofErr w:type="spellStart"/>
      <w:r>
        <w:t>newrad</w:t>
      </w:r>
      <w:proofErr w:type="spellEnd"/>
      <w:r>
        <w:t>)#moving circle down</w:t>
      </w:r>
    </w:p>
    <w:p w14:paraId="69DC6C46" w14:textId="77777777" w:rsidR="00680810" w:rsidRDefault="00680810" w:rsidP="00680810">
      <w:pPr>
        <w:ind w:firstLine="0"/>
      </w:pPr>
      <w:r>
        <w:lastRenderedPageBreak/>
        <w:t xml:space="preserve">fig, ax9 = </w:t>
      </w:r>
      <w:proofErr w:type="spellStart"/>
      <w:proofErr w:type="gramStart"/>
      <w:r>
        <w:t>plt.subplots</w:t>
      </w:r>
      <w:proofErr w:type="spellEnd"/>
      <w:proofErr w:type="gramEnd"/>
      <w:r>
        <w:t xml:space="preserve">() </w:t>
      </w:r>
    </w:p>
    <w:p w14:paraId="4832B729" w14:textId="77777777" w:rsidR="00680810" w:rsidRDefault="00680810" w:rsidP="00680810">
      <w:pPr>
        <w:ind w:firstLine="0"/>
      </w:pPr>
      <w:r>
        <w:t>draw_circles2(ax9, 3, [0,0], 30)</w:t>
      </w:r>
    </w:p>
    <w:p w14:paraId="5CA971CA" w14:textId="77777777" w:rsidR="00680810" w:rsidRDefault="00680810" w:rsidP="00680810">
      <w:pPr>
        <w:ind w:firstLine="0"/>
      </w:pPr>
      <w:r>
        <w:t>ax9.set_</w:t>
      </w:r>
      <w:proofErr w:type="gramStart"/>
      <w:r>
        <w:t>aspect(</w:t>
      </w:r>
      <w:proofErr w:type="gramEnd"/>
      <w:r>
        <w:t>1.0)</w:t>
      </w:r>
    </w:p>
    <w:p w14:paraId="6B7F40AD" w14:textId="77777777" w:rsidR="00680810" w:rsidRDefault="00680810" w:rsidP="00680810">
      <w:pPr>
        <w:ind w:firstLine="0"/>
      </w:pPr>
      <w:proofErr w:type="spellStart"/>
      <w:proofErr w:type="gramStart"/>
      <w:r>
        <w:t>plt.show</w:t>
      </w:r>
      <w:proofErr w:type="spellEnd"/>
      <w:proofErr w:type="gramEnd"/>
      <w:r>
        <w:t>()</w:t>
      </w:r>
    </w:p>
    <w:p w14:paraId="0BE11514" w14:textId="77777777" w:rsidR="00680810" w:rsidRDefault="00680810" w:rsidP="00680810">
      <w:pPr>
        <w:ind w:firstLine="0"/>
      </w:pPr>
      <w:proofErr w:type="spellStart"/>
      <w:proofErr w:type="gramStart"/>
      <w:r>
        <w:t>fig.savefig</w:t>
      </w:r>
      <w:proofErr w:type="spellEnd"/>
      <w:proofErr w:type="gramEnd"/>
      <w:r>
        <w:t>('circles4.png')</w:t>
      </w:r>
    </w:p>
    <w:p w14:paraId="54F246DA" w14:textId="77777777" w:rsidR="00680810" w:rsidRDefault="00680810" w:rsidP="00680810">
      <w:pPr>
        <w:ind w:firstLine="0"/>
      </w:pPr>
      <w:r>
        <w:t xml:space="preserve">fig, ax10 = </w:t>
      </w:r>
      <w:proofErr w:type="spellStart"/>
      <w:proofErr w:type="gramStart"/>
      <w:r>
        <w:t>plt.subplots</w:t>
      </w:r>
      <w:proofErr w:type="spellEnd"/>
      <w:proofErr w:type="gramEnd"/>
      <w:r>
        <w:t xml:space="preserve">() </w:t>
      </w:r>
    </w:p>
    <w:p w14:paraId="6D9507F0" w14:textId="77777777" w:rsidR="00680810" w:rsidRDefault="00680810" w:rsidP="00680810">
      <w:pPr>
        <w:ind w:firstLine="0"/>
      </w:pPr>
      <w:r>
        <w:t>draw_circles2(ax10, 4, [0,0], 30)</w:t>
      </w:r>
    </w:p>
    <w:p w14:paraId="095E6DDD" w14:textId="77777777" w:rsidR="00680810" w:rsidRDefault="00680810" w:rsidP="00680810">
      <w:pPr>
        <w:ind w:firstLine="0"/>
      </w:pPr>
      <w:r>
        <w:t>ax10.set_</w:t>
      </w:r>
      <w:proofErr w:type="gramStart"/>
      <w:r>
        <w:t>aspect(</w:t>
      </w:r>
      <w:proofErr w:type="gramEnd"/>
      <w:r>
        <w:t>1.0)</w:t>
      </w:r>
    </w:p>
    <w:p w14:paraId="06A96B84" w14:textId="77777777" w:rsidR="00680810" w:rsidRDefault="00680810" w:rsidP="00680810">
      <w:pPr>
        <w:ind w:firstLine="0"/>
      </w:pPr>
      <w:proofErr w:type="spellStart"/>
      <w:proofErr w:type="gramStart"/>
      <w:r>
        <w:t>plt.show</w:t>
      </w:r>
      <w:proofErr w:type="spellEnd"/>
      <w:proofErr w:type="gramEnd"/>
      <w:r>
        <w:t>()</w:t>
      </w:r>
    </w:p>
    <w:p w14:paraId="2C8E4B38" w14:textId="77777777" w:rsidR="00680810" w:rsidRDefault="00680810" w:rsidP="00680810">
      <w:pPr>
        <w:ind w:firstLine="0"/>
      </w:pPr>
      <w:proofErr w:type="spellStart"/>
      <w:proofErr w:type="gramStart"/>
      <w:r>
        <w:t>fig.savefig</w:t>
      </w:r>
      <w:proofErr w:type="spellEnd"/>
      <w:proofErr w:type="gramEnd"/>
      <w:r>
        <w:t>('circles5.png')</w:t>
      </w:r>
    </w:p>
    <w:p w14:paraId="69E879E2" w14:textId="77777777" w:rsidR="00680810" w:rsidRDefault="00680810" w:rsidP="00680810">
      <w:pPr>
        <w:ind w:firstLine="0"/>
      </w:pPr>
      <w:r>
        <w:t xml:space="preserve">fig, ax11 = </w:t>
      </w:r>
      <w:proofErr w:type="spellStart"/>
      <w:proofErr w:type="gramStart"/>
      <w:r>
        <w:t>plt.subplots</w:t>
      </w:r>
      <w:proofErr w:type="spellEnd"/>
      <w:proofErr w:type="gramEnd"/>
      <w:r>
        <w:t xml:space="preserve">() </w:t>
      </w:r>
    </w:p>
    <w:p w14:paraId="1698CB70" w14:textId="77777777" w:rsidR="00680810" w:rsidRDefault="00680810" w:rsidP="00680810">
      <w:pPr>
        <w:ind w:firstLine="0"/>
      </w:pPr>
      <w:r>
        <w:t>draw_circles2(ax11, 5, [0,0], 30)</w:t>
      </w:r>
    </w:p>
    <w:p w14:paraId="7EC15695" w14:textId="77777777" w:rsidR="00680810" w:rsidRDefault="00680810" w:rsidP="00680810">
      <w:pPr>
        <w:ind w:firstLine="0"/>
      </w:pPr>
      <w:r>
        <w:t>ax11.set_</w:t>
      </w:r>
      <w:proofErr w:type="gramStart"/>
      <w:r>
        <w:t>aspect(</w:t>
      </w:r>
      <w:proofErr w:type="gramEnd"/>
      <w:r>
        <w:t>1.0)</w:t>
      </w:r>
    </w:p>
    <w:p w14:paraId="5A239C98" w14:textId="77777777" w:rsidR="00680810" w:rsidRDefault="00680810" w:rsidP="00680810">
      <w:pPr>
        <w:ind w:firstLine="0"/>
      </w:pPr>
      <w:proofErr w:type="spellStart"/>
      <w:proofErr w:type="gramStart"/>
      <w:r>
        <w:t>plt.show</w:t>
      </w:r>
      <w:proofErr w:type="spellEnd"/>
      <w:proofErr w:type="gramEnd"/>
      <w:r>
        <w:t>()</w:t>
      </w:r>
    </w:p>
    <w:p w14:paraId="7D1C633D" w14:textId="233B66D6" w:rsidR="00E81978" w:rsidRDefault="00680810" w:rsidP="00680810">
      <w:pPr>
        <w:ind w:firstLine="0"/>
      </w:pPr>
      <w:proofErr w:type="spellStart"/>
      <w:proofErr w:type="gramStart"/>
      <w:r>
        <w:t>fig.savefig</w:t>
      </w:r>
      <w:proofErr w:type="spellEnd"/>
      <w:proofErr w:type="gramEnd"/>
      <w:r>
        <w:t>('circles6.png')</w:t>
      </w:r>
    </w:p>
    <w:sectPr w:rsidR="00E81978">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49745" w14:textId="77777777" w:rsidR="00A83056" w:rsidRDefault="00A83056">
      <w:pPr>
        <w:spacing w:line="240" w:lineRule="auto"/>
      </w:pPr>
      <w:r>
        <w:separator/>
      </w:r>
    </w:p>
    <w:p w14:paraId="578BF68D" w14:textId="77777777" w:rsidR="00A83056" w:rsidRDefault="00A83056"/>
  </w:endnote>
  <w:endnote w:type="continuationSeparator" w:id="0">
    <w:p w14:paraId="1D484B32" w14:textId="77777777" w:rsidR="00A83056" w:rsidRDefault="00A83056">
      <w:pPr>
        <w:spacing w:line="240" w:lineRule="auto"/>
      </w:pPr>
      <w:r>
        <w:continuationSeparator/>
      </w:r>
    </w:p>
    <w:p w14:paraId="79796D57" w14:textId="77777777" w:rsidR="00A83056" w:rsidRDefault="00A83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02961" w14:textId="77777777" w:rsidR="00A83056" w:rsidRDefault="00A83056">
      <w:pPr>
        <w:spacing w:line="240" w:lineRule="auto"/>
      </w:pPr>
      <w:r>
        <w:separator/>
      </w:r>
    </w:p>
    <w:p w14:paraId="58403AAA" w14:textId="77777777" w:rsidR="00A83056" w:rsidRDefault="00A83056"/>
  </w:footnote>
  <w:footnote w:type="continuationSeparator" w:id="0">
    <w:p w14:paraId="2533DE26" w14:textId="77777777" w:rsidR="00A83056" w:rsidRDefault="00A83056">
      <w:pPr>
        <w:spacing w:line="240" w:lineRule="auto"/>
      </w:pPr>
      <w:r>
        <w:continuationSeparator/>
      </w:r>
    </w:p>
    <w:p w14:paraId="51DE2FB2" w14:textId="77777777" w:rsidR="00A83056" w:rsidRDefault="00A830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B2514" w14:textId="35F0BF68" w:rsidR="00CE4050" w:rsidRDefault="00CE4050">
    <w:pPr>
      <w:pStyle w:val="Header"/>
    </w:pPr>
    <w:sdt>
      <w:sdtPr>
        <w:rPr>
          <w:rStyle w:val="Strong"/>
        </w:rPr>
        <w:alias w:val="Running head"/>
        <w:tag w:val=""/>
        <w:id w:val="12739865"/>
        <w:placeholder>
          <w:docPart w:val="38421CAEB2C04EF8A76D0FC1C888588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Data Structures lab #1</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3AE1" w14:textId="47371560" w:rsidR="00CE4050" w:rsidRDefault="00CE4050">
    <w:pPr>
      <w:pStyle w:val="Header"/>
      <w:rPr>
        <w:rStyle w:val="Strong"/>
      </w:rPr>
    </w:pPr>
    <w:r>
      <w:t>Data Structures Lab#1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9A"/>
    <w:rsid w:val="0003189A"/>
    <w:rsid w:val="000A76C2"/>
    <w:rsid w:val="000D3F41"/>
    <w:rsid w:val="000E3BA0"/>
    <w:rsid w:val="000F7047"/>
    <w:rsid w:val="00100E4A"/>
    <w:rsid w:val="001877D4"/>
    <w:rsid w:val="001D566C"/>
    <w:rsid w:val="00204CD8"/>
    <w:rsid w:val="00205242"/>
    <w:rsid w:val="002649A0"/>
    <w:rsid w:val="002E3F9C"/>
    <w:rsid w:val="00355DCA"/>
    <w:rsid w:val="003661D8"/>
    <w:rsid w:val="003B2DCF"/>
    <w:rsid w:val="00450483"/>
    <w:rsid w:val="004921DA"/>
    <w:rsid w:val="004B3BD9"/>
    <w:rsid w:val="004B7D1D"/>
    <w:rsid w:val="00526A98"/>
    <w:rsid w:val="00551A02"/>
    <w:rsid w:val="005534FA"/>
    <w:rsid w:val="005A24D5"/>
    <w:rsid w:val="005D3A03"/>
    <w:rsid w:val="005D5F74"/>
    <w:rsid w:val="005F33B2"/>
    <w:rsid w:val="006136A3"/>
    <w:rsid w:val="00626569"/>
    <w:rsid w:val="0064042D"/>
    <w:rsid w:val="00653199"/>
    <w:rsid w:val="006724D6"/>
    <w:rsid w:val="00680810"/>
    <w:rsid w:val="0078152A"/>
    <w:rsid w:val="007C58DB"/>
    <w:rsid w:val="008002C0"/>
    <w:rsid w:val="00801F24"/>
    <w:rsid w:val="008C5323"/>
    <w:rsid w:val="00962E3F"/>
    <w:rsid w:val="009A6A3B"/>
    <w:rsid w:val="009E6A2F"/>
    <w:rsid w:val="00A63BA7"/>
    <w:rsid w:val="00A77BCA"/>
    <w:rsid w:val="00A83056"/>
    <w:rsid w:val="00AD27D4"/>
    <w:rsid w:val="00B823AA"/>
    <w:rsid w:val="00BA45DB"/>
    <w:rsid w:val="00BF4184"/>
    <w:rsid w:val="00C0601E"/>
    <w:rsid w:val="00C14E74"/>
    <w:rsid w:val="00C22265"/>
    <w:rsid w:val="00C31D30"/>
    <w:rsid w:val="00CD6E39"/>
    <w:rsid w:val="00CE4050"/>
    <w:rsid w:val="00CF6E91"/>
    <w:rsid w:val="00D52747"/>
    <w:rsid w:val="00D85B68"/>
    <w:rsid w:val="00DE6486"/>
    <w:rsid w:val="00E6004D"/>
    <w:rsid w:val="00E81978"/>
    <w:rsid w:val="00F379B7"/>
    <w:rsid w:val="00F525FA"/>
    <w:rsid w:val="00F82512"/>
    <w:rsid w:val="00FA336E"/>
    <w:rsid w:val="00FF2002"/>
    <w:rsid w:val="00FF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45A86"/>
  <w15:chartTrackingRefBased/>
  <w15:docId w15:val="{A6E475CB-0454-480B-9069-4F30F558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869FFE47AE41898B20D90FB4ACA245"/>
        <w:category>
          <w:name w:val="General"/>
          <w:gallery w:val="placeholder"/>
        </w:category>
        <w:types>
          <w:type w:val="bbPlcHdr"/>
        </w:types>
        <w:behaviors>
          <w:behavior w:val="content"/>
        </w:behaviors>
        <w:guid w:val="{C9616CBB-1BF0-4854-A542-F666C76BAC96}"/>
      </w:docPartPr>
      <w:docPartBody>
        <w:p w:rsidR="00EC0D41" w:rsidRDefault="001560D8">
          <w:pPr>
            <w:pStyle w:val="5C869FFE47AE41898B20D90FB4ACA245"/>
          </w:pPr>
          <w:r>
            <w:t>[Title Here, up to 12 Words, on One to Two Lines]</w:t>
          </w:r>
        </w:p>
      </w:docPartBody>
    </w:docPart>
    <w:docPart>
      <w:docPartPr>
        <w:name w:val="BF65E00F58F54A50B7C13EA87B316037"/>
        <w:category>
          <w:name w:val="General"/>
          <w:gallery w:val="placeholder"/>
        </w:category>
        <w:types>
          <w:type w:val="bbPlcHdr"/>
        </w:types>
        <w:behaviors>
          <w:behavior w:val="content"/>
        </w:behaviors>
        <w:guid w:val="{4F1D052C-6EA1-4D13-96C0-67ACF676E73E}"/>
      </w:docPartPr>
      <w:docPartBody>
        <w:p w:rsidR="00EC0D41" w:rsidRDefault="001560D8">
          <w:pPr>
            <w:pStyle w:val="BF65E00F58F54A50B7C13EA87B316037"/>
          </w:pPr>
          <w:r>
            <w:t>Abstract</w:t>
          </w:r>
        </w:p>
      </w:docPartBody>
    </w:docPart>
    <w:docPart>
      <w:docPartPr>
        <w:name w:val="B3025CF369CF4DA18AC308E2C994B8F6"/>
        <w:category>
          <w:name w:val="General"/>
          <w:gallery w:val="placeholder"/>
        </w:category>
        <w:types>
          <w:type w:val="bbPlcHdr"/>
        </w:types>
        <w:behaviors>
          <w:behavior w:val="content"/>
        </w:behaviors>
        <w:guid w:val="{BF129BDF-A6B1-4783-93E6-7DF3540AC918}"/>
      </w:docPartPr>
      <w:docPartBody>
        <w:p w:rsidR="00EC0D41" w:rsidRDefault="001560D8">
          <w:pPr>
            <w:pStyle w:val="B3025CF369CF4DA18AC308E2C994B8F6"/>
          </w:pPr>
          <w:r>
            <w:t>[Title Here, up to 12 Words, on One to Two Lines]</w:t>
          </w:r>
        </w:p>
      </w:docPartBody>
    </w:docPart>
    <w:docPart>
      <w:docPartPr>
        <w:name w:val="38421CAEB2C04EF8A76D0FC1C888588F"/>
        <w:category>
          <w:name w:val="General"/>
          <w:gallery w:val="placeholder"/>
        </w:category>
        <w:types>
          <w:type w:val="bbPlcHdr"/>
        </w:types>
        <w:behaviors>
          <w:behavior w:val="content"/>
        </w:behaviors>
        <w:guid w:val="{6A821124-565F-4815-935F-95B9EB2725BF}"/>
      </w:docPartPr>
      <w:docPartBody>
        <w:p w:rsidR="00EC0D41" w:rsidRDefault="001560D8">
          <w:pPr>
            <w:pStyle w:val="38421CAEB2C04EF8A76D0FC1C888588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D8"/>
    <w:rsid w:val="001560D8"/>
    <w:rsid w:val="00EC0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869FFE47AE41898B20D90FB4ACA245">
    <w:name w:val="5C869FFE47AE41898B20D90FB4ACA245"/>
  </w:style>
  <w:style w:type="paragraph" w:customStyle="1" w:styleId="264A82229A594470BB7584A202E095C5">
    <w:name w:val="264A82229A594470BB7584A202E095C5"/>
  </w:style>
  <w:style w:type="paragraph" w:customStyle="1" w:styleId="9B419508187246A3B5C67920BFBE6708">
    <w:name w:val="9B419508187246A3B5C67920BFBE6708"/>
  </w:style>
  <w:style w:type="paragraph" w:customStyle="1" w:styleId="38A44DF4FCEA443F8E86FE5F0576C774">
    <w:name w:val="38A44DF4FCEA443F8E86FE5F0576C774"/>
  </w:style>
  <w:style w:type="paragraph" w:customStyle="1" w:styleId="BBA57F2EC3D146E98B7705031065ABAA">
    <w:name w:val="BBA57F2EC3D146E98B7705031065ABAA"/>
  </w:style>
  <w:style w:type="paragraph" w:customStyle="1" w:styleId="BF65E00F58F54A50B7C13EA87B316037">
    <w:name w:val="BF65E00F58F54A50B7C13EA87B316037"/>
  </w:style>
  <w:style w:type="character" w:styleId="Emphasis">
    <w:name w:val="Emphasis"/>
    <w:basedOn w:val="DefaultParagraphFont"/>
    <w:uiPriority w:val="4"/>
    <w:unhideWhenUsed/>
    <w:qFormat/>
    <w:rPr>
      <w:i/>
      <w:iCs/>
    </w:rPr>
  </w:style>
  <w:style w:type="paragraph" w:customStyle="1" w:styleId="2AD15998AC7B43F4AD5BCBD90F7D4480">
    <w:name w:val="2AD15998AC7B43F4AD5BCBD90F7D4480"/>
  </w:style>
  <w:style w:type="paragraph" w:customStyle="1" w:styleId="6EF3EB85767F48B88408F85BAB30AF2E">
    <w:name w:val="6EF3EB85767F48B88408F85BAB30AF2E"/>
  </w:style>
  <w:style w:type="paragraph" w:customStyle="1" w:styleId="B3025CF369CF4DA18AC308E2C994B8F6">
    <w:name w:val="B3025CF369CF4DA18AC308E2C994B8F6"/>
  </w:style>
  <w:style w:type="paragraph" w:customStyle="1" w:styleId="BFFDE7DE87BA4354B61D53B688BF9E88">
    <w:name w:val="BFFDE7DE87BA4354B61D53B688BF9E88"/>
  </w:style>
  <w:style w:type="paragraph" w:customStyle="1" w:styleId="E961C6D0F3844952B01603A4316B69FB">
    <w:name w:val="E961C6D0F3844952B01603A4316B69FB"/>
  </w:style>
  <w:style w:type="paragraph" w:customStyle="1" w:styleId="2733DABC183140B9BE779425E2569E3A">
    <w:name w:val="2733DABC183140B9BE779425E2569E3A"/>
  </w:style>
  <w:style w:type="paragraph" w:customStyle="1" w:styleId="792EFDCEDD6844D4953DB36F50B2D958">
    <w:name w:val="792EFDCEDD6844D4953DB36F50B2D958"/>
  </w:style>
  <w:style w:type="paragraph" w:customStyle="1" w:styleId="0BBC6FF91C7741B0865719C2D5492E46">
    <w:name w:val="0BBC6FF91C7741B0865719C2D5492E46"/>
  </w:style>
  <w:style w:type="paragraph" w:customStyle="1" w:styleId="9C4FBFD77C0540C59A1DB3B57D0347B3">
    <w:name w:val="9C4FBFD77C0540C59A1DB3B57D0347B3"/>
  </w:style>
  <w:style w:type="paragraph" w:customStyle="1" w:styleId="CF379FC863A54792A7A9BDB725FD0141">
    <w:name w:val="CF379FC863A54792A7A9BDB725FD0141"/>
  </w:style>
  <w:style w:type="paragraph" w:customStyle="1" w:styleId="7C037D994C2540C28FD100323A2957AB">
    <w:name w:val="7C037D994C2540C28FD100323A2957AB"/>
  </w:style>
  <w:style w:type="paragraph" w:customStyle="1" w:styleId="724C59D0514B4DE59BDD0451B1739C1E">
    <w:name w:val="724C59D0514B4DE59BDD0451B1739C1E"/>
  </w:style>
  <w:style w:type="paragraph" w:customStyle="1" w:styleId="E50ED99C1722486F8B1095A08FA2E1E2">
    <w:name w:val="E50ED99C1722486F8B1095A08FA2E1E2"/>
  </w:style>
  <w:style w:type="paragraph" w:customStyle="1" w:styleId="FDA0AE431035404985FAA5290D102F63">
    <w:name w:val="FDA0AE431035404985FAA5290D102F63"/>
  </w:style>
  <w:style w:type="paragraph" w:customStyle="1" w:styleId="04BB4FD8753D443BB47235BE92DD3BC9">
    <w:name w:val="04BB4FD8753D443BB47235BE92DD3BC9"/>
  </w:style>
  <w:style w:type="paragraph" w:customStyle="1" w:styleId="9A15418A62FD44DEAF06D97F529F3E2D">
    <w:name w:val="9A15418A62FD44DEAF06D97F529F3E2D"/>
  </w:style>
  <w:style w:type="paragraph" w:customStyle="1" w:styleId="16F0AC72FB0446BEA53AD6CF46C28C9E">
    <w:name w:val="16F0AC72FB0446BEA53AD6CF46C28C9E"/>
  </w:style>
  <w:style w:type="paragraph" w:customStyle="1" w:styleId="4174DB56103443C9B2F6E7B297E80D61">
    <w:name w:val="4174DB56103443C9B2F6E7B297E80D61"/>
  </w:style>
  <w:style w:type="paragraph" w:customStyle="1" w:styleId="2969BC1765234A1EAE4FF56BD5C1BC1F">
    <w:name w:val="2969BC1765234A1EAE4FF56BD5C1BC1F"/>
  </w:style>
  <w:style w:type="paragraph" w:customStyle="1" w:styleId="F8F62CB6A09F4B5499298307FC5D7512">
    <w:name w:val="F8F62CB6A09F4B5499298307FC5D7512"/>
  </w:style>
  <w:style w:type="paragraph" w:customStyle="1" w:styleId="66B8893C9376418C94345DCDBB0E9499">
    <w:name w:val="66B8893C9376418C94345DCDBB0E9499"/>
  </w:style>
  <w:style w:type="paragraph" w:customStyle="1" w:styleId="C948F933F57749E0852698350CC5892B">
    <w:name w:val="C948F933F57749E0852698350CC5892B"/>
  </w:style>
  <w:style w:type="paragraph" w:customStyle="1" w:styleId="C35D47688F844D07A336C99DE79F0865">
    <w:name w:val="C35D47688F844D07A336C99DE79F0865"/>
  </w:style>
  <w:style w:type="paragraph" w:customStyle="1" w:styleId="636C3883C3074D1F92397EF57FAEC6A5">
    <w:name w:val="636C3883C3074D1F92397EF57FAEC6A5"/>
  </w:style>
  <w:style w:type="paragraph" w:customStyle="1" w:styleId="0965BCA0F5BC4D61824AD35594EDED24">
    <w:name w:val="0965BCA0F5BC4D61824AD35594EDED24"/>
  </w:style>
  <w:style w:type="paragraph" w:customStyle="1" w:styleId="C05460C2185942A0AAA8FD3E267C8C95">
    <w:name w:val="C05460C2185942A0AAA8FD3E267C8C95"/>
  </w:style>
  <w:style w:type="paragraph" w:customStyle="1" w:styleId="5ABF778B362B405ABBF19FB09EC3EE2F">
    <w:name w:val="5ABF778B362B405ABBF19FB09EC3EE2F"/>
  </w:style>
  <w:style w:type="paragraph" w:customStyle="1" w:styleId="6E0CCA8CFBB944DFBDBAA361536782AD">
    <w:name w:val="6E0CCA8CFBB944DFBDBAA361536782AD"/>
  </w:style>
  <w:style w:type="paragraph" w:customStyle="1" w:styleId="00E765134C9F47A492708EA1331D67E3">
    <w:name w:val="00E765134C9F47A492708EA1331D67E3"/>
  </w:style>
  <w:style w:type="paragraph" w:customStyle="1" w:styleId="A0C6FA69581F4D7EA641FED279358A5F">
    <w:name w:val="A0C6FA69581F4D7EA641FED279358A5F"/>
  </w:style>
  <w:style w:type="paragraph" w:customStyle="1" w:styleId="AE62D2B4BE324CA08C93A08238E1BE04">
    <w:name w:val="AE62D2B4BE324CA08C93A08238E1BE04"/>
  </w:style>
  <w:style w:type="paragraph" w:customStyle="1" w:styleId="7689D2B5797B49B698489A63EC8F395D">
    <w:name w:val="7689D2B5797B49B698489A63EC8F395D"/>
  </w:style>
  <w:style w:type="paragraph" w:customStyle="1" w:styleId="97365AE4A5D342D480290263FA3D861E">
    <w:name w:val="97365AE4A5D342D480290263FA3D861E"/>
  </w:style>
  <w:style w:type="paragraph" w:customStyle="1" w:styleId="A898C3309CEE40F2961BECEB35B5B38A">
    <w:name w:val="A898C3309CEE40F2961BECEB35B5B38A"/>
  </w:style>
  <w:style w:type="paragraph" w:customStyle="1" w:styleId="67BBA574FBE44247A912E4312CE57675">
    <w:name w:val="67BBA574FBE44247A912E4312CE57675"/>
  </w:style>
  <w:style w:type="paragraph" w:customStyle="1" w:styleId="387F734CA98D430A95410C71FD1E41F7">
    <w:name w:val="387F734CA98D430A95410C71FD1E41F7"/>
  </w:style>
  <w:style w:type="paragraph" w:customStyle="1" w:styleId="874C6B33F2784C7B87E5E6AD36B7F92E">
    <w:name w:val="874C6B33F2784C7B87E5E6AD36B7F92E"/>
  </w:style>
  <w:style w:type="paragraph" w:customStyle="1" w:styleId="130E5E02224F4E298C0CBD278EC5E8EC">
    <w:name w:val="130E5E02224F4E298C0CBD278EC5E8EC"/>
  </w:style>
  <w:style w:type="paragraph" w:customStyle="1" w:styleId="56CAA773A2FA48E2880B613585CC12D1">
    <w:name w:val="56CAA773A2FA48E2880B613585CC12D1"/>
  </w:style>
  <w:style w:type="paragraph" w:customStyle="1" w:styleId="9106E1393B43489ABB06B5ACC1CB0D9A">
    <w:name w:val="9106E1393B43489ABB06B5ACC1CB0D9A"/>
  </w:style>
  <w:style w:type="paragraph" w:customStyle="1" w:styleId="740E53AAFB3D4311818CFC550E45D437">
    <w:name w:val="740E53AAFB3D4311818CFC550E45D437"/>
  </w:style>
  <w:style w:type="paragraph" w:customStyle="1" w:styleId="47D370EBDCEE4674A7DB27BC16D39EF8">
    <w:name w:val="47D370EBDCEE4674A7DB27BC16D39EF8"/>
  </w:style>
  <w:style w:type="paragraph" w:customStyle="1" w:styleId="CF1BE14A244A46439986E2970E6EB5C2">
    <w:name w:val="CF1BE14A244A46439986E2970E6EB5C2"/>
  </w:style>
  <w:style w:type="paragraph" w:customStyle="1" w:styleId="5A608CB9186548DAB1A18523BEB5C42C">
    <w:name w:val="5A608CB9186548DAB1A18523BEB5C42C"/>
  </w:style>
  <w:style w:type="paragraph" w:customStyle="1" w:styleId="A405EC840AD844B29D1AAF81E627298D">
    <w:name w:val="A405EC840AD844B29D1AAF81E627298D"/>
  </w:style>
  <w:style w:type="paragraph" w:customStyle="1" w:styleId="99AF199A271640CFADF9247081A08D55">
    <w:name w:val="99AF199A271640CFADF9247081A08D55"/>
  </w:style>
  <w:style w:type="paragraph" w:customStyle="1" w:styleId="9C09BE42CA8D48F2B8D3A76258D011E9">
    <w:name w:val="9C09BE42CA8D48F2B8D3A76258D011E9"/>
  </w:style>
  <w:style w:type="paragraph" w:customStyle="1" w:styleId="F518FB31CEBF4629AA57B7B75A7533BB">
    <w:name w:val="F518FB31CEBF4629AA57B7B75A7533BB"/>
  </w:style>
  <w:style w:type="paragraph" w:customStyle="1" w:styleId="CB84E3D445C842ABB1A42A75D6E29C76">
    <w:name w:val="CB84E3D445C842ABB1A42A75D6E29C76"/>
  </w:style>
  <w:style w:type="paragraph" w:customStyle="1" w:styleId="43B839EEF60445378B65E86EF5D158F3">
    <w:name w:val="43B839EEF60445378B65E86EF5D158F3"/>
  </w:style>
  <w:style w:type="paragraph" w:customStyle="1" w:styleId="9459EFA0DAEE4661B795C144A6F55119">
    <w:name w:val="9459EFA0DAEE4661B795C144A6F55119"/>
  </w:style>
  <w:style w:type="paragraph" w:customStyle="1" w:styleId="A75F80E666564A4EA4701F2B46599A72">
    <w:name w:val="A75F80E666564A4EA4701F2B46599A72"/>
  </w:style>
  <w:style w:type="paragraph" w:customStyle="1" w:styleId="79DC3287317549AE8D6A8CFB5BEE710B">
    <w:name w:val="79DC3287317549AE8D6A8CFB5BEE710B"/>
  </w:style>
  <w:style w:type="paragraph" w:customStyle="1" w:styleId="3E69E25D2C324A9EB7686228F425C49A">
    <w:name w:val="3E69E25D2C324A9EB7686228F425C49A"/>
  </w:style>
  <w:style w:type="paragraph" w:customStyle="1" w:styleId="03BF148C48364E09BB496B942BD0700C">
    <w:name w:val="03BF148C48364E09BB496B942BD0700C"/>
  </w:style>
  <w:style w:type="paragraph" w:customStyle="1" w:styleId="38421CAEB2C04EF8A76D0FC1C888588F">
    <w:name w:val="38421CAEB2C04EF8A76D0FC1C888588F"/>
  </w:style>
  <w:style w:type="paragraph" w:customStyle="1" w:styleId="4CF84AEE5BF048AD8B256CB42985E088">
    <w:name w:val="4CF84AEE5BF048AD8B256CB42985E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 Structures lab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C15FB-ECA3-48EB-852D-A0C257D1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16</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Data Structures Lab #1</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Lab #1</dc:title>
  <dc:subject/>
  <dc:creator>Fernando</dc:creator>
  <cp:keywords/>
  <dc:description/>
  <cp:lastModifiedBy>Fernando Desantiago</cp:lastModifiedBy>
  <cp:revision>3</cp:revision>
  <dcterms:created xsi:type="dcterms:W3CDTF">2019-02-13T05:03:00Z</dcterms:created>
  <dcterms:modified xsi:type="dcterms:W3CDTF">2019-02-13T05:04:00Z</dcterms:modified>
</cp:coreProperties>
</file>