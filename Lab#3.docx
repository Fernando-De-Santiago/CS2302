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0154" w14:textId="54F70DC2" w:rsidR="00E81978" w:rsidRDefault="00284EEA">
      <w:pPr>
        <w:pStyle w:val="Title"/>
      </w:pPr>
      <w:sdt>
        <w:sdtPr>
          <w:alias w:val="Title:"/>
          <w:tag w:val="Title:"/>
          <w:id w:val="726351117"/>
          <w:placeholder>
            <w:docPart w:val="B3C85E3C6088440CBE198A82CFCE36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EF0">
            <w:t>Lab 3</w:t>
          </w:r>
        </w:sdtContent>
      </w:sdt>
    </w:p>
    <w:p w14:paraId="6EA7A87D" w14:textId="057284C8" w:rsidR="00B823AA" w:rsidRDefault="00B67EF0" w:rsidP="00B823AA">
      <w:pPr>
        <w:pStyle w:val="Title2"/>
      </w:pPr>
      <w:r>
        <w:t>Fernando De Santiago</w:t>
      </w:r>
    </w:p>
    <w:p w14:paraId="30F7AD5C" w14:textId="48054D8D" w:rsidR="00E81978" w:rsidRDefault="00B67EF0" w:rsidP="00B823AA">
      <w:pPr>
        <w:pStyle w:val="Title2"/>
      </w:pPr>
      <w:r>
        <w:t>University of Texas at El Paso</w:t>
      </w:r>
    </w:p>
    <w:p w14:paraId="473FF25C" w14:textId="653AF1DA" w:rsidR="00E81978" w:rsidRDefault="00E81978" w:rsidP="00B67EF0">
      <w:pPr>
        <w:pStyle w:val="Title"/>
      </w:pPr>
    </w:p>
    <w:p w14:paraId="453F4A84" w14:textId="7FF0C5F7" w:rsidR="00E81978" w:rsidRDefault="00284EEA">
      <w:pPr>
        <w:pStyle w:val="SectionTitle"/>
      </w:pPr>
      <w:sdt>
        <w:sdtPr>
          <w:alias w:val="Section title:"/>
          <w:tag w:val="Section title:"/>
          <w:id w:val="984196707"/>
          <w:placeholder>
            <w:docPart w:val="F2A1230F54954C808CB0EECF19B692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67EF0">
            <w:t>Lab 3</w:t>
          </w:r>
        </w:sdtContent>
      </w:sdt>
    </w:p>
    <w:p w14:paraId="281A8E6F" w14:textId="569DA430" w:rsidR="00E81978" w:rsidRDefault="00B67EF0">
      <w:r>
        <w:t>The purpose of this lab was to create a display a Binary search tree as well as implementing methods that are meant to be apart of it. The first method was to implement a method to draw the tree. The second method was to create a search method that worked interactively. The third was to create a method to create a method that creates a binary tree from a sorted array. The fourth was to do the reveres and make a sorted array out of a binary search tree. The last and final was to print what numbers can be found at certain depths.</w:t>
      </w:r>
    </w:p>
    <w:p w14:paraId="1DD7020E" w14:textId="1714E3BF" w:rsidR="00E81978" w:rsidRDefault="00B67EF0" w:rsidP="00B67EF0">
      <w:pPr>
        <w:pStyle w:val="Heading1"/>
        <w:jc w:val="left"/>
      </w:pPr>
      <w:r>
        <w:t>Method 1</w:t>
      </w:r>
    </w:p>
    <w:p w14:paraId="0F219DAC" w14:textId="22BC50FD" w:rsidR="00B76FF2" w:rsidRDefault="00B67EF0" w:rsidP="00B76FF2">
      <w:r>
        <w:t>Th</w:t>
      </w:r>
      <w:r w:rsidR="003803AF">
        <w:t xml:space="preserve">is was made by using parts of the first lab and </w:t>
      </w:r>
      <w:r w:rsidR="00B76FF2">
        <w:t xml:space="preserve">then adding a string text to it to display the figure. This was probably the hardest for me since I tried to start from scratch by using my lab one as a reference but I couldn’t figure out how to fill in the </w:t>
      </w:r>
      <w:proofErr w:type="gramStart"/>
      <w:r w:rsidR="00B76FF2">
        <w:t>circle</w:t>
      </w:r>
      <w:proofErr w:type="gramEnd"/>
      <w:r w:rsidR="00B76FF2">
        <w:t xml:space="preserve"> so I decided to start from 0. When experimenting I used multiplication, division and powers in order to make my lines but found out that powers worked the best and then just drew the circles at the end of the lines except the root.</w:t>
      </w:r>
    </w:p>
    <w:p w14:paraId="4E4DE35B" w14:textId="041D405D" w:rsidR="00E81978" w:rsidRPr="00C31D30" w:rsidRDefault="00B67EF0" w:rsidP="00C31D30">
      <w:pPr>
        <w:pStyle w:val="Heading2"/>
      </w:pPr>
      <w:r>
        <w:t>Method 2</w:t>
      </w:r>
    </w:p>
    <w:p w14:paraId="1D180AD4" w14:textId="5C0DCED9" w:rsidR="00E81978" w:rsidRDefault="00375814">
      <w:pPr>
        <w:pStyle w:val="NoSpacing"/>
      </w:pPr>
      <w:r>
        <w:tab/>
        <w:t>This method was not so hard to create since something similar was used in the code, so I went about and just deconstructed it and recreate it. I decided to go about reconstructing it by checking if the number I was looking for was less than or greater than the number I started with. Depending on which one it is then it’ll move to the left or to the right</w:t>
      </w:r>
      <w:r w:rsidR="00025101">
        <w:t xml:space="preserve"> and check again until either it’s found or not.</w:t>
      </w:r>
    </w:p>
    <w:p w14:paraId="3E6428A7" w14:textId="74113975" w:rsidR="00355DCA" w:rsidRPr="00C31D30" w:rsidRDefault="00025101" w:rsidP="00025101">
      <w:pPr>
        <w:pStyle w:val="Heading3"/>
        <w:ind w:firstLine="0"/>
      </w:pPr>
      <w:r>
        <w:t>Method 3</w:t>
      </w:r>
    </w:p>
    <w:p w14:paraId="23786D01" w14:textId="39A0FDEC" w:rsidR="00E81978" w:rsidRPr="00025101" w:rsidRDefault="00025101">
      <w:pPr>
        <w:rPr>
          <w:bCs/>
        </w:rPr>
      </w:pPr>
      <w:r>
        <w:rPr>
          <w:bCs/>
        </w:rPr>
        <w:t xml:space="preserve">For this method I had to figure out the approach of how to implement a way of creating a BST out of an Array. It started with me getting the length and using that as finding the midpoint </w:t>
      </w:r>
      <w:r>
        <w:rPr>
          <w:bCs/>
        </w:rPr>
        <w:lastRenderedPageBreak/>
        <w:t>so that it would be the root of the tree. From there I implemented the left roots by going to the left of the middle and vice versa for the right. In the end I returned the new BST.</w:t>
      </w:r>
    </w:p>
    <w:p w14:paraId="5DFA8D23" w14:textId="521D70F6" w:rsidR="00355DCA" w:rsidRPr="00025101" w:rsidRDefault="00025101" w:rsidP="00025101">
      <w:pPr>
        <w:pStyle w:val="Heading4"/>
        <w:ind w:firstLine="0"/>
        <w:rPr>
          <w:i w:val="0"/>
        </w:rPr>
      </w:pPr>
      <w:r>
        <w:rPr>
          <w:i w:val="0"/>
        </w:rPr>
        <w:t>Method 4</w:t>
      </w:r>
    </w:p>
    <w:p w14:paraId="70056662" w14:textId="0CEE2B8F" w:rsidR="00E81978" w:rsidRDefault="00BA45DB">
      <w:pPr>
        <w:rPr>
          <w:b/>
          <w:bCs/>
        </w:rPr>
      </w:pPr>
      <w:r>
        <w:t xml:space="preserve"> </w:t>
      </w:r>
      <w:r w:rsidR="00025101">
        <w:t>For this method I reversed engineered the third method and decided to have to start at the very left and add recursively to an empty array then getting the root then getting the numbers on the right and so on until I got the Array sorted from smallest to biggest.</w:t>
      </w:r>
      <w:r w:rsidR="00DB3E08">
        <w:t xml:space="preserve"> This was the easiest of the 5 methods to do.</w:t>
      </w:r>
    </w:p>
    <w:p w14:paraId="1A35A24F" w14:textId="4804368A" w:rsidR="00355DCA" w:rsidRPr="00DB3E08" w:rsidRDefault="00DB3E08" w:rsidP="00DB3E08">
      <w:pPr>
        <w:pStyle w:val="Heading5"/>
        <w:ind w:firstLine="0"/>
        <w:rPr>
          <w:b/>
          <w:i w:val="0"/>
        </w:rPr>
      </w:pPr>
      <w:r>
        <w:rPr>
          <w:b/>
          <w:i w:val="0"/>
        </w:rPr>
        <w:t>Method 5</w:t>
      </w:r>
    </w:p>
    <w:p w14:paraId="16A068F9" w14:textId="2C884DA7" w:rsidR="00E81978" w:rsidRDefault="005D3A03">
      <w:r>
        <w:t xml:space="preserve"> </w:t>
      </w:r>
      <w:r w:rsidR="008F210A">
        <w:t xml:space="preserve">For this method I used 3 </w:t>
      </w:r>
      <w:r w:rsidR="00D64BFC">
        <w:t xml:space="preserve">different methods to return the keys at </w:t>
      </w:r>
      <w:proofErr w:type="gramStart"/>
      <w:r w:rsidR="00D64BFC">
        <w:t>the each</w:t>
      </w:r>
      <w:proofErr w:type="gramEnd"/>
      <w:r w:rsidR="00D64BFC">
        <w:t xml:space="preserve"> depth till there is no more depth. The first method that is used as reference prints the following of key at depth is this. The second counts the depth </w:t>
      </w:r>
      <w:r w:rsidR="003803AF">
        <w:t xml:space="preserve">on the left and right and then compares them and uses whichever one is bigger. The last uses recursion to print the item at the certain height </w:t>
      </w:r>
      <w:proofErr w:type="gramStart"/>
      <w:r w:rsidR="003803AF">
        <w:t xml:space="preserve">and </w:t>
      </w:r>
      <w:r w:rsidR="00D64BFC">
        <w:t xml:space="preserve"> </w:t>
      </w:r>
      <w:r w:rsidR="003803AF">
        <w:t>they</w:t>
      </w:r>
      <w:proofErr w:type="gramEnd"/>
      <w:r w:rsidR="003803AF">
        <w:t xml:space="preserve"> all work together to make 1 method.</w:t>
      </w:r>
    </w:p>
    <w:p w14:paraId="0417CAAD" w14:textId="2EE56550" w:rsidR="006D5C65" w:rsidRDefault="006D5C65" w:rsidP="006D5C65">
      <w:pPr>
        <w:ind w:firstLine="0"/>
      </w:pPr>
      <w:r>
        <w:rPr>
          <w:b/>
        </w:rPr>
        <w:t>Conclusion</w:t>
      </w:r>
    </w:p>
    <w:p w14:paraId="316C8D26" w14:textId="0133B41B" w:rsidR="006D5C65" w:rsidRPr="006D5C65" w:rsidRDefault="006D5C65" w:rsidP="006D5C65">
      <w:pPr>
        <w:ind w:firstLine="0"/>
      </w:pPr>
      <w:r>
        <w:tab/>
      </w:r>
      <w:proofErr w:type="gramStart"/>
      <w:r>
        <w:t>So</w:t>
      </w:r>
      <w:proofErr w:type="gramEnd"/>
      <w:r>
        <w:t xml:space="preserve"> for this lab I learned the way to </w:t>
      </w:r>
      <w:r w:rsidR="00F9161A">
        <w:t>traverse a Binary search tree by creating these methods as well as adding counter measures in case they ask for something that shouldn’t work. I ran into some problems when making sure my implementation of method 3 and method 4 were big 0(N) but by making several design changes then was able to meet the requirements.</w:t>
      </w:r>
    </w:p>
    <w:p w14:paraId="573DDE35" w14:textId="7C2A48DE" w:rsidR="00066D7F" w:rsidRDefault="00066D7F" w:rsidP="00066D7F">
      <w:pPr>
        <w:ind w:firstLine="0"/>
      </w:pPr>
      <w:r>
        <w:rPr>
          <w:b/>
        </w:rPr>
        <w:t>Runtime and images</w:t>
      </w:r>
    </w:p>
    <w:p w14:paraId="7D3A54F2" w14:textId="24007441" w:rsidR="00066D7F" w:rsidRDefault="00102D9B" w:rsidP="00066D7F">
      <w:pPr>
        <w:ind w:firstLine="0"/>
      </w:pPr>
      <w:r>
        <w:rPr>
          <w:noProof/>
        </w:rPr>
        <w:lastRenderedPageBreak/>
        <w:drawing>
          <wp:inline distT="0" distB="0" distL="0" distR="0" wp14:anchorId="2487CC54" wp14:editId="08B68205">
            <wp:extent cx="45243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2695575"/>
                    </a:xfrm>
                    <a:prstGeom prst="rect">
                      <a:avLst/>
                    </a:prstGeom>
                  </pic:spPr>
                </pic:pic>
              </a:graphicData>
            </a:graphic>
          </wp:inline>
        </w:drawing>
      </w:r>
    </w:p>
    <w:p w14:paraId="407898FC" w14:textId="6762850D" w:rsidR="008475C4" w:rsidRDefault="006D5C65" w:rsidP="00066D7F">
      <w:pPr>
        <w:ind w:firstLine="0"/>
      </w:pPr>
      <w:r>
        <w:rPr>
          <w:noProof/>
        </w:rPr>
        <w:drawing>
          <wp:inline distT="0" distB="0" distL="0" distR="0" wp14:anchorId="2CAAC7F5" wp14:editId="2EC5CD4F">
            <wp:extent cx="445770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2647950"/>
                    </a:xfrm>
                    <a:prstGeom prst="rect">
                      <a:avLst/>
                    </a:prstGeom>
                  </pic:spPr>
                </pic:pic>
              </a:graphicData>
            </a:graphic>
          </wp:inline>
        </w:drawing>
      </w:r>
    </w:p>
    <w:p w14:paraId="49973DEE" w14:textId="3C172AC6" w:rsidR="006D5C65" w:rsidRDefault="006D5C65" w:rsidP="00066D7F">
      <w:pPr>
        <w:ind w:firstLine="0"/>
      </w:pPr>
      <w:r>
        <w:rPr>
          <w:noProof/>
        </w:rPr>
        <w:lastRenderedPageBreak/>
        <w:drawing>
          <wp:inline distT="0" distB="0" distL="0" distR="0" wp14:anchorId="5A8E515D" wp14:editId="20D44D8E">
            <wp:extent cx="436245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619375"/>
                    </a:xfrm>
                    <a:prstGeom prst="rect">
                      <a:avLst/>
                    </a:prstGeom>
                  </pic:spPr>
                </pic:pic>
              </a:graphicData>
            </a:graphic>
          </wp:inline>
        </w:drawing>
      </w:r>
    </w:p>
    <w:p w14:paraId="5FD0B662" w14:textId="40549036" w:rsidR="006D5C65" w:rsidRDefault="006D5C65" w:rsidP="00066D7F">
      <w:pPr>
        <w:ind w:firstLine="0"/>
      </w:pPr>
      <w:r>
        <w:rPr>
          <w:noProof/>
        </w:rPr>
        <w:drawing>
          <wp:inline distT="0" distB="0" distL="0" distR="0" wp14:anchorId="072D5039" wp14:editId="706B3DB2">
            <wp:extent cx="26479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162050"/>
                    </a:xfrm>
                    <a:prstGeom prst="rect">
                      <a:avLst/>
                    </a:prstGeom>
                  </pic:spPr>
                </pic:pic>
              </a:graphicData>
            </a:graphic>
          </wp:inline>
        </w:drawing>
      </w:r>
    </w:p>
    <w:p w14:paraId="0C705C55" w14:textId="47DDC3B1" w:rsidR="006D5C65" w:rsidRDefault="006D5C65" w:rsidP="00066D7F">
      <w:pPr>
        <w:ind w:firstLine="0"/>
      </w:pPr>
      <w:r>
        <w:rPr>
          <w:noProof/>
        </w:rPr>
        <w:drawing>
          <wp:inline distT="0" distB="0" distL="0" distR="0" wp14:anchorId="1FE3418F" wp14:editId="6C56BB80">
            <wp:extent cx="440055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2619375"/>
                    </a:xfrm>
                    <a:prstGeom prst="rect">
                      <a:avLst/>
                    </a:prstGeom>
                  </pic:spPr>
                </pic:pic>
              </a:graphicData>
            </a:graphic>
          </wp:inline>
        </w:drawing>
      </w:r>
    </w:p>
    <w:p w14:paraId="21A93B30" w14:textId="7F1D0763" w:rsidR="006D5C65" w:rsidRDefault="006D5C65" w:rsidP="00066D7F">
      <w:pPr>
        <w:ind w:firstLine="0"/>
      </w:pPr>
      <w:r>
        <w:rPr>
          <w:noProof/>
        </w:rPr>
        <w:lastRenderedPageBreak/>
        <w:drawing>
          <wp:inline distT="0" distB="0" distL="0" distR="0" wp14:anchorId="17B16092" wp14:editId="0AD28168">
            <wp:extent cx="44672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2628900"/>
                    </a:xfrm>
                    <a:prstGeom prst="rect">
                      <a:avLst/>
                    </a:prstGeom>
                  </pic:spPr>
                </pic:pic>
              </a:graphicData>
            </a:graphic>
          </wp:inline>
        </w:drawing>
      </w:r>
    </w:p>
    <w:p w14:paraId="30E0817A" w14:textId="0025AB17" w:rsidR="008475C4" w:rsidRDefault="008475C4" w:rsidP="00066D7F">
      <w:pPr>
        <w:ind w:firstLine="0"/>
      </w:pPr>
      <w:r>
        <w:rPr>
          <w:noProof/>
        </w:rPr>
        <w:drawing>
          <wp:inline distT="0" distB="0" distL="0" distR="0" wp14:anchorId="054FF289" wp14:editId="671835F4">
            <wp:extent cx="46958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3267075"/>
                    </a:xfrm>
                    <a:prstGeom prst="rect">
                      <a:avLst/>
                    </a:prstGeom>
                  </pic:spPr>
                </pic:pic>
              </a:graphicData>
            </a:graphic>
          </wp:inline>
        </w:drawing>
      </w:r>
    </w:p>
    <w:p w14:paraId="402130C0" w14:textId="1C01E0BD" w:rsidR="006D5C65" w:rsidRPr="00066D7F" w:rsidRDefault="006D5C65" w:rsidP="00066D7F">
      <w:pPr>
        <w:ind w:firstLine="0"/>
      </w:pPr>
      <w:r>
        <w:rPr>
          <w:noProof/>
        </w:rPr>
        <w:drawing>
          <wp:inline distT="0" distB="0" distL="0" distR="0" wp14:anchorId="0F177F64" wp14:editId="137EE9CF">
            <wp:extent cx="220027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1943100"/>
                    </a:xfrm>
                    <a:prstGeom prst="rect">
                      <a:avLst/>
                    </a:prstGeom>
                  </pic:spPr>
                </pic:pic>
              </a:graphicData>
            </a:graphic>
          </wp:inline>
        </w:drawing>
      </w:r>
    </w:p>
    <w:sdt>
      <w:sdtPr>
        <w:rPr>
          <w:rFonts w:asciiTheme="minorHAnsi" w:eastAsiaTheme="minorEastAsia" w:hAnsiTheme="minorHAnsi" w:cstheme="minorBidi"/>
        </w:rPr>
        <w:id w:val="62297111"/>
        <w:docPartObj>
          <w:docPartGallery w:val="Bibliographies"/>
          <w:docPartUnique/>
        </w:docPartObj>
      </w:sdtPr>
      <w:sdtEndPr/>
      <w:sdtContent>
        <w:p w14:paraId="22E7DBBF" w14:textId="1EB2AD6E" w:rsidR="00E81978" w:rsidRDefault="00B67EF0">
          <w:pPr>
            <w:pStyle w:val="SectionTitle"/>
          </w:pPr>
          <w:r>
            <w:t>Source Code</w:t>
          </w:r>
        </w:p>
        <w:p w14:paraId="15BD6576" w14:textId="31356FDA" w:rsidR="00E81978" w:rsidRDefault="00284EEA" w:rsidP="00C31D30">
          <w:pPr>
            <w:pStyle w:val="Bibliography"/>
            <w:rPr>
              <w:noProof/>
            </w:rPr>
          </w:pPr>
        </w:p>
      </w:sdtContent>
    </w:sdt>
    <w:p w14:paraId="6EF49712" w14:textId="77777777" w:rsidR="00B67EF0" w:rsidRDefault="00B67EF0" w:rsidP="00B67EF0">
      <w:r>
        <w:t xml:space="preserve"># Code to implement a binary search tree </w:t>
      </w:r>
    </w:p>
    <w:p w14:paraId="385484C0" w14:textId="77777777" w:rsidR="00B67EF0" w:rsidRDefault="00B67EF0" w:rsidP="00B67EF0">
      <w:r>
        <w:t xml:space="preserve"># Programmed by </w:t>
      </w:r>
      <w:proofErr w:type="spellStart"/>
      <w:r>
        <w:t>Olac</w:t>
      </w:r>
      <w:proofErr w:type="spellEnd"/>
      <w:r>
        <w:t xml:space="preserve"> Fuentes</w:t>
      </w:r>
    </w:p>
    <w:p w14:paraId="1D75934B" w14:textId="77777777" w:rsidR="00B67EF0" w:rsidRDefault="00B67EF0" w:rsidP="00B67EF0">
      <w:r>
        <w:t># Last modified February 27, 2019</w:t>
      </w:r>
    </w:p>
    <w:p w14:paraId="42A05A0B" w14:textId="77777777" w:rsidR="00B67EF0" w:rsidRDefault="00B67EF0" w:rsidP="00B67EF0">
      <w:r>
        <w:t>#CS2302</w:t>
      </w:r>
    </w:p>
    <w:p w14:paraId="1CAB41DF" w14:textId="77777777" w:rsidR="00B67EF0" w:rsidRDefault="00B67EF0" w:rsidP="00B67EF0">
      <w:r>
        <w:t>#Fernando De Santiago</w:t>
      </w:r>
    </w:p>
    <w:p w14:paraId="710AD4BC" w14:textId="77777777" w:rsidR="00B67EF0" w:rsidRDefault="00B67EF0" w:rsidP="00B67EF0">
      <w:r>
        <w:t>#LAB3</w:t>
      </w:r>
    </w:p>
    <w:p w14:paraId="47903080" w14:textId="77777777" w:rsidR="00B67EF0" w:rsidRDefault="00B67EF0" w:rsidP="00B67EF0">
      <w:r>
        <w:t>#</w:t>
      </w:r>
      <w:proofErr w:type="spellStart"/>
      <w:r>
        <w:t>Olac</w:t>
      </w:r>
      <w:proofErr w:type="spellEnd"/>
      <w:r>
        <w:t xml:space="preserve"> Fuentes, </w:t>
      </w:r>
      <w:proofErr w:type="spellStart"/>
      <w:r>
        <w:t>Anindita</w:t>
      </w:r>
      <w:proofErr w:type="spellEnd"/>
      <w:r>
        <w:t xml:space="preserve"> Nath and </w:t>
      </w:r>
      <w:proofErr w:type="spellStart"/>
      <w:r>
        <w:t>Maliheh</w:t>
      </w:r>
      <w:proofErr w:type="spellEnd"/>
      <w:r>
        <w:t xml:space="preserve"> </w:t>
      </w:r>
      <w:proofErr w:type="spellStart"/>
      <w:r>
        <w:t>Zargaran</w:t>
      </w:r>
      <w:proofErr w:type="spellEnd"/>
    </w:p>
    <w:p w14:paraId="01A17040" w14:textId="77777777" w:rsidR="00B67EF0" w:rsidRDefault="00B67EF0" w:rsidP="00B67EF0">
      <w:r>
        <w:t>#last edited 3/8/19 11:44:00 PM</w:t>
      </w:r>
    </w:p>
    <w:p w14:paraId="295C013F" w14:textId="77777777" w:rsidR="00B67EF0" w:rsidRDefault="00B67EF0" w:rsidP="00B67EF0">
      <w:r>
        <w:t>#Section M/W 10:30-11:50</w:t>
      </w:r>
    </w:p>
    <w:p w14:paraId="49A897FE" w14:textId="77777777" w:rsidR="00B67EF0" w:rsidRDefault="00B67EF0" w:rsidP="00B67EF0">
      <w:r>
        <w:t># -*- coding: utf-8 -*-</w:t>
      </w:r>
    </w:p>
    <w:p w14:paraId="63DBC2E6" w14:textId="77777777" w:rsidR="00B67EF0" w:rsidRDefault="00B67EF0" w:rsidP="00B67EF0">
      <w:r>
        <w:t>"""</w:t>
      </w:r>
    </w:p>
    <w:p w14:paraId="00D0EEFD" w14:textId="77777777" w:rsidR="00B67EF0" w:rsidRDefault="00B67EF0" w:rsidP="00B67EF0">
      <w:r>
        <w:t xml:space="preserve">Created on Mon </w:t>
      </w:r>
      <w:proofErr w:type="gramStart"/>
      <w:r>
        <w:t>Mar  4</w:t>
      </w:r>
      <w:proofErr w:type="gramEnd"/>
      <w:r>
        <w:t xml:space="preserve"> 12:27:32 2019</w:t>
      </w:r>
    </w:p>
    <w:p w14:paraId="6A6D15EE" w14:textId="77777777" w:rsidR="00B67EF0" w:rsidRDefault="00B67EF0" w:rsidP="00B67EF0"/>
    <w:p w14:paraId="75EF4A3D" w14:textId="77777777" w:rsidR="00B67EF0" w:rsidRDefault="00B67EF0" w:rsidP="00B67EF0">
      <w:r>
        <w:t>@author: Fernando</w:t>
      </w:r>
    </w:p>
    <w:p w14:paraId="77FFF859" w14:textId="77777777" w:rsidR="00B67EF0" w:rsidRDefault="00B67EF0" w:rsidP="00B67EF0">
      <w:r>
        <w:t>"""</w:t>
      </w:r>
    </w:p>
    <w:p w14:paraId="31E767A4" w14:textId="77777777" w:rsidR="00B67EF0" w:rsidRDefault="00B67EF0" w:rsidP="00B67EF0">
      <w:r>
        <w:t xml:space="preserve">import </w:t>
      </w:r>
      <w:proofErr w:type="spellStart"/>
      <w:r>
        <w:t>numpy</w:t>
      </w:r>
      <w:proofErr w:type="spellEnd"/>
      <w:r>
        <w:t xml:space="preserve"> as np</w:t>
      </w:r>
    </w:p>
    <w:p w14:paraId="157FDB6B" w14:textId="77777777" w:rsidR="00B67EF0" w:rsidRDefault="00B67EF0" w:rsidP="00B67EF0">
      <w:r>
        <w:t xml:space="preserve">import </w:t>
      </w:r>
      <w:proofErr w:type="spellStart"/>
      <w:proofErr w:type="gramStart"/>
      <w:r>
        <w:t>matplotlib.pyplot</w:t>
      </w:r>
      <w:proofErr w:type="spellEnd"/>
      <w:proofErr w:type="gramEnd"/>
      <w:r>
        <w:t xml:space="preserve"> as </w:t>
      </w:r>
      <w:proofErr w:type="spellStart"/>
      <w:r>
        <w:t>plt</w:t>
      </w:r>
      <w:proofErr w:type="spellEnd"/>
    </w:p>
    <w:p w14:paraId="65114D5E" w14:textId="77777777" w:rsidR="00B67EF0" w:rsidRDefault="00B67EF0" w:rsidP="00B67EF0">
      <w:r>
        <w:t>import math</w:t>
      </w:r>
    </w:p>
    <w:p w14:paraId="63D20383" w14:textId="77777777" w:rsidR="00B67EF0" w:rsidRDefault="00B67EF0" w:rsidP="00B67EF0"/>
    <w:p w14:paraId="0ADD95CE" w14:textId="77777777" w:rsidR="00B67EF0" w:rsidRDefault="00B67EF0" w:rsidP="00B67EF0">
      <w:r>
        <w:t xml:space="preserve">class </w:t>
      </w:r>
      <w:proofErr w:type="gramStart"/>
      <w:r>
        <w:t>BST(</w:t>
      </w:r>
      <w:proofErr w:type="gramEnd"/>
      <w:r>
        <w:t>object):</w:t>
      </w:r>
    </w:p>
    <w:p w14:paraId="71C8B1CF" w14:textId="77777777" w:rsidR="00B67EF0" w:rsidRDefault="00B67EF0" w:rsidP="00B67EF0">
      <w:r>
        <w:t xml:space="preserve">    # Constructor</w:t>
      </w:r>
    </w:p>
    <w:p w14:paraId="3B5A5852" w14:textId="77777777" w:rsidR="00B67EF0" w:rsidRDefault="00B67EF0" w:rsidP="00B67EF0">
      <w:r>
        <w:lastRenderedPageBreak/>
        <w:t xml:space="preserve">    def __</w:t>
      </w:r>
      <w:proofErr w:type="spellStart"/>
      <w:r>
        <w:t>init</w:t>
      </w:r>
      <w:proofErr w:type="spellEnd"/>
      <w:r>
        <w:t>_</w:t>
      </w:r>
      <w:proofErr w:type="gramStart"/>
      <w:r>
        <w:t>_(</w:t>
      </w:r>
      <w:proofErr w:type="gramEnd"/>
      <w:r>
        <w:t xml:space="preserve">self, item, left=None, right=None):  </w:t>
      </w:r>
    </w:p>
    <w:p w14:paraId="13FB2107" w14:textId="77777777" w:rsidR="00B67EF0" w:rsidRDefault="00B67EF0" w:rsidP="00B67EF0">
      <w:r>
        <w:t xml:space="preserve">        </w:t>
      </w:r>
      <w:proofErr w:type="spellStart"/>
      <w:proofErr w:type="gramStart"/>
      <w:r>
        <w:t>self.item</w:t>
      </w:r>
      <w:proofErr w:type="spellEnd"/>
      <w:proofErr w:type="gramEnd"/>
      <w:r>
        <w:t xml:space="preserve"> = item</w:t>
      </w:r>
    </w:p>
    <w:p w14:paraId="242EB7DA" w14:textId="77777777" w:rsidR="00B67EF0" w:rsidRDefault="00B67EF0" w:rsidP="00B67EF0">
      <w:r>
        <w:t xml:space="preserve">        </w:t>
      </w:r>
      <w:proofErr w:type="spellStart"/>
      <w:proofErr w:type="gramStart"/>
      <w:r>
        <w:t>self.left</w:t>
      </w:r>
      <w:proofErr w:type="spellEnd"/>
      <w:proofErr w:type="gramEnd"/>
      <w:r>
        <w:t xml:space="preserve"> = left </w:t>
      </w:r>
    </w:p>
    <w:p w14:paraId="2F4FE36A" w14:textId="77777777" w:rsidR="00B67EF0" w:rsidRDefault="00B67EF0" w:rsidP="00B67EF0">
      <w:r>
        <w:t xml:space="preserve">        </w:t>
      </w:r>
      <w:proofErr w:type="spellStart"/>
      <w:proofErr w:type="gramStart"/>
      <w:r>
        <w:t>self.right</w:t>
      </w:r>
      <w:proofErr w:type="spellEnd"/>
      <w:proofErr w:type="gramEnd"/>
      <w:r>
        <w:t xml:space="preserve"> = right  </w:t>
      </w:r>
    </w:p>
    <w:p w14:paraId="26D41C59" w14:textId="77777777" w:rsidR="00B67EF0" w:rsidRDefault="00B67EF0" w:rsidP="00B67EF0">
      <w:r>
        <w:t xml:space="preserve">        </w:t>
      </w:r>
    </w:p>
    <w:p w14:paraId="325036B5" w14:textId="77777777" w:rsidR="00B67EF0" w:rsidRDefault="00B67EF0" w:rsidP="00B67EF0">
      <w:r>
        <w:t xml:space="preserve">def </w:t>
      </w:r>
      <w:proofErr w:type="spellStart"/>
      <w:r>
        <w:t>draw_</w:t>
      </w:r>
      <w:proofErr w:type="gramStart"/>
      <w:r>
        <w:t>line</w:t>
      </w:r>
      <w:proofErr w:type="spellEnd"/>
      <w:r>
        <w:t>(</w:t>
      </w:r>
      <w:proofErr w:type="gramEnd"/>
      <w:r>
        <w:t>ax, x1,y1,x2,y2):</w:t>
      </w:r>
    </w:p>
    <w:p w14:paraId="4A4F9652" w14:textId="77777777" w:rsidR="00B67EF0" w:rsidRDefault="00B67EF0" w:rsidP="00B67EF0">
      <w:r>
        <w:t xml:space="preserve">  n = </w:t>
      </w:r>
      <w:proofErr w:type="gramStart"/>
      <w:r>
        <w:t>int(</w:t>
      </w:r>
      <w:proofErr w:type="gramEnd"/>
      <w:r>
        <w:t>max( abs(x1-x2), abs(y1-y2)) )#the range of the lines</w:t>
      </w:r>
    </w:p>
    <w:p w14:paraId="6A469616" w14:textId="77777777" w:rsidR="00B67EF0" w:rsidRDefault="00B67EF0" w:rsidP="00B67EF0">
      <w:r>
        <w:t xml:space="preserve">  x = </w:t>
      </w:r>
      <w:proofErr w:type="spellStart"/>
      <w:proofErr w:type="gramStart"/>
      <w:r>
        <w:t>np.linspace</w:t>
      </w:r>
      <w:proofErr w:type="spellEnd"/>
      <w:proofErr w:type="gramEnd"/>
      <w:r>
        <w:t>(x1,x2,n)</w:t>
      </w:r>
    </w:p>
    <w:p w14:paraId="30F8C314" w14:textId="77777777" w:rsidR="00B67EF0" w:rsidRDefault="00B67EF0" w:rsidP="00B67EF0">
      <w:r>
        <w:t xml:space="preserve">  y = </w:t>
      </w:r>
      <w:proofErr w:type="spellStart"/>
      <w:proofErr w:type="gramStart"/>
      <w:r>
        <w:t>np.linspace</w:t>
      </w:r>
      <w:proofErr w:type="spellEnd"/>
      <w:proofErr w:type="gramEnd"/>
      <w:r>
        <w:t>(y1,y2,n)</w:t>
      </w:r>
    </w:p>
    <w:p w14:paraId="52609E1F" w14:textId="77777777" w:rsidR="00B67EF0" w:rsidRDefault="00B67EF0" w:rsidP="00B67EF0">
      <w:r>
        <w:t xml:space="preserve">  </w:t>
      </w:r>
      <w:proofErr w:type="spellStart"/>
      <w:proofErr w:type="gramStart"/>
      <w:r>
        <w:t>ax.plot</w:t>
      </w:r>
      <w:proofErr w:type="spellEnd"/>
      <w:proofErr w:type="gramEnd"/>
      <w:r>
        <w:t>(</w:t>
      </w:r>
      <w:proofErr w:type="spellStart"/>
      <w:r>
        <w:t>x,y,color</w:t>
      </w:r>
      <w:proofErr w:type="spellEnd"/>
      <w:r>
        <w:t>='k')</w:t>
      </w:r>
    </w:p>
    <w:p w14:paraId="5F9EEC84" w14:textId="77777777" w:rsidR="00B67EF0" w:rsidRDefault="00B67EF0" w:rsidP="00B67EF0">
      <w:r>
        <w:t xml:space="preserve">        </w:t>
      </w:r>
    </w:p>
    <w:p w14:paraId="6EE47B50" w14:textId="77777777" w:rsidR="00B67EF0" w:rsidRDefault="00B67EF0" w:rsidP="00B67EF0"/>
    <w:p w14:paraId="4E5B9377" w14:textId="77777777" w:rsidR="00B67EF0" w:rsidRDefault="00B67EF0" w:rsidP="00B67EF0"/>
    <w:p w14:paraId="2A35092F" w14:textId="77777777" w:rsidR="00B67EF0" w:rsidRDefault="00B67EF0" w:rsidP="00B67EF0">
      <w:r>
        <w:t xml:space="preserve">def </w:t>
      </w:r>
      <w:proofErr w:type="spellStart"/>
      <w:r>
        <w:t>draw_circle</w:t>
      </w:r>
      <w:proofErr w:type="spellEnd"/>
      <w:r>
        <w:t>(</w:t>
      </w:r>
      <w:proofErr w:type="spellStart"/>
      <w:proofErr w:type="gramStart"/>
      <w:r>
        <w:t>ax,center</w:t>
      </w:r>
      <w:proofErr w:type="gramEnd"/>
      <w:r>
        <w:t>,radius</w:t>
      </w:r>
      <w:proofErr w:type="spellEnd"/>
      <w:r>
        <w:t>):</w:t>
      </w:r>
    </w:p>
    <w:p w14:paraId="4FAE1874" w14:textId="77777777" w:rsidR="00B67EF0" w:rsidRDefault="00B67EF0" w:rsidP="00B67EF0">
      <w:r>
        <w:t xml:space="preserve">    </w:t>
      </w:r>
      <w:proofErr w:type="spellStart"/>
      <w:proofErr w:type="gramStart"/>
      <w:r>
        <w:t>x,y</w:t>
      </w:r>
      <w:proofErr w:type="spellEnd"/>
      <w:proofErr w:type="gramEnd"/>
      <w:r>
        <w:t xml:space="preserve"> = circle(</w:t>
      </w:r>
      <w:proofErr w:type="spellStart"/>
      <w:r>
        <w:t>center,radius</w:t>
      </w:r>
      <w:proofErr w:type="spellEnd"/>
      <w:r>
        <w:t>)</w:t>
      </w:r>
    </w:p>
    <w:p w14:paraId="64ED05D0" w14:textId="77777777" w:rsidR="00B67EF0" w:rsidRDefault="00B67EF0" w:rsidP="00B67EF0">
      <w:r>
        <w:t xml:space="preserve">    </w:t>
      </w:r>
      <w:proofErr w:type="spellStart"/>
      <w:proofErr w:type="gramStart"/>
      <w:r>
        <w:t>ax.plot</w:t>
      </w:r>
      <w:proofErr w:type="spellEnd"/>
      <w:proofErr w:type="gramEnd"/>
      <w:r>
        <w:t>((</w:t>
      </w:r>
      <w:proofErr w:type="spellStart"/>
      <w:r>
        <w:t>x+radius</w:t>
      </w:r>
      <w:proofErr w:type="spellEnd"/>
      <w:r>
        <w:t>),</w:t>
      </w:r>
      <w:proofErr w:type="spellStart"/>
      <w:r>
        <w:t>y,color</w:t>
      </w:r>
      <w:proofErr w:type="spellEnd"/>
      <w:r>
        <w:t>=(0,0,0))</w:t>
      </w:r>
    </w:p>
    <w:p w14:paraId="7404D713" w14:textId="77777777" w:rsidR="00B67EF0" w:rsidRDefault="00B67EF0" w:rsidP="00B67EF0"/>
    <w:p w14:paraId="78BBDDEC" w14:textId="77777777" w:rsidR="00B67EF0" w:rsidRDefault="00B67EF0" w:rsidP="00B67EF0"/>
    <w:p w14:paraId="5A3DA7D6" w14:textId="77777777" w:rsidR="00B67EF0" w:rsidRDefault="00B67EF0" w:rsidP="00B67EF0">
      <w:r>
        <w:t>def circle(</w:t>
      </w:r>
      <w:proofErr w:type="spellStart"/>
      <w:proofErr w:type="gramStart"/>
      <w:r>
        <w:t>center,rad</w:t>
      </w:r>
      <w:proofErr w:type="spellEnd"/>
      <w:proofErr w:type="gramEnd"/>
      <w:r>
        <w:t>):</w:t>
      </w:r>
    </w:p>
    <w:p w14:paraId="0A5C9563" w14:textId="77777777" w:rsidR="00B67EF0" w:rsidRDefault="00B67EF0" w:rsidP="00B67EF0">
      <w:r>
        <w:t xml:space="preserve">    n = int(4*</w:t>
      </w:r>
      <w:proofErr w:type="gramStart"/>
      <w:r>
        <w:t>rad*</w:t>
      </w:r>
      <w:proofErr w:type="spellStart"/>
      <w:r>
        <w:t>math.pi</w:t>
      </w:r>
      <w:proofErr w:type="spellEnd"/>
      <w:r>
        <w:t>)#</w:t>
      </w:r>
      <w:proofErr w:type="gramEnd"/>
      <w:r>
        <w:t>radius of each circle</w:t>
      </w:r>
    </w:p>
    <w:p w14:paraId="1CDBA5DF" w14:textId="77777777" w:rsidR="00B67EF0" w:rsidRDefault="00B67EF0" w:rsidP="00B67EF0">
      <w:r>
        <w:t xml:space="preserve">    t = </w:t>
      </w:r>
      <w:proofErr w:type="spellStart"/>
      <w:proofErr w:type="gramStart"/>
      <w:r>
        <w:t>np.linspace</w:t>
      </w:r>
      <w:proofErr w:type="spellEnd"/>
      <w:proofErr w:type="gramEnd"/>
      <w:r>
        <w:t>(0,6.3,n)#creating the circles</w:t>
      </w:r>
    </w:p>
    <w:p w14:paraId="31772A9D" w14:textId="77777777" w:rsidR="00B67EF0" w:rsidRDefault="00B67EF0" w:rsidP="00B67EF0">
      <w:r>
        <w:t xml:space="preserve">    x = center[</w:t>
      </w:r>
      <w:proofErr w:type="gramStart"/>
      <w:r>
        <w:t>0]+</w:t>
      </w:r>
      <w:proofErr w:type="gramEnd"/>
      <w:r>
        <w:t>rad*</w:t>
      </w:r>
      <w:proofErr w:type="spellStart"/>
      <w:r>
        <w:t>np.sin</w:t>
      </w:r>
      <w:proofErr w:type="spellEnd"/>
      <w:r>
        <w:t>(t)</w:t>
      </w:r>
    </w:p>
    <w:p w14:paraId="43AA9144" w14:textId="77777777" w:rsidR="00B67EF0" w:rsidRDefault="00B67EF0" w:rsidP="00B67EF0">
      <w:r>
        <w:t xml:space="preserve">    y = center[</w:t>
      </w:r>
      <w:proofErr w:type="gramStart"/>
      <w:r>
        <w:t>1]+</w:t>
      </w:r>
      <w:proofErr w:type="gramEnd"/>
      <w:r>
        <w:t>rad*</w:t>
      </w:r>
      <w:proofErr w:type="spellStart"/>
      <w:r>
        <w:t>np.cos</w:t>
      </w:r>
      <w:proofErr w:type="spellEnd"/>
      <w:r>
        <w:t>(t)</w:t>
      </w:r>
    </w:p>
    <w:p w14:paraId="0193BB71" w14:textId="77777777" w:rsidR="00B67EF0" w:rsidRDefault="00B67EF0" w:rsidP="00B67EF0">
      <w:r>
        <w:lastRenderedPageBreak/>
        <w:t xml:space="preserve">    return </w:t>
      </w:r>
      <w:proofErr w:type="spellStart"/>
      <w:proofErr w:type="gramStart"/>
      <w:r>
        <w:t>x,y</w:t>
      </w:r>
      <w:proofErr w:type="spellEnd"/>
      <w:proofErr w:type="gramEnd"/>
      <w:r>
        <w:t xml:space="preserve">    </w:t>
      </w:r>
    </w:p>
    <w:p w14:paraId="1B8A9A72" w14:textId="77777777" w:rsidR="00B67EF0" w:rsidRDefault="00B67EF0" w:rsidP="00B67EF0">
      <w:r>
        <w:t xml:space="preserve">        </w:t>
      </w:r>
    </w:p>
    <w:p w14:paraId="2F53CA54" w14:textId="77777777" w:rsidR="00B67EF0" w:rsidRDefault="00B67EF0" w:rsidP="00B67EF0">
      <w:r>
        <w:t>def Insert(</w:t>
      </w:r>
      <w:proofErr w:type="spellStart"/>
      <w:proofErr w:type="gramStart"/>
      <w:r>
        <w:t>T,newItem</w:t>
      </w:r>
      <w:proofErr w:type="spellEnd"/>
      <w:proofErr w:type="gramEnd"/>
      <w:r>
        <w:t>):</w:t>
      </w:r>
    </w:p>
    <w:p w14:paraId="3C85BF5C" w14:textId="77777777" w:rsidR="00B67EF0" w:rsidRDefault="00B67EF0" w:rsidP="00B67EF0">
      <w:r>
        <w:t xml:space="preserve">    if T == None:</w:t>
      </w:r>
    </w:p>
    <w:p w14:paraId="720B0F83" w14:textId="77777777" w:rsidR="00B67EF0" w:rsidRDefault="00B67EF0" w:rsidP="00B67EF0">
      <w:r>
        <w:t xml:space="preserve">        T </w:t>
      </w:r>
      <w:proofErr w:type="gramStart"/>
      <w:r>
        <w:t>=  BST</w:t>
      </w:r>
      <w:proofErr w:type="gramEnd"/>
      <w:r>
        <w:t>(</w:t>
      </w:r>
      <w:proofErr w:type="spellStart"/>
      <w:r>
        <w:t>newItem</w:t>
      </w:r>
      <w:proofErr w:type="spellEnd"/>
      <w:r>
        <w:t>)</w:t>
      </w:r>
    </w:p>
    <w:p w14:paraId="2D5F0A14" w14:textId="77777777" w:rsidR="00B67EF0" w:rsidRDefault="00B67EF0" w:rsidP="00B67EF0">
      <w:r>
        <w:t xml:space="preserve">    </w:t>
      </w:r>
      <w:proofErr w:type="spellStart"/>
      <w:r>
        <w:t>elif</w:t>
      </w:r>
      <w:proofErr w:type="spellEnd"/>
      <w:r>
        <w:t xml:space="preserve"> </w:t>
      </w:r>
      <w:proofErr w:type="spellStart"/>
      <w:proofErr w:type="gramStart"/>
      <w:r>
        <w:t>T.item</w:t>
      </w:r>
      <w:proofErr w:type="spellEnd"/>
      <w:proofErr w:type="gramEnd"/>
      <w:r>
        <w:t xml:space="preserve"> &gt; </w:t>
      </w:r>
      <w:proofErr w:type="spellStart"/>
      <w:r>
        <w:t>newItem</w:t>
      </w:r>
      <w:proofErr w:type="spellEnd"/>
      <w:r>
        <w:t>:</w:t>
      </w:r>
    </w:p>
    <w:p w14:paraId="321273EA" w14:textId="77777777" w:rsidR="00B67EF0" w:rsidRDefault="00B67EF0" w:rsidP="00B67EF0">
      <w:r>
        <w:t xml:space="preserve">        </w:t>
      </w:r>
      <w:proofErr w:type="spellStart"/>
      <w:proofErr w:type="gramStart"/>
      <w:r>
        <w:t>T.left</w:t>
      </w:r>
      <w:proofErr w:type="spellEnd"/>
      <w:proofErr w:type="gramEnd"/>
      <w:r>
        <w:t xml:space="preserve"> = Insert(</w:t>
      </w:r>
      <w:proofErr w:type="spellStart"/>
      <w:r>
        <w:t>T.left,newItem</w:t>
      </w:r>
      <w:proofErr w:type="spellEnd"/>
      <w:r>
        <w:t>)</w:t>
      </w:r>
    </w:p>
    <w:p w14:paraId="08F598E6" w14:textId="77777777" w:rsidR="00B67EF0" w:rsidRDefault="00B67EF0" w:rsidP="00B67EF0">
      <w:r>
        <w:t xml:space="preserve">    else:</w:t>
      </w:r>
    </w:p>
    <w:p w14:paraId="50F76E92" w14:textId="77777777" w:rsidR="00B67EF0" w:rsidRDefault="00B67EF0" w:rsidP="00B67EF0">
      <w:r>
        <w:t xml:space="preserve">        </w:t>
      </w:r>
      <w:proofErr w:type="spellStart"/>
      <w:proofErr w:type="gramStart"/>
      <w:r>
        <w:t>T.right</w:t>
      </w:r>
      <w:proofErr w:type="spellEnd"/>
      <w:proofErr w:type="gramEnd"/>
      <w:r>
        <w:t xml:space="preserve"> = Insert(</w:t>
      </w:r>
      <w:proofErr w:type="spellStart"/>
      <w:r>
        <w:t>T.right,newItem</w:t>
      </w:r>
      <w:proofErr w:type="spellEnd"/>
      <w:r>
        <w:t>)</w:t>
      </w:r>
    </w:p>
    <w:p w14:paraId="3F59A7AA" w14:textId="77777777" w:rsidR="00B67EF0" w:rsidRDefault="00B67EF0" w:rsidP="00B67EF0">
      <w:r>
        <w:t xml:space="preserve">    return T</w:t>
      </w:r>
    </w:p>
    <w:p w14:paraId="6D81E951" w14:textId="77777777" w:rsidR="00B67EF0" w:rsidRDefault="00B67EF0" w:rsidP="00B67EF0"/>
    <w:p w14:paraId="2BE0A9FC" w14:textId="77777777" w:rsidR="00B67EF0" w:rsidRDefault="00B67EF0" w:rsidP="00B67EF0">
      <w:r>
        <w:t>def Delete(</w:t>
      </w:r>
      <w:proofErr w:type="spellStart"/>
      <w:proofErr w:type="gramStart"/>
      <w:r>
        <w:t>T,del</w:t>
      </w:r>
      <w:proofErr w:type="gramEnd"/>
      <w:r>
        <w:t>_item</w:t>
      </w:r>
      <w:proofErr w:type="spellEnd"/>
      <w:r>
        <w:t>):</w:t>
      </w:r>
    </w:p>
    <w:p w14:paraId="64E5EF34" w14:textId="77777777" w:rsidR="00B67EF0" w:rsidRDefault="00B67EF0" w:rsidP="00B67EF0">
      <w:r>
        <w:t xml:space="preserve">    if T is not None:</w:t>
      </w:r>
    </w:p>
    <w:p w14:paraId="641682BE" w14:textId="77777777" w:rsidR="00B67EF0" w:rsidRDefault="00B67EF0" w:rsidP="00B67EF0">
      <w:r>
        <w:t xml:space="preserve">        if </w:t>
      </w:r>
      <w:proofErr w:type="spellStart"/>
      <w:r>
        <w:t>del_item</w:t>
      </w:r>
      <w:proofErr w:type="spellEnd"/>
      <w:r>
        <w:t xml:space="preserve"> &lt; </w:t>
      </w:r>
      <w:proofErr w:type="spellStart"/>
      <w:proofErr w:type="gramStart"/>
      <w:r>
        <w:t>T.item</w:t>
      </w:r>
      <w:proofErr w:type="spellEnd"/>
      <w:proofErr w:type="gramEnd"/>
      <w:r>
        <w:t>:</w:t>
      </w:r>
    </w:p>
    <w:p w14:paraId="4EA29F98" w14:textId="77777777" w:rsidR="00B67EF0" w:rsidRDefault="00B67EF0" w:rsidP="00B67EF0">
      <w:r>
        <w:t xml:space="preserve">            </w:t>
      </w:r>
      <w:proofErr w:type="spellStart"/>
      <w:proofErr w:type="gramStart"/>
      <w:r>
        <w:t>T.left</w:t>
      </w:r>
      <w:proofErr w:type="spellEnd"/>
      <w:proofErr w:type="gramEnd"/>
      <w:r>
        <w:t xml:space="preserve"> = Delete(</w:t>
      </w:r>
      <w:proofErr w:type="spellStart"/>
      <w:r>
        <w:t>T.left,del_item</w:t>
      </w:r>
      <w:proofErr w:type="spellEnd"/>
      <w:r>
        <w:t>)</w:t>
      </w:r>
    </w:p>
    <w:p w14:paraId="4FD16BA0" w14:textId="77777777" w:rsidR="00B67EF0" w:rsidRDefault="00B67EF0" w:rsidP="00B67EF0">
      <w:r>
        <w:t xml:space="preserve">        </w:t>
      </w:r>
      <w:proofErr w:type="spellStart"/>
      <w:r>
        <w:t>elif</w:t>
      </w:r>
      <w:proofErr w:type="spellEnd"/>
      <w:r>
        <w:t xml:space="preserve"> </w:t>
      </w:r>
      <w:proofErr w:type="spellStart"/>
      <w:r>
        <w:t>del_item</w:t>
      </w:r>
      <w:proofErr w:type="spellEnd"/>
      <w:r>
        <w:t xml:space="preserve"> &gt; </w:t>
      </w:r>
      <w:proofErr w:type="spellStart"/>
      <w:proofErr w:type="gramStart"/>
      <w:r>
        <w:t>T.item</w:t>
      </w:r>
      <w:proofErr w:type="spellEnd"/>
      <w:proofErr w:type="gramEnd"/>
      <w:r>
        <w:t>:</w:t>
      </w:r>
    </w:p>
    <w:p w14:paraId="301AB80F" w14:textId="77777777" w:rsidR="00B67EF0" w:rsidRDefault="00B67EF0" w:rsidP="00B67EF0">
      <w:r>
        <w:t xml:space="preserve">            </w:t>
      </w:r>
      <w:proofErr w:type="spellStart"/>
      <w:proofErr w:type="gramStart"/>
      <w:r>
        <w:t>T.right</w:t>
      </w:r>
      <w:proofErr w:type="spellEnd"/>
      <w:proofErr w:type="gramEnd"/>
      <w:r>
        <w:t xml:space="preserve"> = Delete(</w:t>
      </w:r>
      <w:proofErr w:type="spellStart"/>
      <w:r>
        <w:t>T.right,del_item</w:t>
      </w:r>
      <w:proofErr w:type="spellEnd"/>
      <w:r>
        <w:t>)</w:t>
      </w:r>
    </w:p>
    <w:p w14:paraId="0C13F69D" w14:textId="77777777" w:rsidR="00B67EF0" w:rsidRDefault="00B67EF0" w:rsidP="00B67EF0">
      <w:r>
        <w:t xml:space="preserve">        else:  # </w:t>
      </w:r>
      <w:proofErr w:type="spellStart"/>
      <w:r>
        <w:t>del_item</w:t>
      </w:r>
      <w:proofErr w:type="spellEnd"/>
      <w:r>
        <w:t xml:space="preserve"> == </w:t>
      </w:r>
      <w:proofErr w:type="spellStart"/>
      <w:proofErr w:type="gramStart"/>
      <w:r>
        <w:t>T.item</w:t>
      </w:r>
      <w:proofErr w:type="spellEnd"/>
      <w:proofErr w:type="gramEnd"/>
    </w:p>
    <w:p w14:paraId="74E88C5F" w14:textId="77777777" w:rsidR="00B67EF0" w:rsidRDefault="00B67EF0" w:rsidP="00B67EF0">
      <w:r>
        <w:t xml:space="preserve">            if </w:t>
      </w:r>
      <w:proofErr w:type="spellStart"/>
      <w:proofErr w:type="gramStart"/>
      <w:r>
        <w:t>T.left</w:t>
      </w:r>
      <w:proofErr w:type="spellEnd"/>
      <w:proofErr w:type="gramEnd"/>
      <w:r>
        <w:t xml:space="preserve"> is None and </w:t>
      </w:r>
      <w:proofErr w:type="spellStart"/>
      <w:r>
        <w:t>T.right</w:t>
      </w:r>
      <w:proofErr w:type="spellEnd"/>
      <w:r>
        <w:t xml:space="preserve"> is None: # T is a leaf, just remove it</w:t>
      </w:r>
    </w:p>
    <w:p w14:paraId="185E0037" w14:textId="77777777" w:rsidR="00B67EF0" w:rsidRDefault="00B67EF0" w:rsidP="00B67EF0">
      <w:r>
        <w:t xml:space="preserve">                T = None</w:t>
      </w:r>
    </w:p>
    <w:p w14:paraId="693B0071" w14:textId="77777777" w:rsidR="00B67EF0" w:rsidRDefault="00B67EF0" w:rsidP="00B67EF0">
      <w:r>
        <w:t xml:space="preserve">            </w:t>
      </w:r>
      <w:proofErr w:type="spellStart"/>
      <w:r>
        <w:t>elif</w:t>
      </w:r>
      <w:proofErr w:type="spellEnd"/>
      <w:r>
        <w:t xml:space="preserve"> </w:t>
      </w:r>
      <w:proofErr w:type="spellStart"/>
      <w:proofErr w:type="gramStart"/>
      <w:r>
        <w:t>T.left</w:t>
      </w:r>
      <w:proofErr w:type="spellEnd"/>
      <w:proofErr w:type="gramEnd"/>
      <w:r>
        <w:t xml:space="preserve"> is None: # T has one child, replace it by existing child</w:t>
      </w:r>
    </w:p>
    <w:p w14:paraId="178CCD50" w14:textId="77777777" w:rsidR="00B67EF0" w:rsidRDefault="00B67EF0" w:rsidP="00B67EF0">
      <w:r>
        <w:t xml:space="preserve">                T = </w:t>
      </w:r>
      <w:proofErr w:type="spellStart"/>
      <w:proofErr w:type="gramStart"/>
      <w:r>
        <w:t>T.right</w:t>
      </w:r>
      <w:proofErr w:type="spellEnd"/>
      <w:proofErr w:type="gramEnd"/>
    </w:p>
    <w:p w14:paraId="0FAD3CDF" w14:textId="77777777" w:rsidR="00B67EF0" w:rsidRDefault="00B67EF0" w:rsidP="00B67EF0">
      <w:r>
        <w:t xml:space="preserve">            </w:t>
      </w:r>
      <w:proofErr w:type="spellStart"/>
      <w:r>
        <w:t>elif</w:t>
      </w:r>
      <w:proofErr w:type="spellEnd"/>
      <w:r>
        <w:t xml:space="preserve"> </w:t>
      </w:r>
      <w:proofErr w:type="spellStart"/>
      <w:proofErr w:type="gramStart"/>
      <w:r>
        <w:t>T.right</w:t>
      </w:r>
      <w:proofErr w:type="spellEnd"/>
      <w:proofErr w:type="gramEnd"/>
      <w:r>
        <w:t xml:space="preserve"> is None:</w:t>
      </w:r>
    </w:p>
    <w:p w14:paraId="04050371" w14:textId="77777777" w:rsidR="00B67EF0" w:rsidRDefault="00B67EF0" w:rsidP="00B67EF0">
      <w:r>
        <w:lastRenderedPageBreak/>
        <w:t xml:space="preserve">                T = </w:t>
      </w:r>
      <w:proofErr w:type="spellStart"/>
      <w:proofErr w:type="gramStart"/>
      <w:r>
        <w:t>T.left</w:t>
      </w:r>
      <w:proofErr w:type="spellEnd"/>
      <w:proofErr w:type="gramEnd"/>
      <w:r>
        <w:t xml:space="preserve">    </w:t>
      </w:r>
    </w:p>
    <w:p w14:paraId="4F61C404" w14:textId="77777777" w:rsidR="00B67EF0" w:rsidRDefault="00B67EF0" w:rsidP="00B67EF0">
      <w:r>
        <w:t xml:space="preserve">            else: # T has two </w:t>
      </w:r>
      <w:proofErr w:type="spellStart"/>
      <w:r>
        <w:t>chldren</w:t>
      </w:r>
      <w:proofErr w:type="spellEnd"/>
      <w:r>
        <w:t>. Replace T by its successor, delete successor</w:t>
      </w:r>
    </w:p>
    <w:p w14:paraId="74A9AF9B" w14:textId="77777777" w:rsidR="00B67EF0" w:rsidRDefault="00B67EF0" w:rsidP="00B67EF0">
      <w:r>
        <w:t xml:space="preserve">                m = Smallest(</w:t>
      </w:r>
      <w:proofErr w:type="spellStart"/>
      <w:proofErr w:type="gramStart"/>
      <w:r>
        <w:t>T.right</w:t>
      </w:r>
      <w:proofErr w:type="spellEnd"/>
      <w:proofErr w:type="gramEnd"/>
      <w:r>
        <w:t>)</w:t>
      </w:r>
    </w:p>
    <w:p w14:paraId="2CC2CB90" w14:textId="77777777" w:rsidR="00B67EF0" w:rsidRDefault="00B67EF0" w:rsidP="00B67EF0">
      <w:r>
        <w:t xml:space="preserve">                </w:t>
      </w:r>
      <w:proofErr w:type="spellStart"/>
      <w:proofErr w:type="gramStart"/>
      <w:r>
        <w:t>T.item</w:t>
      </w:r>
      <w:proofErr w:type="spellEnd"/>
      <w:proofErr w:type="gramEnd"/>
      <w:r>
        <w:t xml:space="preserve"> = </w:t>
      </w:r>
      <w:proofErr w:type="spellStart"/>
      <w:r>
        <w:t>m.item</w:t>
      </w:r>
      <w:proofErr w:type="spellEnd"/>
    </w:p>
    <w:p w14:paraId="48082FB3" w14:textId="77777777" w:rsidR="00B67EF0" w:rsidRDefault="00B67EF0" w:rsidP="00B67EF0">
      <w:r>
        <w:t xml:space="preserve">                </w:t>
      </w:r>
      <w:proofErr w:type="spellStart"/>
      <w:proofErr w:type="gramStart"/>
      <w:r>
        <w:t>T.right</w:t>
      </w:r>
      <w:proofErr w:type="spellEnd"/>
      <w:proofErr w:type="gramEnd"/>
      <w:r>
        <w:t xml:space="preserve"> = Delete(</w:t>
      </w:r>
      <w:proofErr w:type="spellStart"/>
      <w:r>
        <w:t>T.right,m.item</w:t>
      </w:r>
      <w:proofErr w:type="spellEnd"/>
      <w:r>
        <w:t>)</w:t>
      </w:r>
    </w:p>
    <w:p w14:paraId="7D1ABE70" w14:textId="77777777" w:rsidR="00B67EF0" w:rsidRDefault="00B67EF0" w:rsidP="00B67EF0">
      <w:r>
        <w:t xml:space="preserve">    return T</w:t>
      </w:r>
    </w:p>
    <w:p w14:paraId="0608DBC8" w14:textId="77777777" w:rsidR="00B67EF0" w:rsidRDefault="00B67EF0" w:rsidP="00B67EF0">
      <w:r>
        <w:t xml:space="preserve">         </w:t>
      </w:r>
    </w:p>
    <w:p w14:paraId="1CE43C55" w14:textId="77777777" w:rsidR="00B67EF0" w:rsidRDefault="00B67EF0" w:rsidP="00B67EF0">
      <w:r>
        <w:t xml:space="preserve">def </w:t>
      </w:r>
      <w:proofErr w:type="spellStart"/>
      <w:r>
        <w:t>InOrder</w:t>
      </w:r>
      <w:proofErr w:type="spellEnd"/>
      <w:r>
        <w:t>(T):</w:t>
      </w:r>
    </w:p>
    <w:p w14:paraId="7AEB56F3" w14:textId="77777777" w:rsidR="00B67EF0" w:rsidRDefault="00B67EF0" w:rsidP="00B67EF0">
      <w:r>
        <w:t xml:space="preserve">    # Prints items in BST in ascending order</w:t>
      </w:r>
    </w:p>
    <w:p w14:paraId="3173B2D2" w14:textId="77777777" w:rsidR="00B67EF0" w:rsidRDefault="00B67EF0" w:rsidP="00B67EF0">
      <w:r>
        <w:t xml:space="preserve">    if T is not None:</w:t>
      </w:r>
    </w:p>
    <w:p w14:paraId="3E9FF695" w14:textId="77777777" w:rsidR="00B67EF0" w:rsidRDefault="00B67EF0" w:rsidP="00B67EF0">
      <w:r>
        <w:t xml:space="preserve">        </w:t>
      </w:r>
      <w:proofErr w:type="spellStart"/>
      <w:r>
        <w:t>InOrder</w:t>
      </w:r>
      <w:proofErr w:type="spellEnd"/>
      <w:r>
        <w:t>(</w:t>
      </w:r>
      <w:proofErr w:type="spellStart"/>
      <w:proofErr w:type="gramStart"/>
      <w:r>
        <w:t>T.left</w:t>
      </w:r>
      <w:proofErr w:type="spellEnd"/>
      <w:proofErr w:type="gramEnd"/>
      <w:r>
        <w:t>)</w:t>
      </w:r>
    </w:p>
    <w:p w14:paraId="19C3993C" w14:textId="77777777" w:rsidR="00B67EF0" w:rsidRDefault="00B67EF0" w:rsidP="00B67EF0">
      <w:r>
        <w:t xml:space="preserve">        </w:t>
      </w:r>
      <w:proofErr w:type="gramStart"/>
      <w:r>
        <w:t>print(</w:t>
      </w:r>
      <w:proofErr w:type="spellStart"/>
      <w:proofErr w:type="gramEnd"/>
      <w:r>
        <w:t>T.item,end</w:t>
      </w:r>
      <w:proofErr w:type="spellEnd"/>
      <w:r>
        <w:t xml:space="preserve"> = ' ')</w:t>
      </w:r>
    </w:p>
    <w:p w14:paraId="7FDA43DF" w14:textId="77777777" w:rsidR="00B67EF0" w:rsidRDefault="00B67EF0" w:rsidP="00B67EF0">
      <w:r>
        <w:t xml:space="preserve">        </w:t>
      </w:r>
      <w:proofErr w:type="spellStart"/>
      <w:r>
        <w:t>InOrder</w:t>
      </w:r>
      <w:proofErr w:type="spellEnd"/>
      <w:r>
        <w:t>(</w:t>
      </w:r>
      <w:proofErr w:type="spellStart"/>
      <w:proofErr w:type="gramStart"/>
      <w:r>
        <w:t>T.right</w:t>
      </w:r>
      <w:proofErr w:type="spellEnd"/>
      <w:proofErr w:type="gramEnd"/>
      <w:r>
        <w:t>)</w:t>
      </w:r>
    </w:p>
    <w:p w14:paraId="736AC13D" w14:textId="77777777" w:rsidR="00B67EF0" w:rsidRDefault="00B67EF0" w:rsidP="00B67EF0">
      <w:r>
        <w:t xml:space="preserve">  </w:t>
      </w:r>
    </w:p>
    <w:p w14:paraId="61842B7B" w14:textId="77777777" w:rsidR="00B67EF0" w:rsidRDefault="00B67EF0" w:rsidP="00B67EF0">
      <w:r>
        <w:t xml:space="preserve">def </w:t>
      </w:r>
      <w:proofErr w:type="spellStart"/>
      <w:r>
        <w:t>InOrderD</w:t>
      </w:r>
      <w:proofErr w:type="spellEnd"/>
      <w:r>
        <w:t>(</w:t>
      </w:r>
      <w:proofErr w:type="spellStart"/>
      <w:proofErr w:type="gramStart"/>
      <w:r>
        <w:t>T,space</w:t>
      </w:r>
      <w:proofErr w:type="spellEnd"/>
      <w:proofErr w:type="gramEnd"/>
      <w:r>
        <w:t>):</w:t>
      </w:r>
    </w:p>
    <w:p w14:paraId="2685044C" w14:textId="77777777" w:rsidR="00B67EF0" w:rsidRDefault="00B67EF0" w:rsidP="00B67EF0">
      <w:r>
        <w:t xml:space="preserve">    # Prints items and structure of BST</w:t>
      </w:r>
    </w:p>
    <w:p w14:paraId="58029FB0" w14:textId="77777777" w:rsidR="00B67EF0" w:rsidRDefault="00B67EF0" w:rsidP="00B67EF0">
      <w:r>
        <w:t xml:space="preserve">    if T is not None:</w:t>
      </w:r>
    </w:p>
    <w:p w14:paraId="77B51919" w14:textId="77777777" w:rsidR="00B67EF0" w:rsidRDefault="00B67EF0" w:rsidP="00B67EF0">
      <w:r>
        <w:t xml:space="preserve">        </w:t>
      </w:r>
      <w:proofErr w:type="spellStart"/>
      <w:proofErr w:type="gramStart"/>
      <w:r>
        <w:t>InOrderD</w:t>
      </w:r>
      <w:proofErr w:type="spellEnd"/>
      <w:r>
        <w:t>(</w:t>
      </w:r>
      <w:proofErr w:type="spellStart"/>
      <w:proofErr w:type="gramEnd"/>
      <w:r>
        <w:t>T.right,space</w:t>
      </w:r>
      <w:proofErr w:type="spellEnd"/>
      <w:r>
        <w:t>+'   ')</w:t>
      </w:r>
    </w:p>
    <w:p w14:paraId="7990BF14" w14:textId="77777777" w:rsidR="00B67EF0" w:rsidRDefault="00B67EF0" w:rsidP="00B67EF0">
      <w:r>
        <w:t xml:space="preserve">        print(</w:t>
      </w:r>
      <w:proofErr w:type="spellStart"/>
      <w:proofErr w:type="gramStart"/>
      <w:r>
        <w:t>space,T</w:t>
      </w:r>
      <w:proofErr w:type="gramEnd"/>
      <w:r>
        <w:t>.item</w:t>
      </w:r>
      <w:proofErr w:type="spellEnd"/>
      <w:r>
        <w:t>)</w:t>
      </w:r>
    </w:p>
    <w:p w14:paraId="40FF4ACA" w14:textId="77777777" w:rsidR="00B67EF0" w:rsidRDefault="00B67EF0" w:rsidP="00B67EF0">
      <w:r>
        <w:t xml:space="preserve">        </w:t>
      </w:r>
      <w:proofErr w:type="spellStart"/>
      <w:proofErr w:type="gramStart"/>
      <w:r>
        <w:t>InOrderD</w:t>
      </w:r>
      <w:proofErr w:type="spellEnd"/>
      <w:r>
        <w:t>(</w:t>
      </w:r>
      <w:proofErr w:type="spellStart"/>
      <w:proofErr w:type="gramEnd"/>
      <w:r>
        <w:t>T.left,space</w:t>
      </w:r>
      <w:proofErr w:type="spellEnd"/>
      <w:r>
        <w:t>+'   ')</w:t>
      </w:r>
    </w:p>
    <w:p w14:paraId="1CE51036" w14:textId="77777777" w:rsidR="00B67EF0" w:rsidRDefault="00B67EF0" w:rsidP="00B67EF0">
      <w:r>
        <w:t xml:space="preserve">  </w:t>
      </w:r>
    </w:p>
    <w:p w14:paraId="1AAB9F84" w14:textId="77777777" w:rsidR="00B67EF0" w:rsidRDefault="00B67EF0" w:rsidP="00B67EF0">
      <w:r>
        <w:t xml:space="preserve">def </w:t>
      </w:r>
      <w:proofErr w:type="spellStart"/>
      <w:r>
        <w:t>SmallestL</w:t>
      </w:r>
      <w:proofErr w:type="spellEnd"/>
      <w:r>
        <w:t>(T):</w:t>
      </w:r>
    </w:p>
    <w:p w14:paraId="451351C3" w14:textId="77777777" w:rsidR="00B67EF0" w:rsidRDefault="00B67EF0" w:rsidP="00B67EF0">
      <w:r>
        <w:t xml:space="preserve">    # Returns smallest item in BST. Returns None if T is None</w:t>
      </w:r>
    </w:p>
    <w:p w14:paraId="11347245" w14:textId="77777777" w:rsidR="00B67EF0" w:rsidRDefault="00B67EF0" w:rsidP="00B67EF0">
      <w:r>
        <w:lastRenderedPageBreak/>
        <w:t xml:space="preserve">    if T is None:</w:t>
      </w:r>
    </w:p>
    <w:p w14:paraId="24107F09" w14:textId="77777777" w:rsidR="00B67EF0" w:rsidRDefault="00B67EF0" w:rsidP="00B67EF0">
      <w:r>
        <w:t xml:space="preserve">        return None</w:t>
      </w:r>
    </w:p>
    <w:p w14:paraId="27E63810" w14:textId="77777777" w:rsidR="00B67EF0" w:rsidRDefault="00B67EF0" w:rsidP="00B67EF0">
      <w:r>
        <w:t xml:space="preserve">    while </w:t>
      </w:r>
      <w:proofErr w:type="spellStart"/>
      <w:proofErr w:type="gramStart"/>
      <w:r>
        <w:t>T.left</w:t>
      </w:r>
      <w:proofErr w:type="spellEnd"/>
      <w:proofErr w:type="gramEnd"/>
      <w:r>
        <w:t xml:space="preserve"> is not None:</w:t>
      </w:r>
    </w:p>
    <w:p w14:paraId="460195B4" w14:textId="77777777" w:rsidR="00B67EF0" w:rsidRDefault="00B67EF0" w:rsidP="00B67EF0">
      <w:r>
        <w:t xml:space="preserve">        T = </w:t>
      </w:r>
      <w:proofErr w:type="spellStart"/>
      <w:proofErr w:type="gramStart"/>
      <w:r>
        <w:t>T.left</w:t>
      </w:r>
      <w:proofErr w:type="spellEnd"/>
      <w:proofErr w:type="gramEnd"/>
    </w:p>
    <w:p w14:paraId="45D8F6B4" w14:textId="77777777" w:rsidR="00B67EF0" w:rsidRDefault="00B67EF0" w:rsidP="00B67EF0">
      <w:r>
        <w:t xml:space="preserve">    return T   </w:t>
      </w:r>
    </w:p>
    <w:p w14:paraId="2F7D28D7" w14:textId="77777777" w:rsidR="00B67EF0" w:rsidRDefault="00B67EF0" w:rsidP="00B67EF0">
      <w:r>
        <w:t xml:space="preserve"> </w:t>
      </w:r>
    </w:p>
    <w:p w14:paraId="6F948496" w14:textId="77777777" w:rsidR="00B67EF0" w:rsidRDefault="00B67EF0" w:rsidP="00B67EF0">
      <w:r>
        <w:t>def Smallest(T):</w:t>
      </w:r>
    </w:p>
    <w:p w14:paraId="2FAF6F72" w14:textId="77777777" w:rsidR="00B67EF0" w:rsidRDefault="00B67EF0" w:rsidP="00B67EF0">
      <w:r>
        <w:t xml:space="preserve">    # Returns smallest item in BST. Error if T is None</w:t>
      </w:r>
    </w:p>
    <w:p w14:paraId="7853331D" w14:textId="77777777" w:rsidR="00B67EF0" w:rsidRDefault="00B67EF0" w:rsidP="00B67EF0">
      <w:r>
        <w:t xml:space="preserve">    if </w:t>
      </w:r>
      <w:proofErr w:type="spellStart"/>
      <w:proofErr w:type="gramStart"/>
      <w:r>
        <w:t>T.left</w:t>
      </w:r>
      <w:proofErr w:type="spellEnd"/>
      <w:proofErr w:type="gramEnd"/>
      <w:r>
        <w:t xml:space="preserve"> is None:</w:t>
      </w:r>
    </w:p>
    <w:p w14:paraId="2ADCE369" w14:textId="77777777" w:rsidR="00B67EF0" w:rsidRDefault="00B67EF0" w:rsidP="00B67EF0">
      <w:r>
        <w:t xml:space="preserve">        return T</w:t>
      </w:r>
    </w:p>
    <w:p w14:paraId="770D00FE" w14:textId="77777777" w:rsidR="00B67EF0" w:rsidRDefault="00B67EF0" w:rsidP="00B67EF0">
      <w:r>
        <w:t xml:space="preserve">    else:</w:t>
      </w:r>
    </w:p>
    <w:p w14:paraId="48EC05E9" w14:textId="77777777" w:rsidR="00B67EF0" w:rsidRDefault="00B67EF0" w:rsidP="00B67EF0">
      <w:r>
        <w:t xml:space="preserve">        return Smallest(</w:t>
      </w:r>
      <w:proofErr w:type="spellStart"/>
      <w:proofErr w:type="gramStart"/>
      <w:r>
        <w:t>T.left</w:t>
      </w:r>
      <w:proofErr w:type="spellEnd"/>
      <w:proofErr w:type="gramEnd"/>
      <w:r>
        <w:t>)</w:t>
      </w:r>
    </w:p>
    <w:p w14:paraId="21AB9C61" w14:textId="77777777" w:rsidR="00B67EF0" w:rsidRDefault="00B67EF0" w:rsidP="00B67EF0"/>
    <w:p w14:paraId="4F9AFBD2" w14:textId="77777777" w:rsidR="00B67EF0" w:rsidRDefault="00B67EF0" w:rsidP="00B67EF0">
      <w:r>
        <w:t>def Largest(T):</w:t>
      </w:r>
    </w:p>
    <w:p w14:paraId="07BB852E" w14:textId="77777777" w:rsidR="00B67EF0" w:rsidRDefault="00B67EF0" w:rsidP="00B67EF0">
      <w:r>
        <w:t xml:space="preserve">    if </w:t>
      </w:r>
      <w:proofErr w:type="spellStart"/>
      <w:proofErr w:type="gramStart"/>
      <w:r>
        <w:t>T.right</w:t>
      </w:r>
      <w:proofErr w:type="spellEnd"/>
      <w:proofErr w:type="gramEnd"/>
      <w:r>
        <w:t xml:space="preserve"> is None:</w:t>
      </w:r>
    </w:p>
    <w:p w14:paraId="3FF0D9AD" w14:textId="77777777" w:rsidR="00B67EF0" w:rsidRDefault="00B67EF0" w:rsidP="00B67EF0">
      <w:r>
        <w:t xml:space="preserve">        return T</w:t>
      </w:r>
    </w:p>
    <w:p w14:paraId="15DBA2E2" w14:textId="77777777" w:rsidR="00B67EF0" w:rsidRDefault="00B67EF0" w:rsidP="00B67EF0">
      <w:r>
        <w:t xml:space="preserve">    else:</w:t>
      </w:r>
    </w:p>
    <w:p w14:paraId="26047432" w14:textId="77777777" w:rsidR="00B67EF0" w:rsidRDefault="00B67EF0" w:rsidP="00B67EF0">
      <w:r>
        <w:t xml:space="preserve">        return Largest(</w:t>
      </w:r>
      <w:proofErr w:type="spellStart"/>
      <w:proofErr w:type="gramStart"/>
      <w:r>
        <w:t>T.right</w:t>
      </w:r>
      <w:proofErr w:type="spellEnd"/>
      <w:proofErr w:type="gramEnd"/>
      <w:r>
        <w:t xml:space="preserve">)   </w:t>
      </w:r>
    </w:p>
    <w:p w14:paraId="13EA6F91" w14:textId="77777777" w:rsidR="00B67EF0" w:rsidRDefault="00B67EF0" w:rsidP="00B67EF0"/>
    <w:p w14:paraId="23C6D981" w14:textId="77777777" w:rsidR="00B67EF0" w:rsidRDefault="00B67EF0" w:rsidP="00B67EF0">
      <w:r>
        <w:t>def Find(</w:t>
      </w:r>
      <w:proofErr w:type="spellStart"/>
      <w:proofErr w:type="gramStart"/>
      <w:r>
        <w:t>T,k</w:t>
      </w:r>
      <w:proofErr w:type="spellEnd"/>
      <w:proofErr w:type="gramEnd"/>
      <w:r>
        <w:t>):</w:t>
      </w:r>
    </w:p>
    <w:p w14:paraId="1E92FCD0" w14:textId="77777777" w:rsidR="00B67EF0" w:rsidRDefault="00B67EF0" w:rsidP="00B67EF0">
      <w:r>
        <w:t xml:space="preserve">    # Returns the address of k in BST, or None if k is not in the tree</w:t>
      </w:r>
    </w:p>
    <w:p w14:paraId="07F96DF7" w14:textId="77777777" w:rsidR="00B67EF0" w:rsidRDefault="00B67EF0" w:rsidP="00B67EF0">
      <w:r>
        <w:t xml:space="preserve">    if T is None or </w:t>
      </w:r>
      <w:proofErr w:type="spellStart"/>
      <w:proofErr w:type="gramStart"/>
      <w:r>
        <w:t>T.item</w:t>
      </w:r>
      <w:proofErr w:type="spellEnd"/>
      <w:proofErr w:type="gramEnd"/>
      <w:r>
        <w:t xml:space="preserve"> == k:</w:t>
      </w:r>
    </w:p>
    <w:p w14:paraId="06FC4B44" w14:textId="77777777" w:rsidR="00B67EF0" w:rsidRDefault="00B67EF0" w:rsidP="00B67EF0">
      <w:r>
        <w:t xml:space="preserve">        return T</w:t>
      </w:r>
    </w:p>
    <w:p w14:paraId="17E01B77" w14:textId="77777777" w:rsidR="00B67EF0" w:rsidRDefault="00B67EF0" w:rsidP="00B67EF0">
      <w:r>
        <w:lastRenderedPageBreak/>
        <w:t xml:space="preserve">    if </w:t>
      </w:r>
      <w:proofErr w:type="spellStart"/>
      <w:proofErr w:type="gramStart"/>
      <w:r>
        <w:t>T.item</w:t>
      </w:r>
      <w:proofErr w:type="spellEnd"/>
      <w:proofErr w:type="gramEnd"/>
      <w:r>
        <w:t>&lt;k:</w:t>
      </w:r>
    </w:p>
    <w:p w14:paraId="0B8A5AB5" w14:textId="77777777" w:rsidR="00B67EF0" w:rsidRDefault="00B67EF0" w:rsidP="00B67EF0">
      <w:r>
        <w:t xml:space="preserve">        return Find(</w:t>
      </w:r>
      <w:proofErr w:type="spellStart"/>
      <w:proofErr w:type="gramStart"/>
      <w:r>
        <w:t>T.right</w:t>
      </w:r>
      <w:proofErr w:type="gramEnd"/>
      <w:r>
        <w:t>,k</w:t>
      </w:r>
      <w:proofErr w:type="spellEnd"/>
      <w:r>
        <w:t>)</w:t>
      </w:r>
    </w:p>
    <w:p w14:paraId="55C68740" w14:textId="77777777" w:rsidR="00B67EF0" w:rsidRDefault="00B67EF0" w:rsidP="00B67EF0">
      <w:r>
        <w:t xml:space="preserve">    return Find(</w:t>
      </w:r>
      <w:proofErr w:type="spellStart"/>
      <w:proofErr w:type="gramStart"/>
      <w:r>
        <w:t>T.left</w:t>
      </w:r>
      <w:proofErr w:type="gramEnd"/>
      <w:r>
        <w:t>,k</w:t>
      </w:r>
      <w:proofErr w:type="spellEnd"/>
      <w:r>
        <w:t>)</w:t>
      </w:r>
    </w:p>
    <w:p w14:paraId="3C3F969D" w14:textId="77777777" w:rsidR="00B67EF0" w:rsidRDefault="00B67EF0" w:rsidP="00B67EF0">
      <w:r>
        <w:t xml:space="preserve">    </w:t>
      </w:r>
    </w:p>
    <w:p w14:paraId="6E81E23E" w14:textId="77777777" w:rsidR="00B67EF0" w:rsidRDefault="00B67EF0" w:rsidP="00B67EF0">
      <w:r>
        <w:t xml:space="preserve">def </w:t>
      </w:r>
      <w:proofErr w:type="spellStart"/>
      <w:r>
        <w:t>FindAndPrint</w:t>
      </w:r>
      <w:proofErr w:type="spellEnd"/>
      <w:r>
        <w:t>(</w:t>
      </w:r>
      <w:proofErr w:type="spellStart"/>
      <w:proofErr w:type="gramStart"/>
      <w:r>
        <w:t>T,k</w:t>
      </w:r>
      <w:proofErr w:type="spellEnd"/>
      <w:proofErr w:type="gramEnd"/>
      <w:r>
        <w:t>):</w:t>
      </w:r>
    </w:p>
    <w:p w14:paraId="07D1633B" w14:textId="77777777" w:rsidR="00B67EF0" w:rsidRDefault="00B67EF0" w:rsidP="00B67EF0">
      <w:r>
        <w:t xml:space="preserve">    f = Find(</w:t>
      </w:r>
      <w:proofErr w:type="spellStart"/>
      <w:proofErr w:type="gramStart"/>
      <w:r>
        <w:t>T,k</w:t>
      </w:r>
      <w:proofErr w:type="spellEnd"/>
      <w:proofErr w:type="gramEnd"/>
      <w:r>
        <w:t>)</w:t>
      </w:r>
    </w:p>
    <w:p w14:paraId="06D887E8" w14:textId="77777777" w:rsidR="00B67EF0" w:rsidRDefault="00B67EF0" w:rsidP="00B67EF0">
      <w:r>
        <w:t xml:space="preserve">    if f is not None:</w:t>
      </w:r>
    </w:p>
    <w:p w14:paraId="3BE28EF9" w14:textId="77777777" w:rsidR="00B67EF0" w:rsidRDefault="00B67EF0" w:rsidP="00B67EF0">
      <w:r>
        <w:t xml:space="preserve">        print(</w:t>
      </w:r>
      <w:proofErr w:type="spellStart"/>
      <w:proofErr w:type="gramStart"/>
      <w:r>
        <w:t>f.item</w:t>
      </w:r>
      <w:proofErr w:type="gramEnd"/>
      <w:r>
        <w:t>,'found</w:t>
      </w:r>
      <w:proofErr w:type="spellEnd"/>
      <w:r>
        <w:t>')</w:t>
      </w:r>
    </w:p>
    <w:p w14:paraId="7D93A911" w14:textId="77777777" w:rsidR="00B67EF0" w:rsidRDefault="00B67EF0" w:rsidP="00B67EF0">
      <w:r>
        <w:t xml:space="preserve">    else:</w:t>
      </w:r>
    </w:p>
    <w:p w14:paraId="24C9DD60" w14:textId="77777777" w:rsidR="00B67EF0" w:rsidRDefault="00B67EF0" w:rsidP="00B67EF0">
      <w:r>
        <w:t xml:space="preserve">        </w:t>
      </w:r>
      <w:proofErr w:type="gramStart"/>
      <w:r>
        <w:t>print(</w:t>
      </w:r>
      <w:proofErr w:type="spellStart"/>
      <w:proofErr w:type="gramEnd"/>
      <w:r>
        <w:t>k,'not</w:t>
      </w:r>
      <w:proofErr w:type="spellEnd"/>
      <w:r>
        <w:t xml:space="preserve"> found')</w:t>
      </w:r>
    </w:p>
    <w:p w14:paraId="6F3E6A70" w14:textId="77777777" w:rsidR="00B67EF0" w:rsidRDefault="00B67EF0" w:rsidP="00B67EF0"/>
    <w:p w14:paraId="48863E3A" w14:textId="77777777" w:rsidR="00B67EF0" w:rsidRDefault="00B67EF0" w:rsidP="00B67EF0">
      <w:r>
        <w:t>def Search(</w:t>
      </w:r>
      <w:proofErr w:type="spellStart"/>
      <w:proofErr w:type="gramStart"/>
      <w:r>
        <w:t>T,key</w:t>
      </w:r>
      <w:proofErr w:type="spellEnd"/>
      <w:proofErr w:type="gramEnd"/>
      <w:r>
        <w:t>):</w:t>
      </w:r>
    </w:p>
    <w:p w14:paraId="610E1481" w14:textId="77777777" w:rsidR="00B67EF0" w:rsidRDefault="00B67EF0" w:rsidP="00B67EF0">
      <w:r>
        <w:t xml:space="preserve">    if T is not </w:t>
      </w:r>
      <w:proofErr w:type="gramStart"/>
      <w:r>
        <w:t>None:#</w:t>
      </w:r>
      <w:proofErr w:type="gramEnd"/>
      <w:r>
        <w:t>checking tree is not none</w:t>
      </w:r>
    </w:p>
    <w:p w14:paraId="7435861B" w14:textId="77777777" w:rsidR="00B67EF0" w:rsidRDefault="00B67EF0" w:rsidP="00B67EF0">
      <w:r>
        <w:t xml:space="preserve">        if key &lt; </w:t>
      </w:r>
      <w:proofErr w:type="spellStart"/>
      <w:proofErr w:type="gramStart"/>
      <w:r>
        <w:t>T.item</w:t>
      </w:r>
      <w:proofErr w:type="spellEnd"/>
      <w:proofErr w:type="gramEnd"/>
      <w:r>
        <w:t>:#checking if key is less than item</w:t>
      </w:r>
    </w:p>
    <w:p w14:paraId="4466B391" w14:textId="77777777" w:rsidR="00B67EF0" w:rsidRDefault="00B67EF0" w:rsidP="00B67EF0">
      <w:r>
        <w:t xml:space="preserve">            Search(</w:t>
      </w:r>
      <w:proofErr w:type="spellStart"/>
      <w:proofErr w:type="gramStart"/>
      <w:r>
        <w:t>T.left</w:t>
      </w:r>
      <w:proofErr w:type="gramEnd"/>
      <w:r>
        <w:t>,key</w:t>
      </w:r>
      <w:proofErr w:type="spellEnd"/>
      <w:r>
        <w:t>)#moving left</w:t>
      </w:r>
    </w:p>
    <w:p w14:paraId="3303A1F6" w14:textId="77777777" w:rsidR="00B67EF0" w:rsidRDefault="00B67EF0" w:rsidP="00B67EF0">
      <w:r>
        <w:t xml:space="preserve">        </w:t>
      </w:r>
      <w:proofErr w:type="spellStart"/>
      <w:r>
        <w:t>elif</w:t>
      </w:r>
      <w:proofErr w:type="spellEnd"/>
      <w:r>
        <w:t xml:space="preserve"> key &gt; </w:t>
      </w:r>
      <w:proofErr w:type="spellStart"/>
      <w:proofErr w:type="gramStart"/>
      <w:r>
        <w:t>T.item</w:t>
      </w:r>
      <w:proofErr w:type="spellEnd"/>
      <w:proofErr w:type="gramEnd"/>
      <w:r>
        <w:t>:#checking if key is greater than item</w:t>
      </w:r>
    </w:p>
    <w:p w14:paraId="2D691D81" w14:textId="77777777" w:rsidR="00B67EF0" w:rsidRDefault="00B67EF0" w:rsidP="00B67EF0">
      <w:r>
        <w:t xml:space="preserve">            Search(</w:t>
      </w:r>
      <w:proofErr w:type="spellStart"/>
      <w:proofErr w:type="gramStart"/>
      <w:r>
        <w:t>T.right</w:t>
      </w:r>
      <w:proofErr w:type="gramEnd"/>
      <w:r>
        <w:t>,key</w:t>
      </w:r>
      <w:proofErr w:type="spellEnd"/>
      <w:r>
        <w:t>)#moving right</w:t>
      </w:r>
    </w:p>
    <w:p w14:paraId="349DAE1D" w14:textId="77777777" w:rsidR="00B67EF0" w:rsidRDefault="00B67EF0" w:rsidP="00B67EF0">
      <w:r>
        <w:t xml:space="preserve">        </w:t>
      </w:r>
      <w:proofErr w:type="spellStart"/>
      <w:r>
        <w:t>elif</w:t>
      </w:r>
      <w:proofErr w:type="spellEnd"/>
      <w:r>
        <w:t xml:space="preserve"> </w:t>
      </w:r>
      <w:proofErr w:type="gramStart"/>
      <w:r>
        <w:t>key==</w:t>
      </w:r>
      <w:proofErr w:type="spellStart"/>
      <w:r>
        <w:t>T.item</w:t>
      </w:r>
      <w:proofErr w:type="spellEnd"/>
      <w:r>
        <w:t>:#</w:t>
      </w:r>
      <w:proofErr w:type="gramEnd"/>
      <w:r>
        <w:t>key is equal to item</w:t>
      </w:r>
    </w:p>
    <w:p w14:paraId="202D569E" w14:textId="77777777" w:rsidR="00B67EF0" w:rsidRDefault="00B67EF0" w:rsidP="00B67EF0">
      <w:r>
        <w:t xml:space="preserve">            </w:t>
      </w:r>
      <w:proofErr w:type="gramStart"/>
      <w:r>
        <w:t>print(</w:t>
      </w:r>
      <w:proofErr w:type="spellStart"/>
      <w:proofErr w:type="gramEnd"/>
      <w:r>
        <w:t>T.item</w:t>
      </w:r>
      <w:proofErr w:type="spellEnd"/>
      <w:r>
        <w:t>, 'found')</w:t>
      </w:r>
    </w:p>
    <w:p w14:paraId="0660BB33" w14:textId="77777777" w:rsidR="00B67EF0" w:rsidRDefault="00B67EF0" w:rsidP="00B67EF0">
      <w:r>
        <w:t xml:space="preserve">        else:</w:t>
      </w:r>
    </w:p>
    <w:p w14:paraId="47FA5829" w14:textId="77777777" w:rsidR="00B67EF0" w:rsidRDefault="00B67EF0" w:rsidP="00B67EF0">
      <w:r>
        <w:t xml:space="preserve">            </w:t>
      </w:r>
      <w:proofErr w:type="gramStart"/>
      <w:r>
        <w:t>print(</w:t>
      </w:r>
      <w:proofErr w:type="spellStart"/>
      <w:proofErr w:type="gramEnd"/>
      <w:r>
        <w:t>key,'not</w:t>
      </w:r>
      <w:proofErr w:type="spellEnd"/>
      <w:r>
        <w:t xml:space="preserve"> found')</w:t>
      </w:r>
    </w:p>
    <w:p w14:paraId="6A15056B" w14:textId="77777777" w:rsidR="00B67EF0" w:rsidRDefault="00B67EF0" w:rsidP="00B67EF0">
      <w:r>
        <w:t xml:space="preserve">            </w:t>
      </w:r>
    </w:p>
    <w:p w14:paraId="437DC29F" w14:textId="77777777" w:rsidR="00B67EF0" w:rsidRDefault="00B67EF0" w:rsidP="00B67EF0">
      <w:r>
        <w:t xml:space="preserve">def </w:t>
      </w:r>
      <w:proofErr w:type="spellStart"/>
      <w:r>
        <w:t>BSTForArrays</w:t>
      </w:r>
      <w:proofErr w:type="spellEnd"/>
      <w:r>
        <w:t>(B):</w:t>
      </w:r>
    </w:p>
    <w:p w14:paraId="4AA0250E" w14:textId="77777777" w:rsidR="00B67EF0" w:rsidRDefault="00B67EF0" w:rsidP="00B67EF0">
      <w:r>
        <w:lastRenderedPageBreak/>
        <w:t xml:space="preserve">    if not B:</w:t>
      </w:r>
    </w:p>
    <w:p w14:paraId="7CBA5503" w14:textId="77777777" w:rsidR="00B67EF0" w:rsidRDefault="00B67EF0" w:rsidP="00B67EF0">
      <w:r>
        <w:t xml:space="preserve">        return None</w:t>
      </w:r>
    </w:p>
    <w:p w14:paraId="135C4682" w14:textId="77777777" w:rsidR="00B67EF0" w:rsidRDefault="00B67EF0" w:rsidP="00B67EF0">
      <w:r>
        <w:t xml:space="preserve">    mid=(</w:t>
      </w:r>
      <w:proofErr w:type="spellStart"/>
      <w:r>
        <w:t>len</w:t>
      </w:r>
      <w:proofErr w:type="spellEnd"/>
      <w:r>
        <w:t xml:space="preserve">(B))//2#gets middle </w:t>
      </w:r>
      <w:proofErr w:type="spellStart"/>
      <w:r>
        <w:t>elemnt</w:t>
      </w:r>
      <w:proofErr w:type="spellEnd"/>
      <w:r>
        <w:t xml:space="preserve"> of array</w:t>
      </w:r>
    </w:p>
    <w:p w14:paraId="5609AACA" w14:textId="77777777" w:rsidR="00B67EF0" w:rsidRDefault="00B67EF0" w:rsidP="00B67EF0">
      <w:r>
        <w:t xml:space="preserve">    T=BST(B[mid</w:t>
      </w:r>
      <w:proofErr w:type="gramStart"/>
      <w:r>
        <w:t>])#</w:t>
      </w:r>
      <w:proofErr w:type="gramEnd"/>
      <w:r>
        <w:t>puts middle element in the middle of array</w:t>
      </w:r>
    </w:p>
    <w:p w14:paraId="4BE9DEC0" w14:textId="77777777" w:rsidR="00B67EF0" w:rsidRDefault="00B67EF0" w:rsidP="00B67EF0">
      <w:r>
        <w:t xml:space="preserve">    </w:t>
      </w:r>
      <w:proofErr w:type="spellStart"/>
      <w:proofErr w:type="gramStart"/>
      <w:r>
        <w:t>T.left</w:t>
      </w:r>
      <w:proofErr w:type="spellEnd"/>
      <w:proofErr w:type="gramEnd"/>
      <w:r>
        <w:t>=</w:t>
      </w:r>
      <w:proofErr w:type="spellStart"/>
      <w:r>
        <w:t>BSTForArrays</w:t>
      </w:r>
      <w:proofErr w:type="spellEnd"/>
      <w:r>
        <w:t xml:space="preserve">(B[:mid])#makes </w:t>
      </w:r>
      <w:proofErr w:type="spellStart"/>
      <w:r>
        <w:t>T.left</w:t>
      </w:r>
      <w:proofErr w:type="spellEnd"/>
      <w:r>
        <w:t xml:space="preserve"> item </w:t>
      </w:r>
      <w:proofErr w:type="spellStart"/>
      <w:r>
        <w:t>a</w:t>
      </w:r>
      <w:proofErr w:type="spellEnd"/>
      <w:r>
        <w:t xml:space="preserve"> object in left of the array</w:t>
      </w:r>
    </w:p>
    <w:p w14:paraId="66133DA5" w14:textId="77777777" w:rsidR="00B67EF0" w:rsidRDefault="00B67EF0" w:rsidP="00B67EF0">
      <w:r>
        <w:t xml:space="preserve">    </w:t>
      </w:r>
      <w:proofErr w:type="spellStart"/>
      <w:proofErr w:type="gramStart"/>
      <w:r>
        <w:t>T.right</w:t>
      </w:r>
      <w:proofErr w:type="spellEnd"/>
      <w:proofErr w:type="gramEnd"/>
      <w:r>
        <w:t>=</w:t>
      </w:r>
      <w:proofErr w:type="spellStart"/>
      <w:r>
        <w:t>BSTForArrays</w:t>
      </w:r>
      <w:proofErr w:type="spellEnd"/>
      <w:r>
        <w:t xml:space="preserve">(B[mid+1:]) #makes </w:t>
      </w:r>
      <w:proofErr w:type="spellStart"/>
      <w:r>
        <w:t>T.right</w:t>
      </w:r>
      <w:proofErr w:type="spellEnd"/>
      <w:r>
        <w:t xml:space="preserve"> item </w:t>
      </w:r>
      <w:proofErr w:type="spellStart"/>
      <w:r>
        <w:t>a</w:t>
      </w:r>
      <w:proofErr w:type="spellEnd"/>
      <w:r>
        <w:t xml:space="preserve"> object in right of the array</w:t>
      </w:r>
    </w:p>
    <w:p w14:paraId="0B30D13D" w14:textId="77777777" w:rsidR="00B67EF0" w:rsidRDefault="00B67EF0" w:rsidP="00B67EF0">
      <w:r>
        <w:t xml:space="preserve">    return T</w:t>
      </w:r>
    </w:p>
    <w:p w14:paraId="6AD7D305" w14:textId="77777777" w:rsidR="00B67EF0" w:rsidRDefault="00B67EF0" w:rsidP="00B67EF0"/>
    <w:p w14:paraId="74C75A0E" w14:textId="77777777" w:rsidR="00B67EF0" w:rsidRDefault="00B67EF0" w:rsidP="00B67EF0">
      <w:r>
        <w:t xml:space="preserve">def </w:t>
      </w:r>
      <w:proofErr w:type="spellStart"/>
      <w:r>
        <w:t>BSTToArrays</w:t>
      </w:r>
      <w:proofErr w:type="spellEnd"/>
      <w:r>
        <w:t>(</w:t>
      </w:r>
      <w:proofErr w:type="spellStart"/>
      <w:proofErr w:type="gramStart"/>
      <w:r>
        <w:t>T,d</w:t>
      </w:r>
      <w:proofErr w:type="spellEnd"/>
      <w:proofErr w:type="gramEnd"/>
      <w:r>
        <w:t>):</w:t>
      </w:r>
    </w:p>
    <w:p w14:paraId="1ED6B304" w14:textId="77777777" w:rsidR="00B67EF0" w:rsidRDefault="00B67EF0" w:rsidP="00B67EF0">
      <w:r>
        <w:t xml:space="preserve">    if T is not None:</w:t>
      </w:r>
    </w:p>
    <w:p w14:paraId="2D9E5188" w14:textId="77777777" w:rsidR="00B67EF0" w:rsidRDefault="00B67EF0" w:rsidP="00B67EF0">
      <w:r>
        <w:t xml:space="preserve">        </w:t>
      </w:r>
      <w:proofErr w:type="spellStart"/>
      <w:r>
        <w:t>BSTToArrays</w:t>
      </w:r>
      <w:proofErr w:type="spellEnd"/>
      <w:r>
        <w:t>(</w:t>
      </w:r>
      <w:proofErr w:type="spellStart"/>
      <w:proofErr w:type="gramStart"/>
      <w:r>
        <w:t>T.left</w:t>
      </w:r>
      <w:proofErr w:type="gramEnd"/>
      <w:r>
        <w:t>,d</w:t>
      </w:r>
      <w:proofErr w:type="spellEnd"/>
      <w:r>
        <w:t>)#goes all the way to the left</w:t>
      </w:r>
    </w:p>
    <w:p w14:paraId="2DAAA746" w14:textId="77777777" w:rsidR="00B67EF0" w:rsidRDefault="00B67EF0" w:rsidP="00B67EF0">
      <w:r>
        <w:t xml:space="preserve">        d+=[</w:t>
      </w:r>
      <w:proofErr w:type="spellStart"/>
      <w:proofErr w:type="gramStart"/>
      <w:r>
        <w:t>T.item</w:t>
      </w:r>
      <w:proofErr w:type="spellEnd"/>
      <w:proofErr w:type="gramEnd"/>
      <w:r>
        <w:t>]#adds item to the array d</w:t>
      </w:r>
    </w:p>
    <w:p w14:paraId="06DFEC3E" w14:textId="77777777" w:rsidR="00B67EF0" w:rsidRDefault="00B67EF0" w:rsidP="00B67EF0">
      <w:r>
        <w:t xml:space="preserve">        </w:t>
      </w:r>
      <w:proofErr w:type="spellStart"/>
      <w:r>
        <w:t>BSTToArrays</w:t>
      </w:r>
      <w:proofErr w:type="spellEnd"/>
      <w:r>
        <w:t>(</w:t>
      </w:r>
      <w:proofErr w:type="spellStart"/>
      <w:proofErr w:type="gramStart"/>
      <w:r>
        <w:t>T.right</w:t>
      </w:r>
      <w:proofErr w:type="gramEnd"/>
      <w:r>
        <w:t>,d</w:t>
      </w:r>
      <w:proofErr w:type="spellEnd"/>
      <w:r>
        <w:t>)#goes all the way to the right</w:t>
      </w:r>
    </w:p>
    <w:p w14:paraId="5776C8C2" w14:textId="77777777" w:rsidR="00B67EF0" w:rsidRDefault="00B67EF0" w:rsidP="00B67EF0">
      <w:r>
        <w:t xml:space="preserve">        return d</w:t>
      </w:r>
    </w:p>
    <w:p w14:paraId="0300AA33" w14:textId="77777777" w:rsidR="00B67EF0" w:rsidRDefault="00B67EF0" w:rsidP="00B67EF0">
      <w:r>
        <w:t>def Depth(T):</w:t>
      </w:r>
    </w:p>
    <w:p w14:paraId="4B8E1356" w14:textId="77777777" w:rsidR="00B67EF0" w:rsidRDefault="00B67EF0" w:rsidP="00B67EF0">
      <w:r>
        <w:t xml:space="preserve">    counter=</w:t>
      </w:r>
      <w:proofErr w:type="spellStart"/>
      <w:r>
        <w:t>HeightCounter</w:t>
      </w:r>
      <w:proofErr w:type="spellEnd"/>
      <w:r>
        <w:t>(T)#calls method to get total depth</w:t>
      </w:r>
    </w:p>
    <w:p w14:paraId="2488958D" w14:textId="77777777" w:rsidR="00B67EF0" w:rsidRDefault="00B67EF0" w:rsidP="00B67EF0">
      <w:r>
        <w:t xml:space="preserve">    for </w:t>
      </w:r>
      <w:proofErr w:type="spellStart"/>
      <w:r>
        <w:t>i</w:t>
      </w:r>
      <w:proofErr w:type="spellEnd"/>
      <w:r>
        <w:t xml:space="preserve"> in range(counter):</w:t>
      </w:r>
    </w:p>
    <w:p w14:paraId="26DDFB65" w14:textId="77777777" w:rsidR="00B67EF0" w:rsidRDefault="00B67EF0" w:rsidP="00B67EF0">
      <w:r>
        <w:t xml:space="preserve">        </w:t>
      </w:r>
      <w:proofErr w:type="gramStart"/>
      <w:r>
        <w:t>print(</w:t>
      </w:r>
      <w:proofErr w:type="gramEnd"/>
      <w:r>
        <w:t>'keys at depth',</w:t>
      </w:r>
      <w:proofErr w:type="spellStart"/>
      <w:r>
        <w:t>i</w:t>
      </w:r>
      <w:proofErr w:type="spellEnd"/>
      <w:r>
        <w:t>,':',end=' ')#prints out message and digits at the depth</w:t>
      </w:r>
    </w:p>
    <w:p w14:paraId="2D021BDF" w14:textId="77777777" w:rsidR="00B67EF0" w:rsidRDefault="00B67EF0" w:rsidP="00B67EF0">
      <w:r>
        <w:t xml:space="preserve">        Tiers(</w:t>
      </w:r>
      <w:proofErr w:type="spellStart"/>
      <w:proofErr w:type="gramStart"/>
      <w:r>
        <w:t>T,i</w:t>
      </w:r>
      <w:proofErr w:type="spellEnd"/>
      <w:proofErr w:type="gramEnd"/>
      <w:r>
        <w:t>)#gets the numbers at the depth</w:t>
      </w:r>
    </w:p>
    <w:p w14:paraId="44F40D1B" w14:textId="77777777" w:rsidR="00B67EF0" w:rsidRDefault="00B67EF0" w:rsidP="00B67EF0">
      <w:r>
        <w:t xml:space="preserve">        </w:t>
      </w:r>
      <w:proofErr w:type="gramStart"/>
      <w:r>
        <w:t>print(</w:t>
      </w:r>
      <w:proofErr w:type="gramEnd"/>
      <w:r>
        <w:t>)</w:t>
      </w:r>
    </w:p>
    <w:p w14:paraId="61A7AF81" w14:textId="77777777" w:rsidR="00B67EF0" w:rsidRDefault="00B67EF0" w:rsidP="00B67EF0">
      <w:r>
        <w:t xml:space="preserve">    </w:t>
      </w:r>
    </w:p>
    <w:p w14:paraId="7904DAE0" w14:textId="77777777" w:rsidR="00B67EF0" w:rsidRDefault="00B67EF0" w:rsidP="00B67EF0">
      <w:r>
        <w:t xml:space="preserve">def </w:t>
      </w:r>
      <w:proofErr w:type="spellStart"/>
      <w:r>
        <w:t>HeightCounter</w:t>
      </w:r>
      <w:proofErr w:type="spellEnd"/>
      <w:r>
        <w:t>(T):</w:t>
      </w:r>
    </w:p>
    <w:p w14:paraId="4A4DBC9C" w14:textId="77777777" w:rsidR="00B67EF0" w:rsidRDefault="00B67EF0" w:rsidP="00B67EF0">
      <w:r>
        <w:t xml:space="preserve">    if T is None:</w:t>
      </w:r>
    </w:p>
    <w:p w14:paraId="2349829E" w14:textId="77777777" w:rsidR="00B67EF0" w:rsidRDefault="00B67EF0" w:rsidP="00B67EF0">
      <w:r>
        <w:lastRenderedPageBreak/>
        <w:t xml:space="preserve">        return 0</w:t>
      </w:r>
    </w:p>
    <w:p w14:paraId="5624A7FC" w14:textId="77777777" w:rsidR="00B67EF0" w:rsidRDefault="00B67EF0" w:rsidP="00B67EF0">
      <w:r>
        <w:t xml:space="preserve">    </w:t>
      </w:r>
      <w:proofErr w:type="spellStart"/>
      <w:r>
        <w:t>CountL</w:t>
      </w:r>
      <w:proofErr w:type="spellEnd"/>
      <w:r>
        <w:t>=</w:t>
      </w:r>
      <w:proofErr w:type="spellStart"/>
      <w:r>
        <w:t>HeightCounter</w:t>
      </w:r>
      <w:proofErr w:type="spellEnd"/>
      <w:r>
        <w:t>(</w:t>
      </w:r>
      <w:proofErr w:type="spellStart"/>
      <w:proofErr w:type="gramStart"/>
      <w:r>
        <w:t>T.left</w:t>
      </w:r>
      <w:proofErr w:type="spellEnd"/>
      <w:proofErr w:type="gramEnd"/>
      <w:r>
        <w:t>)#gets item on the left</w:t>
      </w:r>
    </w:p>
    <w:p w14:paraId="574D5E6A" w14:textId="77777777" w:rsidR="00B67EF0" w:rsidRDefault="00B67EF0" w:rsidP="00B67EF0">
      <w:r>
        <w:t xml:space="preserve">    </w:t>
      </w:r>
      <w:proofErr w:type="spellStart"/>
      <w:r>
        <w:t>CountR</w:t>
      </w:r>
      <w:proofErr w:type="spellEnd"/>
      <w:r>
        <w:t>=</w:t>
      </w:r>
      <w:proofErr w:type="spellStart"/>
      <w:r>
        <w:t>HeightCounter</w:t>
      </w:r>
      <w:proofErr w:type="spellEnd"/>
      <w:r>
        <w:t>(</w:t>
      </w:r>
      <w:proofErr w:type="spellStart"/>
      <w:proofErr w:type="gramStart"/>
      <w:r>
        <w:t>T.right</w:t>
      </w:r>
      <w:proofErr w:type="spellEnd"/>
      <w:proofErr w:type="gramEnd"/>
      <w:r>
        <w:t>)#get item on the right</w:t>
      </w:r>
    </w:p>
    <w:p w14:paraId="4E2BE99D" w14:textId="77777777" w:rsidR="00B67EF0" w:rsidRDefault="00B67EF0" w:rsidP="00B67EF0">
      <w:r>
        <w:t xml:space="preserve">    if </w:t>
      </w:r>
      <w:proofErr w:type="spellStart"/>
      <w:r>
        <w:t>CountL</w:t>
      </w:r>
      <w:proofErr w:type="spellEnd"/>
      <w:r>
        <w:t>&gt;</w:t>
      </w:r>
      <w:proofErr w:type="spellStart"/>
      <w:r>
        <w:t>CountR</w:t>
      </w:r>
      <w:proofErr w:type="spellEnd"/>
      <w:r>
        <w:t>: #comparing which is bigger</w:t>
      </w:r>
    </w:p>
    <w:p w14:paraId="05AE1577" w14:textId="77777777" w:rsidR="00B67EF0" w:rsidRDefault="00B67EF0" w:rsidP="00B67EF0">
      <w:r>
        <w:t xml:space="preserve">        return 1+CountL#adding to counter</w:t>
      </w:r>
    </w:p>
    <w:p w14:paraId="027A1927" w14:textId="77777777" w:rsidR="00B67EF0" w:rsidRDefault="00B67EF0" w:rsidP="00B67EF0">
      <w:r>
        <w:t xml:space="preserve">    return 1+CountR#adding to counter</w:t>
      </w:r>
    </w:p>
    <w:p w14:paraId="21239302" w14:textId="77777777" w:rsidR="00B67EF0" w:rsidRDefault="00B67EF0" w:rsidP="00B67EF0"/>
    <w:p w14:paraId="6CCB8327" w14:textId="77777777" w:rsidR="00B67EF0" w:rsidRDefault="00B67EF0" w:rsidP="00B67EF0">
      <w:r>
        <w:t>def Tiers(</w:t>
      </w:r>
      <w:proofErr w:type="spellStart"/>
      <w:proofErr w:type="gramStart"/>
      <w:r>
        <w:t>T,Height</w:t>
      </w:r>
      <w:proofErr w:type="spellEnd"/>
      <w:proofErr w:type="gramEnd"/>
      <w:r>
        <w:t>):</w:t>
      </w:r>
    </w:p>
    <w:p w14:paraId="56734E53" w14:textId="77777777" w:rsidR="00B67EF0" w:rsidRDefault="00B67EF0" w:rsidP="00B67EF0">
      <w:r>
        <w:t xml:space="preserve">    if T is None:</w:t>
      </w:r>
    </w:p>
    <w:p w14:paraId="2090BA5E" w14:textId="77777777" w:rsidR="00B67EF0" w:rsidRDefault="00B67EF0" w:rsidP="00B67EF0">
      <w:r>
        <w:t xml:space="preserve">        return</w:t>
      </w:r>
    </w:p>
    <w:p w14:paraId="6B4A776C" w14:textId="77777777" w:rsidR="00B67EF0" w:rsidRDefault="00B67EF0" w:rsidP="00B67EF0">
      <w:r>
        <w:t xml:space="preserve">    if Height==</w:t>
      </w:r>
      <w:proofErr w:type="gramStart"/>
      <w:r>
        <w:t>0:#</w:t>
      </w:r>
      <w:proofErr w:type="gramEnd"/>
      <w:r>
        <w:t xml:space="preserve">checking if </w:t>
      </w:r>
      <w:proofErr w:type="spellStart"/>
      <w:r>
        <w:t>i</w:t>
      </w:r>
      <w:proofErr w:type="spellEnd"/>
      <w:r>
        <w:t xml:space="preserve"> is 0</w:t>
      </w:r>
    </w:p>
    <w:p w14:paraId="22D44AD2" w14:textId="77777777" w:rsidR="00B67EF0" w:rsidRDefault="00B67EF0" w:rsidP="00B67EF0">
      <w:r>
        <w:t xml:space="preserve">        </w:t>
      </w:r>
      <w:proofErr w:type="gramStart"/>
      <w:r>
        <w:t>print(</w:t>
      </w:r>
      <w:proofErr w:type="spellStart"/>
      <w:proofErr w:type="gramEnd"/>
      <w:r>
        <w:t>T.item,end</w:t>
      </w:r>
      <w:proofErr w:type="spellEnd"/>
      <w:r>
        <w:t>=' ')#returning the item</w:t>
      </w:r>
    </w:p>
    <w:p w14:paraId="45471303" w14:textId="77777777" w:rsidR="00B67EF0" w:rsidRDefault="00B67EF0" w:rsidP="00B67EF0">
      <w:r>
        <w:t xml:space="preserve">    else:</w:t>
      </w:r>
    </w:p>
    <w:p w14:paraId="52B120D2" w14:textId="77777777" w:rsidR="00B67EF0" w:rsidRDefault="00B67EF0" w:rsidP="00B67EF0">
      <w:r>
        <w:t xml:space="preserve">        Tiers(</w:t>
      </w:r>
      <w:proofErr w:type="gramStart"/>
      <w:r>
        <w:t>T.left</w:t>
      </w:r>
      <w:proofErr w:type="gramEnd"/>
      <w:r>
        <w:t>,Height-1)#gets item on left</w:t>
      </w:r>
    </w:p>
    <w:p w14:paraId="7045041C" w14:textId="77777777" w:rsidR="00B67EF0" w:rsidRDefault="00B67EF0" w:rsidP="00B67EF0">
      <w:r>
        <w:t xml:space="preserve">        Tiers(</w:t>
      </w:r>
      <w:proofErr w:type="gramStart"/>
      <w:r>
        <w:t>T.right</w:t>
      </w:r>
      <w:proofErr w:type="gramEnd"/>
      <w:r>
        <w:t>,Height-1)#gets item on the right</w:t>
      </w:r>
    </w:p>
    <w:p w14:paraId="22BB8EA0" w14:textId="77777777" w:rsidR="00B67EF0" w:rsidRDefault="00B67EF0" w:rsidP="00B67EF0"/>
    <w:p w14:paraId="105B4BB2" w14:textId="77777777" w:rsidR="00B67EF0" w:rsidRDefault="00B67EF0" w:rsidP="00B67EF0">
      <w:r>
        <w:t>def Tree(</w:t>
      </w:r>
      <w:proofErr w:type="spellStart"/>
      <w:proofErr w:type="gramStart"/>
      <w:r>
        <w:t>ax,x</w:t>
      </w:r>
      <w:proofErr w:type="gramEnd"/>
      <w:r>
        <w:t>,y,width,heightcounter,T</w:t>
      </w:r>
      <w:proofErr w:type="spellEnd"/>
      <w:r>
        <w:t>):</w:t>
      </w:r>
    </w:p>
    <w:p w14:paraId="1973AEA7" w14:textId="77777777" w:rsidR="00B67EF0" w:rsidRDefault="00B67EF0" w:rsidP="00B67EF0">
      <w:r>
        <w:t xml:space="preserve">    if T is not None:</w:t>
      </w:r>
    </w:p>
    <w:p w14:paraId="05FFFEFC" w14:textId="77777777" w:rsidR="00B67EF0" w:rsidRDefault="00B67EF0" w:rsidP="00B67EF0">
      <w:r>
        <w:t xml:space="preserve">        </w:t>
      </w:r>
      <w:proofErr w:type="spellStart"/>
      <w:r>
        <w:t>draw_circle</w:t>
      </w:r>
      <w:proofErr w:type="spellEnd"/>
      <w:r>
        <w:t>(</w:t>
      </w:r>
      <w:proofErr w:type="gramStart"/>
      <w:r>
        <w:t>ax,[</w:t>
      </w:r>
      <w:proofErr w:type="spellStart"/>
      <w:proofErr w:type="gramEnd"/>
      <w:r>
        <w:t>x,y</w:t>
      </w:r>
      <w:proofErr w:type="spellEnd"/>
      <w:r>
        <w:t>],4)#draws the circle</w:t>
      </w:r>
    </w:p>
    <w:p w14:paraId="48E5B382" w14:textId="77777777" w:rsidR="00B67EF0" w:rsidRDefault="00B67EF0" w:rsidP="00B67EF0">
      <w:r>
        <w:t xml:space="preserve">        </w:t>
      </w:r>
      <w:proofErr w:type="spellStart"/>
      <w:r>
        <w:t>ax.text</w:t>
      </w:r>
      <w:proofErr w:type="spellEnd"/>
      <w:r>
        <w:t>(x+2.</w:t>
      </w:r>
      <w:proofErr w:type="gramStart"/>
      <w:r>
        <w:t>2,y</w:t>
      </w:r>
      <w:proofErr w:type="gramEnd"/>
      <w:r>
        <w:t>-1.8,T.item,size=10)#writes the text</w:t>
      </w:r>
    </w:p>
    <w:p w14:paraId="2F245147" w14:textId="77777777" w:rsidR="00B67EF0" w:rsidRDefault="00B67EF0" w:rsidP="00B67EF0">
      <w:r>
        <w:t xml:space="preserve">    if </w:t>
      </w:r>
      <w:proofErr w:type="spellStart"/>
      <w:proofErr w:type="gramStart"/>
      <w:r>
        <w:t>T.left</w:t>
      </w:r>
      <w:proofErr w:type="spellEnd"/>
      <w:proofErr w:type="gramEnd"/>
      <w:r>
        <w:t xml:space="preserve"> is not None:</w:t>
      </w:r>
    </w:p>
    <w:p w14:paraId="1F4EDC79" w14:textId="77777777" w:rsidR="00B67EF0" w:rsidRDefault="00B67EF0" w:rsidP="00B67EF0">
      <w:r>
        <w:t xml:space="preserve">        </w:t>
      </w:r>
      <w:proofErr w:type="spellStart"/>
      <w:r>
        <w:t>draw_line</w:t>
      </w:r>
      <w:proofErr w:type="spellEnd"/>
      <w:r>
        <w:t>(</w:t>
      </w:r>
      <w:proofErr w:type="spellStart"/>
      <w:proofErr w:type="gramStart"/>
      <w:r>
        <w:t>ax,x</w:t>
      </w:r>
      <w:proofErr w:type="gramEnd"/>
      <w:r>
        <w:t>,y,x</w:t>
      </w:r>
      <w:proofErr w:type="spellEnd"/>
      <w:r>
        <w:t>-(1.9**</w:t>
      </w:r>
      <w:proofErr w:type="spellStart"/>
      <w:r>
        <w:t>heightcounter</w:t>
      </w:r>
      <w:proofErr w:type="spellEnd"/>
      <w:r>
        <w:t>),y-width)#draws left line</w:t>
      </w:r>
    </w:p>
    <w:p w14:paraId="2F6CD2F8" w14:textId="77777777" w:rsidR="00B67EF0" w:rsidRDefault="00B67EF0" w:rsidP="00B67EF0">
      <w:r>
        <w:lastRenderedPageBreak/>
        <w:t xml:space="preserve">        Tree(</w:t>
      </w:r>
      <w:proofErr w:type="gramStart"/>
      <w:r>
        <w:t>ax,x</w:t>
      </w:r>
      <w:proofErr w:type="gramEnd"/>
      <w:r>
        <w:t>-2**heightcounter,y-width,width,heightcounter-1,T.left)#recursively calls next node to the left</w:t>
      </w:r>
    </w:p>
    <w:p w14:paraId="7CE632BB" w14:textId="77777777" w:rsidR="00B67EF0" w:rsidRDefault="00B67EF0" w:rsidP="00B67EF0">
      <w:r>
        <w:t xml:space="preserve">    if </w:t>
      </w:r>
      <w:proofErr w:type="spellStart"/>
      <w:proofErr w:type="gramStart"/>
      <w:r>
        <w:t>T.right</w:t>
      </w:r>
      <w:proofErr w:type="spellEnd"/>
      <w:proofErr w:type="gramEnd"/>
      <w:r>
        <w:t xml:space="preserve"> is not None:</w:t>
      </w:r>
    </w:p>
    <w:p w14:paraId="26352A71" w14:textId="77777777" w:rsidR="00B67EF0" w:rsidRDefault="00B67EF0" w:rsidP="00B67EF0">
      <w:r>
        <w:t xml:space="preserve">        </w:t>
      </w:r>
      <w:proofErr w:type="spellStart"/>
      <w:r>
        <w:t>draw_line</w:t>
      </w:r>
      <w:proofErr w:type="spellEnd"/>
      <w:r>
        <w:t>(</w:t>
      </w:r>
      <w:proofErr w:type="gramStart"/>
      <w:r>
        <w:t>ax,x</w:t>
      </w:r>
      <w:proofErr w:type="gramEnd"/>
      <w:r>
        <w:t>+8,y,x+8+(1.9**</w:t>
      </w:r>
      <w:proofErr w:type="spellStart"/>
      <w:r>
        <w:t>heightcounter</w:t>
      </w:r>
      <w:proofErr w:type="spellEnd"/>
      <w:r>
        <w:t>),y-width)#draws right line</w:t>
      </w:r>
    </w:p>
    <w:p w14:paraId="60AA0A4A" w14:textId="77777777" w:rsidR="00B67EF0" w:rsidRDefault="00B67EF0" w:rsidP="00B67EF0">
      <w:r>
        <w:t xml:space="preserve">        Tree(</w:t>
      </w:r>
      <w:proofErr w:type="gramStart"/>
      <w:r>
        <w:t>ax,x</w:t>
      </w:r>
      <w:proofErr w:type="gramEnd"/>
      <w:r>
        <w:t>+(2**heightcounter),y-width,width,heightcounter-1,T.right)#recursively calls next node to the right</w:t>
      </w:r>
    </w:p>
    <w:p w14:paraId="76599F88" w14:textId="77777777" w:rsidR="00B67EF0" w:rsidRDefault="00B67EF0" w:rsidP="00B67EF0"/>
    <w:p w14:paraId="674A1EC3" w14:textId="77777777" w:rsidR="00B67EF0" w:rsidRDefault="00B67EF0" w:rsidP="00B67EF0">
      <w:r>
        <w:t># Code to test the functions above</w:t>
      </w:r>
    </w:p>
    <w:p w14:paraId="218B1082" w14:textId="77777777" w:rsidR="00B67EF0" w:rsidRDefault="00B67EF0" w:rsidP="00B67EF0">
      <w:r>
        <w:t>T = None</w:t>
      </w:r>
    </w:p>
    <w:p w14:paraId="6F0513C1" w14:textId="77777777" w:rsidR="00B67EF0" w:rsidRDefault="00B67EF0" w:rsidP="00B67EF0">
      <w:r>
        <w:t>A = [10,4,15,2,8,12,18,1,3,5,9,7]</w:t>
      </w:r>
    </w:p>
    <w:p w14:paraId="30D3CCB9" w14:textId="77777777" w:rsidR="00B67EF0" w:rsidRDefault="00B67EF0" w:rsidP="00B67EF0">
      <w:r>
        <w:t>B</w:t>
      </w:r>
      <w:proofErr w:type="gramStart"/>
      <w:r>
        <w:t>=[</w:t>
      </w:r>
      <w:proofErr w:type="gramEnd"/>
      <w:r>
        <w:t>1,2,3,4,5,6,7]</w:t>
      </w:r>
    </w:p>
    <w:p w14:paraId="4861A78E" w14:textId="77777777" w:rsidR="00B67EF0" w:rsidRDefault="00B67EF0" w:rsidP="00B67EF0">
      <w:r>
        <w:t>for a in A:</w:t>
      </w:r>
    </w:p>
    <w:p w14:paraId="6565BDF6" w14:textId="77777777" w:rsidR="00B67EF0" w:rsidRDefault="00B67EF0" w:rsidP="00B67EF0">
      <w:r>
        <w:t xml:space="preserve">    T = Insert(</w:t>
      </w:r>
      <w:proofErr w:type="spellStart"/>
      <w:proofErr w:type="gramStart"/>
      <w:r>
        <w:t>T,a</w:t>
      </w:r>
      <w:proofErr w:type="spellEnd"/>
      <w:proofErr w:type="gramEnd"/>
      <w:r>
        <w:t>)</w:t>
      </w:r>
    </w:p>
    <w:p w14:paraId="0B357C3C" w14:textId="77777777" w:rsidR="00B67EF0" w:rsidRDefault="00B67EF0" w:rsidP="00B67EF0">
      <w:proofErr w:type="spellStart"/>
      <w:r>
        <w:t>InOrder</w:t>
      </w:r>
      <w:proofErr w:type="spellEnd"/>
      <w:r>
        <w:t>(T)</w:t>
      </w:r>
    </w:p>
    <w:p w14:paraId="1DEBB28F" w14:textId="77777777" w:rsidR="00B67EF0" w:rsidRDefault="00B67EF0" w:rsidP="00B67EF0">
      <w:r>
        <w:t>fig, ax=</w:t>
      </w:r>
      <w:proofErr w:type="spellStart"/>
      <w:proofErr w:type="gramStart"/>
      <w:r>
        <w:t>plt.subplots</w:t>
      </w:r>
      <w:proofErr w:type="spellEnd"/>
      <w:proofErr w:type="gramEnd"/>
      <w:r>
        <w:t>()</w:t>
      </w:r>
    </w:p>
    <w:p w14:paraId="762DEA98" w14:textId="77777777" w:rsidR="00B67EF0" w:rsidRDefault="00B67EF0" w:rsidP="00B67EF0">
      <w:r>
        <w:t>d=</w:t>
      </w:r>
      <w:proofErr w:type="spellStart"/>
      <w:r>
        <w:t>HeightCounter</w:t>
      </w:r>
      <w:proofErr w:type="spellEnd"/>
      <w:r>
        <w:t>(T)</w:t>
      </w:r>
    </w:p>
    <w:p w14:paraId="5A8DB078" w14:textId="77777777" w:rsidR="00B67EF0" w:rsidRDefault="00B67EF0" w:rsidP="00B67EF0">
      <w:r>
        <w:t>Tree(ax,0,0,</w:t>
      </w:r>
      <w:proofErr w:type="gramStart"/>
      <w:r>
        <w:t>12,d</w:t>
      </w:r>
      <w:proofErr w:type="gramEnd"/>
      <w:r>
        <w:t>,T)</w:t>
      </w:r>
    </w:p>
    <w:p w14:paraId="08B7D120" w14:textId="77777777" w:rsidR="00B67EF0" w:rsidRDefault="00B67EF0" w:rsidP="00B67EF0">
      <w:proofErr w:type="spellStart"/>
      <w:r>
        <w:t>ax.set_</w:t>
      </w:r>
      <w:proofErr w:type="gramStart"/>
      <w:r>
        <w:t>aspect</w:t>
      </w:r>
      <w:proofErr w:type="spellEnd"/>
      <w:r>
        <w:t>(</w:t>
      </w:r>
      <w:proofErr w:type="gramEnd"/>
      <w:r>
        <w:t>1.0)</w:t>
      </w:r>
    </w:p>
    <w:p w14:paraId="0EDE70D3" w14:textId="77777777" w:rsidR="00B67EF0" w:rsidRDefault="00B67EF0" w:rsidP="00B67EF0">
      <w:proofErr w:type="spellStart"/>
      <w:proofErr w:type="gramStart"/>
      <w:r>
        <w:t>plt.show</w:t>
      </w:r>
      <w:proofErr w:type="spellEnd"/>
      <w:proofErr w:type="gramEnd"/>
      <w:r>
        <w:t>()</w:t>
      </w:r>
    </w:p>
    <w:p w14:paraId="069B0AF9" w14:textId="77777777" w:rsidR="00B67EF0" w:rsidRDefault="00B67EF0" w:rsidP="00B67EF0">
      <w:proofErr w:type="spellStart"/>
      <w:proofErr w:type="gramStart"/>
      <w:r>
        <w:t>plt.axis</w:t>
      </w:r>
      <w:proofErr w:type="spellEnd"/>
      <w:proofErr w:type="gramEnd"/>
      <w:r>
        <w:t>('off')</w:t>
      </w:r>
    </w:p>
    <w:p w14:paraId="0500AE67" w14:textId="77777777" w:rsidR="00B67EF0" w:rsidRDefault="00B67EF0" w:rsidP="00B67EF0">
      <w:proofErr w:type="gramStart"/>
      <w:r>
        <w:t>print(</w:t>
      </w:r>
      <w:proofErr w:type="gramEnd"/>
      <w:r>
        <w:t>)</w:t>
      </w:r>
    </w:p>
    <w:p w14:paraId="062F64E3" w14:textId="77777777" w:rsidR="00B67EF0" w:rsidRDefault="00B67EF0" w:rsidP="00B67EF0">
      <w:r>
        <w:t>Search(T,4)</w:t>
      </w:r>
    </w:p>
    <w:p w14:paraId="633E062B" w14:textId="77777777" w:rsidR="00B67EF0" w:rsidRDefault="00B67EF0" w:rsidP="00B67EF0">
      <w:proofErr w:type="gramStart"/>
      <w:r>
        <w:t>print(</w:t>
      </w:r>
      <w:proofErr w:type="gramEnd"/>
      <w:r>
        <w:t>)</w:t>
      </w:r>
    </w:p>
    <w:p w14:paraId="5D7F982E" w14:textId="77777777" w:rsidR="00B67EF0" w:rsidRDefault="00B67EF0" w:rsidP="00B67EF0">
      <w:proofErr w:type="spellStart"/>
      <w:r>
        <w:lastRenderedPageBreak/>
        <w:t>InOrderD</w:t>
      </w:r>
      <w:proofErr w:type="spellEnd"/>
      <w:r>
        <w:t>(T,'')</w:t>
      </w:r>
    </w:p>
    <w:p w14:paraId="02FE0085" w14:textId="77777777" w:rsidR="00B67EF0" w:rsidRDefault="00B67EF0" w:rsidP="00B67EF0">
      <w:proofErr w:type="gramStart"/>
      <w:r>
        <w:t>print(</w:t>
      </w:r>
      <w:proofErr w:type="gramEnd"/>
      <w:r>
        <w:t>)</w:t>
      </w:r>
    </w:p>
    <w:p w14:paraId="65669FB1" w14:textId="77777777" w:rsidR="00B67EF0" w:rsidRDefault="00B67EF0" w:rsidP="00B67EF0">
      <w:r>
        <w:t>Depth(T)</w:t>
      </w:r>
    </w:p>
    <w:p w14:paraId="2D093E0B" w14:textId="77777777" w:rsidR="00B67EF0" w:rsidRDefault="00B67EF0" w:rsidP="00B67EF0">
      <w:r>
        <w:t>T=</w:t>
      </w:r>
      <w:proofErr w:type="spellStart"/>
      <w:r>
        <w:t>BSTForArrays</w:t>
      </w:r>
      <w:proofErr w:type="spellEnd"/>
      <w:r>
        <w:t>(B)</w:t>
      </w:r>
    </w:p>
    <w:p w14:paraId="569DF653" w14:textId="77777777" w:rsidR="00B67EF0" w:rsidRDefault="00B67EF0" w:rsidP="00B67EF0">
      <w:proofErr w:type="spellStart"/>
      <w:r>
        <w:t>InOrderD</w:t>
      </w:r>
      <w:proofErr w:type="spellEnd"/>
      <w:r>
        <w:t>(T,'')</w:t>
      </w:r>
    </w:p>
    <w:p w14:paraId="04FFAF30" w14:textId="77777777" w:rsidR="00B67EF0" w:rsidRDefault="00B67EF0" w:rsidP="00B67EF0">
      <w:r>
        <w:t>fig, ax1=</w:t>
      </w:r>
      <w:proofErr w:type="spellStart"/>
      <w:r>
        <w:t>plt.subplots</w:t>
      </w:r>
      <w:proofErr w:type="spellEnd"/>
      <w:r>
        <w:t>()</w:t>
      </w:r>
    </w:p>
    <w:p w14:paraId="5FF08087" w14:textId="77777777" w:rsidR="00B67EF0" w:rsidRDefault="00B67EF0" w:rsidP="00B67EF0">
      <w:r>
        <w:t>d=</w:t>
      </w:r>
      <w:proofErr w:type="spellStart"/>
      <w:r>
        <w:t>HeightCounter</w:t>
      </w:r>
      <w:proofErr w:type="spellEnd"/>
      <w:r>
        <w:t>(T)</w:t>
      </w:r>
    </w:p>
    <w:p w14:paraId="287FAECF" w14:textId="77777777" w:rsidR="00B67EF0" w:rsidRDefault="00B67EF0" w:rsidP="00B67EF0">
      <w:proofErr w:type="spellStart"/>
      <w:r>
        <w:t>DrawTree</w:t>
      </w:r>
      <w:proofErr w:type="spellEnd"/>
      <w:r>
        <w:t>(ax1,0,0,</w:t>
      </w:r>
      <w:proofErr w:type="gramStart"/>
      <w:r>
        <w:t>12,d</w:t>
      </w:r>
      <w:proofErr w:type="gramEnd"/>
      <w:r>
        <w:t>,T)</w:t>
      </w:r>
    </w:p>
    <w:p w14:paraId="45620707" w14:textId="77777777" w:rsidR="00B67EF0" w:rsidRDefault="00B67EF0" w:rsidP="00B67EF0">
      <w:r>
        <w:t>ax1.set_</w:t>
      </w:r>
      <w:proofErr w:type="gramStart"/>
      <w:r>
        <w:t>aspect(</w:t>
      </w:r>
      <w:proofErr w:type="gramEnd"/>
      <w:r>
        <w:t>1.0)</w:t>
      </w:r>
    </w:p>
    <w:p w14:paraId="5CB46A7D" w14:textId="77777777" w:rsidR="00B67EF0" w:rsidRDefault="00B67EF0" w:rsidP="00B67EF0">
      <w:proofErr w:type="spellStart"/>
      <w:proofErr w:type="gramStart"/>
      <w:r>
        <w:t>plt.show</w:t>
      </w:r>
      <w:proofErr w:type="spellEnd"/>
      <w:proofErr w:type="gramEnd"/>
      <w:r>
        <w:t>()</w:t>
      </w:r>
    </w:p>
    <w:p w14:paraId="10661A2D" w14:textId="77777777" w:rsidR="00B67EF0" w:rsidRDefault="00B67EF0" w:rsidP="00B67EF0">
      <w:proofErr w:type="spellStart"/>
      <w:proofErr w:type="gramStart"/>
      <w:r>
        <w:t>plt.axis</w:t>
      </w:r>
      <w:proofErr w:type="spellEnd"/>
      <w:proofErr w:type="gramEnd"/>
      <w:r>
        <w:t>('off')</w:t>
      </w:r>
    </w:p>
    <w:p w14:paraId="3806DEE1" w14:textId="77777777" w:rsidR="00B67EF0" w:rsidRDefault="00B67EF0" w:rsidP="00B67EF0">
      <w:r>
        <w:t>C</w:t>
      </w:r>
      <w:proofErr w:type="gramStart"/>
      <w:r>
        <w:t>=[</w:t>
      </w:r>
      <w:proofErr w:type="gramEnd"/>
      <w:r>
        <w:t>]</w:t>
      </w:r>
    </w:p>
    <w:p w14:paraId="7AA12FDB" w14:textId="77777777" w:rsidR="00B67EF0" w:rsidRDefault="00B67EF0" w:rsidP="00B67EF0">
      <w:proofErr w:type="spellStart"/>
      <w:r>
        <w:t>BSTToArrays</w:t>
      </w:r>
      <w:proofErr w:type="spellEnd"/>
      <w:r>
        <w:t>(</w:t>
      </w:r>
      <w:proofErr w:type="gramStart"/>
      <w:r>
        <w:t>T,C</w:t>
      </w:r>
      <w:proofErr w:type="gramEnd"/>
      <w:r>
        <w:t>)</w:t>
      </w:r>
    </w:p>
    <w:p w14:paraId="14B5E7C3" w14:textId="77777777" w:rsidR="00B67EF0" w:rsidRDefault="00B67EF0" w:rsidP="00B67EF0">
      <w:r>
        <w:t>print(C)</w:t>
      </w:r>
    </w:p>
    <w:p w14:paraId="2188D96A" w14:textId="77777777" w:rsidR="00B67EF0" w:rsidRDefault="00B67EF0" w:rsidP="00B67EF0">
      <w:r>
        <w:t>#</w:t>
      </w:r>
    </w:p>
    <w:p w14:paraId="1A098C7B" w14:textId="77777777" w:rsidR="00B67EF0" w:rsidRDefault="00B67EF0" w:rsidP="00B67EF0">
      <w:r>
        <w:t>#</w:t>
      </w:r>
      <w:proofErr w:type="gramStart"/>
      <w:r>
        <w:t>print(</w:t>
      </w:r>
      <w:proofErr w:type="spellStart"/>
      <w:proofErr w:type="gramEnd"/>
      <w:r>
        <w:t>SmallestL</w:t>
      </w:r>
      <w:proofErr w:type="spellEnd"/>
      <w:r>
        <w:t>(T).item)</w:t>
      </w:r>
    </w:p>
    <w:p w14:paraId="7B5EFD68" w14:textId="77777777" w:rsidR="00B67EF0" w:rsidRDefault="00B67EF0" w:rsidP="00B67EF0">
      <w:r>
        <w:t>#</w:t>
      </w:r>
      <w:proofErr w:type="gramStart"/>
      <w:r>
        <w:t>print(</w:t>
      </w:r>
      <w:proofErr w:type="gramEnd"/>
      <w:r>
        <w:t>Smallest(T).item)</w:t>
      </w:r>
    </w:p>
    <w:p w14:paraId="062C7DDD" w14:textId="77777777" w:rsidR="00B67EF0" w:rsidRDefault="00B67EF0" w:rsidP="00B67EF0">
      <w:r>
        <w:t>#</w:t>
      </w:r>
    </w:p>
    <w:p w14:paraId="73E53D28" w14:textId="77777777" w:rsidR="00B67EF0" w:rsidRDefault="00B67EF0" w:rsidP="00B67EF0">
      <w:r>
        <w:t>#</w:t>
      </w:r>
      <w:proofErr w:type="spellStart"/>
      <w:r>
        <w:t>FindAndPrint</w:t>
      </w:r>
      <w:proofErr w:type="spellEnd"/>
      <w:r>
        <w:t>(T,40)</w:t>
      </w:r>
    </w:p>
    <w:p w14:paraId="3C681860" w14:textId="77777777" w:rsidR="00B67EF0" w:rsidRDefault="00B67EF0" w:rsidP="00B67EF0">
      <w:r>
        <w:t>#</w:t>
      </w:r>
      <w:proofErr w:type="spellStart"/>
      <w:r>
        <w:t>FindAndPrint</w:t>
      </w:r>
      <w:proofErr w:type="spellEnd"/>
      <w:r>
        <w:t>(T,110)</w:t>
      </w:r>
    </w:p>
    <w:p w14:paraId="007BE3A2" w14:textId="77777777" w:rsidR="00B67EF0" w:rsidRDefault="00B67EF0" w:rsidP="00B67EF0">
      <w:r>
        <w:t>#Search(T,7)</w:t>
      </w:r>
    </w:p>
    <w:p w14:paraId="2BD87FA4" w14:textId="77777777" w:rsidR="00B67EF0" w:rsidRDefault="00B67EF0" w:rsidP="00B67EF0">
      <w:r>
        <w:t>#n=60</w:t>
      </w:r>
    </w:p>
    <w:p w14:paraId="2BA57C7D" w14:textId="77777777" w:rsidR="00B67EF0" w:rsidRDefault="00B67EF0" w:rsidP="00B67EF0">
      <w:r>
        <w:t>#</w:t>
      </w:r>
      <w:proofErr w:type="gramStart"/>
      <w:r>
        <w:t>print(</w:t>
      </w:r>
      <w:proofErr w:type="gramEnd"/>
      <w:r>
        <w:t>'</w:t>
      </w:r>
      <w:proofErr w:type="spellStart"/>
      <w:r>
        <w:t>Delete',n,'Case</w:t>
      </w:r>
      <w:proofErr w:type="spellEnd"/>
      <w:r>
        <w:t xml:space="preserve"> 1, deleted node is a leaf')</w:t>
      </w:r>
    </w:p>
    <w:p w14:paraId="06A59873" w14:textId="77777777" w:rsidR="00B67EF0" w:rsidRDefault="00B67EF0" w:rsidP="00B67EF0">
      <w:r>
        <w:lastRenderedPageBreak/>
        <w:t>#T = Delete(</w:t>
      </w:r>
      <w:proofErr w:type="spellStart"/>
      <w:proofErr w:type="gramStart"/>
      <w:r>
        <w:t>T,n</w:t>
      </w:r>
      <w:proofErr w:type="spellEnd"/>
      <w:proofErr w:type="gramEnd"/>
      <w:r>
        <w:t>) #Case 1, deleted node is a leaf</w:t>
      </w:r>
    </w:p>
    <w:p w14:paraId="19D6251F" w14:textId="77777777" w:rsidR="00B67EF0" w:rsidRDefault="00B67EF0" w:rsidP="00B67EF0">
      <w:r>
        <w:t>#</w:t>
      </w:r>
      <w:proofErr w:type="spellStart"/>
      <w:r>
        <w:t>InOrderD</w:t>
      </w:r>
      <w:proofErr w:type="spellEnd"/>
      <w:r>
        <w:t>(T,'')</w:t>
      </w:r>
    </w:p>
    <w:p w14:paraId="475ACDF9" w14:textId="77777777" w:rsidR="00B67EF0" w:rsidRDefault="00B67EF0" w:rsidP="00B67EF0">
      <w:r>
        <w:t>#</w:t>
      </w:r>
      <w:proofErr w:type="gramStart"/>
      <w:r>
        <w:t>print(</w:t>
      </w:r>
      <w:proofErr w:type="gramEnd"/>
      <w:r>
        <w:t>'####################################')</w:t>
      </w:r>
    </w:p>
    <w:p w14:paraId="019C9207" w14:textId="77777777" w:rsidR="00B67EF0" w:rsidRDefault="00B67EF0" w:rsidP="00B67EF0">
      <w:r>
        <w:t>#</w:t>
      </w:r>
    </w:p>
    <w:p w14:paraId="6E9ADA20" w14:textId="77777777" w:rsidR="00B67EF0" w:rsidRDefault="00B67EF0" w:rsidP="00B67EF0">
      <w:r>
        <w:t xml:space="preserve">#n=90      </w:t>
      </w:r>
    </w:p>
    <w:p w14:paraId="45AEF7AF" w14:textId="77777777" w:rsidR="00B67EF0" w:rsidRDefault="00B67EF0" w:rsidP="00B67EF0">
      <w:r>
        <w:t>#</w:t>
      </w:r>
      <w:proofErr w:type="gramStart"/>
      <w:r>
        <w:t>print(</w:t>
      </w:r>
      <w:proofErr w:type="gramEnd"/>
      <w:r>
        <w:t>'</w:t>
      </w:r>
      <w:proofErr w:type="spellStart"/>
      <w:r>
        <w:t>Delete',n,'Case</w:t>
      </w:r>
      <w:proofErr w:type="spellEnd"/>
      <w:r>
        <w:t xml:space="preserve"> 2, deleted node has one child')      </w:t>
      </w:r>
    </w:p>
    <w:p w14:paraId="6460D5E7" w14:textId="77777777" w:rsidR="00B67EF0" w:rsidRDefault="00B67EF0" w:rsidP="00B67EF0">
      <w:r>
        <w:t>#T = Delete(</w:t>
      </w:r>
      <w:proofErr w:type="spellStart"/>
      <w:proofErr w:type="gramStart"/>
      <w:r>
        <w:t>T,n</w:t>
      </w:r>
      <w:proofErr w:type="spellEnd"/>
      <w:proofErr w:type="gramEnd"/>
      <w:r>
        <w:t>) #Case 2, deleted node has one child</w:t>
      </w:r>
    </w:p>
    <w:p w14:paraId="71FAFD3F" w14:textId="77777777" w:rsidR="00B67EF0" w:rsidRDefault="00B67EF0" w:rsidP="00B67EF0">
      <w:r>
        <w:t>#</w:t>
      </w:r>
      <w:proofErr w:type="spellStart"/>
      <w:r>
        <w:t>InOrderD</w:t>
      </w:r>
      <w:proofErr w:type="spellEnd"/>
      <w:r>
        <w:t>(T,'')</w:t>
      </w:r>
    </w:p>
    <w:p w14:paraId="44D23D2B" w14:textId="77777777" w:rsidR="00B67EF0" w:rsidRDefault="00B67EF0" w:rsidP="00B67EF0">
      <w:r>
        <w:t>#</w:t>
      </w:r>
      <w:proofErr w:type="gramStart"/>
      <w:r>
        <w:t>print(</w:t>
      </w:r>
      <w:proofErr w:type="gramEnd"/>
      <w:r>
        <w:t>'####################################')</w:t>
      </w:r>
    </w:p>
    <w:p w14:paraId="50816805" w14:textId="77777777" w:rsidR="00B67EF0" w:rsidRDefault="00B67EF0" w:rsidP="00B67EF0">
      <w:r>
        <w:t>#</w:t>
      </w:r>
    </w:p>
    <w:p w14:paraId="0F807A03" w14:textId="77777777" w:rsidR="00B67EF0" w:rsidRDefault="00B67EF0" w:rsidP="00B67EF0">
      <w:r>
        <w:t xml:space="preserve">#n=70      </w:t>
      </w:r>
    </w:p>
    <w:p w14:paraId="4ED571AC" w14:textId="77777777" w:rsidR="00B67EF0" w:rsidRDefault="00B67EF0" w:rsidP="00B67EF0">
      <w:r>
        <w:t>#</w:t>
      </w:r>
      <w:proofErr w:type="gramStart"/>
      <w:r>
        <w:t>print(</w:t>
      </w:r>
      <w:proofErr w:type="gramEnd"/>
      <w:r>
        <w:t>'</w:t>
      </w:r>
      <w:proofErr w:type="spellStart"/>
      <w:r>
        <w:t>Delete',n,'Case</w:t>
      </w:r>
      <w:proofErr w:type="spellEnd"/>
      <w:r>
        <w:t xml:space="preserve"> 3, deleted node has two children') </w:t>
      </w:r>
    </w:p>
    <w:p w14:paraId="6D76B03E" w14:textId="77777777" w:rsidR="00B67EF0" w:rsidRDefault="00B67EF0" w:rsidP="00B67EF0">
      <w:r>
        <w:t>#T = Delete(</w:t>
      </w:r>
      <w:proofErr w:type="spellStart"/>
      <w:proofErr w:type="gramStart"/>
      <w:r>
        <w:t>T,n</w:t>
      </w:r>
      <w:proofErr w:type="spellEnd"/>
      <w:proofErr w:type="gramEnd"/>
      <w:r>
        <w:t>) #Case 3, deleted node has two children</w:t>
      </w:r>
    </w:p>
    <w:p w14:paraId="7D5435C7" w14:textId="77777777" w:rsidR="00B67EF0" w:rsidRDefault="00B67EF0" w:rsidP="00B67EF0">
      <w:r>
        <w:t>#</w:t>
      </w:r>
      <w:proofErr w:type="spellStart"/>
      <w:r>
        <w:t>InOrderD</w:t>
      </w:r>
      <w:proofErr w:type="spellEnd"/>
      <w:r>
        <w:t>(T,'')</w:t>
      </w:r>
    </w:p>
    <w:p w14:paraId="22A00BDB" w14:textId="77777777" w:rsidR="00B67EF0" w:rsidRDefault="00B67EF0" w:rsidP="00B67EF0">
      <w:r>
        <w:t>#</w:t>
      </w:r>
    </w:p>
    <w:p w14:paraId="70F38E12" w14:textId="77777777" w:rsidR="00B67EF0" w:rsidRDefault="00B67EF0" w:rsidP="00B67EF0">
      <w:r>
        <w:t xml:space="preserve">#n=40      </w:t>
      </w:r>
    </w:p>
    <w:p w14:paraId="4A9E4D9D" w14:textId="77777777" w:rsidR="00B67EF0" w:rsidRDefault="00B67EF0" w:rsidP="00B67EF0">
      <w:r>
        <w:t>#</w:t>
      </w:r>
      <w:proofErr w:type="gramStart"/>
      <w:r>
        <w:t>print(</w:t>
      </w:r>
      <w:proofErr w:type="gramEnd"/>
      <w:r>
        <w:t>'</w:t>
      </w:r>
      <w:proofErr w:type="spellStart"/>
      <w:r>
        <w:t>Delete',n,'Case</w:t>
      </w:r>
      <w:proofErr w:type="spellEnd"/>
      <w:r>
        <w:t xml:space="preserve"> 3, deleted node has two children') </w:t>
      </w:r>
    </w:p>
    <w:p w14:paraId="36144A4A" w14:textId="77777777" w:rsidR="00B67EF0" w:rsidRDefault="00B67EF0" w:rsidP="00B67EF0">
      <w:r>
        <w:t>#T = Delete(</w:t>
      </w:r>
      <w:proofErr w:type="spellStart"/>
      <w:proofErr w:type="gramStart"/>
      <w:r>
        <w:t>T,n</w:t>
      </w:r>
      <w:proofErr w:type="spellEnd"/>
      <w:proofErr w:type="gramEnd"/>
      <w:r>
        <w:t>) #Case 3, deleted node has two children</w:t>
      </w:r>
    </w:p>
    <w:p w14:paraId="369078AE" w14:textId="37912D2D" w:rsidR="00E81978" w:rsidRDefault="00B67EF0" w:rsidP="00B67EF0">
      <w:r>
        <w:t>#</w:t>
      </w:r>
      <w:proofErr w:type="spellStart"/>
      <w:r>
        <w:t>InOrderD</w:t>
      </w:r>
      <w:proofErr w:type="spellEnd"/>
      <w:r>
        <w:t>(T,'')</w:t>
      </w:r>
    </w:p>
    <w:p w14:paraId="577EE81F" w14:textId="25538AE0" w:rsidR="00F9161A" w:rsidRDefault="00F9161A" w:rsidP="00F9161A">
      <w:r w:rsidRPr="00F9161A">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br/>
      </w:r>
      <w:r>
        <w:tab/>
      </w:r>
      <w:r>
        <w:tab/>
      </w:r>
      <w:r>
        <w:tab/>
        <w:t>-Fernando De Santiago</w:t>
      </w:r>
      <w:bookmarkStart w:id="0" w:name="_GoBack"/>
      <w:bookmarkEnd w:id="0"/>
    </w:p>
    <w:sectPr w:rsidR="00F9161A">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EE9EB" w14:textId="77777777" w:rsidR="00284EEA" w:rsidRDefault="00284EEA">
      <w:pPr>
        <w:spacing w:line="240" w:lineRule="auto"/>
      </w:pPr>
      <w:r>
        <w:separator/>
      </w:r>
    </w:p>
    <w:p w14:paraId="1010CA85" w14:textId="77777777" w:rsidR="00284EEA" w:rsidRDefault="00284EEA"/>
  </w:endnote>
  <w:endnote w:type="continuationSeparator" w:id="0">
    <w:p w14:paraId="064D93A5" w14:textId="77777777" w:rsidR="00284EEA" w:rsidRDefault="00284EEA">
      <w:pPr>
        <w:spacing w:line="240" w:lineRule="auto"/>
      </w:pPr>
      <w:r>
        <w:continuationSeparator/>
      </w:r>
    </w:p>
    <w:p w14:paraId="6925E19A" w14:textId="77777777" w:rsidR="00284EEA" w:rsidRDefault="00284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95E2B" w14:textId="77777777" w:rsidR="00284EEA" w:rsidRDefault="00284EEA">
      <w:pPr>
        <w:spacing w:line="240" w:lineRule="auto"/>
      </w:pPr>
      <w:r>
        <w:separator/>
      </w:r>
    </w:p>
    <w:p w14:paraId="372E7821" w14:textId="77777777" w:rsidR="00284EEA" w:rsidRDefault="00284EEA"/>
  </w:footnote>
  <w:footnote w:type="continuationSeparator" w:id="0">
    <w:p w14:paraId="3E9490CB" w14:textId="77777777" w:rsidR="00284EEA" w:rsidRDefault="00284EEA">
      <w:pPr>
        <w:spacing w:line="240" w:lineRule="auto"/>
      </w:pPr>
      <w:r>
        <w:continuationSeparator/>
      </w:r>
    </w:p>
    <w:p w14:paraId="648384F3" w14:textId="77777777" w:rsidR="00284EEA" w:rsidRDefault="00284E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7547" w14:textId="5A003267" w:rsidR="00E81978" w:rsidRDefault="00284EEA">
    <w:pPr>
      <w:pStyle w:val="Header"/>
    </w:pPr>
    <w:sdt>
      <w:sdtPr>
        <w:rPr>
          <w:rStyle w:val="Strong"/>
        </w:rPr>
        <w:alias w:val="Running head"/>
        <w:tag w:val=""/>
        <w:id w:val="12739865"/>
        <w:placeholder>
          <w:docPart w:val="385595ABF92F44AEBA24A8EDC0772C0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67EF0">
          <w:rPr>
            <w:rStyle w:val="Strong"/>
          </w:rPr>
          <w:t>Lab 3</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7FF4E" w14:textId="6EA66A91" w:rsidR="00E81978" w:rsidRDefault="005D3A03">
    <w:pPr>
      <w:pStyle w:val="Header"/>
      <w:rPr>
        <w:rStyle w:val="Strong"/>
      </w:rPr>
    </w:pPr>
    <w:r>
      <w:t xml:space="preserve">Running head: </w:t>
    </w:r>
    <w:sdt>
      <w:sdtPr>
        <w:rPr>
          <w:rStyle w:val="Strong"/>
        </w:rPr>
        <w:alias w:val="Running head"/>
        <w:tag w:val=""/>
        <w:id w:val="-696842620"/>
        <w:placeholder>
          <w:docPart w:val="798D33FB9C1541978DFC3CE2820388C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67EF0">
          <w:rPr>
            <w:rStyle w:val="Strong"/>
          </w:rPr>
          <w:t>Lab 3</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F0"/>
    <w:rsid w:val="00025101"/>
    <w:rsid w:val="00066D7F"/>
    <w:rsid w:val="000D3F41"/>
    <w:rsid w:val="00102D9B"/>
    <w:rsid w:val="00131965"/>
    <w:rsid w:val="00284EEA"/>
    <w:rsid w:val="00355DCA"/>
    <w:rsid w:val="00375814"/>
    <w:rsid w:val="003803AF"/>
    <w:rsid w:val="00551A02"/>
    <w:rsid w:val="005534FA"/>
    <w:rsid w:val="005D3A03"/>
    <w:rsid w:val="006D5C65"/>
    <w:rsid w:val="008002C0"/>
    <w:rsid w:val="008475C4"/>
    <w:rsid w:val="008C5323"/>
    <w:rsid w:val="008F210A"/>
    <w:rsid w:val="009A6A3B"/>
    <w:rsid w:val="00B67EF0"/>
    <w:rsid w:val="00B76FF2"/>
    <w:rsid w:val="00B823AA"/>
    <w:rsid w:val="00BA45DB"/>
    <w:rsid w:val="00BA5B73"/>
    <w:rsid w:val="00BF4184"/>
    <w:rsid w:val="00C0601E"/>
    <w:rsid w:val="00C31D30"/>
    <w:rsid w:val="00CD6E39"/>
    <w:rsid w:val="00CF6E91"/>
    <w:rsid w:val="00D64BFC"/>
    <w:rsid w:val="00D85B68"/>
    <w:rsid w:val="00DB3E08"/>
    <w:rsid w:val="00E6004D"/>
    <w:rsid w:val="00E81978"/>
    <w:rsid w:val="00F379B7"/>
    <w:rsid w:val="00F525FA"/>
    <w:rsid w:val="00F9161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60FEA"/>
  <w15:chartTrackingRefBased/>
  <w15:docId w15:val="{07FCAA58-15E5-4A84-8B98-665BD772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C85E3C6088440CBE198A82CFCE367D"/>
        <w:category>
          <w:name w:val="General"/>
          <w:gallery w:val="placeholder"/>
        </w:category>
        <w:types>
          <w:type w:val="bbPlcHdr"/>
        </w:types>
        <w:behaviors>
          <w:behavior w:val="content"/>
        </w:behaviors>
        <w:guid w:val="{468FAB93-6CCE-4678-B003-78333CE5F9DC}"/>
      </w:docPartPr>
      <w:docPartBody>
        <w:p w:rsidR="00000000" w:rsidRDefault="004B3598">
          <w:pPr>
            <w:pStyle w:val="B3C85E3C6088440CBE198A82CFCE367D"/>
          </w:pPr>
          <w:r>
            <w:t>[Title Here, up to 12 Words, on One to Two Lines]</w:t>
          </w:r>
        </w:p>
      </w:docPartBody>
    </w:docPart>
    <w:docPart>
      <w:docPartPr>
        <w:name w:val="F2A1230F54954C808CB0EECF19B69275"/>
        <w:category>
          <w:name w:val="General"/>
          <w:gallery w:val="placeholder"/>
        </w:category>
        <w:types>
          <w:type w:val="bbPlcHdr"/>
        </w:types>
        <w:behaviors>
          <w:behavior w:val="content"/>
        </w:behaviors>
        <w:guid w:val="{DCD32C80-DCBD-4424-A1C5-6E5495D0A9ED}"/>
      </w:docPartPr>
      <w:docPartBody>
        <w:p w:rsidR="00000000" w:rsidRDefault="004B3598">
          <w:pPr>
            <w:pStyle w:val="F2A1230F54954C808CB0EECF19B69275"/>
          </w:pPr>
          <w:r>
            <w:t>[Title Here, up to 12 Words, on One to Two Lines]</w:t>
          </w:r>
        </w:p>
      </w:docPartBody>
    </w:docPart>
    <w:docPart>
      <w:docPartPr>
        <w:name w:val="385595ABF92F44AEBA24A8EDC0772C08"/>
        <w:category>
          <w:name w:val="General"/>
          <w:gallery w:val="placeholder"/>
        </w:category>
        <w:types>
          <w:type w:val="bbPlcHdr"/>
        </w:types>
        <w:behaviors>
          <w:behavior w:val="content"/>
        </w:behaviors>
        <w:guid w:val="{A4A7270B-7F5E-41C0-A4DA-46100D7BAD3A}"/>
      </w:docPartPr>
      <w:docPartBody>
        <w:p w:rsidR="00000000" w:rsidRDefault="004B3598">
          <w:pPr>
            <w:pStyle w:val="385595ABF92F44AEBA24A8EDC0772C08"/>
          </w:pPr>
          <w:r w:rsidRPr="005D3A03">
            <w:t>Figures title:</w:t>
          </w:r>
        </w:p>
      </w:docPartBody>
    </w:docPart>
    <w:docPart>
      <w:docPartPr>
        <w:name w:val="798D33FB9C1541978DFC3CE2820388CA"/>
        <w:category>
          <w:name w:val="General"/>
          <w:gallery w:val="placeholder"/>
        </w:category>
        <w:types>
          <w:type w:val="bbPlcHdr"/>
        </w:types>
        <w:behaviors>
          <w:behavior w:val="content"/>
        </w:behaviors>
        <w:guid w:val="{2503987B-53FE-4A8E-B8BD-68C75A2E6BB6}"/>
      </w:docPartPr>
      <w:docPartBody>
        <w:p w:rsidR="00000000" w:rsidRDefault="004B3598">
          <w:pPr>
            <w:pStyle w:val="798D33FB9C1541978DFC3CE2820388CA"/>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98"/>
    <w:rsid w:val="004B3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85E3C6088440CBE198A82CFCE367D">
    <w:name w:val="B3C85E3C6088440CBE198A82CFCE367D"/>
  </w:style>
  <w:style w:type="paragraph" w:customStyle="1" w:styleId="E09545B7AF854C9E96F38C75286EA8CD">
    <w:name w:val="E09545B7AF854C9E96F38C75286EA8CD"/>
  </w:style>
  <w:style w:type="paragraph" w:customStyle="1" w:styleId="5DC0C7E9AA35483084E893D657420A8D">
    <w:name w:val="5DC0C7E9AA35483084E893D657420A8D"/>
  </w:style>
  <w:style w:type="paragraph" w:customStyle="1" w:styleId="E088A17186E643959084EBA3FC6CCD38">
    <w:name w:val="E088A17186E643959084EBA3FC6CCD38"/>
  </w:style>
  <w:style w:type="paragraph" w:customStyle="1" w:styleId="D099CB6AD3B2492081FCE9DF218D2C12">
    <w:name w:val="D099CB6AD3B2492081FCE9DF218D2C12"/>
  </w:style>
  <w:style w:type="paragraph" w:customStyle="1" w:styleId="5B1F99D086164E21A753342F5C6C23CB">
    <w:name w:val="5B1F99D086164E21A753342F5C6C23CB"/>
  </w:style>
  <w:style w:type="character" w:styleId="Emphasis">
    <w:name w:val="Emphasis"/>
    <w:basedOn w:val="DefaultParagraphFont"/>
    <w:uiPriority w:val="4"/>
    <w:unhideWhenUsed/>
    <w:qFormat/>
    <w:rPr>
      <w:i/>
      <w:iCs/>
    </w:rPr>
  </w:style>
  <w:style w:type="paragraph" w:customStyle="1" w:styleId="FC5520A46B9345FDADB8DB8229B1D602">
    <w:name w:val="FC5520A46B9345FDADB8DB8229B1D602"/>
  </w:style>
  <w:style w:type="paragraph" w:customStyle="1" w:styleId="0AECAC9A97274AC194F692000BB68A1B">
    <w:name w:val="0AECAC9A97274AC194F692000BB68A1B"/>
  </w:style>
  <w:style w:type="paragraph" w:customStyle="1" w:styleId="F2A1230F54954C808CB0EECF19B69275">
    <w:name w:val="F2A1230F54954C808CB0EECF19B69275"/>
  </w:style>
  <w:style w:type="paragraph" w:customStyle="1" w:styleId="BD4669F4C7794FDBA3B084EF9F4A23A0">
    <w:name w:val="BD4669F4C7794FDBA3B084EF9F4A23A0"/>
  </w:style>
  <w:style w:type="paragraph" w:customStyle="1" w:styleId="50833A362C4245FFA8816F396B3C0C35">
    <w:name w:val="50833A362C4245FFA8816F396B3C0C35"/>
  </w:style>
  <w:style w:type="paragraph" w:customStyle="1" w:styleId="87CBACECA18D4E58836912A4DA3B1DFC">
    <w:name w:val="87CBACECA18D4E58836912A4DA3B1DFC"/>
  </w:style>
  <w:style w:type="paragraph" w:customStyle="1" w:styleId="09BF64D082184FC0B283432A493DE118">
    <w:name w:val="09BF64D082184FC0B283432A493DE118"/>
  </w:style>
  <w:style w:type="paragraph" w:customStyle="1" w:styleId="64C396186F114A10A0773D4ACA9C7DE8">
    <w:name w:val="64C396186F114A10A0773D4ACA9C7DE8"/>
  </w:style>
  <w:style w:type="paragraph" w:customStyle="1" w:styleId="77A462C26810462B8FFE6B4BCAF915F4">
    <w:name w:val="77A462C26810462B8FFE6B4BCAF915F4"/>
  </w:style>
  <w:style w:type="paragraph" w:customStyle="1" w:styleId="1C95CC55525E4F5FB265C31632168C6A">
    <w:name w:val="1C95CC55525E4F5FB265C31632168C6A"/>
  </w:style>
  <w:style w:type="paragraph" w:customStyle="1" w:styleId="83ABFBFB2DD44A29A4C0FFA42A767F0F">
    <w:name w:val="83ABFBFB2DD44A29A4C0FFA42A767F0F"/>
  </w:style>
  <w:style w:type="paragraph" w:customStyle="1" w:styleId="A7CB05BD9EBE46129B628664204366F9">
    <w:name w:val="A7CB05BD9EBE46129B628664204366F9"/>
  </w:style>
  <w:style w:type="paragraph" w:customStyle="1" w:styleId="84CC3BC2299A41A29F547CBBF6E70B35">
    <w:name w:val="84CC3BC2299A41A29F547CBBF6E70B35"/>
  </w:style>
  <w:style w:type="paragraph" w:customStyle="1" w:styleId="5EB686AE8BAF491890CD5A2E5B8EE919">
    <w:name w:val="5EB686AE8BAF491890CD5A2E5B8EE919"/>
  </w:style>
  <w:style w:type="paragraph" w:customStyle="1" w:styleId="0DE75D5FD857417EB91E44B8C79ED42E">
    <w:name w:val="0DE75D5FD857417EB91E44B8C79ED42E"/>
  </w:style>
  <w:style w:type="paragraph" w:customStyle="1" w:styleId="2AF2E4F4DF4A4BACBBC1D583EEB189B1">
    <w:name w:val="2AF2E4F4DF4A4BACBBC1D583EEB189B1"/>
  </w:style>
  <w:style w:type="paragraph" w:customStyle="1" w:styleId="1DE449101530416B9EC68212A4E8F8BC">
    <w:name w:val="1DE449101530416B9EC68212A4E8F8BC"/>
  </w:style>
  <w:style w:type="paragraph" w:customStyle="1" w:styleId="845A631E7A9C416AA34594F7B516CE68">
    <w:name w:val="845A631E7A9C416AA34594F7B516CE68"/>
  </w:style>
  <w:style w:type="paragraph" w:customStyle="1" w:styleId="FDBBB187C491456AB7F97DEF26690D9C">
    <w:name w:val="FDBBB187C491456AB7F97DEF26690D9C"/>
  </w:style>
  <w:style w:type="paragraph" w:customStyle="1" w:styleId="8C508E665505435B810DC1F60A9CE1BC">
    <w:name w:val="8C508E665505435B810DC1F60A9CE1BC"/>
  </w:style>
  <w:style w:type="paragraph" w:customStyle="1" w:styleId="F38F0DC9778648D3A6B42EC96AD72AED">
    <w:name w:val="F38F0DC9778648D3A6B42EC96AD72AED"/>
  </w:style>
  <w:style w:type="paragraph" w:customStyle="1" w:styleId="28F84CBDF56740288B1AF833FB7E8D2B">
    <w:name w:val="28F84CBDF56740288B1AF833FB7E8D2B"/>
  </w:style>
  <w:style w:type="paragraph" w:customStyle="1" w:styleId="4E9015193CAF40AE9F4C433BD118C636">
    <w:name w:val="4E9015193CAF40AE9F4C433BD118C636"/>
  </w:style>
  <w:style w:type="paragraph" w:customStyle="1" w:styleId="0C2AE0D34CA04558AC652801C159B490">
    <w:name w:val="0C2AE0D34CA04558AC652801C159B490"/>
  </w:style>
  <w:style w:type="paragraph" w:customStyle="1" w:styleId="9C4925E86CA7483EB231A19331511FBA">
    <w:name w:val="9C4925E86CA7483EB231A19331511FBA"/>
  </w:style>
  <w:style w:type="paragraph" w:customStyle="1" w:styleId="EB34DC43D2A248BDB522A153F4004E2C">
    <w:name w:val="EB34DC43D2A248BDB522A153F4004E2C"/>
  </w:style>
  <w:style w:type="paragraph" w:customStyle="1" w:styleId="4E76A83CBE2B452EA4425D84896A0CFC">
    <w:name w:val="4E76A83CBE2B452EA4425D84896A0CFC"/>
  </w:style>
  <w:style w:type="paragraph" w:customStyle="1" w:styleId="8538A228FEEA461FB504089129B2AB3F">
    <w:name w:val="8538A228FEEA461FB504089129B2AB3F"/>
  </w:style>
  <w:style w:type="paragraph" w:customStyle="1" w:styleId="3A80084E802E459AB65C47F3EDC25BFE">
    <w:name w:val="3A80084E802E459AB65C47F3EDC25BFE"/>
  </w:style>
  <w:style w:type="paragraph" w:customStyle="1" w:styleId="15AA45128D644E6095A124752D436BAC">
    <w:name w:val="15AA45128D644E6095A124752D436BAC"/>
  </w:style>
  <w:style w:type="paragraph" w:customStyle="1" w:styleId="5D69799C579A4304AE6AAE04579A5648">
    <w:name w:val="5D69799C579A4304AE6AAE04579A5648"/>
  </w:style>
  <w:style w:type="paragraph" w:customStyle="1" w:styleId="DE8847A96F034002A64310514DC7A771">
    <w:name w:val="DE8847A96F034002A64310514DC7A771"/>
  </w:style>
  <w:style w:type="paragraph" w:customStyle="1" w:styleId="F1CB439E39BF490DABB44EFE5E26A2D3">
    <w:name w:val="F1CB439E39BF490DABB44EFE5E26A2D3"/>
  </w:style>
  <w:style w:type="paragraph" w:customStyle="1" w:styleId="32E826D19F604885B6824166DB6DAB1F">
    <w:name w:val="32E826D19F604885B6824166DB6DAB1F"/>
  </w:style>
  <w:style w:type="paragraph" w:customStyle="1" w:styleId="84E37D0DD40F44589B88F9E36F192CCE">
    <w:name w:val="84E37D0DD40F44589B88F9E36F192CCE"/>
  </w:style>
  <w:style w:type="paragraph" w:customStyle="1" w:styleId="8E045B981CD34E139F586F20217EE6AC">
    <w:name w:val="8E045B981CD34E139F586F20217EE6AC"/>
  </w:style>
  <w:style w:type="paragraph" w:customStyle="1" w:styleId="1FBCD2E8440441DFBFD3C464FB0E1EDA">
    <w:name w:val="1FBCD2E8440441DFBFD3C464FB0E1EDA"/>
  </w:style>
  <w:style w:type="paragraph" w:customStyle="1" w:styleId="A40E91A5DADB46AF8FD57A8CA172422E">
    <w:name w:val="A40E91A5DADB46AF8FD57A8CA172422E"/>
  </w:style>
  <w:style w:type="paragraph" w:customStyle="1" w:styleId="9F63355DEFD049DE8383DFFBF93F064B">
    <w:name w:val="9F63355DEFD049DE8383DFFBF93F064B"/>
  </w:style>
  <w:style w:type="paragraph" w:customStyle="1" w:styleId="CF8AC5B942044F6AB2670C16149D5FC2">
    <w:name w:val="CF8AC5B942044F6AB2670C16149D5FC2"/>
  </w:style>
  <w:style w:type="paragraph" w:customStyle="1" w:styleId="2289962324B84DFDB50F87E9F2EDF8D9">
    <w:name w:val="2289962324B84DFDB50F87E9F2EDF8D9"/>
  </w:style>
  <w:style w:type="paragraph" w:customStyle="1" w:styleId="41A0061AEBF6406AB9BFC39ACD48A8A0">
    <w:name w:val="41A0061AEBF6406AB9BFC39ACD48A8A0"/>
  </w:style>
  <w:style w:type="paragraph" w:customStyle="1" w:styleId="B485DD7A255046E89708173BF2BFF871">
    <w:name w:val="B485DD7A255046E89708173BF2BFF871"/>
  </w:style>
  <w:style w:type="paragraph" w:customStyle="1" w:styleId="DB11D2304EB34C8993426F26BD28D535">
    <w:name w:val="DB11D2304EB34C8993426F26BD28D535"/>
  </w:style>
  <w:style w:type="paragraph" w:customStyle="1" w:styleId="DB8C3F6B8E97426EA10789EDD6646BB1">
    <w:name w:val="DB8C3F6B8E97426EA10789EDD6646BB1"/>
  </w:style>
  <w:style w:type="paragraph" w:customStyle="1" w:styleId="844D91B7E0EB4279BEEAB9D6CDF73629">
    <w:name w:val="844D91B7E0EB4279BEEAB9D6CDF73629"/>
  </w:style>
  <w:style w:type="paragraph" w:customStyle="1" w:styleId="25E69B7A9CD64E65A847F7468242EDAF">
    <w:name w:val="25E69B7A9CD64E65A847F7468242EDAF"/>
  </w:style>
  <w:style w:type="paragraph" w:customStyle="1" w:styleId="AAAA5CC115704AA9AEDCAA71EC896B39">
    <w:name w:val="AAAA5CC115704AA9AEDCAA71EC896B39"/>
  </w:style>
  <w:style w:type="paragraph" w:customStyle="1" w:styleId="E5D47438481D4AA29DCC476F9BA174F3">
    <w:name w:val="E5D47438481D4AA29DCC476F9BA174F3"/>
  </w:style>
  <w:style w:type="paragraph" w:customStyle="1" w:styleId="44D8860662EF43CBB10EB55FA24701D1">
    <w:name w:val="44D8860662EF43CBB10EB55FA24701D1"/>
  </w:style>
  <w:style w:type="paragraph" w:customStyle="1" w:styleId="510FE783CD464F6B8E0827182D9D7FC7">
    <w:name w:val="510FE783CD464F6B8E0827182D9D7FC7"/>
  </w:style>
  <w:style w:type="paragraph" w:customStyle="1" w:styleId="4B898FAAFC9240B39593D38614AD3EB8">
    <w:name w:val="4B898FAAFC9240B39593D38614AD3EB8"/>
  </w:style>
  <w:style w:type="paragraph" w:customStyle="1" w:styleId="5478539BF8D64E14A826F47867065B4A">
    <w:name w:val="5478539BF8D64E14A826F47867065B4A"/>
  </w:style>
  <w:style w:type="paragraph" w:customStyle="1" w:styleId="BCC00559EF1C4873B602658DD6374D78">
    <w:name w:val="BCC00559EF1C4873B602658DD6374D78"/>
  </w:style>
  <w:style w:type="paragraph" w:customStyle="1" w:styleId="3C8D377C735B4B33BC4D553DBBE622B7">
    <w:name w:val="3C8D377C735B4B33BC4D553DBBE622B7"/>
  </w:style>
  <w:style w:type="paragraph" w:customStyle="1" w:styleId="385595ABF92F44AEBA24A8EDC0772C08">
    <w:name w:val="385595ABF92F44AEBA24A8EDC0772C08"/>
  </w:style>
  <w:style w:type="paragraph" w:customStyle="1" w:styleId="798D33FB9C1541978DFC3CE2820388CA">
    <w:name w:val="798D33FB9C1541978DFC3CE2820388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9C8010-87DA-44A3-BDFF-C1D231D4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17</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Fernando</dc:creator>
  <cp:keywords/>
  <dc:description/>
  <cp:lastModifiedBy>Fernando Desantiago</cp:lastModifiedBy>
  <cp:revision>2</cp:revision>
  <dcterms:created xsi:type="dcterms:W3CDTF">2019-03-13T03:57:00Z</dcterms:created>
  <dcterms:modified xsi:type="dcterms:W3CDTF">2019-03-13T03:57:00Z</dcterms:modified>
</cp:coreProperties>
</file>