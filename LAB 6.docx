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B4FE" w14:textId="27D23F7D" w:rsidR="00E81978" w:rsidRDefault="00524B5B">
      <w:pPr>
        <w:pStyle w:val="Title"/>
      </w:pPr>
      <w:sdt>
        <w:sdtPr>
          <w:alias w:val="Title:"/>
          <w:tag w:val="Title:"/>
          <w:id w:val="726351117"/>
          <w:placeholder>
            <w:docPart w:val="F94C7F2897F643AD9228D7BDB4AA70B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B4CCA">
            <w:t xml:space="preserve">Lab </w:t>
          </w:r>
          <w:r w:rsidR="00920F0C">
            <w:t>6</w:t>
          </w:r>
        </w:sdtContent>
      </w:sdt>
    </w:p>
    <w:p w14:paraId="126A5875" w14:textId="1666815B" w:rsidR="00B823AA" w:rsidRDefault="00CB4CCA" w:rsidP="00B823AA">
      <w:pPr>
        <w:pStyle w:val="Title2"/>
      </w:pPr>
      <w:r>
        <w:t>Fernando De Santiago</w:t>
      </w:r>
    </w:p>
    <w:p w14:paraId="14D02E5D" w14:textId="2C49CA5A" w:rsidR="00E81978" w:rsidRDefault="00CB4CCA" w:rsidP="00B823AA">
      <w:pPr>
        <w:pStyle w:val="Title2"/>
      </w:pPr>
      <w:r>
        <w:t>University of Texas at El Paso</w:t>
      </w:r>
    </w:p>
    <w:p w14:paraId="118F5F8F" w14:textId="3A366260" w:rsidR="00E81978" w:rsidRDefault="00E81978">
      <w:pPr>
        <w:pStyle w:val="Title"/>
      </w:pPr>
    </w:p>
    <w:p w14:paraId="4451A626" w14:textId="15022818" w:rsidR="00E81978" w:rsidRDefault="00E81978" w:rsidP="00B823AA">
      <w:pPr>
        <w:pStyle w:val="Title2"/>
      </w:pPr>
    </w:p>
    <w:p w14:paraId="54B6C03F" w14:textId="2F7E2BFF" w:rsidR="00E81978" w:rsidRPr="00920F0C" w:rsidRDefault="00CB4CCA" w:rsidP="00CB4CCA">
      <w:pPr>
        <w:pStyle w:val="SectionTitle"/>
        <w:ind w:left="3600" w:firstLine="720"/>
        <w:jc w:val="left"/>
        <w:rPr>
          <w:b/>
        </w:rPr>
      </w:pPr>
      <w:r w:rsidRPr="00920F0C">
        <w:rPr>
          <w:b/>
        </w:rPr>
        <w:lastRenderedPageBreak/>
        <w:t>Introduction</w:t>
      </w:r>
    </w:p>
    <w:p w14:paraId="05E2FAC3" w14:textId="00855994" w:rsidR="00456E80" w:rsidRDefault="00CB4CCA" w:rsidP="00456E80">
      <w:r>
        <w:t xml:space="preserve"> </w:t>
      </w:r>
      <w:r w:rsidR="00456E80">
        <w:t>Th</w:t>
      </w:r>
      <w:r w:rsidR="00920F0C">
        <w:t>e purpose of this lab was to create a perfect maze. This just required a small change along with adding an extra method that does the same with a union by size using compression, as well as adding union by compression.</w:t>
      </w:r>
    </w:p>
    <w:p w14:paraId="73295455" w14:textId="0B6BC722" w:rsidR="00E81978" w:rsidRDefault="00456E80">
      <w:pPr>
        <w:pStyle w:val="Heading1"/>
      </w:pPr>
      <w:r>
        <w:t>Requirement 1</w:t>
      </w:r>
    </w:p>
    <w:p w14:paraId="3526DCEA" w14:textId="7F6ACF0A" w:rsidR="00054F45" w:rsidRDefault="00054F45" w:rsidP="00054F45">
      <w:r>
        <w:t xml:space="preserve">I started by creating a method called buildmaze1. Buildmaze1 started by having a while loop that called a method called </w:t>
      </w:r>
      <w:proofErr w:type="spellStart"/>
      <w:r>
        <w:t>NumSets</w:t>
      </w:r>
      <w:proofErr w:type="spellEnd"/>
      <w:r>
        <w:t xml:space="preserve"> would loop </w:t>
      </w:r>
      <w:r w:rsidR="0036636B">
        <w:t>if</w:t>
      </w:r>
      <w:r>
        <w:t xml:space="preserve"> the condition of </w:t>
      </w:r>
      <w:proofErr w:type="spellStart"/>
      <w:r>
        <w:t>Numsets</w:t>
      </w:r>
      <w:proofErr w:type="spellEnd"/>
      <w:r>
        <w:t xml:space="preserve"> is greater 1. I then used a value d that was given within the code which would get a random from 0 to the total number of walls</w:t>
      </w:r>
      <w:r w:rsidR="00CB4508">
        <w:t xml:space="preserve">. I then created a value that would hold the list value at d. From there I created two new values called C2 and C3 that hold the value of </w:t>
      </w:r>
      <w:proofErr w:type="gramStart"/>
      <w:r w:rsidR="00CB4508">
        <w:t>list[</w:t>
      </w:r>
      <w:proofErr w:type="gramEnd"/>
      <w:r w:rsidR="00CB4508">
        <w:t>0] and list[1]. From there I have an if statement that checks if find(</w:t>
      </w:r>
      <w:proofErr w:type="gramStart"/>
      <w:r w:rsidR="00CB4508">
        <w:t>S,C</w:t>
      </w:r>
      <w:proofErr w:type="gramEnd"/>
      <w:r w:rsidR="00CB4508">
        <w:t>2) is not equal to find(S,C3)</w:t>
      </w:r>
      <w:r w:rsidR="0036636B">
        <w:t>. If the statement is true then it will do union(</w:t>
      </w:r>
      <w:proofErr w:type="gramStart"/>
      <w:r w:rsidR="0036636B">
        <w:t>S,C</w:t>
      </w:r>
      <w:proofErr w:type="gramEnd"/>
      <w:r w:rsidR="0036636B">
        <w:t xml:space="preserve">2,C3) and it will pop the wall at d till there is only one set. The other two were created the same way only that instead of </w:t>
      </w:r>
      <w:proofErr w:type="gramStart"/>
      <w:r w:rsidR="0036636B">
        <w:t>find</w:t>
      </w:r>
      <w:proofErr w:type="gramEnd"/>
      <w:r w:rsidR="0036636B">
        <w:t xml:space="preserve"> it’s </w:t>
      </w:r>
      <w:proofErr w:type="spellStart"/>
      <w:r w:rsidR="0036636B">
        <w:t>find_c</w:t>
      </w:r>
      <w:proofErr w:type="spellEnd"/>
      <w:r w:rsidR="0036636B">
        <w:t xml:space="preserve"> and union is </w:t>
      </w:r>
      <w:proofErr w:type="spellStart"/>
      <w:r w:rsidR="0036636B">
        <w:t>union_c</w:t>
      </w:r>
      <w:proofErr w:type="spellEnd"/>
      <w:r w:rsidR="0036636B">
        <w:t xml:space="preserve"> or </w:t>
      </w:r>
      <w:proofErr w:type="spellStart"/>
      <w:r w:rsidR="0036636B">
        <w:t>union_by_size</w:t>
      </w:r>
      <w:proofErr w:type="spellEnd"/>
      <w:r w:rsidR="0009351A">
        <w:t>.</w:t>
      </w:r>
    </w:p>
    <w:p w14:paraId="3F95B289" w14:textId="01C8B03B" w:rsidR="0009351A" w:rsidRDefault="0009351A" w:rsidP="00054F45">
      <w:pPr>
        <w:rPr>
          <w:b/>
        </w:rPr>
      </w:pPr>
      <w:r>
        <w:tab/>
      </w:r>
      <w:r>
        <w:tab/>
      </w:r>
      <w:r>
        <w:tab/>
      </w:r>
      <w:r>
        <w:tab/>
        <w:t xml:space="preserve">       </w:t>
      </w:r>
      <w:r w:rsidRPr="0009351A">
        <w:rPr>
          <w:b/>
        </w:rPr>
        <w:t>Result</w:t>
      </w:r>
      <w:r>
        <w:rPr>
          <w:b/>
        </w:rPr>
        <w:t>s</w:t>
      </w:r>
    </w:p>
    <w:p w14:paraId="2BD79EA9" w14:textId="407FA0C3" w:rsidR="0009351A" w:rsidRDefault="0009351A" w:rsidP="00054F4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159D21" wp14:editId="6AEE7CE9">
            <wp:simplePos x="1371600" y="5819775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2628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6C8">
        <w:rPr>
          <w:b/>
        </w:rPr>
        <w:t>sizes are 150, 600, 1350 and 2400</w:t>
      </w:r>
      <w:bookmarkStart w:id="0" w:name="_GoBack"/>
      <w:bookmarkEnd w:id="0"/>
      <w:r w:rsidR="005236C8">
        <w:rPr>
          <w:b/>
        </w:rPr>
        <w:br w:type="textWrapping" w:clear="all"/>
      </w:r>
    </w:p>
    <w:p w14:paraId="46BD0F3E" w14:textId="4421F8D9" w:rsidR="0009351A" w:rsidRDefault="0009351A" w:rsidP="0009351A">
      <w:pPr>
        <w:ind w:firstLine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930E0A" wp14:editId="61368FE4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619250" cy="904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275 is number of walls, 150 total cells, then time for union, union with compression, union by size </w:t>
      </w:r>
      <w:proofErr w:type="gramStart"/>
      <w:r>
        <w:rPr>
          <w:b/>
        </w:rPr>
        <w:t>with  compression</w:t>
      </w:r>
      <w:proofErr w:type="gramEnd"/>
      <w:r>
        <w:rPr>
          <w:b/>
        </w:rPr>
        <w:br w:type="textWrapping" w:clear="all"/>
      </w:r>
    </w:p>
    <w:p w14:paraId="4CAAD474" w14:textId="77777777" w:rsidR="0009351A" w:rsidRDefault="0009351A" w:rsidP="0009351A">
      <w:pPr>
        <w:keepNext/>
      </w:pPr>
      <w:r>
        <w:rPr>
          <w:noProof/>
        </w:rPr>
        <w:drawing>
          <wp:inline distT="0" distB="0" distL="0" distR="0" wp14:anchorId="4CCF318B" wp14:editId="425F9F8F">
            <wp:extent cx="3875210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087" cy="28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8ED7" w14:textId="6ABFD0C4" w:rsidR="0009351A" w:rsidRDefault="0009351A" w:rsidP="0009351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Union</w:t>
      </w:r>
    </w:p>
    <w:p w14:paraId="4EF08DA7" w14:textId="77777777" w:rsidR="0009351A" w:rsidRDefault="0009351A" w:rsidP="0009351A">
      <w:pPr>
        <w:keepNext/>
      </w:pPr>
      <w:r>
        <w:rPr>
          <w:noProof/>
        </w:rPr>
        <w:lastRenderedPageBreak/>
        <w:drawing>
          <wp:inline distT="0" distB="0" distL="0" distR="0" wp14:anchorId="0EB424AE" wp14:editId="3056E062">
            <wp:extent cx="3467100" cy="25108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749" cy="25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A115" w14:textId="4BF8D64E" w:rsidR="0009351A" w:rsidRDefault="0009351A" w:rsidP="0009351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Union with compression</w:t>
      </w:r>
      <w:r>
        <w:rPr>
          <w:noProof/>
        </w:rPr>
        <w:drawing>
          <wp:inline distT="0" distB="0" distL="0" distR="0" wp14:anchorId="24424601" wp14:editId="64503AD3">
            <wp:extent cx="4136199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90" cy="30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F442" w14:textId="3DA9C0A3" w:rsidR="0009351A" w:rsidRDefault="0009351A" w:rsidP="0009351A">
      <w:pPr>
        <w:keepNext/>
      </w:pPr>
    </w:p>
    <w:p w14:paraId="3C5179BA" w14:textId="187479A4" w:rsidR="0009351A" w:rsidRPr="0009351A" w:rsidRDefault="0009351A" w:rsidP="0009351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Union by size with compression</w:t>
      </w:r>
    </w:p>
    <w:p w14:paraId="64B43F0B" w14:textId="5677873C" w:rsidR="009D396E" w:rsidRDefault="009D396E">
      <w:pPr>
        <w:rPr>
          <w:b/>
        </w:rPr>
      </w:pPr>
      <w:r>
        <w:tab/>
      </w:r>
      <w:r>
        <w:tab/>
      </w:r>
      <w:r>
        <w:tab/>
      </w:r>
      <w:r>
        <w:tab/>
        <w:t xml:space="preserve">  </w:t>
      </w:r>
      <w:r w:rsidR="00920F0C">
        <w:t xml:space="preserve">   </w:t>
      </w:r>
      <w:r>
        <w:t xml:space="preserve">  </w:t>
      </w:r>
      <w:r w:rsidRPr="009D396E">
        <w:rPr>
          <w:b/>
        </w:rPr>
        <w:t>Conclusion</w:t>
      </w:r>
    </w:p>
    <w:p w14:paraId="6CD0CA82" w14:textId="66CC9D47" w:rsidR="00E81978" w:rsidRDefault="0009351A" w:rsidP="00DF2703">
      <w:r>
        <w:t xml:space="preserve">In conclusion I learned how to read the graph code and </w:t>
      </w:r>
      <w:r w:rsidR="00C55B68">
        <w:t>implemented the needed changes in the code to reach my goal. There were no problems met with this lab and in conclusion I learned how to create a maze with a given graph code.</w:t>
      </w:r>
    </w:p>
    <w:p w14:paraId="7CFE3EDA" w14:textId="4555272E" w:rsidR="00DF2703" w:rsidRDefault="00DF2703" w:rsidP="00DF2703">
      <w:pPr>
        <w:rPr>
          <w:b/>
        </w:rPr>
      </w:pP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Appendix</w:t>
      </w:r>
    </w:p>
    <w:p w14:paraId="1FBB4B1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># -*- coding: utf-8 -*-</w:t>
      </w:r>
    </w:p>
    <w:p w14:paraId="6F3DA2C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"""</w:t>
      </w:r>
    </w:p>
    <w:p w14:paraId="2A998C5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Created on Fri </w:t>
      </w:r>
      <w:proofErr w:type="gramStart"/>
      <w:r w:rsidRPr="00920F0C">
        <w:rPr>
          <w:b/>
        </w:rPr>
        <w:t>Apr  5</w:t>
      </w:r>
      <w:proofErr w:type="gramEnd"/>
      <w:r w:rsidRPr="00920F0C">
        <w:rPr>
          <w:b/>
        </w:rPr>
        <w:t xml:space="preserve"> 10:40:03 2019</w:t>
      </w:r>
    </w:p>
    <w:p w14:paraId="5FA90745" w14:textId="77777777" w:rsidR="00920F0C" w:rsidRPr="00920F0C" w:rsidRDefault="00920F0C" w:rsidP="00920F0C">
      <w:pPr>
        <w:rPr>
          <w:b/>
        </w:rPr>
      </w:pPr>
    </w:p>
    <w:p w14:paraId="7288C7F7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@author: Fernando</w:t>
      </w:r>
    </w:p>
    <w:p w14:paraId="046C502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"""</w:t>
      </w:r>
    </w:p>
    <w:p w14:paraId="4A4AF68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#CS2302</w:t>
      </w:r>
    </w:p>
    <w:p w14:paraId="38DF77A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#Fernando De Santiago</w:t>
      </w:r>
    </w:p>
    <w:p w14:paraId="6FFDEB67" w14:textId="51329848" w:rsidR="00920F0C" w:rsidRPr="00920F0C" w:rsidRDefault="00920F0C" w:rsidP="00920F0C">
      <w:pPr>
        <w:rPr>
          <w:b/>
        </w:rPr>
      </w:pPr>
      <w:r w:rsidRPr="00920F0C">
        <w:rPr>
          <w:b/>
        </w:rPr>
        <w:t>#LAB</w:t>
      </w:r>
      <w:r w:rsidR="0009351A">
        <w:rPr>
          <w:b/>
        </w:rPr>
        <w:t>5</w:t>
      </w:r>
    </w:p>
    <w:p w14:paraId="7B3CAEE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</w:t>
      </w:r>
      <w:proofErr w:type="spellStart"/>
      <w:r w:rsidRPr="00920F0C">
        <w:rPr>
          <w:b/>
        </w:rPr>
        <w:t>Olac</w:t>
      </w:r>
      <w:proofErr w:type="spellEnd"/>
      <w:r w:rsidRPr="00920F0C">
        <w:rPr>
          <w:b/>
        </w:rPr>
        <w:t xml:space="preserve"> Fuentes, </w:t>
      </w:r>
      <w:proofErr w:type="spellStart"/>
      <w:r w:rsidRPr="00920F0C">
        <w:rPr>
          <w:b/>
        </w:rPr>
        <w:t>Anindita</w:t>
      </w:r>
      <w:proofErr w:type="spellEnd"/>
      <w:r w:rsidRPr="00920F0C">
        <w:rPr>
          <w:b/>
        </w:rPr>
        <w:t xml:space="preserve"> Nath and </w:t>
      </w:r>
      <w:proofErr w:type="spellStart"/>
      <w:r w:rsidRPr="00920F0C">
        <w:rPr>
          <w:b/>
        </w:rPr>
        <w:t>Maliheh</w:t>
      </w:r>
      <w:proofErr w:type="spellEnd"/>
      <w:r w:rsidRPr="00920F0C">
        <w:rPr>
          <w:b/>
        </w:rPr>
        <w:t xml:space="preserve"> </w:t>
      </w:r>
      <w:proofErr w:type="spellStart"/>
      <w:r w:rsidRPr="00920F0C">
        <w:rPr>
          <w:b/>
        </w:rPr>
        <w:t>Zargaran</w:t>
      </w:r>
      <w:proofErr w:type="spellEnd"/>
    </w:p>
    <w:p w14:paraId="620F922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#last edited 4/12/19 20:56:00 PM</w:t>
      </w:r>
    </w:p>
    <w:p w14:paraId="0A66330B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#Section M/W 10:30-11:50</w:t>
      </w:r>
    </w:p>
    <w:p w14:paraId="0DC0D6C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#purpose: To create a correct maze</w:t>
      </w:r>
    </w:p>
    <w:p w14:paraId="39FD8450" w14:textId="77777777" w:rsidR="00920F0C" w:rsidRPr="00920F0C" w:rsidRDefault="00920F0C" w:rsidP="00920F0C">
      <w:pPr>
        <w:rPr>
          <w:b/>
        </w:rPr>
      </w:pPr>
    </w:p>
    <w:p w14:paraId="4DC9C4FB" w14:textId="77777777" w:rsidR="00920F0C" w:rsidRPr="00920F0C" w:rsidRDefault="00920F0C" w:rsidP="00920F0C">
      <w:pPr>
        <w:rPr>
          <w:b/>
        </w:rPr>
      </w:pPr>
    </w:p>
    <w:p w14:paraId="5096BBC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 Starting point for program to build and draw a maze</w:t>
      </w:r>
    </w:p>
    <w:p w14:paraId="41AFB9E2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 Modify program using disjoint set forest to ensure there is exactly one</w:t>
      </w:r>
    </w:p>
    <w:p w14:paraId="0D7AEA1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# simple path </w:t>
      </w:r>
      <w:proofErr w:type="spellStart"/>
      <w:r w:rsidRPr="00920F0C">
        <w:rPr>
          <w:b/>
        </w:rPr>
        <w:t>joiniung</w:t>
      </w:r>
      <w:proofErr w:type="spellEnd"/>
      <w:r w:rsidRPr="00920F0C">
        <w:rPr>
          <w:b/>
        </w:rPr>
        <w:t xml:space="preserve"> any two cells</w:t>
      </w:r>
    </w:p>
    <w:p w14:paraId="3F73702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# Programmed by </w:t>
      </w:r>
      <w:proofErr w:type="spellStart"/>
      <w:r w:rsidRPr="00920F0C">
        <w:rPr>
          <w:b/>
        </w:rPr>
        <w:t>Olac</w:t>
      </w:r>
      <w:proofErr w:type="spellEnd"/>
      <w:r w:rsidRPr="00920F0C">
        <w:rPr>
          <w:b/>
        </w:rPr>
        <w:t xml:space="preserve"> Fuentes</w:t>
      </w:r>
    </w:p>
    <w:p w14:paraId="4AA1CB4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# Last modified March 28, 2019</w:t>
      </w:r>
    </w:p>
    <w:p w14:paraId="3BFF3C9A" w14:textId="77777777" w:rsidR="00920F0C" w:rsidRPr="00920F0C" w:rsidRDefault="00920F0C" w:rsidP="00920F0C">
      <w:pPr>
        <w:rPr>
          <w:b/>
        </w:rPr>
      </w:pPr>
    </w:p>
    <w:p w14:paraId="49C4BE6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import </w:t>
      </w:r>
      <w:proofErr w:type="spellStart"/>
      <w:proofErr w:type="gramStart"/>
      <w:r w:rsidRPr="00920F0C">
        <w:rPr>
          <w:b/>
        </w:rPr>
        <w:t>matplotlib.pyplot</w:t>
      </w:r>
      <w:proofErr w:type="spellEnd"/>
      <w:proofErr w:type="gramEnd"/>
      <w:r w:rsidRPr="00920F0C">
        <w:rPr>
          <w:b/>
        </w:rPr>
        <w:t xml:space="preserve"> as </w:t>
      </w:r>
      <w:proofErr w:type="spellStart"/>
      <w:r w:rsidRPr="00920F0C">
        <w:rPr>
          <w:b/>
        </w:rPr>
        <w:t>plt</w:t>
      </w:r>
      <w:proofErr w:type="spellEnd"/>
    </w:p>
    <w:p w14:paraId="1BCA5DAD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import </w:t>
      </w:r>
      <w:proofErr w:type="spellStart"/>
      <w:r w:rsidRPr="00920F0C">
        <w:rPr>
          <w:b/>
        </w:rPr>
        <w:t>numpy</w:t>
      </w:r>
      <w:proofErr w:type="spellEnd"/>
      <w:r w:rsidRPr="00920F0C">
        <w:rPr>
          <w:b/>
        </w:rPr>
        <w:t xml:space="preserve"> as np</w:t>
      </w:r>
    </w:p>
    <w:p w14:paraId="3D7875E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>import random</w:t>
      </w:r>
    </w:p>
    <w:p w14:paraId="5150511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import time</w:t>
      </w:r>
    </w:p>
    <w:p w14:paraId="114403AD" w14:textId="77777777" w:rsidR="00920F0C" w:rsidRPr="00920F0C" w:rsidRDefault="00920F0C" w:rsidP="00920F0C">
      <w:pPr>
        <w:rPr>
          <w:b/>
        </w:rPr>
      </w:pPr>
    </w:p>
    <w:p w14:paraId="794DC448" w14:textId="77777777" w:rsidR="00920F0C" w:rsidRPr="00920F0C" w:rsidRDefault="00920F0C" w:rsidP="00920F0C">
      <w:pPr>
        <w:rPr>
          <w:b/>
        </w:rPr>
      </w:pPr>
    </w:p>
    <w:p w14:paraId="37700674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def </w:t>
      </w:r>
      <w:proofErr w:type="spellStart"/>
      <w:r w:rsidRPr="00920F0C">
        <w:rPr>
          <w:b/>
        </w:rPr>
        <w:t>DisjointSetForest</w:t>
      </w:r>
      <w:proofErr w:type="spellEnd"/>
      <w:r w:rsidRPr="00920F0C">
        <w:rPr>
          <w:b/>
        </w:rPr>
        <w:t>(size</w:t>
      </w:r>
      <w:proofErr w:type="gramStart"/>
      <w:r w:rsidRPr="00920F0C">
        <w:rPr>
          <w:b/>
        </w:rPr>
        <w:t>):#</w:t>
      </w:r>
      <w:proofErr w:type="gramEnd"/>
      <w:r w:rsidRPr="00920F0C">
        <w:rPr>
          <w:b/>
        </w:rPr>
        <w:t>creates sets * size and fills with -1</w:t>
      </w:r>
    </w:p>
    <w:p w14:paraId="5FB4533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return </w:t>
      </w:r>
      <w:proofErr w:type="spellStart"/>
      <w:proofErr w:type="gramStart"/>
      <w:r w:rsidRPr="00920F0C">
        <w:rPr>
          <w:b/>
        </w:rPr>
        <w:t>np.zeros</w:t>
      </w:r>
      <w:proofErr w:type="spellEnd"/>
      <w:proofErr w:type="gramEnd"/>
      <w:r w:rsidRPr="00920F0C">
        <w:rPr>
          <w:b/>
        </w:rPr>
        <w:t>(</w:t>
      </w:r>
      <w:proofErr w:type="spellStart"/>
      <w:r w:rsidRPr="00920F0C">
        <w:rPr>
          <w:b/>
        </w:rPr>
        <w:t>size,dtype</w:t>
      </w:r>
      <w:proofErr w:type="spellEnd"/>
      <w:r w:rsidRPr="00920F0C">
        <w:rPr>
          <w:b/>
        </w:rPr>
        <w:t>=</w:t>
      </w:r>
      <w:proofErr w:type="spellStart"/>
      <w:r w:rsidRPr="00920F0C">
        <w:rPr>
          <w:b/>
        </w:rPr>
        <w:t>np.int,order</w:t>
      </w:r>
      <w:proofErr w:type="spellEnd"/>
      <w:r w:rsidRPr="00920F0C">
        <w:rPr>
          <w:b/>
        </w:rPr>
        <w:t>='C')-1</w:t>
      </w:r>
    </w:p>
    <w:p w14:paraId="23E8BB2C" w14:textId="77777777" w:rsidR="00920F0C" w:rsidRPr="00920F0C" w:rsidRDefault="00920F0C" w:rsidP="00920F0C">
      <w:pPr>
        <w:rPr>
          <w:b/>
        </w:rPr>
      </w:pPr>
    </w:p>
    <w:p w14:paraId="3261533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def find(</w:t>
      </w:r>
      <w:proofErr w:type="spellStart"/>
      <w:proofErr w:type="gramStart"/>
      <w:r w:rsidRPr="00920F0C">
        <w:rPr>
          <w:b/>
        </w:rPr>
        <w:t>S,i</w:t>
      </w:r>
      <w:proofErr w:type="spellEnd"/>
      <w:proofErr w:type="gramEnd"/>
      <w:r w:rsidRPr="00920F0C">
        <w:rPr>
          <w:b/>
        </w:rPr>
        <w:t>):</w:t>
      </w:r>
    </w:p>
    <w:p w14:paraId="5AC127D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# Returns root of tree that 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 xml:space="preserve"> belongs to</w:t>
      </w:r>
    </w:p>
    <w:p w14:paraId="3F23117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if S[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>]&lt;0:</w:t>
      </w:r>
    </w:p>
    <w:p w14:paraId="3F60F2D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return </w:t>
      </w:r>
      <w:proofErr w:type="spellStart"/>
      <w:r w:rsidRPr="00920F0C">
        <w:rPr>
          <w:b/>
        </w:rPr>
        <w:t>i</w:t>
      </w:r>
      <w:proofErr w:type="spellEnd"/>
    </w:p>
    <w:p w14:paraId="055022C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return find(</w:t>
      </w:r>
      <w:proofErr w:type="gramStart"/>
      <w:r w:rsidRPr="00920F0C">
        <w:rPr>
          <w:b/>
        </w:rPr>
        <w:t>S,S</w:t>
      </w:r>
      <w:proofErr w:type="gramEnd"/>
      <w:r w:rsidRPr="00920F0C">
        <w:rPr>
          <w:b/>
        </w:rPr>
        <w:t>[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>])</w:t>
      </w:r>
    </w:p>
    <w:p w14:paraId="6E53FB5F" w14:textId="77777777" w:rsidR="00920F0C" w:rsidRPr="00920F0C" w:rsidRDefault="00920F0C" w:rsidP="00920F0C">
      <w:pPr>
        <w:rPr>
          <w:b/>
        </w:rPr>
      </w:pPr>
    </w:p>
    <w:p w14:paraId="26DF50B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def union(</w:t>
      </w:r>
      <w:proofErr w:type="spellStart"/>
      <w:proofErr w:type="gramStart"/>
      <w:r w:rsidRPr="00920F0C">
        <w:rPr>
          <w:b/>
        </w:rPr>
        <w:t>S,i</w:t>
      </w:r>
      <w:proofErr w:type="gramEnd"/>
      <w:r w:rsidRPr="00920F0C">
        <w:rPr>
          <w:b/>
        </w:rPr>
        <w:t>,j</w:t>
      </w:r>
      <w:proofErr w:type="spellEnd"/>
      <w:r w:rsidRPr="00920F0C">
        <w:rPr>
          <w:b/>
        </w:rPr>
        <w:t>):</w:t>
      </w:r>
    </w:p>
    <w:p w14:paraId="60294BC8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# Joins i's tree and j's tree, if they are different</w:t>
      </w:r>
    </w:p>
    <w:p w14:paraId="2B4D31CA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ri</w:t>
      </w:r>
      <w:proofErr w:type="spellEnd"/>
      <w:r w:rsidRPr="00920F0C">
        <w:rPr>
          <w:b/>
        </w:rPr>
        <w:t xml:space="preserve"> = find(</w:t>
      </w:r>
      <w:proofErr w:type="spellStart"/>
      <w:proofErr w:type="gramStart"/>
      <w:r w:rsidRPr="00920F0C">
        <w:rPr>
          <w:b/>
        </w:rPr>
        <w:t>S,i</w:t>
      </w:r>
      <w:proofErr w:type="spellEnd"/>
      <w:proofErr w:type="gramEnd"/>
      <w:r w:rsidRPr="00920F0C">
        <w:rPr>
          <w:b/>
        </w:rPr>
        <w:t xml:space="preserve">) </w:t>
      </w:r>
    </w:p>
    <w:p w14:paraId="4B7BEF12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rj</w:t>
      </w:r>
      <w:proofErr w:type="spellEnd"/>
      <w:r w:rsidRPr="00920F0C">
        <w:rPr>
          <w:b/>
        </w:rPr>
        <w:t xml:space="preserve"> = find(</w:t>
      </w:r>
      <w:proofErr w:type="spellStart"/>
      <w:proofErr w:type="gramStart"/>
      <w:r w:rsidRPr="00920F0C">
        <w:rPr>
          <w:b/>
        </w:rPr>
        <w:t>S,j</w:t>
      </w:r>
      <w:proofErr w:type="spellEnd"/>
      <w:proofErr w:type="gramEnd"/>
      <w:r w:rsidRPr="00920F0C">
        <w:rPr>
          <w:b/>
        </w:rPr>
        <w:t xml:space="preserve">) </w:t>
      </w:r>
    </w:p>
    <w:p w14:paraId="6C8F537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if </w:t>
      </w:r>
      <w:proofErr w:type="spellStart"/>
      <w:proofErr w:type="gramStart"/>
      <w:r w:rsidRPr="00920F0C">
        <w:rPr>
          <w:b/>
        </w:rPr>
        <w:t>ri</w:t>
      </w:r>
      <w:proofErr w:type="spellEnd"/>
      <w:r w:rsidRPr="00920F0C">
        <w:rPr>
          <w:b/>
        </w:rPr>
        <w:t>!=</w:t>
      </w:r>
      <w:proofErr w:type="spellStart"/>
      <w:proofErr w:type="gramEnd"/>
      <w:r w:rsidRPr="00920F0C">
        <w:rPr>
          <w:b/>
        </w:rPr>
        <w:t>rj</w:t>
      </w:r>
      <w:proofErr w:type="spellEnd"/>
      <w:r w:rsidRPr="00920F0C">
        <w:rPr>
          <w:b/>
        </w:rPr>
        <w:t xml:space="preserve">: # Do nothing if 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 xml:space="preserve"> and j belong to the same set </w:t>
      </w:r>
    </w:p>
    <w:p w14:paraId="5181D27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S[</w:t>
      </w:r>
      <w:proofErr w:type="spellStart"/>
      <w:r w:rsidRPr="00920F0C">
        <w:rPr>
          <w:b/>
        </w:rPr>
        <w:t>rj</w:t>
      </w:r>
      <w:proofErr w:type="spellEnd"/>
      <w:r w:rsidRPr="00920F0C">
        <w:rPr>
          <w:b/>
        </w:rPr>
        <w:t xml:space="preserve">] = </w:t>
      </w:r>
      <w:proofErr w:type="spellStart"/>
      <w:proofErr w:type="gramStart"/>
      <w:r w:rsidRPr="00920F0C">
        <w:rPr>
          <w:b/>
        </w:rPr>
        <w:t>ri</w:t>
      </w:r>
      <w:proofErr w:type="spellEnd"/>
      <w:r w:rsidRPr="00920F0C">
        <w:rPr>
          <w:b/>
        </w:rPr>
        <w:t xml:space="preserve">  #</w:t>
      </w:r>
      <w:proofErr w:type="gramEnd"/>
      <w:r w:rsidRPr="00920F0C">
        <w:rPr>
          <w:b/>
        </w:rPr>
        <w:t xml:space="preserve"> Make j's root point to i's root</w:t>
      </w:r>
    </w:p>
    <w:p w14:paraId="7C74487D" w14:textId="77777777" w:rsidR="00920F0C" w:rsidRPr="00920F0C" w:rsidRDefault="00920F0C" w:rsidP="00920F0C">
      <w:pPr>
        <w:rPr>
          <w:b/>
        </w:rPr>
      </w:pPr>
    </w:p>
    <w:p w14:paraId="140DF02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def 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S,i</w:t>
      </w:r>
      <w:proofErr w:type="spellEnd"/>
      <w:proofErr w:type="gramEnd"/>
      <w:r w:rsidRPr="00920F0C">
        <w:rPr>
          <w:b/>
        </w:rPr>
        <w:t>):</w:t>
      </w:r>
    </w:p>
    <w:p w14:paraId="75C1DA42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#Find with path compression</w:t>
      </w:r>
    </w:p>
    <w:p w14:paraId="28DEFFA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if S[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>]&lt;0:</w:t>
      </w:r>
    </w:p>
    <w:p w14:paraId="0E017B77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 xml:space="preserve">        return </w:t>
      </w:r>
      <w:proofErr w:type="spellStart"/>
      <w:r w:rsidRPr="00920F0C">
        <w:rPr>
          <w:b/>
        </w:rPr>
        <w:t>i</w:t>
      </w:r>
      <w:proofErr w:type="spellEnd"/>
    </w:p>
    <w:p w14:paraId="69EA2BA4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r= 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</w:t>
      </w:r>
      <w:proofErr w:type="gramStart"/>
      <w:r w:rsidRPr="00920F0C">
        <w:rPr>
          <w:b/>
        </w:rPr>
        <w:t>S,S</w:t>
      </w:r>
      <w:proofErr w:type="gramEnd"/>
      <w:r w:rsidRPr="00920F0C">
        <w:rPr>
          <w:b/>
        </w:rPr>
        <w:t>[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>])</w:t>
      </w:r>
    </w:p>
    <w:p w14:paraId="5799213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S[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>]=r</w:t>
      </w:r>
    </w:p>
    <w:p w14:paraId="289D5298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return r</w:t>
      </w:r>
    </w:p>
    <w:p w14:paraId="3676497E" w14:textId="77777777" w:rsidR="00920F0C" w:rsidRPr="00920F0C" w:rsidRDefault="00920F0C" w:rsidP="00920F0C">
      <w:pPr>
        <w:rPr>
          <w:b/>
        </w:rPr>
      </w:pPr>
    </w:p>
    <w:p w14:paraId="72EE2A0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def </w:t>
      </w:r>
      <w:proofErr w:type="spellStart"/>
      <w:r w:rsidRPr="00920F0C">
        <w:rPr>
          <w:b/>
        </w:rPr>
        <w:t>union_c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S,i</w:t>
      </w:r>
      <w:proofErr w:type="gramEnd"/>
      <w:r w:rsidRPr="00920F0C">
        <w:rPr>
          <w:b/>
        </w:rPr>
        <w:t>,j</w:t>
      </w:r>
      <w:proofErr w:type="spellEnd"/>
      <w:r w:rsidRPr="00920F0C">
        <w:rPr>
          <w:b/>
        </w:rPr>
        <w:t>):</w:t>
      </w:r>
    </w:p>
    <w:p w14:paraId="35D05FA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# Joins i's tree and j's tree, if they are different</w:t>
      </w:r>
    </w:p>
    <w:p w14:paraId="15F1B022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#uses path compression</w:t>
      </w:r>
    </w:p>
    <w:p w14:paraId="73FEB98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ri</w:t>
      </w:r>
      <w:proofErr w:type="spellEnd"/>
      <w:r w:rsidRPr="00920F0C">
        <w:rPr>
          <w:b/>
        </w:rPr>
        <w:t xml:space="preserve"> = 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S,i</w:t>
      </w:r>
      <w:proofErr w:type="spellEnd"/>
      <w:proofErr w:type="gramEnd"/>
      <w:r w:rsidRPr="00920F0C">
        <w:rPr>
          <w:b/>
        </w:rPr>
        <w:t xml:space="preserve">) </w:t>
      </w:r>
    </w:p>
    <w:p w14:paraId="0E1F69B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rj</w:t>
      </w:r>
      <w:proofErr w:type="spellEnd"/>
      <w:r w:rsidRPr="00920F0C">
        <w:rPr>
          <w:b/>
        </w:rPr>
        <w:t xml:space="preserve"> = 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S,j</w:t>
      </w:r>
      <w:proofErr w:type="spellEnd"/>
      <w:proofErr w:type="gramEnd"/>
      <w:r w:rsidRPr="00920F0C">
        <w:rPr>
          <w:b/>
        </w:rPr>
        <w:t xml:space="preserve">) </w:t>
      </w:r>
    </w:p>
    <w:p w14:paraId="6626B7CA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if </w:t>
      </w:r>
      <w:proofErr w:type="spellStart"/>
      <w:proofErr w:type="gramStart"/>
      <w:r w:rsidRPr="00920F0C">
        <w:rPr>
          <w:b/>
        </w:rPr>
        <w:t>ri</w:t>
      </w:r>
      <w:proofErr w:type="spellEnd"/>
      <w:r w:rsidRPr="00920F0C">
        <w:rPr>
          <w:b/>
        </w:rPr>
        <w:t>!=</w:t>
      </w:r>
      <w:proofErr w:type="spellStart"/>
      <w:proofErr w:type="gramEnd"/>
      <w:r w:rsidRPr="00920F0C">
        <w:rPr>
          <w:b/>
        </w:rPr>
        <w:t>rj</w:t>
      </w:r>
      <w:proofErr w:type="spellEnd"/>
      <w:r w:rsidRPr="00920F0C">
        <w:rPr>
          <w:b/>
        </w:rPr>
        <w:t xml:space="preserve">: # Do nothing if 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 xml:space="preserve"> and j belong to the same set </w:t>
      </w:r>
    </w:p>
    <w:p w14:paraId="7665B05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S[</w:t>
      </w:r>
      <w:proofErr w:type="spellStart"/>
      <w:r w:rsidRPr="00920F0C">
        <w:rPr>
          <w:b/>
        </w:rPr>
        <w:t>rj</w:t>
      </w:r>
      <w:proofErr w:type="spellEnd"/>
      <w:r w:rsidRPr="00920F0C">
        <w:rPr>
          <w:b/>
        </w:rPr>
        <w:t xml:space="preserve">] = </w:t>
      </w:r>
      <w:proofErr w:type="spellStart"/>
      <w:proofErr w:type="gramStart"/>
      <w:r w:rsidRPr="00920F0C">
        <w:rPr>
          <w:b/>
        </w:rPr>
        <w:t>ri</w:t>
      </w:r>
      <w:proofErr w:type="spellEnd"/>
      <w:r w:rsidRPr="00920F0C">
        <w:rPr>
          <w:b/>
        </w:rPr>
        <w:t xml:space="preserve">  #</w:t>
      </w:r>
      <w:proofErr w:type="gramEnd"/>
      <w:r w:rsidRPr="00920F0C">
        <w:rPr>
          <w:b/>
        </w:rPr>
        <w:t xml:space="preserve"> Make j's root point to i's root</w:t>
      </w:r>
    </w:p>
    <w:p w14:paraId="362A483B" w14:textId="77777777" w:rsidR="00920F0C" w:rsidRPr="00920F0C" w:rsidRDefault="00920F0C" w:rsidP="00920F0C">
      <w:pPr>
        <w:rPr>
          <w:b/>
        </w:rPr>
      </w:pPr>
    </w:p>
    <w:p w14:paraId="0F21BE74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def </w:t>
      </w:r>
      <w:proofErr w:type="spellStart"/>
      <w:r w:rsidRPr="00920F0C">
        <w:rPr>
          <w:b/>
        </w:rPr>
        <w:t>NumSets</w:t>
      </w:r>
      <w:proofErr w:type="spellEnd"/>
      <w:r w:rsidRPr="00920F0C">
        <w:rPr>
          <w:b/>
        </w:rPr>
        <w:t>(S</w:t>
      </w:r>
      <w:proofErr w:type="gramStart"/>
      <w:r w:rsidRPr="00920F0C">
        <w:rPr>
          <w:b/>
        </w:rPr>
        <w:t>):#</w:t>
      </w:r>
      <w:proofErr w:type="gramEnd"/>
      <w:r w:rsidRPr="00920F0C">
        <w:rPr>
          <w:b/>
        </w:rPr>
        <w:t>counts all the sets in the set S</w:t>
      </w:r>
    </w:p>
    <w:p w14:paraId="1C941267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count=0</w:t>
      </w:r>
    </w:p>
    <w:p w14:paraId="7792BDF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for 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 xml:space="preserve"> in range(</w:t>
      </w:r>
      <w:proofErr w:type="spellStart"/>
      <w:r w:rsidRPr="00920F0C">
        <w:rPr>
          <w:b/>
        </w:rPr>
        <w:t>len</w:t>
      </w:r>
      <w:proofErr w:type="spellEnd"/>
      <w:r w:rsidRPr="00920F0C">
        <w:rPr>
          <w:b/>
        </w:rPr>
        <w:t>(S)):</w:t>
      </w:r>
    </w:p>
    <w:p w14:paraId="538F016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if S[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>]&lt;0:</w:t>
      </w:r>
    </w:p>
    <w:p w14:paraId="3034ACE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count+=1</w:t>
      </w:r>
    </w:p>
    <w:p w14:paraId="6FD9B20B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return count</w:t>
      </w:r>
    </w:p>
    <w:p w14:paraId="0D903C92" w14:textId="77777777" w:rsidR="00920F0C" w:rsidRPr="00920F0C" w:rsidRDefault="00920F0C" w:rsidP="00920F0C">
      <w:pPr>
        <w:rPr>
          <w:b/>
        </w:rPr>
      </w:pPr>
    </w:p>
    <w:p w14:paraId="71706828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def </w:t>
      </w:r>
      <w:proofErr w:type="spellStart"/>
      <w:r w:rsidRPr="00920F0C">
        <w:rPr>
          <w:b/>
        </w:rPr>
        <w:t>union_by_size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S,i</w:t>
      </w:r>
      <w:proofErr w:type="gramEnd"/>
      <w:r w:rsidRPr="00920F0C">
        <w:rPr>
          <w:b/>
        </w:rPr>
        <w:t>,j</w:t>
      </w:r>
      <w:proofErr w:type="spellEnd"/>
      <w:r w:rsidRPr="00920F0C">
        <w:rPr>
          <w:b/>
        </w:rPr>
        <w:t>):</w:t>
      </w:r>
    </w:p>
    <w:p w14:paraId="0058AC7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# if 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 xml:space="preserve"> is a root, S[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>] = -number of elements in tree (set)</w:t>
      </w:r>
    </w:p>
    <w:p w14:paraId="64DBF95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# Makes root of smaller tree point to root of larger tree </w:t>
      </w:r>
    </w:p>
    <w:p w14:paraId="65FA32D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 xml:space="preserve">    # Uses path compression</w:t>
      </w:r>
    </w:p>
    <w:p w14:paraId="4A7E147D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ri</w:t>
      </w:r>
      <w:proofErr w:type="spellEnd"/>
      <w:r w:rsidRPr="00920F0C">
        <w:rPr>
          <w:b/>
        </w:rPr>
        <w:t xml:space="preserve"> = 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S,i</w:t>
      </w:r>
      <w:proofErr w:type="spellEnd"/>
      <w:proofErr w:type="gramEnd"/>
      <w:r w:rsidRPr="00920F0C">
        <w:rPr>
          <w:b/>
        </w:rPr>
        <w:t xml:space="preserve">) </w:t>
      </w:r>
    </w:p>
    <w:p w14:paraId="61E4CED5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rj</w:t>
      </w:r>
      <w:proofErr w:type="spellEnd"/>
      <w:r w:rsidRPr="00920F0C">
        <w:rPr>
          <w:b/>
        </w:rPr>
        <w:t xml:space="preserve"> = 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S,j</w:t>
      </w:r>
      <w:proofErr w:type="spellEnd"/>
      <w:proofErr w:type="gramEnd"/>
      <w:r w:rsidRPr="00920F0C">
        <w:rPr>
          <w:b/>
        </w:rPr>
        <w:t xml:space="preserve">) </w:t>
      </w:r>
    </w:p>
    <w:p w14:paraId="21DFAFE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if </w:t>
      </w:r>
      <w:proofErr w:type="spellStart"/>
      <w:proofErr w:type="gramStart"/>
      <w:r w:rsidRPr="00920F0C">
        <w:rPr>
          <w:b/>
        </w:rPr>
        <w:t>ri</w:t>
      </w:r>
      <w:proofErr w:type="spellEnd"/>
      <w:r w:rsidRPr="00920F0C">
        <w:rPr>
          <w:b/>
        </w:rPr>
        <w:t>!=</w:t>
      </w:r>
      <w:proofErr w:type="spellStart"/>
      <w:proofErr w:type="gramEnd"/>
      <w:r w:rsidRPr="00920F0C">
        <w:rPr>
          <w:b/>
        </w:rPr>
        <w:t>rj</w:t>
      </w:r>
      <w:proofErr w:type="spellEnd"/>
      <w:r w:rsidRPr="00920F0C">
        <w:rPr>
          <w:b/>
        </w:rPr>
        <w:t xml:space="preserve">: </w:t>
      </w:r>
    </w:p>
    <w:p w14:paraId="1D6BE15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if S[</w:t>
      </w:r>
      <w:proofErr w:type="spellStart"/>
      <w:r w:rsidRPr="00920F0C">
        <w:rPr>
          <w:b/>
        </w:rPr>
        <w:t>ri</w:t>
      </w:r>
      <w:proofErr w:type="spellEnd"/>
      <w:r w:rsidRPr="00920F0C">
        <w:rPr>
          <w:b/>
        </w:rPr>
        <w:t>]&gt;S[</w:t>
      </w:r>
      <w:proofErr w:type="spellStart"/>
      <w:r w:rsidRPr="00920F0C">
        <w:rPr>
          <w:b/>
        </w:rPr>
        <w:t>rj</w:t>
      </w:r>
      <w:proofErr w:type="spellEnd"/>
      <w:proofErr w:type="gramStart"/>
      <w:r w:rsidRPr="00920F0C">
        <w:rPr>
          <w:b/>
        </w:rPr>
        <w:t>]:#</w:t>
      </w:r>
      <w:proofErr w:type="gramEnd"/>
      <w:r w:rsidRPr="00920F0C">
        <w:rPr>
          <w:b/>
        </w:rPr>
        <w:t xml:space="preserve"> j's tree is larger</w:t>
      </w:r>
    </w:p>
    <w:p w14:paraId="4EAFEDAA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S[</w:t>
      </w:r>
      <w:proofErr w:type="spellStart"/>
      <w:r w:rsidRPr="00920F0C">
        <w:rPr>
          <w:b/>
        </w:rPr>
        <w:t>rj</w:t>
      </w:r>
      <w:proofErr w:type="spellEnd"/>
      <w:r w:rsidRPr="00920F0C">
        <w:rPr>
          <w:b/>
        </w:rPr>
        <w:t>]+=S[</w:t>
      </w:r>
      <w:proofErr w:type="spellStart"/>
      <w:r w:rsidRPr="00920F0C">
        <w:rPr>
          <w:b/>
        </w:rPr>
        <w:t>ri</w:t>
      </w:r>
      <w:proofErr w:type="spellEnd"/>
      <w:r w:rsidRPr="00920F0C">
        <w:rPr>
          <w:b/>
        </w:rPr>
        <w:t>]</w:t>
      </w:r>
    </w:p>
    <w:p w14:paraId="4E3D7BA8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S[</w:t>
      </w:r>
      <w:proofErr w:type="spellStart"/>
      <w:r w:rsidRPr="00920F0C">
        <w:rPr>
          <w:b/>
        </w:rPr>
        <w:t>ri</w:t>
      </w:r>
      <w:proofErr w:type="spellEnd"/>
      <w:r w:rsidRPr="00920F0C">
        <w:rPr>
          <w:b/>
        </w:rPr>
        <w:t>]=</w:t>
      </w:r>
      <w:proofErr w:type="spellStart"/>
      <w:r w:rsidRPr="00920F0C">
        <w:rPr>
          <w:b/>
        </w:rPr>
        <w:t>rj</w:t>
      </w:r>
      <w:proofErr w:type="spellEnd"/>
    </w:p>
    <w:p w14:paraId="27BDC14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else:</w:t>
      </w:r>
    </w:p>
    <w:p w14:paraId="35ABEA07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S[</w:t>
      </w:r>
      <w:proofErr w:type="spellStart"/>
      <w:r w:rsidRPr="00920F0C">
        <w:rPr>
          <w:b/>
        </w:rPr>
        <w:t>ri</w:t>
      </w:r>
      <w:proofErr w:type="spellEnd"/>
      <w:r w:rsidRPr="00920F0C">
        <w:rPr>
          <w:b/>
        </w:rPr>
        <w:t>]+=S[</w:t>
      </w:r>
      <w:proofErr w:type="spellStart"/>
      <w:r w:rsidRPr="00920F0C">
        <w:rPr>
          <w:b/>
        </w:rPr>
        <w:t>rj</w:t>
      </w:r>
      <w:proofErr w:type="spellEnd"/>
      <w:r w:rsidRPr="00920F0C">
        <w:rPr>
          <w:b/>
        </w:rPr>
        <w:t>]</w:t>
      </w:r>
    </w:p>
    <w:p w14:paraId="1F3DDB5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S[</w:t>
      </w:r>
      <w:proofErr w:type="spellStart"/>
      <w:r w:rsidRPr="00920F0C">
        <w:rPr>
          <w:b/>
        </w:rPr>
        <w:t>rj</w:t>
      </w:r>
      <w:proofErr w:type="spellEnd"/>
      <w:r w:rsidRPr="00920F0C">
        <w:rPr>
          <w:b/>
        </w:rPr>
        <w:t>]=</w:t>
      </w:r>
      <w:proofErr w:type="spellStart"/>
      <w:r w:rsidRPr="00920F0C">
        <w:rPr>
          <w:b/>
        </w:rPr>
        <w:t>ri</w:t>
      </w:r>
      <w:proofErr w:type="spellEnd"/>
      <w:r w:rsidRPr="00920F0C">
        <w:rPr>
          <w:b/>
        </w:rPr>
        <w:t># Make j's root point to i's root</w:t>
      </w:r>
    </w:p>
    <w:p w14:paraId="23149FC7" w14:textId="77777777" w:rsidR="00920F0C" w:rsidRPr="00920F0C" w:rsidRDefault="00920F0C" w:rsidP="00920F0C">
      <w:pPr>
        <w:rPr>
          <w:b/>
        </w:rPr>
      </w:pPr>
    </w:p>
    <w:p w14:paraId="694262D7" w14:textId="77777777" w:rsidR="00920F0C" w:rsidRPr="00920F0C" w:rsidRDefault="00920F0C" w:rsidP="00920F0C">
      <w:pPr>
        <w:rPr>
          <w:b/>
        </w:rPr>
      </w:pPr>
    </w:p>
    <w:p w14:paraId="32D6D23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def </w:t>
      </w:r>
      <w:proofErr w:type="spellStart"/>
      <w:r w:rsidRPr="00920F0C">
        <w:rPr>
          <w:b/>
        </w:rPr>
        <w:t>draw_maze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walls,maze</w:t>
      </w:r>
      <w:proofErr w:type="gramEnd"/>
      <w:r w:rsidRPr="00920F0C">
        <w:rPr>
          <w:b/>
        </w:rPr>
        <w:t>_rows,maze_cols,cell_nums</w:t>
      </w:r>
      <w:proofErr w:type="spellEnd"/>
      <w:r w:rsidRPr="00920F0C">
        <w:rPr>
          <w:b/>
        </w:rPr>
        <w:t>=False):</w:t>
      </w:r>
    </w:p>
    <w:p w14:paraId="764C127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fig, ax = </w:t>
      </w:r>
      <w:proofErr w:type="spellStart"/>
      <w:proofErr w:type="gramStart"/>
      <w:r w:rsidRPr="00920F0C">
        <w:rPr>
          <w:b/>
        </w:rPr>
        <w:t>plt.subplots</w:t>
      </w:r>
      <w:proofErr w:type="spellEnd"/>
      <w:proofErr w:type="gramEnd"/>
      <w:r w:rsidRPr="00920F0C">
        <w:rPr>
          <w:b/>
        </w:rPr>
        <w:t>()</w:t>
      </w:r>
    </w:p>
    <w:p w14:paraId="5F6E9602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for w in walls:</w:t>
      </w:r>
    </w:p>
    <w:p w14:paraId="307DBEF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if w[1]-</w:t>
      </w:r>
      <w:proofErr w:type="gramStart"/>
      <w:r w:rsidRPr="00920F0C">
        <w:rPr>
          <w:b/>
        </w:rPr>
        <w:t>w[</w:t>
      </w:r>
      <w:proofErr w:type="gramEnd"/>
      <w:r w:rsidRPr="00920F0C">
        <w:rPr>
          <w:b/>
        </w:rPr>
        <w:t>0] ==1: #vertical wall</w:t>
      </w:r>
    </w:p>
    <w:p w14:paraId="6312F2D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x0 = (w[</w:t>
      </w:r>
      <w:proofErr w:type="gramStart"/>
      <w:r w:rsidRPr="00920F0C">
        <w:rPr>
          <w:b/>
        </w:rPr>
        <w:t>1]%</w:t>
      </w:r>
      <w:proofErr w:type="spellStart"/>
      <w:proofErr w:type="gramEnd"/>
      <w:r w:rsidRPr="00920F0C">
        <w:rPr>
          <w:b/>
        </w:rPr>
        <w:t>maze_cols</w:t>
      </w:r>
      <w:proofErr w:type="spellEnd"/>
      <w:r w:rsidRPr="00920F0C">
        <w:rPr>
          <w:b/>
        </w:rPr>
        <w:t>)</w:t>
      </w:r>
    </w:p>
    <w:p w14:paraId="68FA693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x1 = x0</w:t>
      </w:r>
    </w:p>
    <w:p w14:paraId="69A401C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y0 = (w[1]//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>)</w:t>
      </w:r>
    </w:p>
    <w:p w14:paraId="53E621F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y1 = y0+1</w:t>
      </w:r>
    </w:p>
    <w:p w14:paraId="3EB1CA4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</w:t>
      </w:r>
      <w:proofErr w:type="gramStart"/>
      <w:r w:rsidRPr="00920F0C">
        <w:rPr>
          <w:b/>
        </w:rPr>
        <w:t>else:#</w:t>
      </w:r>
      <w:proofErr w:type="gramEnd"/>
      <w:r w:rsidRPr="00920F0C">
        <w:rPr>
          <w:b/>
        </w:rPr>
        <w:t>horizontal wall</w:t>
      </w:r>
    </w:p>
    <w:p w14:paraId="45AB20C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x0 = (w[</w:t>
      </w:r>
      <w:proofErr w:type="gramStart"/>
      <w:r w:rsidRPr="00920F0C">
        <w:rPr>
          <w:b/>
        </w:rPr>
        <w:t>0]%</w:t>
      </w:r>
      <w:proofErr w:type="spellStart"/>
      <w:proofErr w:type="gramEnd"/>
      <w:r w:rsidRPr="00920F0C">
        <w:rPr>
          <w:b/>
        </w:rPr>
        <w:t>maze_cols</w:t>
      </w:r>
      <w:proofErr w:type="spellEnd"/>
      <w:r w:rsidRPr="00920F0C">
        <w:rPr>
          <w:b/>
        </w:rPr>
        <w:t>)</w:t>
      </w:r>
    </w:p>
    <w:p w14:paraId="5115313B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x1 = x0+1</w:t>
      </w:r>
    </w:p>
    <w:p w14:paraId="350E9474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 xml:space="preserve">            y0 = (w[1]//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>)</w:t>
      </w:r>
    </w:p>
    <w:p w14:paraId="0B61EED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y1 = y0  </w:t>
      </w:r>
    </w:p>
    <w:p w14:paraId="4713CF7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</w:t>
      </w:r>
      <w:proofErr w:type="spellStart"/>
      <w:proofErr w:type="gramStart"/>
      <w:r w:rsidRPr="00920F0C">
        <w:rPr>
          <w:b/>
        </w:rPr>
        <w:t>ax.plot</w:t>
      </w:r>
      <w:proofErr w:type="spellEnd"/>
      <w:proofErr w:type="gramEnd"/>
      <w:r w:rsidRPr="00920F0C">
        <w:rPr>
          <w:b/>
        </w:rPr>
        <w:t>([x0,x1],[y0,y1],linewidth=1,color='k')</w:t>
      </w:r>
    </w:p>
    <w:p w14:paraId="5E0B1EF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sx</w:t>
      </w:r>
      <w:proofErr w:type="spellEnd"/>
      <w:r w:rsidRPr="00920F0C">
        <w:rPr>
          <w:b/>
        </w:rPr>
        <w:t xml:space="preserve"> = </w:t>
      </w:r>
      <w:proofErr w:type="spellStart"/>
      <w:r w:rsidRPr="00920F0C">
        <w:rPr>
          <w:b/>
        </w:rPr>
        <w:t>maze_cols</w:t>
      </w:r>
      <w:proofErr w:type="spellEnd"/>
    </w:p>
    <w:p w14:paraId="6BB0951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sy</w:t>
      </w:r>
      <w:proofErr w:type="spellEnd"/>
      <w:r w:rsidRPr="00920F0C">
        <w:rPr>
          <w:b/>
        </w:rPr>
        <w:t xml:space="preserve"> = </w:t>
      </w:r>
      <w:proofErr w:type="spellStart"/>
      <w:r w:rsidRPr="00920F0C">
        <w:rPr>
          <w:b/>
        </w:rPr>
        <w:t>maze_rows</w:t>
      </w:r>
      <w:proofErr w:type="spellEnd"/>
    </w:p>
    <w:p w14:paraId="7053A01D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proofErr w:type="gramStart"/>
      <w:r w:rsidRPr="00920F0C">
        <w:rPr>
          <w:b/>
        </w:rPr>
        <w:t>ax.plot</w:t>
      </w:r>
      <w:proofErr w:type="spellEnd"/>
      <w:proofErr w:type="gramEnd"/>
      <w:r w:rsidRPr="00920F0C">
        <w:rPr>
          <w:b/>
        </w:rPr>
        <w:t>([0,0,sx,sx,0],[0,sy,sy,0,0],linewidth=2,color='k')</w:t>
      </w:r>
    </w:p>
    <w:p w14:paraId="53326AF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if </w:t>
      </w:r>
      <w:proofErr w:type="spellStart"/>
      <w:r w:rsidRPr="00920F0C">
        <w:rPr>
          <w:b/>
        </w:rPr>
        <w:t>cell_nums</w:t>
      </w:r>
      <w:proofErr w:type="spellEnd"/>
      <w:r w:rsidRPr="00920F0C">
        <w:rPr>
          <w:b/>
        </w:rPr>
        <w:t>:</w:t>
      </w:r>
    </w:p>
    <w:p w14:paraId="503DD434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for r in range(</w:t>
      </w:r>
      <w:proofErr w:type="spellStart"/>
      <w:r w:rsidRPr="00920F0C">
        <w:rPr>
          <w:b/>
        </w:rPr>
        <w:t>maze_rows</w:t>
      </w:r>
      <w:proofErr w:type="spellEnd"/>
      <w:r w:rsidRPr="00920F0C">
        <w:rPr>
          <w:b/>
        </w:rPr>
        <w:t>):</w:t>
      </w:r>
    </w:p>
    <w:p w14:paraId="6F02A64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for c in range(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>):</w:t>
      </w:r>
    </w:p>
    <w:p w14:paraId="53B103D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    cell = c + r*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 xml:space="preserve">   </w:t>
      </w:r>
    </w:p>
    <w:p w14:paraId="48EE7062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    </w:t>
      </w:r>
      <w:proofErr w:type="spellStart"/>
      <w:r w:rsidRPr="00920F0C">
        <w:rPr>
          <w:b/>
        </w:rPr>
        <w:t>ax.text</w:t>
      </w:r>
      <w:proofErr w:type="spellEnd"/>
      <w:r w:rsidRPr="00920F0C">
        <w:rPr>
          <w:b/>
        </w:rPr>
        <w:t>((c+.5</w:t>
      </w:r>
      <w:proofErr w:type="gramStart"/>
      <w:r w:rsidRPr="00920F0C">
        <w:rPr>
          <w:b/>
        </w:rPr>
        <w:t>),(</w:t>
      </w:r>
      <w:proofErr w:type="gramEnd"/>
      <w:r w:rsidRPr="00920F0C">
        <w:rPr>
          <w:b/>
        </w:rPr>
        <w:t>r+.5), str(cell), size=10,</w:t>
      </w:r>
    </w:p>
    <w:p w14:paraId="7E5A286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            ha="center", </w:t>
      </w:r>
      <w:proofErr w:type="spellStart"/>
      <w:r w:rsidRPr="00920F0C">
        <w:rPr>
          <w:b/>
        </w:rPr>
        <w:t>va</w:t>
      </w:r>
      <w:proofErr w:type="spellEnd"/>
      <w:r w:rsidRPr="00920F0C">
        <w:rPr>
          <w:b/>
        </w:rPr>
        <w:t>="center")</w:t>
      </w:r>
    </w:p>
    <w:p w14:paraId="63CDF314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proofErr w:type="gramStart"/>
      <w:r w:rsidRPr="00920F0C">
        <w:rPr>
          <w:b/>
        </w:rPr>
        <w:t>ax.axis</w:t>
      </w:r>
      <w:proofErr w:type="spellEnd"/>
      <w:proofErr w:type="gramEnd"/>
      <w:r w:rsidRPr="00920F0C">
        <w:rPr>
          <w:b/>
        </w:rPr>
        <w:t xml:space="preserve">('off') </w:t>
      </w:r>
    </w:p>
    <w:p w14:paraId="6EF32E7D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</w:t>
      </w:r>
      <w:proofErr w:type="spellStart"/>
      <w:r w:rsidRPr="00920F0C">
        <w:rPr>
          <w:b/>
        </w:rPr>
        <w:t>ax.set_</w:t>
      </w:r>
      <w:proofErr w:type="gramStart"/>
      <w:r w:rsidRPr="00920F0C">
        <w:rPr>
          <w:b/>
        </w:rPr>
        <w:t>aspect</w:t>
      </w:r>
      <w:proofErr w:type="spellEnd"/>
      <w:r w:rsidRPr="00920F0C">
        <w:rPr>
          <w:b/>
        </w:rPr>
        <w:t>(</w:t>
      </w:r>
      <w:proofErr w:type="gramEnd"/>
      <w:r w:rsidRPr="00920F0C">
        <w:rPr>
          <w:b/>
        </w:rPr>
        <w:t>1.0)</w:t>
      </w:r>
    </w:p>
    <w:p w14:paraId="024B64A7" w14:textId="77777777" w:rsidR="00920F0C" w:rsidRPr="00920F0C" w:rsidRDefault="00920F0C" w:rsidP="00920F0C">
      <w:pPr>
        <w:rPr>
          <w:b/>
        </w:rPr>
      </w:pPr>
    </w:p>
    <w:p w14:paraId="21611C3B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def </w:t>
      </w:r>
      <w:proofErr w:type="spellStart"/>
      <w:r w:rsidRPr="00920F0C">
        <w:rPr>
          <w:b/>
        </w:rPr>
        <w:t>wall_</w:t>
      </w:r>
      <w:proofErr w:type="gramStart"/>
      <w:r w:rsidRPr="00920F0C">
        <w:rPr>
          <w:b/>
        </w:rPr>
        <w:t>list</w:t>
      </w:r>
      <w:proofErr w:type="spellEnd"/>
      <w:r w:rsidRPr="00920F0C">
        <w:rPr>
          <w:b/>
        </w:rPr>
        <w:t>(</w:t>
      </w:r>
      <w:proofErr w:type="spellStart"/>
      <w:proofErr w:type="gramEnd"/>
      <w:r w:rsidRPr="00920F0C">
        <w:rPr>
          <w:b/>
        </w:rPr>
        <w:t>maze_rows</w:t>
      </w:r>
      <w:proofErr w:type="spellEnd"/>
      <w:r w:rsidRPr="00920F0C">
        <w:rPr>
          <w:b/>
        </w:rPr>
        <w:t xml:space="preserve">, 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>):</w:t>
      </w:r>
    </w:p>
    <w:p w14:paraId="2584DAC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# Creates a list with all the walls in the maze</w:t>
      </w:r>
    </w:p>
    <w:p w14:paraId="74CAD35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w </w:t>
      </w:r>
      <w:proofErr w:type="gramStart"/>
      <w:r w:rsidRPr="00920F0C">
        <w:rPr>
          <w:b/>
        </w:rPr>
        <w:t>=[</w:t>
      </w:r>
      <w:proofErr w:type="gramEnd"/>
      <w:r w:rsidRPr="00920F0C">
        <w:rPr>
          <w:b/>
        </w:rPr>
        <w:t>]</w:t>
      </w:r>
    </w:p>
    <w:p w14:paraId="241BC8B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for r in range(</w:t>
      </w:r>
      <w:proofErr w:type="spellStart"/>
      <w:r w:rsidRPr="00920F0C">
        <w:rPr>
          <w:b/>
        </w:rPr>
        <w:t>maze_rows</w:t>
      </w:r>
      <w:proofErr w:type="spellEnd"/>
      <w:r w:rsidRPr="00920F0C">
        <w:rPr>
          <w:b/>
        </w:rPr>
        <w:t>):</w:t>
      </w:r>
    </w:p>
    <w:p w14:paraId="58F0E3C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for c in range(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>):</w:t>
      </w:r>
    </w:p>
    <w:p w14:paraId="2C5F69CA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cell = c + r*</w:t>
      </w:r>
      <w:proofErr w:type="spellStart"/>
      <w:r w:rsidRPr="00920F0C">
        <w:rPr>
          <w:b/>
        </w:rPr>
        <w:t>maze_cols</w:t>
      </w:r>
      <w:proofErr w:type="spellEnd"/>
    </w:p>
    <w:p w14:paraId="636A471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if </w:t>
      </w:r>
      <w:proofErr w:type="gramStart"/>
      <w:r w:rsidRPr="00920F0C">
        <w:rPr>
          <w:b/>
        </w:rPr>
        <w:t>c!=</w:t>
      </w:r>
      <w:proofErr w:type="gramEnd"/>
      <w:r w:rsidRPr="00920F0C">
        <w:rPr>
          <w:b/>
        </w:rPr>
        <w:t>maze_cols-1:</w:t>
      </w:r>
    </w:p>
    <w:p w14:paraId="7F354B7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    </w:t>
      </w:r>
      <w:proofErr w:type="spellStart"/>
      <w:proofErr w:type="gramStart"/>
      <w:r w:rsidRPr="00920F0C">
        <w:rPr>
          <w:b/>
        </w:rPr>
        <w:t>w.append</w:t>
      </w:r>
      <w:proofErr w:type="spellEnd"/>
      <w:proofErr w:type="gramEnd"/>
      <w:r w:rsidRPr="00920F0C">
        <w:rPr>
          <w:b/>
        </w:rPr>
        <w:t>([cell,cell+1])</w:t>
      </w:r>
    </w:p>
    <w:p w14:paraId="3A9CEA7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 xml:space="preserve">            if </w:t>
      </w:r>
      <w:proofErr w:type="gramStart"/>
      <w:r w:rsidRPr="00920F0C">
        <w:rPr>
          <w:b/>
        </w:rPr>
        <w:t>r!=</w:t>
      </w:r>
      <w:proofErr w:type="gramEnd"/>
      <w:r w:rsidRPr="00920F0C">
        <w:rPr>
          <w:b/>
        </w:rPr>
        <w:t>maze_rows-1:</w:t>
      </w:r>
    </w:p>
    <w:p w14:paraId="30DC007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    </w:t>
      </w:r>
      <w:proofErr w:type="spellStart"/>
      <w:proofErr w:type="gramStart"/>
      <w:r w:rsidRPr="00920F0C">
        <w:rPr>
          <w:b/>
        </w:rPr>
        <w:t>w.append</w:t>
      </w:r>
      <w:proofErr w:type="spellEnd"/>
      <w:proofErr w:type="gramEnd"/>
      <w:r w:rsidRPr="00920F0C">
        <w:rPr>
          <w:b/>
        </w:rPr>
        <w:t>([</w:t>
      </w:r>
      <w:proofErr w:type="spellStart"/>
      <w:r w:rsidRPr="00920F0C">
        <w:rPr>
          <w:b/>
        </w:rPr>
        <w:t>cell,cell+maze_cols</w:t>
      </w:r>
      <w:proofErr w:type="spellEnd"/>
      <w:r w:rsidRPr="00920F0C">
        <w:rPr>
          <w:b/>
        </w:rPr>
        <w:t>])</w:t>
      </w:r>
    </w:p>
    <w:p w14:paraId="030BC821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return w</w:t>
      </w:r>
    </w:p>
    <w:p w14:paraId="7609521B" w14:textId="77777777" w:rsidR="00920F0C" w:rsidRPr="00920F0C" w:rsidRDefault="00920F0C" w:rsidP="00920F0C">
      <w:pPr>
        <w:rPr>
          <w:b/>
        </w:rPr>
      </w:pPr>
    </w:p>
    <w:p w14:paraId="5E9FD7E3" w14:textId="77777777" w:rsidR="00920F0C" w:rsidRPr="00920F0C" w:rsidRDefault="00920F0C" w:rsidP="00920F0C">
      <w:pPr>
        <w:rPr>
          <w:b/>
        </w:rPr>
      </w:pPr>
      <w:proofErr w:type="spellStart"/>
      <w:proofErr w:type="gramStart"/>
      <w:r w:rsidRPr="00920F0C">
        <w:rPr>
          <w:b/>
        </w:rPr>
        <w:t>plt.close</w:t>
      </w:r>
      <w:proofErr w:type="spellEnd"/>
      <w:proofErr w:type="gramEnd"/>
      <w:r w:rsidRPr="00920F0C">
        <w:rPr>
          <w:b/>
        </w:rPr>
        <w:t xml:space="preserve">("all") </w:t>
      </w:r>
    </w:p>
    <w:p w14:paraId="3529F69C" w14:textId="77777777" w:rsidR="00920F0C" w:rsidRPr="00920F0C" w:rsidRDefault="00920F0C" w:rsidP="00920F0C">
      <w:pPr>
        <w:rPr>
          <w:b/>
        </w:rPr>
      </w:pPr>
      <w:proofErr w:type="spellStart"/>
      <w:r w:rsidRPr="00920F0C">
        <w:rPr>
          <w:b/>
        </w:rPr>
        <w:t>maze_rows</w:t>
      </w:r>
      <w:proofErr w:type="spellEnd"/>
      <w:r w:rsidRPr="00920F0C">
        <w:rPr>
          <w:b/>
        </w:rPr>
        <w:t xml:space="preserve"> = 10</w:t>
      </w:r>
    </w:p>
    <w:p w14:paraId="25E67BAA" w14:textId="77777777" w:rsidR="00920F0C" w:rsidRPr="00920F0C" w:rsidRDefault="00920F0C" w:rsidP="00920F0C">
      <w:pPr>
        <w:rPr>
          <w:b/>
        </w:rPr>
      </w:pP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 xml:space="preserve"> = 15</w:t>
      </w:r>
    </w:p>
    <w:p w14:paraId="1622FD0E" w14:textId="77777777" w:rsidR="00920F0C" w:rsidRPr="00920F0C" w:rsidRDefault="00920F0C" w:rsidP="00920F0C">
      <w:pPr>
        <w:rPr>
          <w:b/>
        </w:rPr>
      </w:pPr>
    </w:p>
    <w:p w14:paraId="5752C2D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S=</w:t>
      </w:r>
      <w:proofErr w:type="spellStart"/>
      <w:r w:rsidRPr="00920F0C">
        <w:rPr>
          <w:b/>
        </w:rPr>
        <w:t>DisjointSetForest</w:t>
      </w:r>
      <w:proofErr w:type="spellEnd"/>
      <w:r w:rsidRPr="00920F0C">
        <w:rPr>
          <w:b/>
        </w:rPr>
        <w:t>(</w:t>
      </w:r>
      <w:proofErr w:type="spellStart"/>
      <w:r w:rsidRPr="00920F0C">
        <w:rPr>
          <w:b/>
        </w:rPr>
        <w:t>maze_rows</w:t>
      </w:r>
      <w:proofErr w:type="spellEnd"/>
      <w:r w:rsidRPr="00920F0C">
        <w:rPr>
          <w:b/>
        </w:rPr>
        <w:t>*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>)</w:t>
      </w:r>
    </w:p>
    <w:p w14:paraId="1D08F019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size=</w:t>
      </w:r>
      <w:proofErr w:type="spellStart"/>
      <w:r w:rsidRPr="00920F0C">
        <w:rPr>
          <w:b/>
        </w:rPr>
        <w:t>maze_rows</w:t>
      </w:r>
      <w:proofErr w:type="spellEnd"/>
      <w:r w:rsidRPr="00920F0C">
        <w:rPr>
          <w:b/>
        </w:rPr>
        <w:t>*</w:t>
      </w:r>
      <w:proofErr w:type="spellStart"/>
      <w:r w:rsidRPr="00920F0C">
        <w:rPr>
          <w:b/>
        </w:rPr>
        <w:t>maze_cols</w:t>
      </w:r>
      <w:proofErr w:type="spellEnd"/>
    </w:p>
    <w:p w14:paraId="7AEFA195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walls = </w:t>
      </w:r>
      <w:proofErr w:type="spellStart"/>
      <w:r w:rsidRPr="00920F0C">
        <w:rPr>
          <w:b/>
        </w:rPr>
        <w:t>wall_list</w:t>
      </w:r>
      <w:proofErr w:type="spellEnd"/>
      <w:r w:rsidRPr="00920F0C">
        <w:rPr>
          <w:b/>
        </w:rPr>
        <w:t>(</w:t>
      </w:r>
      <w:proofErr w:type="spellStart"/>
      <w:r w:rsidRPr="00920F0C">
        <w:rPr>
          <w:b/>
        </w:rPr>
        <w:t>maze_</w:t>
      </w:r>
      <w:proofErr w:type="gramStart"/>
      <w:r w:rsidRPr="00920F0C">
        <w:rPr>
          <w:b/>
        </w:rPr>
        <w:t>rows,maze</w:t>
      </w:r>
      <w:proofErr w:type="gramEnd"/>
      <w:r w:rsidRPr="00920F0C">
        <w:rPr>
          <w:b/>
        </w:rPr>
        <w:t>_cols</w:t>
      </w:r>
      <w:proofErr w:type="spellEnd"/>
      <w:r w:rsidRPr="00920F0C">
        <w:rPr>
          <w:b/>
        </w:rPr>
        <w:t>)</w:t>
      </w:r>
    </w:p>
    <w:p w14:paraId="5616BB4D" w14:textId="77777777" w:rsidR="00920F0C" w:rsidRPr="00920F0C" w:rsidRDefault="00920F0C" w:rsidP="00920F0C">
      <w:pPr>
        <w:rPr>
          <w:b/>
        </w:rPr>
      </w:pPr>
    </w:p>
    <w:p w14:paraId="411C61A6" w14:textId="77777777" w:rsidR="00920F0C" w:rsidRPr="00920F0C" w:rsidRDefault="00920F0C" w:rsidP="00920F0C">
      <w:pPr>
        <w:rPr>
          <w:b/>
        </w:rPr>
      </w:pPr>
      <w:proofErr w:type="spellStart"/>
      <w:r w:rsidRPr="00920F0C">
        <w:rPr>
          <w:b/>
        </w:rPr>
        <w:t>draw_maze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walls,maze</w:t>
      </w:r>
      <w:proofErr w:type="gramEnd"/>
      <w:r w:rsidRPr="00920F0C">
        <w:rPr>
          <w:b/>
        </w:rPr>
        <w:t>_rows,maze_cols,cell_nums</w:t>
      </w:r>
      <w:proofErr w:type="spellEnd"/>
      <w:r w:rsidRPr="00920F0C">
        <w:rPr>
          <w:b/>
        </w:rPr>
        <w:t xml:space="preserve">=True) </w:t>
      </w:r>
    </w:p>
    <w:p w14:paraId="78DAEDA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def buildMaze1(</w:t>
      </w:r>
      <w:proofErr w:type="gramStart"/>
      <w:r w:rsidRPr="00920F0C">
        <w:rPr>
          <w:b/>
        </w:rPr>
        <w:t>):#</w:t>
      </w:r>
      <w:proofErr w:type="gramEnd"/>
      <w:r w:rsidRPr="00920F0C">
        <w:rPr>
          <w:b/>
        </w:rPr>
        <w:t>Creates maze using regular find and union</w:t>
      </w:r>
    </w:p>
    <w:p w14:paraId="01DB088B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while </w:t>
      </w:r>
      <w:proofErr w:type="spellStart"/>
      <w:r w:rsidRPr="00920F0C">
        <w:rPr>
          <w:b/>
        </w:rPr>
        <w:t>NumSets</w:t>
      </w:r>
      <w:proofErr w:type="spellEnd"/>
      <w:r w:rsidRPr="00920F0C">
        <w:rPr>
          <w:b/>
        </w:rPr>
        <w:t>(S)&gt;1:</w:t>
      </w:r>
    </w:p>
    <w:p w14:paraId="4AE361E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d = </w:t>
      </w:r>
      <w:proofErr w:type="spellStart"/>
      <w:proofErr w:type="gramStart"/>
      <w:r w:rsidRPr="00920F0C">
        <w:rPr>
          <w:b/>
        </w:rPr>
        <w:t>random.randint</w:t>
      </w:r>
      <w:proofErr w:type="spellEnd"/>
      <w:proofErr w:type="gramEnd"/>
      <w:r w:rsidRPr="00920F0C">
        <w:rPr>
          <w:b/>
        </w:rPr>
        <w:t>(0,len(walls)-1)</w:t>
      </w:r>
    </w:p>
    <w:p w14:paraId="102F0D7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C1=walls[d]</w:t>
      </w:r>
    </w:p>
    <w:p w14:paraId="78239FE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C2=C1[0]</w:t>
      </w:r>
    </w:p>
    <w:p w14:paraId="09BB85A5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C3=C1[1]</w:t>
      </w:r>
    </w:p>
    <w:p w14:paraId="7A02BB1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if find(</w:t>
      </w:r>
      <w:proofErr w:type="gramStart"/>
      <w:r w:rsidRPr="00920F0C">
        <w:rPr>
          <w:b/>
        </w:rPr>
        <w:t>S,C</w:t>
      </w:r>
      <w:proofErr w:type="gramEnd"/>
      <w:r w:rsidRPr="00920F0C">
        <w:rPr>
          <w:b/>
        </w:rPr>
        <w:t>2)!=find(S,C3):</w:t>
      </w:r>
    </w:p>
    <w:p w14:paraId="55D1663B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union(</w:t>
      </w:r>
      <w:proofErr w:type="gramStart"/>
      <w:r w:rsidRPr="00920F0C">
        <w:rPr>
          <w:b/>
        </w:rPr>
        <w:t>S,C</w:t>
      </w:r>
      <w:proofErr w:type="gramEnd"/>
      <w:r w:rsidRPr="00920F0C">
        <w:rPr>
          <w:b/>
        </w:rPr>
        <w:t>2,C3)</w:t>
      </w:r>
    </w:p>
    <w:p w14:paraId="5D4BDAD8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</w:t>
      </w:r>
      <w:proofErr w:type="spellStart"/>
      <w:r w:rsidRPr="00920F0C">
        <w:rPr>
          <w:b/>
        </w:rPr>
        <w:t>walls.pop</w:t>
      </w:r>
      <w:proofErr w:type="spellEnd"/>
      <w:r w:rsidRPr="00920F0C">
        <w:rPr>
          <w:b/>
        </w:rPr>
        <w:t>(d)</w:t>
      </w:r>
    </w:p>
    <w:p w14:paraId="42178283" w14:textId="77777777" w:rsidR="00920F0C" w:rsidRPr="00920F0C" w:rsidRDefault="00920F0C" w:rsidP="00920F0C">
      <w:pPr>
        <w:rPr>
          <w:b/>
        </w:rPr>
      </w:pPr>
    </w:p>
    <w:p w14:paraId="1AF6A09A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>def buildMaze2(</w:t>
      </w:r>
      <w:proofErr w:type="gramStart"/>
      <w:r w:rsidRPr="00920F0C">
        <w:rPr>
          <w:b/>
        </w:rPr>
        <w:t>):#</w:t>
      </w:r>
      <w:proofErr w:type="gramEnd"/>
      <w:r w:rsidRPr="00920F0C">
        <w:rPr>
          <w:b/>
        </w:rPr>
        <w:t xml:space="preserve">creates maze using path </w:t>
      </w:r>
      <w:proofErr w:type="spellStart"/>
      <w:r w:rsidRPr="00920F0C">
        <w:rPr>
          <w:b/>
        </w:rPr>
        <w:t>compresssion</w:t>
      </w:r>
      <w:proofErr w:type="spellEnd"/>
    </w:p>
    <w:p w14:paraId="027BF297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while </w:t>
      </w:r>
      <w:proofErr w:type="spellStart"/>
      <w:r w:rsidRPr="00920F0C">
        <w:rPr>
          <w:b/>
        </w:rPr>
        <w:t>NumSets</w:t>
      </w:r>
      <w:proofErr w:type="spellEnd"/>
      <w:r w:rsidRPr="00920F0C">
        <w:rPr>
          <w:b/>
        </w:rPr>
        <w:t>(S)&gt;1:</w:t>
      </w:r>
    </w:p>
    <w:p w14:paraId="681638A2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d = </w:t>
      </w:r>
      <w:proofErr w:type="spellStart"/>
      <w:proofErr w:type="gramStart"/>
      <w:r w:rsidRPr="00920F0C">
        <w:rPr>
          <w:b/>
        </w:rPr>
        <w:t>random.randint</w:t>
      </w:r>
      <w:proofErr w:type="spellEnd"/>
      <w:proofErr w:type="gramEnd"/>
      <w:r w:rsidRPr="00920F0C">
        <w:rPr>
          <w:b/>
        </w:rPr>
        <w:t>(0,len(walls)-1)</w:t>
      </w:r>
    </w:p>
    <w:p w14:paraId="37879E62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C1=walls[d]</w:t>
      </w:r>
    </w:p>
    <w:p w14:paraId="68D3E5E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C2=C1[0]</w:t>
      </w:r>
    </w:p>
    <w:p w14:paraId="2428842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C3=C1[1]</w:t>
      </w:r>
    </w:p>
    <w:p w14:paraId="4162717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if 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</w:t>
      </w:r>
      <w:proofErr w:type="gramStart"/>
      <w:r w:rsidRPr="00920F0C">
        <w:rPr>
          <w:b/>
        </w:rPr>
        <w:t>S,C</w:t>
      </w:r>
      <w:proofErr w:type="gramEnd"/>
      <w:r w:rsidRPr="00920F0C">
        <w:rPr>
          <w:b/>
        </w:rPr>
        <w:t>2)!=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(S,C3):</w:t>
      </w:r>
    </w:p>
    <w:p w14:paraId="78A8670D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</w:t>
      </w:r>
      <w:proofErr w:type="spellStart"/>
      <w:r w:rsidRPr="00920F0C">
        <w:rPr>
          <w:b/>
        </w:rPr>
        <w:t>union_c</w:t>
      </w:r>
      <w:proofErr w:type="spellEnd"/>
      <w:r w:rsidRPr="00920F0C">
        <w:rPr>
          <w:b/>
        </w:rPr>
        <w:t>(</w:t>
      </w:r>
      <w:proofErr w:type="gramStart"/>
      <w:r w:rsidRPr="00920F0C">
        <w:rPr>
          <w:b/>
        </w:rPr>
        <w:t>S,C</w:t>
      </w:r>
      <w:proofErr w:type="gramEnd"/>
      <w:r w:rsidRPr="00920F0C">
        <w:rPr>
          <w:b/>
        </w:rPr>
        <w:t>2,C3)</w:t>
      </w:r>
    </w:p>
    <w:p w14:paraId="6F86691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</w:t>
      </w:r>
      <w:proofErr w:type="spellStart"/>
      <w:r w:rsidRPr="00920F0C">
        <w:rPr>
          <w:b/>
        </w:rPr>
        <w:t>walls.pop</w:t>
      </w:r>
      <w:proofErr w:type="spellEnd"/>
      <w:r w:rsidRPr="00920F0C">
        <w:rPr>
          <w:b/>
        </w:rPr>
        <w:t>(d)</w:t>
      </w:r>
    </w:p>
    <w:p w14:paraId="127A6B81" w14:textId="77777777" w:rsidR="00920F0C" w:rsidRPr="00920F0C" w:rsidRDefault="00920F0C" w:rsidP="00920F0C">
      <w:pPr>
        <w:rPr>
          <w:b/>
        </w:rPr>
      </w:pPr>
    </w:p>
    <w:p w14:paraId="7D7AE6BC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def buildMaze3(</w:t>
      </w:r>
      <w:proofErr w:type="gramStart"/>
      <w:r w:rsidRPr="00920F0C">
        <w:rPr>
          <w:b/>
        </w:rPr>
        <w:t>):#</w:t>
      </w:r>
      <w:proofErr w:type="gramEnd"/>
      <w:r w:rsidRPr="00920F0C">
        <w:rPr>
          <w:b/>
        </w:rPr>
        <w:t xml:space="preserve">creates maze using </w:t>
      </w:r>
      <w:proofErr w:type="spellStart"/>
      <w:r w:rsidRPr="00920F0C">
        <w:rPr>
          <w:b/>
        </w:rPr>
        <w:t>union_by_size</w:t>
      </w:r>
      <w:proofErr w:type="spellEnd"/>
    </w:p>
    <w:p w14:paraId="6EF2C74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while </w:t>
      </w:r>
      <w:proofErr w:type="spellStart"/>
      <w:r w:rsidRPr="00920F0C">
        <w:rPr>
          <w:b/>
        </w:rPr>
        <w:t>NumSets</w:t>
      </w:r>
      <w:proofErr w:type="spellEnd"/>
      <w:r w:rsidRPr="00920F0C">
        <w:rPr>
          <w:b/>
        </w:rPr>
        <w:t>(S)&gt;1:</w:t>
      </w:r>
    </w:p>
    <w:p w14:paraId="72D51C34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d = </w:t>
      </w:r>
      <w:proofErr w:type="spellStart"/>
      <w:proofErr w:type="gramStart"/>
      <w:r w:rsidRPr="00920F0C">
        <w:rPr>
          <w:b/>
        </w:rPr>
        <w:t>random.randint</w:t>
      </w:r>
      <w:proofErr w:type="spellEnd"/>
      <w:proofErr w:type="gramEnd"/>
      <w:r w:rsidRPr="00920F0C">
        <w:rPr>
          <w:b/>
        </w:rPr>
        <w:t>(0,len(walls)-1)</w:t>
      </w:r>
    </w:p>
    <w:p w14:paraId="74A7F67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C1=walls[d]</w:t>
      </w:r>
    </w:p>
    <w:p w14:paraId="6AA8267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C2=C1[0]</w:t>
      </w:r>
    </w:p>
    <w:p w14:paraId="4FD9D78A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C3=C1[1]</w:t>
      </w:r>
    </w:p>
    <w:p w14:paraId="732E9735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if 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</w:t>
      </w:r>
      <w:proofErr w:type="gramStart"/>
      <w:r w:rsidRPr="00920F0C">
        <w:rPr>
          <w:b/>
        </w:rPr>
        <w:t>S,C</w:t>
      </w:r>
      <w:proofErr w:type="gramEnd"/>
      <w:r w:rsidRPr="00920F0C">
        <w:rPr>
          <w:b/>
        </w:rPr>
        <w:t>2)!=</w:t>
      </w:r>
      <w:proofErr w:type="spellStart"/>
      <w:r w:rsidRPr="00920F0C">
        <w:rPr>
          <w:b/>
        </w:rPr>
        <w:t>find_c</w:t>
      </w:r>
      <w:proofErr w:type="spellEnd"/>
      <w:r w:rsidRPr="00920F0C">
        <w:rPr>
          <w:b/>
        </w:rPr>
        <w:t>(S,C3):</w:t>
      </w:r>
    </w:p>
    <w:p w14:paraId="5D6BB06E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</w:t>
      </w:r>
      <w:proofErr w:type="spellStart"/>
      <w:r w:rsidRPr="00920F0C">
        <w:rPr>
          <w:b/>
        </w:rPr>
        <w:t>union_by_size</w:t>
      </w:r>
      <w:proofErr w:type="spellEnd"/>
      <w:r w:rsidRPr="00920F0C">
        <w:rPr>
          <w:b/>
        </w:rPr>
        <w:t>(</w:t>
      </w:r>
      <w:proofErr w:type="gramStart"/>
      <w:r w:rsidRPr="00920F0C">
        <w:rPr>
          <w:b/>
        </w:rPr>
        <w:t>S,C</w:t>
      </w:r>
      <w:proofErr w:type="gramEnd"/>
      <w:r w:rsidRPr="00920F0C">
        <w:rPr>
          <w:b/>
        </w:rPr>
        <w:t>2,C3)</w:t>
      </w:r>
    </w:p>
    <w:p w14:paraId="075C669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            </w:t>
      </w:r>
      <w:proofErr w:type="spellStart"/>
      <w:r w:rsidRPr="00920F0C">
        <w:rPr>
          <w:b/>
        </w:rPr>
        <w:t>walls.pop</w:t>
      </w:r>
      <w:proofErr w:type="spellEnd"/>
      <w:r w:rsidRPr="00920F0C">
        <w:rPr>
          <w:b/>
        </w:rPr>
        <w:t>(d)</w:t>
      </w:r>
    </w:p>
    <w:p w14:paraId="7ED9A27F" w14:textId="77777777" w:rsidR="00920F0C" w:rsidRPr="00920F0C" w:rsidRDefault="00920F0C" w:rsidP="00920F0C">
      <w:pPr>
        <w:rPr>
          <w:b/>
        </w:rPr>
      </w:pPr>
    </w:p>
    <w:p w14:paraId="7E3BDFF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#for </w:t>
      </w:r>
      <w:proofErr w:type="spellStart"/>
      <w:r w:rsidRPr="00920F0C">
        <w:rPr>
          <w:b/>
        </w:rPr>
        <w:t>i</w:t>
      </w:r>
      <w:proofErr w:type="spellEnd"/>
      <w:r w:rsidRPr="00920F0C">
        <w:rPr>
          <w:b/>
        </w:rPr>
        <w:t xml:space="preserve"> in range(</w:t>
      </w:r>
      <w:proofErr w:type="spellStart"/>
      <w:r w:rsidRPr="00920F0C">
        <w:rPr>
          <w:b/>
        </w:rPr>
        <w:t>len</w:t>
      </w:r>
      <w:proofErr w:type="spellEnd"/>
      <w:r w:rsidRPr="00920F0C">
        <w:rPr>
          <w:b/>
        </w:rPr>
        <w:t xml:space="preserve">(walls)//2): #Remove 1/2 of the walls </w:t>
      </w:r>
    </w:p>
    <w:p w14:paraId="5A0AF97D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#    d = </w:t>
      </w:r>
      <w:proofErr w:type="spellStart"/>
      <w:proofErr w:type="gramStart"/>
      <w:r w:rsidRPr="00920F0C">
        <w:rPr>
          <w:b/>
        </w:rPr>
        <w:t>random.randint</w:t>
      </w:r>
      <w:proofErr w:type="spellEnd"/>
      <w:proofErr w:type="gramEnd"/>
      <w:r w:rsidRPr="00920F0C">
        <w:rPr>
          <w:b/>
        </w:rPr>
        <w:t>(0,len(walls)-1)</w:t>
      </w:r>
    </w:p>
    <w:p w14:paraId="721221A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#    </w:t>
      </w:r>
      <w:proofErr w:type="gramStart"/>
      <w:r w:rsidRPr="00920F0C">
        <w:rPr>
          <w:b/>
        </w:rPr>
        <w:t>print(</w:t>
      </w:r>
      <w:proofErr w:type="gramEnd"/>
      <w:r w:rsidRPr="00920F0C">
        <w:rPr>
          <w:b/>
        </w:rPr>
        <w:t>'removing wall ',walls[d])</w:t>
      </w:r>
    </w:p>
    <w:p w14:paraId="3CA0E293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 xml:space="preserve">#    </w:t>
      </w:r>
      <w:proofErr w:type="spellStart"/>
      <w:r w:rsidRPr="00920F0C">
        <w:rPr>
          <w:b/>
        </w:rPr>
        <w:t>walls.pop</w:t>
      </w:r>
      <w:proofErr w:type="spellEnd"/>
      <w:r w:rsidRPr="00920F0C">
        <w:rPr>
          <w:b/>
        </w:rPr>
        <w:t>(d)</w:t>
      </w:r>
    </w:p>
    <w:p w14:paraId="0320E72A" w14:textId="77777777" w:rsidR="00920F0C" w:rsidRPr="00920F0C" w:rsidRDefault="00920F0C" w:rsidP="00920F0C">
      <w:pPr>
        <w:rPr>
          <w:b/>
        </w:rPr>
      </w:pPr>
    </w:p>
    <w:p w14:paraId="2050EDDB" w14:textId="77777777" w:rsidR="00920F0C" w:rsidRPr="00920F0C" w:rsidRDefault="00920F0C" w:rsidP="00920F0C">
      <w:pPr>
        <w:rPr>
          <w:b/>
        </w:rPr>
      </w:pPr>
      <w:proofErr w:type="spellStart"/>
      <w:r w:rsidRPr="00920F0C">
        <w:rPr>
          <w:b/>
        </w:rPr>
        <w:t>draw_maze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walls,maze</w:t>
      </w:r>
      <w:proofErr w:type="gramEnd"/>
      <w:r w:rsidRPr="00920F0C">
        <w:rPr>
          <w:b/>
        </w:rPr>
        <w:t>_rows,maze_cols</w:t>
      </w:r>
      <w:proofErr w:type="spellEnd"/>
      <w:r w:rsidRPr="00920F0C">
        <w:rPr>
          <w:b/>
        </w:rPr>
        <w:t xml:space="preserve">) </w:t>
      </w:r>
    </w:p>
    <w:p w14:paraId="5BC1BBDB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print(</w:t>
      </w:r>
      <w:proofErr w:type="spellStart"/>
      <w:r w:rsidRPr="00920F0C">
        <w:rPr>
          <w:b/>
        </w:rPr>
        <w:t>len</w:t>
      </w:r>
      <w:proofErr w:type="spellEnd"/>
      <w:r w:rsidRPr="00920F0C">
        <w:rPr>
          <w:b/>
        </w:rPr>
        <w:t>(walls))</w:t>
      </w:r>
    </w:p>
    <w:p w14:paraId="3250B479" w14:textId="77777777" w:rsidR="00920F0C" w:rsidRPr="00920F0C" w:rsidRDefault="00920F0C" w:rsidP="00920F0C">
      <w:pPr>
        <w:rPr>
          <w:b/>
        </w:rPr>
      </w:pPr>
      <w:proofErr w:type="gramStart"/>
      <w:r w:rsidRPr="00920F0C">
        <w:rPr>
          <w:b/>
        </w:rPr>
        <w:t>print(</w:t>
      </w:r>
      <w:proofErr w:type="spellStart"/>
      <w:proofErr w:type="gramEnd"/>
      <w:r w:rsidRPr="00920F0C">
        <w:rPr>
          <w:b/>
        </w:rPr>
        <w:t>NumSets</w:t>
      </w:r>
      <w:proofErr w:type="spellEnd"/>
      <w:r w:rsidRPr="00920F0C">
        <w:rPr>
          <w:b/>
        </w:rPr>
        <w:t>(S))</w:t>
      </w:r>
    </w:p>
    <w:p w14:paraId="5D285FB8" w14:textId="77777777" w:rsidR="00920F0C" w:rsidRPr="00920F0C" w:rsidRDefault="00920F0C" w:rsidP="00920F0C">
      <w:pPr>
        <w:rPr>
          <w:b/>
        </w:rPr>
      </w:pPr>
    </w:p>
    <w:p w14:paraId="70ED06E8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start=</w:t>
      </w:r>
      <w:proofErr w:type="spellStart"/>
      <w:proofErr w:type="gramStart"/>
      <w:r w:rsidRPr="00920F0C">
        <w:rPr>
          <w:b/>
        </w:rPr>
        <w:t>time.time</w:t>
      </w:r>
      <w:proofErr w:type="spellEnd"/>
      <w:proofErr w:type="gramEnd"/>
      <w:r w:rsidRPr="00920F0C">
        <w:rPr>
          <w:b/>
        </w:rPr>
        <w:t>()</w:t>
      </w:r>
    </w:p>
    <w:p w14:paraId="502EF628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buildMaze1()</w:t>
      </w:r>
    </w:p>
    <w:p w14:paraId="34A62A62" w14:textId="77777777" w:rsidR="00920F0C" w:rsidRPr="00920F0C" w:rsidRDefault="00920F0C" w:rsidP="00920F0C">
      <w:pPr>
        <w:rPr>
          <w:b/>
        </w:rPr>
      </w:pPr>
      <w:proofErr w:type="spellStart"/>
      <w:r w:rsidRPr="00920F0C">
        <w:rPr>
          <w:b/>
        </w:rPr>
        <w:t>draw_maze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walls,maze</w:t>
      </w:r>
      <w:proofErr w:type="gramEnd"/>
      <w:r w:rsidRPr="00920F0C">
        <w:rPr>
          <w:b/>
        </w:rPr>
        <w:t>_rows,maze_cols</w:t>
      </w:r>
      <w:proofErr w:type="spellEnd"/>
      <w:r w:rsidRPr="00920F0C">
        <w:rPr>
          <w:b/>
        </w:rPr>
        <w:t xml:space="preserve">) </w:t>
      </w:r>
    </w:p>
    <w:p w14:paraId="65B4C0E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end=</w:t>
      </w:r>
      <w:proofErr w:type="spellStart"/>
      <w:proofErr w:type="gramStart"/>
      <w:r w:rsidRPr="00920F0C">
        <w:rPr>
          <w:b/>
        </w:rPr>
        <w:t>time.time</w:t>
      </w:r>
      <w:proofErr w:type="spellEnd"/>
      <w:proofErr w:type="gramEnd"/>
      <w:r w:rsidRPr="00920F0C">
        <w:rPr>
          <w:b/>
        </w:rPr>
        <w:t>()</w:t>
      </w:r>
    </w:p>
    <w:p w14:paraId="625831F5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print(end-start)</w:t>
      </w:r>
    </w:p>
    <w:p w14:paraId="6C816303" w14:textId="77777777" w:rsidR="00920F0C" w:rsidRPr="00920F0C" w:rsidRDefault="00920F0C" w:rsidP="00920F0C">
      <w:pPr>
        <w:rPr>
          <w:b/>
        </w:rPr>
      </w:pPr>
    </w:p>
    <w:p w14:paraId="3AC05038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S=</w:t>
      </w:r>
      <w:proofErr w:type="spellStart"/>
      <w:r w:rsidRPr="00920F0C">
        <w:rPr>
          <w:b/>
        </w:rPr>
        <w:t>DisjointSetForest</w:t>
      </w:r>
      <w:proofErr w:type="spellEnd"/>
      <w:r w:rsidRPr="00920F0C">
        <w:rPr>
          <w:b/>
        </w:rPr>
        <w:t>(</w:t>
      </w:r>
      <w:proofErr w:type="spellStart"/>
      <w:r w:rsidRPr="00920F0C">
        <w:rPr>
          <w:b/>
        </w:rPr>
        <w:t>maze_rows</w:t>
      </w:r>
      <w:proofErr w:type="spellEnd"/>
      <w:r w:rsidRPr="00920F0C">
        <w:rPr>
          <w:b/>
        </w:rPr>
        <w:t>*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>)</w:t>
      </w:r>
    </w:p>
    <w:p w14:paraId="7ED23DFF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 xml:space="preserve">walls = </w:t>
      </w:r>
      <w:proofErr w:type="spellStart"/>
      <w:r w:rsidRPr="00920F0C">
        <w:rPr>
          <w:b/>
        </w:rPr>
        <w:t>wall_list</w:t>
      </w:r>
      <w:proofErr w:type="spellEnd"/>
      <w:r w:rsidRPr="00920F0C">
        <w:rPr>
          <w:b/>
        </w:rPr>
        <w:t>(</w:t>
      </w:r>
      <w:proofErr w:type="spellStart"/>
      <w:r w:rsidRPr="00920F0C">
        <w:rPr>
          <w:b/>
        </w:rPr>
        <w:t>maze_</w:t>
      </w:r>
      <w:proofErr w:type="gramStart"/>
      <w:r w:rsidRPr="00920F0C">
        <w:rPr>
          <w:b/>
        </w:rPr>
        <w:t>rows,maze</w:t>
      </w:r>
      <w:proofErr w:type="gramEnd"/>
      <w:r w:rsidRPr="00920F0C">
        <w:rPr>
          <w:b/>
        </w:rPr>
        <w:t>_cols</w:t>
      </w:r>
      <w:proofErr w:type="spellEnd"/>
      <w:r w:rsidRPr="00920F0C">
        <w:rPr>
          <w:b/>
        </w:rPr>
        <w:t>)</w:t>
      </w:r>
    </w:p>
    <w:p w14:paraId="62A14EAE" w14:textId="77777777" w:rsidR="00920F0C" w:rsidRPr="00920F0C" w:rsidRDefault="00920F0C" w:rsidP="00920F0C">
      <w:pPr>
        <w:rPr>
          <w:b/>
        </w:rPr>
      </w:pPr>
    </w:p>
    <w:p w14:paraId="61544A8B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start=</w:t>
      </w:r>
      <w:proofErr w:type="spellStart"/>
      <w:proofErr w:type="gramStart"/>
      <w:r w:rsidRPr="00920F0C">
        <w:rPr>
          <w:b/>
        </w:rPr>
        <w:t>time.time</w:t>
      </w:r>
      <w:proofErr w:type="spellEnd"/>
      <w:proofErr w:type="gramEnd"/>
      <w:r w:rsidRPr="00920F0C">
        <w:rPr>
          <w:b/>
        </w:rPr>
        <w:t>()</w:t>
      </w:r>
    </w:p>
    <w:p w14:paraId="79BC8E75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buildMaze2()</w:t>
      </w:r>
    </w:p>
    <w:p w14:paraId="51B22825" w14:textId="77777777" w:rsidR="00920F0C" w:rsidRPr="00920F0C" w:rsidRDefault="00920F0C" w:rsidP="00920F0C">
      <w:pPr>
        <w:rPr>
          <w:b/>
        </w:rPr>
      </w:pPr>
      <w:proofErr w:type="spellStart"/>
      <w:r w:rsidRPr="00920F0C">
        <w:rPr>
          <w:b/>
        </w:rPr>
        <w:t>draw_maze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walls,maze</w:t>
      </w:r>
      <w:proofErr w:type="gramEnd"/>
      <w:r w:rsidRPr="00920F0C">
        <w:rPr>
          <w:b/>
        </w:rPr>
        <w:t>_rows,maze_cols</w:t>
      </w:r>
      <w:proofErr w:type="spellEnd"/>
      <w:r w:rsidRPr="00920F0C">
        <w:rPr>
          <w:b/>
        </w:rPr>
        <w:t xml:space="preserve">) </w:t>
      </w:r>
    </w:p>
    <w:p w14:paraId="3ABB0735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end=</w:t>
      </w:r>
      <w:proofErr w:type="spellStart"/>
      <w:proofErr w:type="gramStart"/>
      <w:r w:rsidRPr="00920F0C">
        <w:rPr>
          <w:b/>
        </w:rPr>
        <w:t>time.time</w:t>
      </w:r>
      <w:proofErr w:type="spellEnd"/>
      <w:proofErr w:type="gramEnd"/>
      <w:r w:rsidRPr="00920F0C">
        <w:rPr>
          <w:b/>
        </w:rPr>
        <w:t>()</w:t>
      </w:r>
    </w:p>
    <w:p w14:paraId="34104815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print(end-start)</w:t>
      </w:r>
    </w:p>
    <w:p w14:paraId="6FAA2092" w14:textId="77777777" w:rsidR="00920F0C" w:rsidRPr="00920F0C" w:rsidRDefault="00920F0C" w:rsidP="00920F0C">
      <w:pPr>
        <w:rPr>
          <w:b/>
        </w:rPr>
      </w:pPr>
    </w:p>
    <w:p w14:paraId="6CB08429" w14:textId="77777777" w:rsidR="00920F0C" w:rsidRPr="00920F0C" w:rsidRDefault="00920F0C" w:rsidP="00920F0C">
      <w:pPr>
        <w:rPr>
          <w:b/>
        </w:rPr>
      </w:pPr>
    </w:p>
    <w:p w14:paraId="4ACB144D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S=</w:t>
      </w:r>
      <w:proofErr w:type="spellStart"/>
      <w:r w:rsidRPr="00920F0C">
        <w:rPr>
          <w:b/>
        </w:rPr>
        <w:t>DisjointSetForest</w:t>
      </w:r>
      <w:proofErr w:type="spellEnd"/>
      <w:r w:rsidRPr="00920F0C">
        <w:rPr>
          <w:b/>
        </w:rPr>
        <w:t>(</w:t>
      </w:r>
      <w:proofErr w:type="spellStart"/>
      <w:r w:rsidRPr="00920F0C">
        <w:rPr>
          <w:b/>
        </w:rPr>
        <w:t>maze_rows</w:t>
      </w:r>
      <w:proofErr w:type="spellEnd"/>
      <w:r w:rsidRPr="00920F0C">
        <w:rPr>
          <w:b/>
        </w:rPr>
        <w:t>*</w:t>
      </w:r>
      <w:proofErr w:type="spellStart"/>
      <w:r w:rsidRPr="00920F0C">
        <w:rPr>
          <w:b/>
        </w:rPr>
        <w:t>maze_cols</w:t>
      </w:r>
      <w:proofErr w:type="spellEnd"/>
      <w:r w:rsidRPr="00920F0C">
        <w:rPr>
          <w:b/>
        </w:rPr>
        <w:t>)</w:t>
      </w:r>
    </w:p>
    <w:p w14:paraId="6BD6AE1A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lastRenderedPageBreak/>
        <w:t xml:space="preserve">walls = </w:t>
      </w:r>
      <w:proofErr w:type="spellStart"/>
      <w:r w:rsidRPr="00920F0C">
        <w:rPr>
          <w:b/>
        </w:rPr>
        <w:t>wall_list</w:t>
      </w:r>
      <w:proofErr w:type="spellEnd"/>
      <w:r w:rsidRPr="00920F0C">
        <w:rPr>
          <w:b/>
        </w:rPr>
        <w:t>(</w:t>
      </w:r>
      <w:proofErr w:type="spellStart"/>
      <w:r w:rsidRPr="00920F0C">
        <w:rPr>
          <w:b/>
        </w:rPr>
        <w:t>maze_</w:t>
      </w:r>
      <w:proofErr w:type="gramStart"/>
      <w:r w:rsidRPr="00920F0C">
        <w:rPr>
          <w:b/>
        </w:rPr>
        <w:t>rows,maze</w:t>
      </w:r>
      <w:proofErr w:type="gramEnd"/>
      <w:r w:rsidRPr="00920F0C">
        <w:rPr>
          <w:b/>
        </w:rPr>
        <w:t>_cols</w:t>
      </w:r>
      <w:proofErr w:type="spellEnd"/>
      <w:r w:rsidRPr="00920F0C">
        <w:rPr>
          <w:b/>
        </w:rPr>
        <w:t>)</w:t>
      </w:r>
    </w:p>
    <w:p w14:paraId="25E21D5F" w14:textId="77777777" w:rsidR="00920F0C" w:rsidRPr="00920F0C" w:rsidRDefault="00920F0C" w:rsidP="00920F0C">
      <w:pPr>
        <w:rPr>
          <w:b/>
        </w:rPr>
      </w:pPr>
    </w:p>
    <w:p w14:paraId="6E8D9E26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start=</w:t>
      </w:r>
      <w:proofErr w:type="spellStart"/>
      <w:proofErr w:type="gramStart"/>
      <w:r w:rsidRPr="00920F0C">
        <w:rPr>
          <w:b/>
        </w:rPr>
        <w:t>time.time</w:t>
      </w:r>
      <w:proofErr w:type="spellEnd"/>
      <w:proofErr w:type="gramEnd"/>
      <w:r w:rsidRPr="00920F0C">
        <w:rPr>
          <w:b/>
        </w:rPr>
        <w:t>()</w:t>
      </w:r>
    </w:p>
    <w:p w14:paraId="49F91370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buildMaze3()</w:t>
      </w:r>
    </w:p>
    <w:p w14:paraId="736B7E6F" w14:textId="77777777" w:rsidR="00920F0C" w:rsidRPr="00920F0C" w:rsidRDefault="00920F0C" w:rsidP="00920F0C">
      <w:pPr>
        <w:rPr>
          <w:b/>
        </w:rPr>
      </w:pPr>
      <w:proofErr w:type="spellStart"/>
      <w:r w:rsidRPr="00920F0C">
        <w:rPr>
          <w:b/>
        </w:rPr>
        <w:t>draw_maze</w:t>
      </w:r>
      <w:proofErr w:type="spellEnd"/>
      <w:r w:rsidRPr="00920F0C">
        <w:rPr>
          <w:b/>
        </w:rPr>
        <w:t>(</w:t>
      </w:r>
      <w:proofErr w:type="spellStart"/>
      <w:proofErr w:type="gramStart"/>
      <w:r w:rsidRPr="00920F0C">
        <w:rPr>
          <w:b/>
        </w:rPr>
        <w:t>walls,maze</w:t>
      </w:r>
      <w:proofErr w:type="gramEnd"/>
      <w:r w:rsidRPr="00920F0C">
        <w:rPr>
          <w:b/>
        </w:rPr>
        <w:t>_rows,maze_cols</w:t>
      </w:r>
      <w:proofErr w:type="spellEnd"/>
      <w:r w:rsidRPr="00920F0C">
        <w:rPr>
          <w:b/>
        </w:rPr>
        <w:t xml:space="preserve">) </w:t>
      </w:r>
    </w:p>
    <w:p w14:paraId="7DDE64DA" w14:textId="77777777" w:rsidR="00920F0C" w:rsidRPr="00920F0C" w:rsidRDefault="00920F0C" w:rsidP="00920F0C">
      <w:pPr>
        <w:rPr>
          <w:b/>
        </w:rPr>
      </w:pPr>
      <w:r w:rsidRPr="00920F0C">
        <w:rPr>
          <w:b/>
        </w:rPr>
        <w:t>end=</w:t>
      </w:r>
      <w:proofErr w:type="spellStart"/>
      <w:proofErr w:type="gramStart"/>
      <w:r w:rsidRPr="00920F0C">
        <w:rPr>
          <w:b/>
        </w:rPr>
        <w:t>time.time</w:t>
      </w:r>
      <w:proofErr w:type="spellEnd"/>
      <w:proofErr w:type="gramEnd"/>
      <w:r w:rsidRPr="00920F0C">
        <w:rPr>
          <w:b/>
        </w:rPr>
        <w:t>()</w:t>
      </w:r>
    </w:p>
    <w:p w14:paraId="590B7681" w14:textId="57CFFB33" w:rsidR="00920F0C" w:rsidRDefault="00920F0C" w:rsidP="00920F0C">
      <w:pPr>
        <w:rPr>
          <w:b/>
        </w:rPr>
      </w:pPr>
      <w:r w:rsidRPr="00920F0C">
        <w:rPr>
          <w:b/>
        </w:rPr>
        <w:t>print(end-start)</w:t>
      </w:r>
    </w:p>
    <w:p w14:paraId="6ECCE8B9" w14:textId="4B175457" w:rsidR="00DF2703" w:rsidRDefault="00427D8E" w:rsidP="00427D8E">
      <w:pPr>
        <w:rPr>
          <w:b/>
        </w:rPr>
      </w:pPr>
      <w:r w:rsidRPr="00427D8E">
        <w:rPr>
          <w:b/>
        </w:rPr>
        <w:t xml:space="preserve">    </w:t>
      </w:r>
      <w:r w:rsidR="00025F41" w:rsidRPr="00025F41">
        <w:rPr>
          <w:b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class.”</w:t>
      </w:r>
    </w:p>
    <w:p w14:paraId="7155904F" w14:textId="6413BBC3" w:rsidR="00025F41" w:rsidRPr="00DF2703" w:rsidRDefault="00025F41" w:rsidP="00427D8E">
      <w:pPr>
        <w:rPr>
          <w:b/>
        </w:rPr>
      </w:pPr>
      <w:r>
        <w:rPr>
          <w:b/>
        </w:rPr>
        <w:t>Fernando De Santiago</w:t>
      </w:r>
    </w:p>
    <w:sectPr w:rsidR="00025F41" w:rsidRPr="00DF2703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DFC1B" w14:textId="77777777" w:rsidR="00524B5B" w:rsidRDefault="00524B5B">
      <w:pPr>
        <w:spacing w:line="240" w:lineRule="auto"/>
      </w:pPr>
      <w:r>
        <w:separator/>
      </w:r>
    </w:p>
    <w:p w14:paraId="59CD7C70" w14:textId="77777777" w:rsidR="00524B5B" w:rsidRDefault="00524B5B"/>
  </w:endnote>
  <w:endnote w:type="continuationSeparator" w:id="0">
    <w:p w14:paraId="157FE678" w14:textId="77777777" w:rsidR="00524B5B" w:rsidRDefault="00524B5B">
      <w:pPr>
        <w:spacing w:line="240" w:lineRule="auto"/>
      </w:pPr>
      <w:r>
        <w:continuationSeparator/>
      </w:r>
    </w:p>
    <w:p w14:paraId="66B9410A" w14:textId="77777777" w:rsidR="00524B5B" w:rsidRDefault="00524B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23A51" w14:textId="77777777" w:rsidR="00524B5B" w:rsidRDefault="00524B5B">
      <w:pPr>
        <w:spacing w:line="240" w:lineRule="auto"/>
      </w:pPr>
      <w:r>
        <w:separator/>
      </w:r>
    </w:p>
    <w:p w14:paraId="5313FB2F" w14:textId="77777777" w:rsidR="00524B5B" w:rsidRDefault="00524B5B"/>
  </w:footnote>
  <w:footnote w:type="continuationSeparator" w:id="0">
    <w:p w14:paraId="25DEE292" w14:textId="77777777" w:rsidR="00524B5B" w:rsidRDefault="00524B5B">
      <w:pPr>
        <w:spacing w:line="240" w:lineRule="auto"/>
      </w:pPr>
      <w:r>
        <w:continuationSeparator/>
      </w:r>
    </w:p>
    <w:p w14:paraId="72A6B196" w14:textId="77777777" w:rsidR="00524B5B" w:rsidRDefault="00524B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C7CC" w14:textId="1922F0B2" w:rsidR="00E81978" w:rsidRDefault="00524B5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BBFB2E4A24A4FA581E1EC31409F5D9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20F0C">
          <w:rPr>
            <w:rStyle w:val="Strong"/>
          </w:rPr>
          <w:t>Lab 6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4228" w14:textId="172872FD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85071F08384549E1A59B931FB7EC1FC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B4CCA">
          <w:rPr>
            <w:rStyle w:val="Strong"/>
          </w:rPr>
          <w:t xml:space="preserve">Lab </w:t>
        </w:r>
        <w:r w:rsidR="00920F0C">
          <w:rPr>
            <w:rStyle w:val="Strong"/>
          </w:rPr>
          <w:t>6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A"/>
    <w:rsid w:val="00025F41"/>
    <w:rsid w:val="00054F45"/>
    <w:rsid w:val="0009351A"/>
    <w:rsid w:val="000D3F41"/>
    <w:rsid w:val="002C5451"/>
    <w:rsid w:val="00320C9F"/>
    <w:rsid w:val="00355DCA"/>
    <w:rsid w:val="0036636B"/>
    <w:rsid w:val="0040279B"/>
    <w:rsid w:val="00427D8E"/>
    <w:rsid w:val="00456E80"/>
    <w:rsid w:val="00475A4A"/>
    <w:rsid w:val="004D26E7"/>
    <w:rsid w:val="005236C8"/>
    <w:rsid w:val="00524B5B"/>
    <w:rsid w:val="00551A02"/>
    <w:rsid w:val="005534FA"/>
    <w:rsid w:val="00593FEB"/>
    <w:rsid w:val="005D3A03"/>
    <w:rsid w:val="0065440E"/>
    <w:rsid w:val="008002C0"/>
    <w:rsid w:val="0088622D"/>
    <w:rsid w:val="008C5323"/>
    <w:rsid w:val="00920F0C"/>
    <w:rsid w:val="009A6A3B"/>
    <w:rsid w:val="009D396E"/>
    <w:rsid w:val="00A44F3B"/>
    <w:rsid w:val="00A66CD0"/>
    <w:rsid w:val="00AA1D31"/>
    <w:rsid w:val="00B604FA"/>
    <w:rsid w:val="00B823AA"/>
    <w:rsid w:val="00BA45DB"/>
    <w:rsid w:val="00BF4184"/>
    <w:rsid w:val="00C0601E"/>
    <w:rsid w:val="00C31D30"/>
    <w:rsid w:val="00C55B68"/>
    <w:rsid w:val="00CB4508"/>
    <w:rsid w:val="00CB4CCA"/>
    <w:rsid w:val="00CD6E39"/>
    <w:rsid w:val="00CF6E91"/>
    <w:rsid w:val="00D85B68"/>
    <w:rsid w:val="00DF2703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9DEC1"/>
  <w15:chartTrackingRefBased/>
  <w15:docId w15:val="{90BA8EBF-E17B-4675-8146-C1037FDD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4C7F2897F643AD9228D7BDB4AA7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0647D-E921-4CD3-B1A3-CF1ACD7A6B03}"/>
      </w:docPartPr>
      <w:docPartBody>
        <w:p w:rsidR="00B10C28" w:rsidRDefault="00023D2F">
          <w:pPr>
            <w:pStyle w:val="F94C7F2897F643AD9228D7BDB4AA70B2"/>
          </w:pPr>
          <w:r>
            <w:t>[Title Here, up to 12 Words, on One to Two Lines]</w:t>
          </w:r>
        </w:p>
      </w:docPartBody>
    </w:docPart>
    <w:docPart>
      <w:docPartPr>
        <w:name w:val="EBBFB2E4A24A4FA581E1EC31409F5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339E6-991D-4754-B0A3-A061E29DFAED}"/>
      </w:docPartPr>
      <w:docPartBody>
        <w:p w:rsidR="00B10C28" w:rsidRDefault="00023D2F">
          <w:pPr>
            <w:pStyle w:val="EBBFB2E4A24A4FA581E1EC31409F5D91"/>
          </w:pPr>
          <w:r w:rsidRPr="005D3A03">
            <w:t>Figures title:</w:t>
          </w:r>
        </w:p>
      </w:docPartBody>
    </w:docPart>
    <w:docPart>
      <w:docPartPr>
        <w:name w:val="85071F08384549E1A59B931FB7EC1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95D1C-B9D8-41D2-81A7-227085A2A134}"/>
      </w:docPartPr>
      <w:docPartBody>
        <w:p w:rsidR="00B10C28" w:rsidRDefault="00023D2F">
          <w:pPr>
            <w:pStyle w:val="85071F08384549E1A59B931FB7EC1FC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F"/>
    <w:rsid w:val="00007E5C"/>
    <w:rsid w:val="00023D2F"/>
    <w:rsid w:val="00B10C28"/>
    <w:rsid w:val="00B44A35"/>
    <w:rsid w:val="00D2584E"/>
    <w:rsid w:val="00D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4C7F2897F643AD9228D7BDB4AA70B2">
    <w:name w:val="F94C7F2897F643AD9228D7BDB4AA70B2"/>
  </w:style>
  <w:style w:type="paragraph" w:customStyle="1" w:styleId="66C9E6205E3945798F291823884DA7BD">
    <w:name w:val="66C9E6205E3945798F291823884DA7BD"/>
  </w:style>
  <w:style w:type="paragraph" w:customStyle="1" w:styleId="42804851BB8B44F8A1F093DA5DF7B4B4">
    <w:name w:val="42804851BB8B44F8A1F093DA5DF7B4B4"/>
  </w:style>
  <w:style w:type="paragraph" w:customStyle="1" w:styleId="CAD9D7F8037A455A983AC7C7C3C3DA40">
    <w:name w:val="CAD9D7F8037A455A983AC7C7C3C3DA40"/>
  </w:style>
  <w:style w:type="paragraph" w:customStyle="1" w:styleId="95A244DE6208474885DC23D0F0554F14">
    <w:name w:val="95A244DE6208474885DC23D0F0554F14"/>
  </w:style>
  <w:style w:type="paragraph" w:customStyle="1" w:styleId="0A0932DFB8F84F2295A1C57644E90AB3">
    <w:name w:val="0A0932DFB8F84F2295A1C57644E90AB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264804268A342BA82D51E3FD34054C2">
    <w:name w:val="D264804268A342BA82D51E3FD34054C2"/>
  </w:style>
  <w:style w:type="paragraph" w:customStyle="1" w:styleId="8ABEF46999A543D4B017A998264D5067">
    <w:name w:val="8ABEF46999A543D4B017A998264D5067"/>
  </w:style>
  <w:style w:type="paragraph" w:customStyle="1" w:styleId="5F5DDB6B40F945C5ACA46B08E8C81791">
    <w:name w:val="5F5DDB6B40F945C5ACA46B08E8C81791"/>
  </w:style>
  <w:style w:type="paragraph" w:customStyle="1" w:styleId="A57354E0F12D4100BAAD8C06FC2EF7EC">
    <w:name w:val="A57354E0F12D4100BAAD8C06FC2EF7EC"/>
  </w:style>
  <w:style w:type="paragraph" w:customStyle="1" w:styleId="7607FA8CB73442FE916DFB2BCD6D148B">
    <w:name w:val="7607FA8CB73442FE916DFB2BCD6D148B"/>
  </w:style>
  <w:style w:type="paragraph" w:customStyle="1" w:styleId="F46DAD07AF164F4A859AEA2A078A2BAC">
    <w:name w:val="F46DAD07AF164F4A859AEA2A078A2BAC"/>
  </w:style>
  <w:style w:type="paragraph" w:customStyle="1" w:styleId="66ABAAF0C1F64A028A8A46BD58260912">
    <w:name w:val="66ABAAF0C1F64A028A8A46BD58260912"/>
  </w:style>
  <w:style w:type="paragraph" w:customStyle="1" w:styleId="4DF83C75B9A6438EBF3626B87979F64D">
    <w:name w:val="4DF83C75B9A6438EBF3626B87979F64D"/>
  </w:style>
  <w:style w:type="paragraph" w:customStyle="1" w:styleId="D2AF4FCA7B5F4772BC7DD9A071203C8C">
    <w:name w:val="D2AF4FCA7B5F4772BC7DD9A071203C8C"/>
  </w:style>
  <w:style w:type="paragraph" w:customStyle="1" w:styleId="ECB0300195A249A2933E1A4A83DE7D66">
    <w:name w:val="ECB0300195A249A2933E1A4A83DE7D66"/>
  </w:style>
  <w:style w:type="paragraph" w:customStyle="1" w:styleId="5AF83AFC98AD43738C234E30040266E4">
    <w:name w:val="5AF83AFC98AD43738C234E30040266E4"/>
  </w:style>
  <w:style w:type="paragraph" w:customStyle="1" w:styleId="6C1B481058A7445F92DFABF1E7F4F1C2">
    <w:name w:val="6C1B481058A7445F92DFABF1E7F4F1C2"/>
  </w:style>
  <w:style w:type="paragraph" w:customStyle="1" w:styleId="5EA8C210DE624C86853074F056B22D55">
    <w:name w:val="5EA8C210DE624C86853074F056B22D55"/>
  </w:style>
  <w:style w:type="paragraph" w:customStyle="1" w:styleId="AAC392B0148543F6A4C853495A76337E">
    <w:name w:val="AAC392B0148543F6A4C853495A76337E"/>
  </w:style>
  <w:style w:type="paragraph" w:customStyle="1" w:styleId="CAAC29DB86F64C68A5DD75F23FB53EBB">
    <w:name w:val="CAAC29DB86F64C68A5DD75F23FB53EBB"/>
  </w:style>
  <w:style w:type="paragraph" w:customStyle="1" w:styleId="EE7B623956764C96A7CB3EF65FA1DAC7">
    <w:name w:val="EE7B623956764C96A7CB3EF65FA1DAC7"/>
  </w:style>
  <w:style w:type="paragraph" w:customStyle="1" w:styleId="F4B81DFBBEB94B5781398B8F91A6F480">
    <w:name w:val="F4B81DFBBEB94B5781398B8F91A6F480"/>
  </w:style>
  <w:style w:type="paragraph" w:customStyle="1" w:styleId="F48B4920078E44419762EF12A19C74AC">
    <w:name w:val="F48B4920078E44419762EF12A19C74AC"/>
  </w:style>
  <w:style w:type="paragraph" w:customStyle="1" w:styleId="872D0993930246EFA3F268DC20CADC78">
    <w:name w:val="872D0993930246EFA3F268DC20CADC78"/>
  </w:style>
  <w:style w:type="paragraph" w:customStyle="1" w:styleId="F9E29848DF824C82B16BC0069EA1A22C">
    <w:name w:val="F9E29848DF824C82B16BC0069EA1A22C"/>
  </w:style>
  <w:style w:type="paragraph" w:customStyle="1" w:styleId="8D950BB3AD32472B907D35BB55E5225B">
    <w:name w:val="8D950BB3AD32472B907D35BB55E5225B"/>
  </w:style>
  <w:style w:type="paragraph" w:customStyle="1" w:styleId="4429CC204641499594AE6BDA25DB83D9">
    <w:name w:val="4429CC204641499594AE6BDA25DB83D9"/>
  </w:style>
  <w:style w:type="paragraph" w:customStyle="1" w:styleId="BCFD1FF42AC6487293DB4FEAD00B21F7">
    <w:name w:val="BCFD1FF42AC6487293DB4FEAD00B21F7"/>
  </w:style>
  <w:style w:type="paragraph" w:customStyle="1" w:styleId="18D338225E3F465C94890BFE6AD32BB1">
    <w:name w:val="18D338225E3F465C94890BFE6AD32BB1"/>
  </w:style>
  <w:style w:type="paragraph" w:customStyle="1" w:styleId="7878FE7981D844638CECBE18C4EB807F">
    <w:name w:val="7878FE7981D844638CECBE18C4EB807F"/>
  </w:style>
  <w:style w:type="paragraph" w:customStyle="1" w:styleId="FD701F9475F845969807EA023F0F7BCF">
    <w:name w:val="FD701F9475F845969807EA023F0F7BCF"/>
  </w:style>
  <w:style w:type="paragraph" w:customStyle="1" w:styleId="4CA06EB3FCE04AA1ABAA3953B8163EA9">
    <w:name w:val="4CA06EB3FCE04AA1ABAA3953B8163EA9"/>
  </w:style>
  <w:style w:type="paragraph" w:customStyle="1" w:styleId="5A2E3915D7A4483BAD38C16A698EE314">
    <w:name w:val="5A2E3915D7A4483BAD38C16A698EE314"/>
  </w:style>
  <w:style w:type="paragraph" w:customStyle="1" w:styleId="BC3B285B9FA148CDB2A575E8193C3314">
    <w:name w:val="BC3B285B9FA148CDB2A575E8193C3314"/>
  </w:style>
  <w:style w:type="paragraph" w:customStyle="1" w:styleId="9CFD1771DC92483486861A5C88E3BED2">
    <w:name w:val="9CFD1771DC92483486861A5C88E3BED2"/>
  </w:style>
  <w:style w:type="paragraph" w:customStyle="1" w:styleId="0A80738F33D84B9198B542A05A98C6B1">
    <w:name w:val="0A80738F33D84B9198B542A05A98C6B1"/>
  </w:style>
  <w:style w:type="paragraph" w:customStyle="1" w:styleId="0FD12AF15F9349B7BD114417C235089B">
    <w:name w:val="0FD12AF15F9349B7BD114417C235089B"/>
  </w:style>
  <w:style w:type="paragraph" w:customStyle="1" w:styleId="2BC82FA435E647828A0BBE968137DD4D">
    <w:name w:val="2BC82FA435E647828A0BBE968137DD4D"/>
  </w:style>
  <w:style w:type="paragraph" w:customStyle="1" w:styleId="49EF8C39C31D43DC99B1274C41978F7C">
    <w:name w:val="49EF8C39C31D43DC99B1274C41978F7C"/>
  </w:style>
  <w:style w:type="paragraph" w:customStyle="1" w:styleId="BF571A59731C4507A1C07E88A05A8FD0">
    <w:name w:val="BF571A59731C4507A1C07E88A05A8FD0"/>
  </w:style>
  <w:style w:type="paragraph" w:customStyle="1" w:styleId="11970FAABD5149E6B17298C9DA5B9808">
    <w:name w:val="11970FAABD5149E6B17298C9DA5B9808"/>
  </w:style>
  <w:style w:type="paragraph" w:customStyle="1" w:styleId="4368EA0618D34B0B91E9FF1B6E9DC7DD">
    <w:name w:val="4368EA0618D34B0B91E9FF1B6E9DC7DD"/>
  </w:style>
  <w:style w:type="paragraph" w:customStyle="1" w:styleId="D27A056F0A2045429AD06436B814B067">
    <w:name w:val="D27A056F0A2045429AD06436B814B067"/>
  </w:style>
  <w:style w:type="paragraph" w:customStyle="1" w:styleId="C83C1057EF854326935CB69E1676A85A">
    <w:name w:val="C83C1057EF854326935CB69E1676A85A"/>
  </w:style>
  <w:style w:type="paragraph" w:customStyle="1" w:styleId="C95C5648CB16463C978C46BCF7DDD89B">
    <w:name w:val="C95C5648CB16463C978C46BCF7DDD89B"/>
  </w:style>
  <w:style w:type="paragraph" w:customStyle="1" w:styleId="E00570846C044D8EAE93DE54EA91987E">
    <w:name w:val="E00570846C044D8EAE93DE54EA91987E"/>
  </w:style>
  <w:style w:type="paragraph" w:customStyle="1" w:styleId="64715B4BDCCB449BA1EDDA92CCC761DB">
    <w:name w:val="64715B4BDCCB449BA1EDDA92CCC761DB"/>
  </w:style>
  <w:style w:type="paragraph" w:customStyle="1" w:styleId="A5385685474B4D61ACB3DC91EC1FB8A1">
    <w:name w:val="A5385685474B4D61ACB3DC91EC1FB8A1"/>
  </w:style>
  <w:style w:type="paragraph" w:customStyle="1" w:styleId="82EDA60943D54FE1AC0CFB65D823079A">
    <w:name w:val="82EDA60943D54FE1AC0CFB65D823079A"/>
  </w:style>
  <w:style w:type="paragraph" w:customStyle="1" w:styleId="AF8A02FC6C3F41EF8FB1FF89DC1CF1BE">
    <w:name w:val="AF8A02FC6C3F41EF8FB1FF89DC1CF1BE"/>
  </w:style>
  <w:style w:type="paragraph" w:customStyle="1" w:styleId="329A275762F84093AC57794EF25CC925">
    <w:name w:val="329A275762F84093AC57794EF25CC925"/>
  </w:style>
  <w:style w:type="paragraph" w:customStyle="1" w:styleId="5BE23682F45740218EB364BC18C1579F">
    <w:name w:val="5BE23682F45740218EB364BC18C1579F"/>
  </w:style>
  <w:style w:type="paragraph" w:customStyle="1" w:styleId="1D7C9F2AAE05457AAB5AB89EC877585E">
    <w:name w:val="1D7C9F2AAE05457AAB5AB89EC877585E"/>
  </w:style>
  <w:style w:type="paragraph" w:customStyle="1" w:styleId="DCCBFB815BA74E8289339298D8C57BB8">
    <w:name w:val="DCCBFB815BA74E8289339298D8C57BB8"/>
  </w:style>
  <w:style w:type="paragraph" w:customStyle="1" w:styleId="9A91745094AC4AFCBE0C23F1D9C01DCF">
    <w:name w:val="9A91745094AC4AFCBE0C23F1D9C01DCF"/>
  </w:style>
  <w:style w:type="paragraph" w:customStyle="1" w:styleId="2D1A6D8395404C6D836B583DA6DB5587">
    <w:name w:val="2D1A6D8395404C6D836B583DA6DB5587"/>
  </w:style>
  <w:style w:type="paragraph" w:customStyle="1" w:styleId="7A9D19B0313A4A31A94E8C3D0DD51941">
    <w:name w:val="7A9D19B0313A4A31A94E8C3D0DD51941"/>
  </w:style>
  <w:style w:type="paragraph" w:customStyle="1" w:styleId="CF8BF5F9850545C09C5127BD5EBA52F8">
    <w:name w:val="CF8BF5F9850545C09C5127BD5EBA52F8"/>
  </w:style>
  <w:style w:type="paragraph" w:customStyle="1" w:styleId="436DC3DEC7D645BF894DD3BDA973F450">
    <w:name w:val="436DC3DEC7D645BF894DD3BDA973F450"/>
  </w:style>
  <w:style w:type="paragraph" w:customStyle="1" w:styleId="4514CEF5E07D4FA0BFC5A65948F0AF52">
    <w:name w:val="4514CEF5E07D4FA0BFC5A65948F0AF52"/>
  </w:style>
  <w:style w:type="paragraph" w:customStyle="1" w:styleId="EBBFB2E4A24A4FA581E1EC31409F5D91">
    <w:name w:val="EBBFB2E4A24A4FA581E1EC31409F5D91"/>
  </w:style>
  <w:style w:type="paragraph" w:customStyle="1" w:styleId="85071F08384549E1A59B931FB7EC1FC8">
    <w:name w:val="85071F08384549E1A59B931FB7EC1F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6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F8A99B-42F8-4B18-A64E-769348B0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75</TotalTime>
  <Pages>13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subject/>
  <dc:creator>Fernando</dc:creator>
  <cp:keywords/>
  <dc:description/>
  <cp:lastModifiedBy>Desantiago, Fernando</cp:lastModifiedBy>
  <cp:revision>4</cp:revision>
  <dcterms:created xsi:type="dcterms:W3CDTF">2019-04-15T02:30:00Z</dcterms:created>
  <dcterms:modified xsi:type="dcterms:W3CDTF">2019-04-17T03:45:00Z</dcterms:modified>
</cp:coreProperties>
</file>