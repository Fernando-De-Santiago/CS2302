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6B4FE" w14:textId="05A59E99" w:rsidR="00E81978" w:rsidRDefault="007F7135">
      <w:pPr>
        <w:pStyle w:val="Title"/>
      </w:pPr>
      <w:sdt>
        <w:sdtPr>
          <w:alias w:val="Title:"/>
          <w:tag w:val="Title:"/>
          <w:id w:val="726351117"/>
          <w:placeholder>
            <w:docPart w:val="F94C7F2897F643AD9228D7BDB4AA70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B4CCA">
            <w:t xml:space="preserve">Lab </w:t>
          </w:r>
          <w:r w:rsidR="00496EFC">
            <w:t>7</w:t>
          </w:r>
        </w:sdtContent>
      </w:sdt>
    </w:p>
    <w:p w14:paraId="126A5875" w14:textId="1666815B" w:rsidR="00B823AA" w:rsidRDefault="00CB4CCA" w:rsidP="00B823AA">
      <w:pPr>
        <w:pStyle w:val="Title2"/>
      </w:pPr>
      <w:r>
        <w:t>Fernando De Santiago</w:t>
      </w:r>
    </w:p>
    <w:p w14:paraId="14D02E5D" w14:textId="2C49CA5A" w:rsidR="00E81978" w:rsidRDefault="00CB4CCA" w:rsidP="00B823AA">
      <w:pPr>
        <w:pStyle w:val="Title2"/>
      </w:pPr>
      <w:r>
        <w:t>University of Texas at El Paso</w:t>
      </w:r>
    </w:p>
    <w:p w14:paraId="118F5F8F" w14:textId="3A366260" w:rsidR="00E81978" w:rsidRDefault="00E81978">
      <w:pPr>
        <w:pStyle w:val="Title"/>
      </w:pPr>
    </w:p>
    <w:p w14:paraId="4451A626" w14:textId="15022818" w:rsidR="00E81978" w:rsidRDefault="00E81978" w:rsidP="00B823AA">
      <w:pPr>
        <w:pStyle w:val="Title2"/>
      </w:pPr>
    </w:p>
    <w:p w14:paraId="54B6C03F" w14:textId="2F7E2BFF" w:rsidR="00E81978" w:rsidRPr="00920F0C" w:rsidRDefault="00CB4CCA" w:rsidP="00CB4CCA">
      <w:pPr>
        <w:pStyle w:val="SectionTitle"/>
        <w:ind w:left="3600" w:firstLine="720"/>
        <w:jc w:val="left"/>
        <w:rPr>
          <w:b/>
        </w:rPr>
      </w:pPr>
      <w:r w:rsidRPr="00920F0C">
        <w:rPr>
          <w:b/>
        </w:rPr>
        <w:lastRenderedPageBreak/>
        <w:t>Introduction</w:t>
      </w:r>
    </w:p>
    <w:p w14:paraId="05E2FAC3" w14:textId="3848A635" w:rsidR="00456E80" w:rsidRDefault="00CB4CCA" w:rsidP="00456E80">
      <w:r>
        <w:t xml:space="preserve"> </w:t>
      </w:r>
      <w:r w:rsidR="00456E80">
        <w:t>Th</w:t>
      </w:r>
      <w:r w:rsidR="00920F0C">
        <w:t xml:space="preserve">e purpose of this lab was to </w:t>
      </w:r>
      <w:r w:rsidR="00496EFC">
        <w:t xml:space="preserve">use breadth first search as queue, depth first search as stack, and depth first search as recursion to solve a maze if possible when told how many walls to delete and draw the solution if possible. </w:t>
      </w:r>
    </w:p>
    <w:p w14:paraId="73295455" w14:textId="0B6BC722" w:rsidR="00E81978" w:rsidRDefault="00456E80" w:rsidP="00496EFC">
      <w:pPr>
        <w:pStyle w:val="Heading1"/>
        <w:ind w:firstLine="720"/>
      </w:pPr>
      <w:r>
        <w:t>Requirement 1</w:t>
      </w:r>
    </w:p>
    <w:p w14:paraId="04F58ED7" w14:textId="2B3AE1F3" w:rsidR="0009351A" w:rsidRDefault="00496EFC" w:rsidP="007C241F">
      <w:r>
        <w:t xml:space="preserve">The first requirement </w:t>
      </w:r>
      <w:r w:rsidR="00464F61">
        <w:t xml:space="preserve">was to show the user how many states there are and asking them to input how many walls they would like removed. Depending on how many walls they want removed it will lead to 1 of 3 possible options. The first option is if the number of walls it wants removed is less than the number of cells minus 1, then it will print that a path is not guaranteed to exist. The second is if the number of walls it wants removed is equal to the number of cells minus 1, and it says there is only one path. And the last option is if they remove more walls than cells minus 1, where it says there might be more than one possible path. </w:t>
      </w:r>
    </w:p>
    <w:p w14:paraId="6CD0CA82" w14:textId="3C9FA4E1" w:rsidR="00E81978" w:rsidRDefault="009D396E" w:rsidP="007C241F">
      <w:pPr>
        <w:rPr>
          <w:b/>
        </w:rPr>
      </w:pPr>
      <w:r>
        <w:tab/>
      </w:r>
      <w:r>
        <w:tab/>
      </w:r>
      <w:r>
        <w:tab/>
      </w:r>
      <w:r>
        <w:tab/>
        <w:t xml:space="preserve">  </w:t>
      </w:r>
      <w:r w:rsidR="00920F0C">
        <w:t xml:space="preserve">   </w:t>
      </w:r>
      <w:r>
        <w:t xml:space="preserve">  </w:t>
      </w:r>
      <w:r w:rsidR="007C241F">
        <w:tab/>
      </w:r>
      <w:r w:rsidR="007C241F" w:rsidRPr="007C241F">
        <w:rPr>
          <w:b/>
        </w:rPr>
        <w:t>Requirement 2</w:t>
      </w:r>
    </w:p>
    <w:p w14:paraId="538529C6" w14:textId="739E37A6" w:rsidR="007C241F" w:rsidRDefault="007C241F" w:rsidP="007C241F">
      <w:r>
        <w:t xml:space="preserve">The second requirement was to create and adjacency list from the walls removed that will lead to the destination which is out upper </w:t>
      </w:r>
      <w:r w:rsidR="00523644">
        <w:t>right-hand</w:t>
      </w:r>
      <w:r>
        <w:t xml:space="preserve"> corner.</w:t>
      </w:r>
      <w:r w:rsidR="00523644">
        <w:t xml:space="preserve"> This was the easiest one to do </w:t>
      </w:r>
      <w:proofErr w:type="gramStart"/>
      <w:r w:rsidR="00523644">
        <w:t>cause</w:t>
      </w:r>
      <w:proofErr w:type="gramEnd"/>
      <w:r w:rsidR="00523644">
        <w:t xml:space="preserve"> we were given a model previously and so I decided to use that model.</w:t>
      </w:r>
    </w:p>
    <w:p w14:paraId="17C9D6DD" w14:textId="6DD5A0D2" w:rsidR="00523644" w:rsidRDefault="00523644" w:rsidP="007C241F">
      <w:pPr>
        <w:rPr>
          <w:b/>
        </w:rPr>
      </w:pPr>
      <w:r>
        <w:tab/>
      </w:r>
      <w:r>
        <w:tab/>
      </w:r>
      <w:r>
        <w:tab/>
      </w:r>
      <w:r>
        <w:tab/>
      </w:r>
      <w:r>
        <w:tab/>
      </w:r>
      <w:r w:rsidRPr="00523644">
        <w:rPr>
          <w:b/>
        </w:rPr>
        <w:t>Requirement 3</w:t>
      </w:r>
    </w:p>
    <w:p w14:paraId="5543998C" w14:textId="417A2018" w:rsidR="005D705D" w:rsidRDefault="006E5DC2" w:rsidP="005D705D">
      <w:r>
        <w:t xml:space="preserve">The last requirement had me building 3 methods which are Breadth first search using a queue, Depth first search using stack, and Depth first search using recursion. </w:t>
      </w:r>
      <w:r w:rsidR="005D705D">
        <w:t xml:space="preserve">The first method is breadth first search which takes in 3 parameters: 1. Is Adjacency list, 2. Is the starting point and last is the goal. We start by initializing a queue that is a list of lists that uses the starting point and what is connected to it. I then initialize </w:t>
      </w:r>
      <w:proofErr w:type="spellStart"/>
      <w:proofErr w:type="gramStart"/>
      <w:r w:rsidR="005D705D">
        <w:t>a</w:t>
      </w:r>
      <w:proofErr w:type="spellEnd"/>
      <w:proofErr w:type="gramEnd"/>
      <w:r w:rsidR="005D705D">
        <w:t xml:space="preserve"> empty set. We then create a while loop that states while the queue is not empty then it will do the </w:t>
      </w:r>
      <w:r w:rsidR="00CF7393">
        <w:t xml:space="preserve">following. It will pop the first value of the queue and </w:t>
      </w:r>
      <w:r w:rsidR="00CF7393">
        <w:lastRenderedPageBreak/>
        <w:t xml:space="preserve">insert it into 2 variables called vertex and path. We then reach out first conditional that if the vertex has not been in the set then it will check another conditional that checks if the vertex is the goal if it is then will the path. Inside the first conditional we then will add the vertex to the set and enter the last for loop that will go on while there is something in the graph[vertex] and inside it will append the next element and the path plus the next element into the queue. Depth first search is the same way only that you replace the queue with a stack. For the last method of depth first search recursive it takes in 3 to 4 parameters which are the adjacency list, starting point, goal and the path which if not defined is empty. We start by initializing </w:t>
      </w:r>
      <w:r w:rsidR="00AF0B3B">
        <w:t xml:space="preserve">path equal to path to [start]. I then created a variable called checker that is initialized to true. We then reach our first conditional which checks if the last item in the path is the same as the goal if it isn’t then it goes into a for loop that goes on while I </w:t>
      </w:r>
      <w:proofErr w:type="gramStart"/>
      <w:r w:rsidR="00AF0B3B">
        <w:t>is</w:t>
      </w:r>
      <w:proofErr w:type="gramEnd"/>
      <w:r w:rsidR="00AF0B3B">
        <w:t xml:space="preserve"> in adjacency of start. Then we have </w:t>
      </w:r>
      <w:proofErr w:type="gramStart"/>
      <w:r w:rsidR="00AF0B3B">
        <w:t>a another</w:t>
      </w:r>
      <w:proofErr w:type="gramEnd"/>
      <w:r w:rsidR="00AF0B3B">
        <w:t xml:space="preserve"> conditional that checks if the starting number is equal to the goal. If it is then it will turn the checker into false and return the path. Else it will go to the next conditional that check while I is not in path and checker is not false then path will be equal to the recursive call of the method and then inside this if it goes to another conditional that will check if the last thing in the path is the goal then it will return the path else it will pop the way it took if it backtracks and at the end will return the path.</w:t>
      </w:r>
    </w:p>
    <w:p w14:paraId="052DFF4E" w14:textId="0376DA9F" w:rsidR="00AF0B3B" w:rsidRDefault="00AF0B3B" w:rsidP="005D705D">
      <w:r>
        <w:tab/>
      </w:r>
      <w:r>
        <w:tab/>
      </w:r>
      <w:r>
        <w:tab/>
      </w:r>
      <w:r>
        <w:tab/>
        <w:t>Graphs</w:t>
      </w:r>
    </w:p>
    <w:p w14:paraId="01ADB74B" w14:textId="429CF4FF" w:rsidR="00BC78C0" w:rsidRDefault="00BC78C0" w:rsidP="005D705D">
      <w:r>
        <w:rPr>
          <w:noProof/>
        </w:rPr>
        <w:lastRenderedPageBreak/>
        <w:drawing>
          <wp:inline distT="0" distB="0" distL="0" distR="0" wp14:anchorId="68A823CC" wp14:editId="1572305D">
            <wp:extent cx="458152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2667000"/>
                    </a:xfrm>
                    <a:prstGeom prst="rect">
                      <a:avLst/>
                    </a:prstGeom>
                  </pic:spPr>
                </pic:pic>
              </a:graphicData>
            </a:graphic>
          </wp:inline>
        </w:drawing>
      </w:r>
    </w:p>
    <w:p w14:paraId="1A6FAF9C" w14:textId="73BCC0AB" w:rsidR="00DA25B8" w:rsidRDefault="00DA25B8" w:rsidP="005D705D">
      <w:r>
        <w:rPr>
          <w:noProof/>
        </w:rPr>
        <w:drawing>
          <wp:inline distT="0" distB="0" distL="0" distR="0" wp14:anchorId="2365DC4B" wp14:editId="15C0F959">
            <wp:extent cx="43243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2571750"/>
                    </a:xfrm>
                    <a:prstGeom prst="rect">
                      <a:avLst/>
                    </a:prstGeom>
                  </pic:spPr>
                </pic:pic>
              </a:graphicData>
            </a:graphic>
          </wp:inline>
        </w:drawing>
      </w:r>
    </w:p>
    <w:p w14:paraId="2B384FB1" w14:textId="31E8AEA2" w:rsidR="00DA25B8" w:rsidRDefault="00DA25B8" w:rsidP="005D705D">
      <w:r>
        <w:rPr>
          <w:noProof/>
        </w:rPr>
        <w:lastRenderedPageBreak/>
        <w:drawing>
          <wp:inline distT="0" distB="0" distL="0" distR="0" wp14:anchorId="68A851FD" wp14:editId="1C5E4E0C">
            <wp:extent cx="441960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2638425"/>
                    </a:xfrm>
                    <a:prstGeom prst="rect">
                      <a:avLst/>
                    </a:prstGeom>
                  </pic:spPr>
                </pic:pic>
              </a:graphicData>
            </a:graphic>
          </wp:inline>
        </w:drawing>
      </w:r>
    </w:p>
    <w:p w14:paraId="46804CBA" w14:textId="2264EF7C" w:rsidR="00DA25B8" w:rsidRDefault="00DA25B8" w:rsidP="005D705D">
      <w:r>
        <w:rPr>
          <w:noProof/>
        </w:rPr>
        <w:drawing>
          <wp:inline distT="0" distB="0" distL="0" distR="0" wp14:anchorId="1A071DB6" wp14:editId="1E0B8B10">
            <wp:extent cx="24574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752475"/>
                    </a:xfrm>
                    <a:prstGeom prst="rect">
                      <a:avLst/>
                    </a:prstGeom>
                  </pic:spPr>
                </pic:pic>
              </a:graphicData>
            </a:graphic>
          </wp:inline>
        </w:drawing>
      </w:r>
    </w:p>
    <w:p w14:paraId="1544257E" w14:textId="55EE560E" w:rsidR="00DA25B8" w:rsidRDefault="00DA25B8" w:rsidP="005D705D">
      <w:r>
        <w:rPr>
          <w:noProof/>
        </w:rPr>
        <w:drawing>
          <wp:inline distT="0" distB="0" distL="0" distR="0" wp14:anchorId="23CFB7A1" wp14:editId="3D6BFBB8">
            <wp:extent cx="5943600" cy="946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46785"/>
                    </a:xfrm>
                    <a:prstGeom prst="rect">
                      <a:avLst/>
                    </a:prstGeom>
                  </pic:spPr>
                </pic:pic>
              </a:graphicData>
            </a:graphic>
          </wp:inline>
        </w:drawing>
      </w:r>
      <w:r>
        <w:rPr>
          <w:noProof/>
        </w:rPr>
        <w:drawing>
          <wp:inline distT="0" distB="0" distL="0" distR="0" wp14:anchorId="1E3FAAED" wp14:editId="37125908">
            <wp:extent cx="5943600" cy="871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71855"/>
                    </a:xfrm>
                    <a:prstGeom prst="rect">
                      <a:avLst/>
                    </a:prstGeom>
                  </pic:spPr>
                </pic:pic>
              </a:graphicData>
            </a:graphic>
          </wp:inline>
        </w:drawing>
      </w:r>
    </w:p>
    <w:p w14:paraId="3368423C" w14:textId="14F98CDE" w:rsidR="00DA25B8" w:rsidRDefault="00DA25B8" w:rsidP="005D705D">
      <w:r>
        <w:rPr>
          <w:noProof/>
        </w:rPr>
        <w:drawing>
          <wp:inline distT="0" distB="0" distL="0" distR="0" wp14:anchorId="73DB7FBE" wp14:editId="2A65E98C">
            <wp:extent cx="5943600" cy="906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06145"/>
                    </a:xfrm>
                    <a:prstGeom prst="rect">
                      <a:avLst/>
                    </a:prstGeom>
                  </pic:spPr>
                </pic:pic>
              </a:graphicData>
            </a:graphic>
          </wp:inline>
        </w:drawing>
      </w:r>
    </w:p>
    <w:p w14:paraId="5334E68B" w14:textId="27FD9C68" w:rsidR="00AF0B3B" w:rsidRDefault="00DA25B8" w:rsidP="00DA25B8">
      <w:r>
        <w:rPr>
          <w:noProof/>
        </w:rPr>
        <w:lastRenderedPageBreak/>
        <w:drawing>
          <wp:inline distT="0" distB="0" distL="0" distR="0" wp14:anchorId="4D1138C0" wp14:editId="28BB0680">
            <wp:extent cx="522922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3848100"/>
                    </a:xfrm>
                    <a:prstGeom prst="rect">
                      <a:avLst/>
                    </a:prstGeom>
                  </pic:spPr>
                </pic:pic>
              </a:graphicData>
            </a:graphic>
          </wp:inline>
        </w:drawing>
      </w:r>
    </w:p>
    <w:p w14:paraId="4766122E" w14:textId="42050AA0" w:rsidR="00DA25B8" w:rsidRDefault="00DA25B8" w:rsidP="00DA25B8">
      <w:pPr>
        <w:rPr>
          <w:b/>
        </w:rPr>
      </w:pPr>
      <w:r>
        <w:tab/>
      </w:r>
      <w:r>
        <w:tab/>
      </w:r>
      <w:r>
        <w:tab/>
      </w:r>
      <w:r>
        <w:tab/>
      </w:r>
      <w:r>
        <w:tab/>
      </w:r>
      <w:r w:rsidRPr="00DA25B8">
        <w:rPr>
          <w:b/>
        </w:rPr>
        <w:t>Conclusion</w:t>
      </w:r>
    </w:p>
    <w:p w14:paraId="56757151" w14:textId="0683A286" w:rsidR="00DA25B8" w:rsidRPr="00DA25B8" w:rsidRDefault="00DA25B8" w:rsidP="00DA25B8">
      <w:r>
        <w:rPr>
          <w:b/>
        </w:rPr>
        <w:tab/>
      </w:r>
      <w:r>
        <w:t xml:space="preserve">In conclusion I learned how to navigate an adjacency list to create a breadth first search and a depth first search. </w:t>
      </w:r>
      <w:proofErr w:type="gramStart"/>
      <w:r>
        <w:t>Personally</w:t>
      </w:r>
      <w:proofErr w:type="gramEnd"/>
      <w:r>
        <w:t xml:space="preserve"> I found that doing it recursively gave me the most amount of trouble due to the way the return was working and had to use activation records in order to figure out how to get out and delete unneeded walls. I also had a hard time drawing the solution until I saw that I needed to convert the path into an edge list and use that into a path.</w:t>
      </w:r>
    </w:p>
    <w:p w14:paraId="7CFE3EDA" w14:textId="6AD6804D" w:rsidR="00DF2703" w:rsidRDefault="00DF2703" w:rsidP="00DF2703">
      <w:pPr>
        <w:rPr>
          <w:b/>
        </w:rPr>
      </w:pPr>
      <w:r>
        <w:tab/>
      </w:r>
      <w:r>
        <w:tab/>
      </w:r>
      <w:r>
        <w:tab/>
      </w:r>
      <w:r>
        <w:tab/>
        <w:t xml:space="preserve"> </w:t>
      </w:r>
      <w:r w:rsidR="00DA25B8">
        <w:tab/>
      </w:r>
      <w:r>
        <w:rPr>
          <w:b/>
        </w:rPr>
        <w:t>Appendix</w:t>
      </w:r>
    </w:p>
    <w:p w14:paraId="65778DB8" w14:textId="77777777" w:rsidR="005D705D" w:rsidRPr="005D705D" w:rsidRDefault="005D705D" w:rsidP="005D705D">
      <w:pPr>
        <w:rPr>
          <w:b/>
        </w:rPr>
      </w:pPr>
      <w:r w:rsidRPr="005D705D">
        <w:rPr>
          <w:b/>
        </w:rPr>
        <w:t># -*- coding: utf-8 -*-</w:t>
      </w:r>
    </w:p>
    <w:p w14:paraId="3684A9E1" w14:textId="77777777" w:rsidR="005D705D" w:rsidRPr="005D705D" w:rsidRDefault="005D705D" w:rsidP="005D705D">
      <w:pPr>
        <w:rPr>
          <w:b/>
        </w:rPr>
      </w:pPr>
      <w:r w:rsidRPr="005D705D">
        <w:rPr>
          <w:b/>
        </w:rPr>
        <w:t>"""</w:t>
      </w:r>
    </w:p>
    <w:p w14:paraId="1A75F502" w14:textId="77777777" w:rsidR="005D705D" w:rsidRPr="005D705D" w:rsidRDefault="005D705D" w:rsidP="005D705D">
      <w:pPr>
        <w:rPr>
          <w:b/>
        </w:rPr>
      </w:pPr>
      <w:r w:rsidRPr="005D705D">
        <w:rPr>
          <w:b/>
        </w:rPr>
        <w:t>Created on Fri Apr 26 09:28:42 2019</w:t>
      </w:r>
    </w:p>
    <w:p w14:paraId="3A450027" w14:textId="77777777" w:rsidR="005D705D" w:rsidRPr="005D705D" w:rsidRDefault="005D705D" w:rsidP="005D705D">
      <w:pPr>
        <w:rPr>
          <w:b/>
        </w:rPr>
      </w:pPr>
    </w:p>
    <w:p w14:paraId="0423BB61" w14:textId="77777777" w:rsidR="005D705D" w:rsidRPr="005D705D" w:rsidRDefault="005D705D" w:rsidP="005D705D">
      <w:pPr>
        <w:rPr>
          <w:b/>
        </w:rPr>
      </w:pPr>
      <w:r w:rsidRPr="005D705D">
        <w:rPr>
          <w:b/>
        </w:rPr>
        <w:t>@author: Fernando</w:t>
      </w:r>
    </w:p>
    <w:p w14:paraId="69D8183B" w14:textId="77777777" w:rsidR="005D705D" w:rsidRPr="005D705D" w:rsidRDefault="005D705D" w:rsidP="005D705D">
      <w:pPr>
        <w:rPr>
          <w:b/>
        </w:rPr>
      </w:pPr>
      <w:r w:rsidRPr="005D705D">
        <w:rPr>
          <w:b/>
        </w:rPr>
        <w:lastRenderedPageBreak/>
        <w:t>"""</w:t>
      </w:r>
    </w:p>
    <w:p w14:paraId="22267EC7" w14:textId="77777777" w:rsidR="005D705D" w:rsidRPr="005D705D" w:rsidRDefault="005D705D" w:rsidP="005D705D">
      <w:pPr>
        <w:rPr>
          <w:b/>
        </w:rPr>
      </w:pPr>
    </w:p>
    <w:p w14:paraId="39DA6EFC" w14:textId="77777777" w:rsidR="005D705D" w:rsidRPr="005D705D" w:rsidRDefault="005D705D" w:rsidP="005D705D">
      <w:pPr>
        <w:rPr>
          <w:b/>
        </w:rPr>
      </w:pPr>
      <w:r w:rsidRPr="005D705D">
        <w:rPr>
          <w:b/>
        </w:rPr>
        <w:t>#CS2302</w:t>
      </w:r>
    </w:p>
    <w:p w14:paraId="0BE09975" w14:textId="77777777" w:rsidR="005D705D" w:rsidRPr="005D705D" w:rsidRDefault="005D705D" w:rsidP="005D705D">
      <w:pPr>
        <w:rPr>
          <w:b/>
        </w:rPr>
      </w:pPr>
      <w:r w:rsidRPr="005D705D">
        <w:rPr>
          <w:b/>
        </w:rPr>
        <w:t>#Fernando De Santiago</w:t>
      </w:r>
    </w:p>
    <w:p w14:paraId="426BE429" w14:textId="77777777" w:rsidR="005D705D" w:rsidRPr="005D705D" w:rsidRDefault="005D705D" w:rsidP="005D705D">
      <w:pPr>
        <w:rPr>
          <w:b/>
        </w:rPr>
      </w:pPr>
      <w:r w:rsidRPr="005D705D">
        <w:rPr>
          <w:b/>
        </w:rPr>
        <w:t>#LAB7</w:t>
      </w:r>
    </w:p>
    <w:p w14:paraId="401CDDC0" w14:textId="77777777" w:rsidR="005D705D" w:rsidRPr="005D705D" w:rsidRDefault="005D705D" w:rsidP="005D705D">
      <w:pPr>
        <w:rPr>
          <w:b/>
        </w:rPr>
      </w:pPr>
      <w:r w:rsidRPr="005D705D">
        <w:rPr>
          <w:b/>
        </w:rPr>
        <w:t>#</w:t>
      </w:r>
      <w:proofErr w:type="spellStart"/>
      <w:r w:rsidRPr="005D705D">
        <w:rPr>
          <w:b/>
        </w:rPr>
        <w:t>Olac</w:t>
      </w:r>
      <w:proofErr w:type="spellEnd"/>
      <w:r w:rsidRPr="005D705D">
        <w:rPr>
          <w:b/>
        </w:rPr>
        <w:t xml:space="preserve"> Fuentes, </w:t>
      </w:r>
      <w:proofErr w:type="spellStart"/>
      <w:r w:rsidRPr="005D705D">
        <w:rPr>
          <w:b/>
        </w:rPr>
        <w:t>Anindita</w:t>
      </w:r>
      <w:proofErr w:type="spellEnd"/>
      <w:r w:rsidRPr="005D705D">
        <w:rPr>
          <w:b/>
        </w:rPr>
        <w:t xml:space="preserve"> Nath and </w:t>
      </w:r>
      <w:proofErr w:type="spellStart"/>
      <w:r w:rsidRPr="005D705D">
        <w:rPr>
          <w:b/>
        </w:rPr>
        <w:t>Maliheh</w:t>
      </w:r>
      <w:proofErr w:type="spellEnd"/>
      <w:r w:rsidRPr="005D705D">
        <w:rPr>
          <w:b/>
        </w:rPr>
        <w:t xml:space="preserve"> </w:t>
      </w:r>
      <w:proofErr w:type="spellStart"/>
      <w:r w:rsidRPr="005D705D">
        <w:rPr>
          <w:b/>
        </w:rPr>
        <w:t>Zargaran</w:t>
      </w:r>
      <w:proofErr w:type="spellEnd"/>
    </w:p>
    <w:p w14:paraId="2E73D4F6" w14:textId="77777777" w:rsidR="005D705D" w:rsidRPr="005D705D" w:rsidRDefault="005D705D" w:rsidP="005D705D">
      <w:pPr>
        <w:rPr>
          <w:b/>
        </w:rPr>
      </w:pPr>
      <w:r w:rsidRPr="005D705D">
        <w:rPr>
          <w:b/>
        </w:rPr>
        <w:t>#last edited 4/30/19 19:29:00 PM</w:t>
      </w:r>
    </w:p>
    <w:p w14:paraId="2CBD9C6A" w14:textId="77777777" w:rsidR="005D705D" w:rsidRPr="005D705D" w:rsidRDefault="005D705D" w:rsidP="005D705D">
      <w:pPr>
        <w:rPr>
          <w:b/>
        </w:rPr>
      </w:pPr>
      <w:r w:rsidRPr="005D705D">
        <w:rPr>
          <w:b/>
        </w:rPr>
        <w:t>#Section M/W 10:30-11:50</w:t>
      </w:r>
    </w:p>
    <w:p w14:paraId="01264715" w14:textId="77777777" w:rsidR="005D705D" w:rsidRPr="005D705D" w:rsidRDefault="005D705D" w:rsidP="005D705D">
      <w:pPr>
        <w:rPr>
          <w:b/>
        </w:rPr>
      </w:pPr>
      <w:r w:rsidRPr="005D705D">
        <w:rPr>
          <w:b/>
        </w:rPr>
        <w:t xml:space="preserve">#purpose: To create a maze and display a message if it's possible to be solved. </w:t>
      </w:r>
    </w:p>
    <w:p w14:paraId="3481A96D" w14:textId="77777777" w:rsidR="005D705D" w:rsidRPr="005D705D" w:rsidRDefault="005D705D" w:rsidP="005D705D">
      <w:pPr>
        <w:rPr>
          <w:b/>
        </w:rPr>
      </w:pPr>
      <w:r w:rsidRPr="005D705D">
        <w:rPr>
          <w:b/>
        </w:rPr>
        <w:t>#</w:t>
      </w:r>
      <w:proofErr w:type="spellStart"/>
      <w:r w:rsidRPr="005D705D">
        <w:rPr>
          <w:b/>
        </w:rPr>
        <w:t>wether</w:t>
      </w:r>
      <w:proofErr w:type="spellEnd"/>
      <w:r w:rsidRPr="005D705D">
        <w:rPr>
          <w:b/>
        </w:rPr>
        <w:t xml:space="preserve"> the number of walls removed give a correct maze. and to create 3</w:t>
      </w:r>
    </w:p>
    <w:p w14:paraId="6D4D884C" w14:textId="77777777" w:rsidR="005D705D" w:rsidRPr="005D705D" w:rsidRDefault="005D705D" w:rsidP="005D705D">
      <w:pPr>
        <w:rPr>
          <w:b/>
        </w:rPr>
      </w:pPr>
      <w:r w:rsidRPr="005D705D">
        <w:rPr>
          <w:b/>
        </w:rPr>
        <w:t>#algorithms to search and create a path from bottom left corner to upper right.</w:t>
      </w:r>
    </w:p>
    <w:p w14:paraId="5272BED0" w14:textId="77777777" w:rsidR="005D705D" w:rsidRPr="005D705D" w:rsidRDefault="005D705D" w:rsidP="005D705D">
      <w:pPr>
        <w:rPr>
          <w:b/>
        </w:rPr>
      </w:pPr>
    </w:p>
    <w:p w14:paraId="170F02B6" w14:textId="77777777" w:rsidR="005D705D" w:rsidRPr="005D705D" w:rsidRDefault="005D705D" w:rsidP="005D705D">
      <w:pPr>
        <w:rPr>
          <w:b/>
        </w:rPr>
      </w:pPr>
    </w:p>
    <w:p w14:paraId="35E7CF18" w14:textId="77777777" w:rsidR="005D705D" w:rsidRPr="005D705D" w:rsidRDefault="005D705D" w:rsidP="005D705D">
      <w:pPr>
        <w:rPr>
          <w:b/>
        </w:rPr>
      </w:pPr>
      <w:r w:rsidRPr="005D705D">
        <w:rPr>
          <w:b/>
        </w:rPr>
        <w:t># Starting point for program to build and draw a maze</w:t>
      </w:r>
    </w:p>
    <w:p w14:paraId="1900906E" w14:textId="77777777" w:rsidR="005D705D" w:rsidRPr="005D705D" w:rsidRDefault="005D705D" w:rsidP="005D705D">
      <w:pPr>
        <w:rPr>
          <w:b/>
        </w:rPr>
      </w:pPr>
      <w:r w:rsidRPr="005D705D">
        <w:rPr>
          <w:b/>
        </w:rPr>
        <w:t># Modify program using disjoint set forest to ensure there is exactly one</w:t>
      </w:r>
    </w:p>
    <w:p w14:paraId="45B19517" w14:textId="77777777" w:rsidR="005D705D" w:rsidRPr="005D705D" w:rsidRDefault="005D705D" w:rsidP="005D705D">
      <w:pPr>
        <w:rPr>
          <w:b/>
        </w:rPr>
      </w:pPr>
      <w:r w:rsidRPr="005D705D">
        <w:rPr>
          <w:b/>
        </w:rPr>
        <w:t xml:space="preserve"># simple path </w:t>
      </w:r>
      <w:proofErr w:type="spellStart"/>
      <w:r w:rsidRPr="005D705D">
        <w:rPr>
          <w:b/>
        </w:rPr>
        <w:t>joiniung</w:t>
      </w:r>
      <w:proofErr w:type="spellEnd"/>
      <w:r w:rsidRPr="005D705D">
        <w:rPr>
          <w:b/>
        </w:rPr>
        <w:t xml:space="preserve"> any two cells</w:t>
      </w:r>
    </w:p>
    <w:p w14:paraId="48B177FC" w14:textId="77777777" w:rsidR="005D705D" w:rsidRPr="005D705D" w:rsidRDefault="005D705D" w:rsidP="005D705D">
      <w:pPr>
        <w:rPr>
          <w:b/>
        </w:rPr>
      </w:pPr>
      <w:r w:rsidRPr="005D705D">
        <w:rPr>
          <w:b/>
        </w:rPr>
        <w:t xml:space="preserve"># Programmed by </w:t>
      </w:r>
      <w:proofErr w:type="spellStart"/>
      <w:r w:rsidRPr="005D705D">
        <w:rPr>
          <w:b/>
        </w:rPr>
        <w:t>Olac</w:t>
      </w:r>
      <w:proofErr w:type="spellEnd"/>
      <w:r w:rsidRPr="005D705D">
        <w:rPr>
          <w:b/>
        </w:rPr>
        <w:t xml:space="preserve"> Fuentes</w:t>
      </w:r>
    </w:p>
    <w:p w14:paraId="5B54D636" w14:textId="77777777" w:rsidR="005D705D" w:rsidRPr="005D705D" w:rsidRDefault="005D705D" w:rsidP="005D705D">
      <w:pPr>
        <w:rPr>
          <w:b/>
        </w:rPr>
      </w:pPr>
      <w:r w:rsidRPr="005D705D">
        <w:rPr>
          <w:b/>
        </w:rPr>
        <w:t># Last modified March 28, 2019</w:t>
      </w:r>
    </w:p>
    <w:p w14:paraId="60AAC363" w14:textId="77777777" w:rsidR="005D705D" w:rsidRPr="005D705D" w:rsidRDefault="005D705D" w:rsidP="005D705D">
      <w:pPr>
        <w:rPr>
          <w:b/>
        </w:rPr>
      </w:pPr>
    </w:p>
    <w:p w14:paraId="12168AC7" w14:textId="77777777" w:rsidR="005D705D" w:rsidRPr="005D705D" w:rsidRDefault="005D705D" w:rsidP="005D705D">
      <w:pPr>
        <w:rPr>
          <w:b/>
        </w:rPr>
      </w:pPr>
      <w:r w:rsidRPr="005D705D">
        <w:rPr>
          <w:b/>
        </w:rPr>
        <w:t xml:space="preserve">import </w:t>
      </w:r>
      <w:proofErr w:type="spellStart"/>
      <w:proofErr w:type="gramStart"/>
      <w:r w:rsidRPr="005D705D">
        <w:rPr>
          <w:b/>
        </w:rPr>
        <w:t>matplotlib.pyplot</w:t>
      </w:r>
      <w:proofErr w:type="spellEnd"/>
      <w:proofErr w:type="gramEnd"/>
      <w:r w:rsidRPr="005D705D">
        <w:rPr>
          <w:b/>
        </w:rPr>
        <w:t xml:space="preserve"> as </w:t>
      </w:r>
      <w:proofErr w:type="spellStart"/>
      <w:r w:rsidRPr="005D705D">
        <w:rPr>
          <w:b/>
        </w:rPr>
        <w:t>plt</w:t>
      </w:r>
      <w:proofErr w:type="spellEnd"/>
    </w:p>
    <w:p w14:paraId="05D6B7A8" w14:textId="77777777" w:rsidR="005D705D" w:rsidRPr="005D705D" w:rsidRDefault="005D705D" w:rsidP="005D705D">
      <w:pPr>
        <w:rPr>
          <w:b/>
        </w:rPr>
      </w:pPr>
      <w:r w:rsidRPr="005D705D">
        <w:rPr>
          <w:b/>
        </w:rPr>
        <w:t xml:space="preserve">import </w:t>
      </w:r>
      <w:proofErr w:type="spellStart"/>
      <w:r w:rsidRPr="005D705D">
        <w:rPr>
          <w:b/>
        </w:rPr>
        <w:t>numpy</w:t>
      </w:r>
      <w:proofErr w:type="spellEnd"/>
      <w:r w:rsidRPr="005D705D">
        <w:rPr>
          <w:b/>
        </w:rPr>
        <w:t xml:space="preserve"> as np</w:t>
      </w:r>
    </w:p>
    <w:p w14:paraId="195066D3" w14:textId="77777777" w:rsidR="005D705D" w:rsidRPr="005D705D" w:rsidRDefault="005D705D" w:rsidP="005D705D">
      <w:pPr>
        <w:rPr>
          <w:b/>
        </w:rPr>
      </w:pPr>
      <w:r w:rsidRPr="005D705D">
        <w:rPr>
          <w:b/>
        </w:rPr>
        <w:t>import random</w:t>
      </w:r>
    </w:p>
    <w:p w14:paraId="3C85685F" w14:textId="77777777" w:rsidR="005D705D" w:rsidRPr="005D705D" w:rsidRDefault="005D705D" w:rsidP="005D705D">
      <w:pPr>
        <w:rPr>
          <w:b/>
        </w:rPr>
      </w:pPr>
      <w:r w:rsidRPr="005D705D">
        <w:rPr>
          <w:b/>
        </w:rPr>
        <w:t>import time</w:t>
      </w:r>
    </w:p>
    <w:p w14:paraId="6501D56F" w14:textId="77777777" w:rsidR="005D705D" w:rsidRPr="005D705D" w:rsidRDefault="005D705D" w:rsidP="005D705D">
      <w:pPr>
        <w:rPr>
          <w:b/>
        </w:rPr>
      </w:pPr>
    </w:p>
    <w:p w14:paraId="1265E3C3" w14:textId="77777777" w:rsidR="005D705D" w:rsidRPr="005D705D" w:rsidRDefault="005D705D" w:rsidP="005D705D">
      <w:pPr>
        <w:rPr>
          <w:b/>
        </w:rPr>
      </w:pPr>
      <w:r w:rsidRPr="005D705D">
        <w:rPr>
          <w:b/>
        </w:rPr>
        <w:t xml:space="preserve">def </w:t>
      </w:r>
      <w:proofErr w:type="spellStart"/>
      <w:r w:rsidRPr="005D705D">
        <w:rPr>
          <w:b/>
        </w:rPr>
        <w:t>ELConverter</w:t>
      </w:r>
      <w:proofErr w:type="spellEnd"/>
      <w:r w:rsidRPr="005D705D">
        <w:rPr>
          <w:b/>
        </w:rPr>
        <w:t>(G</w:t>
      </w:r>
      <w:proofErr w:type="gramStart"/>
      <w:r w:rsidRPr="005D705D">
        <w:rPr>
          <w:b/>
        </w:rPr>
        <w:t>):#</w:t>
      </w:r>
      <w:proofErr w:type="gramEnd"/>
      <w:r w:rsidRPr="005D705D">
        <w:rPr>
          <w:b/>
        </w:rPr>
        <w:t>used to convert adjacency list to edge list</w:t>
      </w:r>
    </w:p>
    <w:p w14:paraId="69DF5A8C" w14:textId="77777777" w:rsidR="005D705D" w:rsidRPr="005D705D" w:rsidRDefault="005D705D" w:rsidP="005D705D">
      <w:pPr>
        <w:rPr>
          <w:b/>
        </w:rPr>
      </w:pPr>
      <w:r w:rsidRPr="005D705D">
        <w:rPr>
          <w:b/>
        </w:rPr>
        <w:t xml:space="preserve">    if G is None:</w:t>
      </w:r>
    </w:p>
    <w:p w14:paraId="38A19B3B" w14:textId="77777777" w:rsidR="005D705D" w:rsidRPr="005D705D" w:rsidRDefault="005D705D" w:rsidP="005D705D">
      <w:pPr>
        <w:rPr>
          <w:b/>
        </w:rPr>
      </w:pPr>
      <w:r w:rsidRPr="005D705D">
        <w:rPr>
          <w:b/>
        </w:rPr>
        <w:t xml:space="preserve">        return None</w:t>
      </w:r>
    </w:p>
    <w:p w14:paraId="2ACCEF44" w14:textId="77777777" w:rsidR="005D705D" w:rsidRPr="005D705D" w:rsidRDefault="005D705D" w:rsidP="005D705D">
      <w:pPr>
        <w:rPr>
          <w:b/>
        </w:rPr>
      </w:pPr>
      <w:r w:rsidRPr="005D705D">
        <w:rPr>
          <w:b/>
        </w:rPr>
        <w:t xml:space="preserve">    g = []</w:t>
      </w:r>
    </w:p>
    <w:p w14:paraId="1303CC76" w14:textId="77777777" w:rsidR="005D705D" w:rsidRPr="005D705D" w:rsidRDefault="005D705D" w:rsidP="005D705D">
      <w:pPr>
        <w:rPr>
          <w:b/>
        </w:rPr>
      </w:pPr>
      <w:r w:rsidRPr="005D705D">
        <w:rPr>
          <w:b/>
        </w:rPr>
        <w:t xml:space="preserve">    for source in range(</w:t>
      </w:r>
      <w:proofErr w:type="gramStart"/>
      <w:r w:rsidRPr="005D705D">
        <w:rPr>
          <w:b/>
        </w:rPr>
        <w:t>1,len</w:t>
      </w:r>
      <w:proofErr w:type="gramEnd"/>
      <w:r w:rsidRPr="005D705D">
        <w:rPr>
          <w:b/>
        </w:rPr>
        <w:t>(G)):</w:t>
      </w:r>
    </w:p>
    <w:p w14:paraId="13C78CA8" w14:textId="77777777" w:rsidR="005D705D" w:rsidRPr="005D705D" w:rsidRDefault="005D705D" w:rsidP="005D705D">
      <w:pPr>
        <w:rPr>
          <w:b/>
        </w:rPr>
      </w:pPr>
      <w:r w:rsidRPr="005D705D">
        <w:rPr>
          <w:b/>
        </w:rPr>
        <w:t xml:space="preserve">        </w:t>
      </w:r>
      <w:proofErr w:type="spellStart"/>
      <w:proofErr w:type="gramStart"/>
      <w:r w:rsidRPr="005D705D">
        <w:rPr>
          <w:b/>
        </w:rPr>
        <w:t>g.append</w:t>
      </w:r>
      <w:proofErr w:type="spellEnd"/>
      <w:proofErr w:type="gramEnd"/>
      <w:r w:rsidRPr="005D705D">
        <w:rPr>
          <w:b/>
        </w:rPr>
        <w:t>([G[source-1],G[source]])</w:t>
      </w:r>
    </w:p>
    <w:p w14:paraId="696BCEF0" w14:textId="77777777" w:rsidR="005D705D" w:rsidRPr="005D705D" w:rsidRDefault="005D705D" w:rsidP="005D705D">
      <w:pPr>
        <w:rPr>
          <w:b/>
        </w:rPr>
      </w:pPr>
      <w:r w:rsidRPr="005D705D">
        <w:rPr>
          <w:b/>
        </w:rPr>
        <w:t xml:space="preserve">    return g</w:t>
      </w:r>
    </w:p>
    <w:p w14:paraId="67EEB915" w14:textId="77777777" w:rsidR="005D705D" w:rsidRPr="005D705D" w:rsidRDefault="005D705D" w:rsidP="005D705D">
      <w:pPr>
        <w:rPr>
          <w:b/>
        </w:rPr>
      </w:pPr>
    </w:p>
    <w:p w14:paraId="4C3F4A0C" w14:textId="77777777" w:rsidR="005D705D" w:rsidRPr="005D705D" w:rsidRDefault="005D705D" w:rsidP="005D705D">
      <w:pPr>
        <w:rPr>
          <w:b/>
        </w:rPr>
      </w:pPr>
      <w:r w:rsidRPr="005D705D">
        <w:rPr>
          <w:b/>
        </w:rPr>
        <w:t xml:space="preserve">def </w:t>
      </w:r>
      <w:proofErr w:type="spellStart"/>
      <w:r w:rsidRPr="005D705D">
        <w:rPr>
          <w:b/>
        </w:rPr>
        <w:t>DisjointSetForest</w:t>
      </w:r>
      <w:proofErr w:type="spellEnd"/>
      <w:r w:rsidRPr="005D705D">
        <w:rPr>
          <w:b/>
        </w:rPr>
        <w:t>(size</w:t>
      </w:r>
      <w:proofErr w:type="gramStart"/>
      <w:r w:rsidRPr="005D705D">
        <w:rPr>
          <w:b/>
        </w:rPr>
        <w:t>):#</w:t>
      </w:r>
      <w:proofErr w:type="gramEnd"/>
      <w:r w:rsidRPr="005D705D">
        <w:rPr>
          <w:b/>
        </w:rPr>
        <w:t>creates sets * size and fills with -1</w:t>
      </w:r>
    </w:p>
    <w:p w14:paraId="33088C05" w14:textId="77777777" w:rsidR="005D705D" w:rsidRPr="005D705D" w:rsidRDefault="005D705D" w:rsidP="005D705D">
      <w:pPr>
        <w:rPr>
          <w:b/>
        </w:rPr>
      </w:pPr>
      <w:r w:rsidRPr="005D705D">
        <w:rPr>
          <w:b/>
        </w:rPr>
        <w:t xml:space="preserve">    return </w:t>
      </w:r>
      <w:proofErr w:type="spellStart"/>
      <w:proofErr w:type="gramStart"/>
      <w:r w:rsidRPr="005D705D">
        <w:rPr>
          <w:b/>
        </w:rPr>
        <w:t>np.zeros</w:t>
      </w:r>
      <w:proofErr w:type="spellEnd"/>
      <w:proofErr w:type="gramEnd"/>
      <w:r w:rsidRPr="005D705D">
        <w:rPr>
          <w:b/>
        </w:rPr>
        <w:t>(</w:t>
      </w:r>
      <w:proofErr w:type="spellStart"/>
      <w:r w:rsidRPr="005D705D">
        <w:rPr>
          <w:b/>
        </w:rPr>
        <w:t>size,dtype</w:t>
      </w:r>
      <w:proofErr w:type="spellEnd"/>
      <w:r w:rsidRPr="005D705D">
        <w:rPr>
          <w:b/>
        </w:rPr>
        <w:t>=</w:t>
      </w:r>
      <w:proofErr w:type="spellStart"/>
      <w:r w:rsidRPr="005D705D">
        <w:rPr>
          <w:b/>
        </w:rPr>
        <w:t>np.int,order</w:t>
      </w:r>
      <w:proofErr w:type="spellEnd"/>
      <w:r w:rsidRPr="005D705D">
        <w:rPr>
          <w:b/>
        </w:rPr>
        <w:t>='C')-1</w:t>
      </w:r>
    </w:p>
    <w:p w14:paraId="69F0779A" w14:textId="77777777" w:rsidR="005D705D" w:rsidRPr="005D705D" w:rsidRDefault="005D705D" w:rsidP="005D705D">
      <w:pPr>
        <w:rPr>
          <w:b/>
        </w:rPr>
      </w:pPr>
    </w:p>
    <w:p w14:paraId="49293C57" w14:textId="77777777" w:rsidR="005D705D" w:rsidRPr="005D705D" w:rsidRDefault="005D705D" w:rsidP="005D705D">
      <w:pPr>
        <w:rPr>
          <w:b/>
        </w:rPr>
      </w:pPr>
      <w:r w:rsidRPr="005D705D">
        <w:rPr>
          <w:b/>
        </w:rPr>
        <w:t>def find(</w:t>
      </w:r>
      <w:proofErr w:type="spellStart"/>
      <w:proofErr w:type="gramStart"/>
      <w:r w:rsidRPr="005D705D">
        <w:rPr>
          <w:b/>
        </w:rPr>
        <w:t>S,i</w:t>
      </w:r>
      <w:proofErr w:type="spellEnd"/>
      <w:proofErr w:type="gramEnd"/>
      <w:r w:rsidRPr="005D705D">
        <w:rPr>
          <w:b/>
        </w:rPr>
        <w:t>):</w:t>
      </w:r>
    </w:p>
    <w:p w14:paraId="4DFCB6F0" w14:textId="77777777" w:rsidR="005D705D" w:rsidRPr="005D705D" w:rsidRDefault="005D705D" w:rsidP="005D705D">
      <w:pPr>
        <w:rPr>
          <w:b/>
        </w:rPr>
      </w:pPr>
      <w:r w:rsidRPr="005D705D">
        <w:rPr>
          <w:b/>
        </w:rPr>
        <w:t xml:space="preserve">    # Returns root of tree that </w:t>
      </w:r>
      <w:proofErr w:type="spellStart"/>
      <w:r w:rsidRPr="005D705D">
        <w:rPr>
          <w:b/>
        </w:rPr>
        <w:t>i</w:t>
      </w:r>
      <w:proofErr w:type="spellEnd"/>
      <w:r w:rsidRPr="005D705D">
        <w:rPr>
          <w:b/>
        </w:rPr>
        <w:t xml:space="preserve"> belongs to</w:t>
      </w:r>
    </w:p>
    <w:p w14:paraId="7302ED27" w14:textId="77777777" w:rsidR="005D705D" w:rsidRPr="005D705D" w:rsidRDefault="005D705D" w:rsidP="005D705D">
      <w:pPr>
        <w:rPr>
          <w:b/>
        </w:rPr>
      </w:pPr>
      <w:r w:rsidRPr="005D705D">
        <w:rPr>
          <w:b/>
        </w:rPr>
        <w:t xml:space="preserve">    if S[</w:t>
      </w:r>
      <w:proofErr w:type="spellStart"/>
      <w:r w:rsidRPr="005D705D">
        <w:rPr>
          <w:b/>
        </w:rPr>
        <w:t>i</w:t>
      </w:r>
      <w:proofErr w:type="spellEnd"/>
      <w:r w:rsidRPr="005D705D">
        <w:rPr>
          <w:b/>
        </w:rPr>
        <w:t>]&lt;0:</w:t>
      </w:r>
    </w:p>
    <w:p w14:paraId="5250D472" w14:textId="77777777" w:rsidR="005D705D" w:rsidRPr="005D705D" w:rsidRDefault="005D705D" w:rsidP="005D705D">
      <w:pPr>
        <w:rPr>
          <w:b/>
        </w:rPr>
      </w:pPr>
      <w:r w:rsidRPr="005D705D">
        <w:rPr>
          <w:b/>
        </w:rPr>
        <w:t xml:space="preserve">        return </w:t>
      </w:r>
      <w:proofErr w:type="spellStart"/>
      <w:r w:rsidRPr="005D705D">
        <w:rPr>
          <w:b/>
        </w:rPr>
        <w:t>i</w:t>
      </w:r>
      <w:proofErr w:type="spellEnd"/>
    </w:p>
    <w:p w14:paraId="01F30D2F" w14:textId="77777777" w:rsidR="005D705D" w:rsidRPr="005D705D" w:rsidRDefault="005D705D" w:rsidP="005D705D">
      <w:pPr>
        <w:rPr>
          <w:b/>
        </w:rPr>
      </w:pPr>
      <w:r w:rsidRPr="005D705D">
        <w:rPr>
          <w:b/>
        </w:rPr>
        <w:t xml:space="preserve">    return find(</w:t>
      </w:r>
      <w:proofErr w:type="gramStart"/>
      <w:r w:rsidRPr="005D705D">
        <w:rPr>
          <w:b/>
        </w:rPr>
        <w:t>S,S</w:t>
      </w:r>
      <w:proofErr w:type="gramEnd"/>
      <w:r w:rsidRPr="005D705D">
        <w:rPr>
          <w:b/>
        </w:rPr>
        <w:t>[</w:t>
      </w:r>
      <w:proofErr w:type="spellStart"/>
      <w:r w:rsidRPr="005D705D">
        <w:rPr>
          <w:b/>
        </w:rPr>
        <w:t>i</w:t>
      </w:r>
      <w:proofErr w:type="spellEnd"/>
      <w:r w:rsidRPr="005D705D">
        <w:rPr>
          <w:b/>
        </w:rPr>
        <w:t>])</w:t>
      </w:r>
    </w:p>
    <w:p w14:paraId="644D6989" w14:textId="77777777" w:rsidR="005D705D" w:rsidRPr="005D705D" w:rsidRDefault="005D705D" w:rsidP="005D705D">
      <w:pPr>
        <w:rPr>
          <w:b/>
        </w:rPr>
      </w:pPr>
    </w:p>
    <w:p w14:paraId="08D6A616" w14:textId="77777777" w:rsidR="005D705D" w:rsidRPr="005D705D" w:rsidRDefault="005D705D" w:rsidP="005D705D">
      <w:pPr>
        <w:rPr>
          <w:b/>
        </w:rPr>
      </w:pPr>
      <w:r w:rsidRPr="005D705D">
        <w:rPr>
          <w:b/>
        </w:rPr>
        <w:t>def union(</w:t>
      </w:r>
      <w:proofErr w:type="spellStart"/>
      <w:proofErr w:type="gramStart"/>
      <w:r w:rsidRPr="005D705D">
        <w:rPr>
          <w:b/>
        </w:rPr>
        <w:t>S,i</w:t>
      </w:r>
      <w:proofErr w:type="gramEnd"/>
      <w:r w:rsidRPr="005D705D">
        <w:rPr>
          <w:b/>
        </w:rPr>
        <w:t>,j</w:t>
      </w:r>
      <w:proofErr w:type="spellEnd"/>
      <w:r w:rsidRPr="005D705D">
        <w:rPr>
          <w:b/>
        </w:rPr>
        <w:t>):</w:t>
      </w:r>
    </w:p>
    <w:p w14:paraId="2DAE4108" w14:textId="77777777" w:rsidR="005D705D" w:rsidRPr="005D705D" w:rsidRDefault="005D705D" w:rsidP="005D705D">
      <w:pPr>
        <w:rPr>
          <w:b/>
        </w:rPr>
      </w:pPr>
      <w:r w:rsidRPr="005D705D">
        <w:rPr>
          <w:b/>
        </w:rPr>
        <w:t xml:space="preserve">    # Joins i's tree and j's tree, if they are different</w:t>
      </w:r>
    </w:p>
    <w:p w14:paraId="11019BBD" w14:textId="77777777" w:rsidR="005D705D" w:rsidRPr="005D705D" w:rsidRDefault="005D705D" w:rsidP="005D705D">
      <w:pPr>
        <w:rPr>
          <w:b/>
        </w:rPr>
      </w:pPr>
      <w:r w:rsidRPr="005D705D">
        <w:rPr>
          <w:b/>
        </w:rPr>
        <w:t xml:space="preserve">    </w:t>
      </w:r>
      <w:proofErr w:type="spellStart"/>
      <w:r w:rsidRPr="005D705D">
        <w:rPr>
          <w:b/>
        </w:rPr>
        <w:t>ri</w:t>
      </w:r>
      <w:proofErr w:type="spellEnd"/>
      <w:r w:rsidRPr="005D705D">
        <w:rPr>
          <w:b/>
        </w:rPr>
        <w:t xml:space="preserve"> = find(</w:t>
      </w:r>
      <w:proofErr w:type="spellStart"/>
      <w:proofErr w:type="gramStart"/>
      <w:r w:rsidRPr="005D705D">
        <w:rPr>
          <w:b/>
        </w:rPr>
        <w:t>S,i</w:t>
      </w:r>
      <w:proofErr w:type="spellEnd"/>
      <w:proofErr w:type="gramEnd"/>
      <w:r w:rsidRPr="005D705D">
        <w:rPr>
          <w:b/>
        </w:rPr>
        <w:t xml:space="preserve">) </w:t>
      </w:r>
    </w:p>
    <w:p w14:paraId="05C04E3F" w14:textId="77777777" w:rsidR="005D705D" w:rsidRPr="005D705D" w:rsidRDefault="005D705D" w:rsidP="005D705D">
      <w:pPr>
        <w:rPr>
          <w:b/>
        </w:rPr>
      </w:pPr>
      <w:r w:rsidRPr="005D705D">
        <w:rPr>
          <w:b/>
        </w:rPr>
        <w:t xml:space="preserve">    </w:t>
      </w:r>
      <w:proofErr w:type="spellStart"/>
      <w:r w:rsidRPr="005D705D">
        <w:rPr>
          <w:b/>
        </w:rPr>
        <w:t>rj</w:t>
      </w:r>
      <w:proofErr w:type="spellEnd"/>
      <w:r w:rsidRPr="005D705D">
        <w:rPr>
          <w:b/>
        </w:rPr>
        <w:t xml:space="preserve"> = find(</w:t>
      </w:r>
      <w:proofErr w:type="spellStart"/>
      <w:proofErr w:type="gramStart"/>
      <w:r w:rsidRPr="005D705D">
        <w:rPr>
          <w:b/>
        </w:rPr>
        <w:t>S,j</w:t>
      </w:r>
      <w:proofErr w:type="spellEnd"/>
      <w:proofErr w:type="gramEnd"/>
      <w:r w:rsidRPr="005D705D">
        <w:rPr>
          <w:b/>
        </w:rPr>
        <w:t xml:space="preserve">) </w:t>
      </w:r>
    </w:p>
    <w:p w14:paraId="3D867D49" w14:textId="77777777" w:rsidR="005D705D" w:rsidRPr="005D705D" w:rsidRDefault="005D705D" w:rsidP="005D705D">
      <w:pPr>
        <w:rPr>
          <w:b/>
        </w:rPr>
      </w:pPr>
      <w:r w:rsidRPr="005D705D">
        <w:rPr>
          <w:b/>
        </w:rPr>
        <w:t xml:space="preserve">    if </w:t>
      </w:r>
      <w:proofErr w:type="spellStart"/>
      <w:proofErr w:type="gramStart"/>
      <w:r w:rsidRPr="005D705D">
        <w:rPr>
          <w:b/>
        </w:rPr>
        <w:t>ri</w:t>
      </w:r>
      <w:proofErr w:type="spellEnd"/>
      <w:r w:rsidRPr="005D705D">
        <w:rPr>
          <w:b/>
        </w:rPr>
        <w:t>!=</w:t>
      </w:r>
      <w:proofErr w:type="spellStart"/>
      <w:proofErr w:type="gramEnd"/>
      <w:r w:rsidRPr="005D705D">
        <w:rPr>
          <w:b/>
        </w:rPr>
        <w:t>rj</w:t>
      </w:r>
      <w:proofErr w:type="spellEnd"/>
      <w:r w:rsidRPr="005D705D">
        <w:rPr>
          <w:b/>
        </w:rPr>
        <w:t xml:space="preserve">: # Do nothing if </w:t>
      </w:r>
      <w:proofErr w:type="spellStart"/>
      <w:r w:rsidRPr="005D705D">
        <w:rPr>
          <w:b/>
        </w:rPr>
        <w:t>i</w:t>
      </w:r>
      <w:proofErr w:type="spellEnd"/>
      <w:r w:rsidRPr="005D705D">
        <w:rPr>
          <w:b/>
        </w:rPr>
        <w:t xml:space="preserve"> and j belong to the same set </w:t>
      </w:r>
    </w:p>
    <w:p w14:paraId="6B812E69" w14:textId="77777777" w:rsidR="005D705D" w:rsidRPr="005D705D" w:rsidRDefault="005D705D" w:rsidP="005D705D">
      <w:pPr>
        <w:rPr>
          <w:b/>
        </w:rPr>
      </w:pPr>
      <w:r w:rsidRPr="005D705D">
        <w:rPr>
          <w:b/>
        </w:rPr>
        <w:lastRenderedPageBreak/>
        <w:t xml:space="preserve">        S[</w:t>
      </w:r>
      <w:proofErr w:type="spellStart"/>
      <w:r w:rsidRPr="005D705D">
        <w:rPr>
          <w:b/>
        </w:rPr>
        <w:t>rj</w:t>
      </w:r>
      <w:proofErr w:type="spellEnd"/>
      <w:r w:rsidRPr="005D705D">
        <w:rPr>
          <w:b/>
        </w:rPr>
        <w:t xml:space="preserve">] = </w:t>
      </w:r>
      <w:proofErr w:type="spellStart"/>
      <w:proofErr w:type="gramStart"/>
      <w:r w:rsidRPr="005D705D">
        <w:rPr>
          <w:b/>
        </w:rPr>
        <w:t>ri</w:t>
      </w:r>
      <w:proofErr w:type="spellEnd"/>
      <w:r w:rsidRPr="005D705D">
        <w:rPr>
          <w:b/>
        </w:rPr>
        <w:t xml:space="preserve">  #</w:t>
      </w:r>
      <w:proofErr w:type="gramEnd"/>
      <w:r w:rsidRPr="005D705D">
        <w:rPr>
          <w:b/>
        </w:rPr>
        <w:t xml:space="preserve"> Make j's root point to i's root</w:t>
      </w:r>
    </w:p>
    <w:p w14:paraId="55DE6AA1" w14:textId="77777777" w:rsidR="005D705D" w:rsidRPr="005D705D" w:rsidRDefault="005D705D" w:rsidP="005D705D">
      <w:pPr>
        <w:rPr>
          <w:b/>
        </w:rPr>
      </w:pPr>
    </w:p>
    <w:p w14:paraId="50AD7F53" w14:textId="77777777" w:rsidR="005D705D" w:rsidRPr="005D705D" w:rsidRDefault="005D705D" w:rsidP="005D705D">
      <w:pPr>
        <w:rPr>
          <w:b/>
        </w:rPr>
      </w:pPr>
      <w:r w:rsidRPr="005D705D">
        <w:rPr>
          <w:b/>
        </w:rPr>
        <w:t xml:space="preserve">def </w:t>
      </w:r>
      <w:proofErr w:type="spellStart"/>
      <w:r w:rsidRPr="005D705D">
        <w:rPr>
          <w:b/>
        </w:rPr>
        <w:t>find_c</w:t>
      </w:r>
      <w:proofErr w:type="spellEnd"/>
      <w:r w:rsidRPr="005D705D">
        <w:rPr>
          <w:b/>
        </w:rPr>
        <w:t>(</w:t>
      </w:r>
      <w:proofErr w:type="spellStart"/>
      <w:proofErr w:type="gramStart"/>
      <w:r w:rsidRPr="005D705D">
        <w:rPr>
          <w:b/>
        </w:rPr>
        <w:t>S,i</w:t>
      </w:r>
      <w:proofErr w:type="spellEnd"/>
      <w:proofErr w:type="gramEnd"/>
      <w:r w:rsidRPr="005D705D">
        <w:rPr>
          <w:b/>
        </w:rPr>
        <w:t>):</w:t>
      </w:r>
    </w:p>
    <w:p w14:paraId="2AFA6F04" w14:textId="77777777" w:rsidR="005D705D" w:rsidRPr="005D705D" w:rsidRDefault="005D705D" w:rsidP="005D705D">
      <w:pPr>
        <w:rPr>
          <w:b/>
        </w:rPr>
      </w:pPr>
      <w:r w:rsidRPr="005D705D">
        <w:rPr>
          <w:b/>
        </w:rPr>
        <w:t xml:space="preserve">    #Find with path compression</w:t>
      </w:r>
    </w:p>
    <w:p w14:paraId="6481BA74" w14:textId="77777777" w:rsidR="005D705D" w:rsidRPr="005D705D" w:rsidRDefault="005D705D" w:rsidP="005D705D">
      <w:pPr>
        <w:rPr>
          <w:b/>
        </w:rPr>
      </w:pPr>
      <w:r w:rsidRPr="005D705D">
        <w:rPr>
          <w:b/>
        </w:rPr>
        <w:t xml:space="preserve">    if S[</w:t>
      </w:r>
      <w:proofErr w:type="spellStart"/>
      <w:r w:rsidRPr="005D705D">
        <w:rPr>
          <w:b/>
        </w:rPr>
        <w:t>i</w:t>
      </w:r>
      <w:proofErr w:type="spellEnd"/>
      <w:r w:rsidRPr="005D705D">
        <w:rPr>
          <w:b/>
        </w:rPr>
        <w:t>]&lt;0:</w:t>
      </w:r>
    </w:p>
    <w:p w14:paraId="5FDAD15A" w14:textId="77777777" w:rsidR="005D705D" w:rsidRPr="005D705D" w:rsidRDefault="005D705D" w:rsidP="005D705D">
      <w:pPr>
        <w:rPr>
          <w:b/>
        </w:rPr>
      </w:pPr>
      <w:r w:rsidRPr="005D705D">
        <w:rPr>
          <w:b/>
        </w:rPr>
        <w:t xml:space="preserve">        return </w:t>
      </w:r>
      <w:proofErr w:type="spellStart"/>
      <w:r w:rsidRPr="005D705D">
        <w:rPr>
          <w:b/>
        </w:rPr>
        <w:t>i</w:t>
      </w:r>
      <w:proofErr w:type="spellEnd"/>
    </w:p>
    <w:p w14:paraId="689E4209" w14:textId="77777777" w:rsidR="005D705D" w:rsidRPr="005D705D" w:rsidRDefault="005D705D" w:rsidP="005D705D">
      <w:pPr>
        <w:rPr>
          <w:b/>
        </w:rPr>
      </w:pPr>
      <w:r w:rsidRPr="005D705D">
        <w:rPr>
          <w:b/>
        </w:rPr>
        <w:t xml:space="preserve">    r= </w:t>
      </w:r>
      <w:proofErr w:type="spellStart"/>
      <w:r w:rsidRPr="005D705D">
        <w:rPr>
          <w:b/>
        </w:rPr>
        <w:t>find_c</w:t>
      </w:r>
      <w:proofErr w:type="spellEnd"/>
      <w:r w:rsidRPr="005D705D">
        <w:rPr>
          <w:b/>
        </w:rPr>
        <w:t>(</w:t>
      </w:r>
      <w:proofErr w:type="gramStart"/>
      <w:r w:rsidRPr="005D705D">
        <w:rPr>
          <w:b/>
        </w:rPr>
        <w:t>S,S</w:t>
      </w:r>
      <w:proofErr w:type="gramEnd"/>
      <w:r w:rsidRPr="005D705D">
        <w:rPr>
          <w:b/>
        </w:rPr>
        <w:t>[</w:t>
      </w:r>
      <w:proofErr w:type="spellStart"/>
      <w:r w:rsidRPr="005D705D">
        <w:rPr>
          <w:b/>
        </w:rPr>
        <w:t>i</w:t>
      </w:r>
      <w:proofErr w:type="spellEnd"/>
      <w:r w:rsidRPr="005D705D">
        <w:rPr>
          <w:b/>
        </w:rPr>
        <w:t>])</w:t>
      </w:r>
    </w:p>
    <w:p w14:paraId="1A583308" w14:textId="77777777" w:rsidR="005D705D" w:rsidRPr="005D705D" w:rsidRDefault="005D705D" w:rsidP="005D705D">
      <w:pPr>
        <w:rPr>
          <w:b/>
        </w:rPr>
      </w:pPr>
      <w:r w:rsidRPr="005D705D">
        <w:rPr>
          <w:b/>
        </w:rPr>
        <w:t xml:space="preserve">    S[</w:t>
      </w:r>
      <w:proofErr w:type="spellStart"/>
      <w:r w:rsidRPr="005D705D">
        <w:rPr>
          <w:b/>
        </w:rPr>
        <w:t>i</w:t>
      </w:r>
      <w:proofErr w:type="spellEnd"/>
      <w:r w:rsidRPr="005D705D">
        <w:rPr>
          <w:b/>
        </w:rPr>
        <w:t>]=r</w:t>
      </w:r>
    </w:p>
    <w:p w14:paraId="44AA72A1" w14:textId="77777777" w:rsidR="005D705D" w:rsidRPr="005D705D" w:rsidRDefault="005D705D" w:rsidP="005D705D">
      <w:pPr>
        <w:rPr>
          <w:b/>
        </w:rPr>
      </w:pPr>
      <w:r w:rsidRPr="005D705D">
        <w:rPr>
          <w:b/>
        </w:rPr>
        <w:t xml:space="preserve">    return r</w:t>
      </w:r>
    </w:p>
    <w:p w14:paraId="59FC5138" w14:textId="77777777" w:rsidR="005D705D" w:rsidRPr="005D705D" w:rsidRDefault="005D705D" w:rsidP="005D705D">
      <w:pPr>
        <w:rPr>
          <w:b/>
        </w:rPr>
      </w:pPr>
    </w:p>
    <w:p w14:paraId="3FC4BD2A" w14:textId="77777777" w:rsidR="005D705D" w:rsidRPr="005D705D" w:rsidRDefault="005D705D" w:rsidP="005D705D">
      <w:pPr>
        <w:rPr>
          <w:b/>
        </w:rPr>
      </w:pPr>
      <w:r w:rsidRPr="005D705D">
        <w:rPr>
          <w:b/>
        </w:rPr>
        <w:t xml:space="preserve">def </w:t>
      </w:r>
      <w:proofErr w:type="spellStart"/>
      <w:r w:rsidRPr="005D705D">
        <w:rPr>
          <w:b/>
        </w:rPr>
        <w:t>union_c</w:t>
      </w:r>
      <w:proofErr w:type="spellEnd"/>
      <w:r w:rsidRPr="005D705D">
        <w:rPr>
          <w:b/>
        </w:rPr>
        <w:t>(</w:t>
      </w:r>
      <w:proofErr w:type="spellStart"/>
      <w:proofErr w:type="gramStart"/>
      <w:r w:rsidRPr="005D705D">
        <w:rPr>
          <w:b/>
        </w:rPr>
        <w:t>S,i</w:t>
      </w:r>
      <w:proofErr w:type="gramEnd"/>
      <w:r w:rsidRPr="005D705D">
        <w:rPr>
          <w:b/>
        </w:rPr>
        <w:t>,j</w:t>
      </w:r>
      <w:proofErr w:type="spellEnd"/>
      <w:r w:rsidRPr="005D705D">
        <w:rPr>
          <w:b/>
        </w:rPr>
        <w:t>):</w:t>
      </w:r>
    </w:p>
    <w:p w14:paraId="7999DCB4" w14:textId="77777777" w:rsidR="005D705D" w:rsidRPr="005D705D" w:rsidRDefault="005D705D" w:rsidP="005D705D">
      <w:pPr>
        <w:rPr>
          <w:b/>
        </w:rPr>
      </w:pPr>
      <w:r w:rsidRPr="005D705D">
        <w:rPr>
          <w:b/>
        </w:rPr>
        <w:t xml:space="preserve">    # Joins i's tree and j's tree, if they are different</w:t>
      </w:r>
    </w:p>
    <w:p w14:paraId="1EB4ED8A" w14:textId="77777777" w:rsidR="005D705D" w:rsidRPr="005D705D" w:rsidRDefault="005D705D" w:rsidP="005D705D">
      <w:pPr>
        <w:rPr>
          <w:b/>
        </w:rPr>
      </w:pPr>
      <w:r w:rsidRPr="005D705D">
        <w:rPr>
          <w:b/>
        </w:rPr>
        <w:t xml:space="preserve">    #uses path compression</w:t>
      </w:r>
    </w:p>
    <w:p w14:paraId="1E097C42" w14:textId="77777777" w:rsidR="005D705D" w:rsidRPr="005D705D" w:rsidRDefault="005D705D" w:rsidP="005D705D">
      <w:pPr>
        <w:rPr>
          <w:b/>
        </w:rPr>
      </w:pPr>
      <w:r w:rsidRPr="005D705D">
        <w:rPr>
          <w:b/>
        </w:rPr>
        <w:t xml:space="preserve">    </w:t>
      </w:r>
      <w:proofErr w:type="spellStart"/>
      <w:r w:rsidRPr="005D705D">
        <w:rPr>
          <w:b/>
        </w:rPr>
        <w:t>ri</w:t>
      </w:r>
      <w:proofErr w:type="spellEnd"/>
      <w:r w:rsidRPr="005D705D">
        <w:rPr>
          <w:b/>
        </w:rPr>
        <w:t xml:space="preserve"> = </w:t>
      </w:r>
      <w:proofErr w:type="spellStart"/>
      <w:r w:rsidRPr="005D705D">
        <w:rPr>
          <w:b/>
        </w:rPr>
        <w:t>find_c</w:t>
      </w:r>
      <w:proofErr w:type="spellEnd"/>
      <w:r w:rsidRPr="005D705D">
        <w:rPr>
          <w:b/>
        </w:rPr>
        <w:t>(</w:t>
      </w:r>
      <w:proofErr w:type="spellStart"/>
      <w:proofErr w:type="gramStart"/>
      <w:r w:rsidRPr="005D705D">
        <w:rPr>
          <w:b/>
        </w:rPr>
        <w:t>S,i</w:t>
      </w:r>
      <w:proofErr w:type="spellEnd"/>
      <w:proofErr w:type="gramEnd"/>
      <w:r w:rsidRPr="005D705D">
        <w:rPr>
          <w:b/>
        </w:rPr>
        <w:t xml:space="preserve">) </w:t>
      </w:r>
    </w:p>
    <w:p w14:paraId="6CF0C17F" w14:textId="77777777" w:rsidR="005D705D" w:rsidRPr="005D705D" w:rsidRDefault="005D705D" w:rsidP="005D705D">
      <w:pPr>
        <w:rPr>
          <w:b/>
        </w:rPr>
      </w:pPr>
      <w:r w:rsidRPr="005D705D">
        <w:rPr>
          <w:b/>
        </w:rPr>
        <w:t xml:space="preserve">    </w:t>
      </w:r>
      <w:proofErr w:type="spellStart"/>
      <w:r w:rsidRPr="005D705D">
        <w:rPr>
          <w:b/>
        </w:rPr>
        <w:t>rj</w:t>
      </w:r>
      <w:proofErr w:type="spellEnd"/>
      <w:r w:rsidRPr="005D705D">
        <w:rPr>
          <w:b/>
        </w:rPr>
        <w:t xml:space="preserve"> = </w:t>
      </w:r>
      <w:proofErr w:type="spellStart"/>
      <w:r w:rsidRPr="005D705D">
        <w:rPr>
          <w:b/>
        </w:rPr>
        <w:t>find_c</w:t>
      </w:r>
      <w:proofErr w:type="spellEnd"/>
      <w:r w:rsidRPr="005D705D">
        <w:rPr>
          <w:b/>
        </w:rPr>
        <w:t>(</w:t>
      </w:r>
      <w:proofErr w:type="spellStart"/>
      <w:proofErr w:type="gramStart"/>
      <w:r w:rsidRPr="005D705D">
        <w:rPr>
          <w:b/>
        </w:rPr>
        <w:t>S,j</w:t>
      </w:r>
      <w:proofErr w:type="spellEnd"/>
      <w:proofErr w:type="gramEnd"/>
      <w:r w:rsidRPr="005D705D">
        <w:rPr>
          <w:b/>
        </w:rPr>
        <w:t xml:space="preserve">) </w:t>
      </w:r>
    </w:p>
    <w:p w14:paraId="6B3C16F3" w14:textId="77777777" w:rsidR="005D705D" w:rsidRPr="005D705D" w:rsidRDefault="005D705D" w:rsidP="005D705D">
      <w:pPr>
        <w:rPr>
          <w:b/>
        </w:rPr>
      </w:pPr>
      <w:r w:rsidRPr="005D705D">
        <w:rPr>
          <w:b/>
        </w:rPr>
        <w:t xml:space="preserve">    if </w:t>
      </w:r>
      <w:proofErr w:type="spellStart"/>
      <w:proofErr w:type="gramStart"/>
      <w:r w:rsidRPr="005D705D">
        <w:rPr>
          <w:b/>
        </w:rPr>
        <w:t>ri</w:t>
      </w:r>
      <w:proofErr w:type="spellEnd"/>
      <w:r w:rsidRPr="005D705D">
        <w:rPr>
          <w:b/>
        </w:rPr>
        <w:t>!=</w:t>
      </w:r>
      <w:proofErr w:type="spellStart"/>
      <w:proofErr w:type="gramEnd"/>
      <w:r w:rsidRPr="005D705D">
        <w:rPr>
          <w:b/>
        </w:rPr>
        <w:t>rj</w:t>
      </w:r>
      <w:proofErr w:type="spellEnd"/>
      <w:r w:rsidRPr="005D705D">
        <w:rPr>
          <w:b/>
        </w:rPr>
        <w:t xml:space="preserve">: # Do nothing if </w:t>
      </w:r>
      <w:proofErr w:type="spellStart"/>
      <w:r w:rsidRPr="005D705D">
        <w:rPr>
          <w:b/>
        </w:rPr>
        <w:t>i</w:t>
      </w:r>
      <w:proofErr w:type="spellEnd"/>
      <w:r w:rsidRPr="005D705D">
        <w:rPr>
          <w:b/>
        </w:rPr>
        <w:t xml:space="preserve"> and j belong to the same set </w:t>
      </w:r>
    </w:p>
    <w:p w14:paraId="7B49652E" w14:textId="77777777" w:rsidR="005D705D" w:rsidRPr="005D705D" w:rsidRDefault="005D705D" w:rsidP="005D705D">
      <w:pPr>
        <w:rPr>
          <w:b/>
        </w:rPr>
      </w:pPr>
      <w:r w:rsidRPr="005D705D">
        <w:rPr>
          <w:b/>
        </w:rPr>
        <w:t xml:space="preserve">        S[</w:t>
      </w:r>
      <w:proofErr w:type="spellStart"/>
      <w:r w:rsidRPr="005D705D">
        <w:rPr>
          <w:b/>
        </w:rPr>
        <w:t>rj</w:t>
      </w:r>
      <w:proofErr w:type="spellEnd"/>
      <w:r w:rsidRPr="005D705D">
        <w:rPr>
          <w:b/>
        </w:rPr>
        <w:t xml:space="preserve">] = </w:t>
      </w:r>
      <w:proofErr w:type="spellStart"/>
      <w:proofErr w:type="gramStart"/>
      <w:r w:rsidRPr="005D705D">
        <w:rPr>
          <w:b/>
        </w:rPr>
        <w:t>ri</w:t>
      </w:r>
      <w:proofErr w:type="spellEnd"/>
      <w:r w:rsidRPr="005D705D">
        <w:rPr>
          <w:b/>
        </w:rPr>
        <w:t xml:space="preserve">  #</w:t>
      </w:r>
      <w:proofErr w:type="gramEnd"/>
      <w:r w:rsidRPr="005D705D">
        <w:rPr>
          <w:b/>
        </w:rPr>
        <w:t xml:space="preserve"> Make j's root point to i's root</w:t>
      </w:r>
    </w:p>
    <w:p w14:paraId="49BB8E1F" w14:textId="77777777" w:rsidR="005D705D" w:rsidRPr="005D705D" w:rsidRDefault="005D705D" w:rsidP="005D705D">
      <w:pPr>
        <w:rPr>
          <w:b/>
        </w:rPr>
      </w:pPr>
    </w:p>
    <w:p w14:paraId="3B481135" w14:textId="77777777" w:rsidR="005D705D" w:rsidRPr="005D705D" w:rsidRDefault="005D705D" w:rsidP="005D705D">
      <w:pPr>
        <w:rPr>
          <w:b/>
        </w:rPr>
      </w:pPr>
      <w:r w:rsidRPr="005D705D">
        <w:rPr>
          <w:b/>
        </w:rPr>
        <w:t xml:space="preserve">def </w:t>
      </w:r>
      <w:proofErr w:type="spellStart"/>
      <w:r w:rsidRPr="005D705D">
        <w:rPr>
          <w:b/>
        </w:rPr>
        <w:t>NumSets</w:t>
      </w:r>
      <w:proofErr w:type="spellEnd"/>
      <w:r w:rsidRPr="005D705D">
        <w:rPr>
          <w:b/>
        </w:rPr>
        <w:t>(S</w:t>
      </w:r>
      <w:proofErr w:type="gramStart"/>
      <w:r w:rsidRPr="005D705D">
        <w:rPr>
          <w:b/>
        </w:rPr>
        <w:t>):#</w:t>
      </w:r>
      <w:proofErr w:type="gramEnd"/>
      <w:r w:rsidRPr="005D705D">
        <w:rPr>
          <w:b/>
        </w:rPr>
        <w:t>counts all the sets in the set S</w:t>
      </w:r>
    </w:p>
    <w:p w14:paraId="56C8DED7" w14:textId="77777777" w:rsidR="005D705D" w:rsidRPr="005D705D" w:rsidRDefault="005D705D" w:rsidP="005D705D">
      <w:pPr>
        <w:rPr>
          <w:b/>
        </w:rPr>
      </w:pPr>
      <w:r w:rsidRPr="005D705D">
        <w:rPr>
          <w:b/>
        </w:rPr>
        <w:t xml:space="preserve">    count=0</w:t>
      </w:r>
    </w:p>
    <w:p w14:paraId="7319CDF8" w14:textId="77777777" w:rsidR="005D705D" w:rsidRPr="005D705D" w:rsidRDefault="005D705D" w:rsidP="005D705D">
      <w:pPr>
        <w:rPr>
          <w:b/>
        </w:rPr>
      </w:pPr>
      <w:r w:rsidRPr="005D705D">
        <w:rPr>
          <w:b/>
        </w:rPr>
        <w:t xml:space="preserve">    for </w:t>
      </w:r>
      <w:proofErr w:type="spellStart"/>
      <w:r w:rsidRPr="005D705D">
        <w:rPr>
          <w:b/>
        </w:rPr>
        <w:t>i</w:t>
      </w:r>
      <w:proofErr w:type="spellEnd"/>
      <w:r w:rsidRPr="005D705D">
        <w:rPr>
          <w:b/>
        </w:rPr>
        <w:t xml:space="preserve"> in range(</w:t>
      </w:r>
      <w:proofErr w:type="spellStart"/>
      <w:r w:rsidRPr="005D705D">
        <w:rPr>
          <w:b/>
        </w:rPr>
        <w:t>len</w:t>
      </w:r>
      <w:proofErr w:type="spellEnd"/>
      <w:r w:rsidRPr="005D705D">
        <w:rPr>
          <w:b/>
        </w:rPr>
        <w:t>(S)):</w:t>
      </w:r>
    </w:p>
    <w:p w14:paraId="3FFFAA90" w14:textId="77777777" w:rsidR="005D705D" w:rsidRPr="005D705D" w:rsidRDefault="005D705D" w:rsidP="005D705D">
      <w:pPr>
        <w:rPr>
          <w:b/>
        </w:rPr>
      </w:pPr>
      <w:r w:rsidRPr="005D705D">
        <w:rPr>
          <w:b/>
        </w:rPr>
        <w:t xml:space="preserve">        if S[</w:t>
      </w:r>
      <w:proofErr w:type="spellStart"/>
      <w:r w:rsidRPr="005D705D">
        <w:rPr>
          <w:b/>
        </w:rPr>
        <w:t>i</w:t>
      </w:r>
      <w:proofErr w:type="spellEnd"/>
      <w:r w:rsidRPr="005D705D">
        <w:rPr>
          <w:b/>
        </w:rPr>
        <w:t>]&lt;0:</w:t>
      </w:r>
    </w:p>
    <w:p w14:paraId="4E3F3FBC" w14:textId="77777777" w:rsidR="005D705D" w:rsidRPr="005D705D" w:rsidRDefault="005D705D" w:rsidP="005D705D">
      <w:pPr>
        <w:rPr>
          <w:b/>
        </w:rPr>
      </w:pPr>
      <w:r w:rsidRPr="005D705D">
        <w:rPr>
          <w:b/>
        </w:rPr>
        <w:t xml:space="preserve">            count+=1</w:t>
      </w:r>
    </w:p>
    <w:p w14:paraId="6B7CFEF0" w14:textId="77777777" w:rsidR="005D705D" w:rsidRPr="005D705D" w:rsidRDefault="005D705D" w:rsidP="005D705D">
      <w:pPr>
        <w:rPr>
          <w:b/>
        </w:rPr>
      </w:pPr>
      <w:r w:rsidRPr="005D705D">
        <w:rPr>
          <w:b/>
        </w:rPr>
        <w:lastRenderedPageBreak/>
        <w:t xml:space="preserve">    return count</w:t>
      </w:r>
    </w:p>
    <w:p w14:paraId="354D2FC1" w14:textId="77777777" w:rsidR="005D705D" w:rsidRPr="005D705D" w:rsidRDefault="005D705D" w:rsidP="005D705D">
      <w:pPr>
        <w:rPr>
          <w:b/>
        </w:rPr>
      </w:pPr>
    </w:p>
    <w:p w14:paraId="6D2DCE9C" w14:textId="77777777" w:rsidR="005D705D" w:rsidRPr="005D705D" w:rsidRDefault="005D705D" w:rsidP="005D705D">
      <w:pPr>
        <w:rPr>
          <w:b/>
        </w:rPr>
      </w:pPr>
      <w:r w:rsidRPr="005D705D">
        <w:rPr>
          <w:b/>
        </w:rPr>
        <w:t xml:space="preserve">def </w:t>
      </w:r>
      <w:proofErr w:type="spellStart"/>
      <w:r w:rsidRPr="005D705D">
        <w:rPr>
          <w:b/>
        </w:rPr>
        <w:t>Draw_</w:t>
      </w:r>
      <w:proofErr w:type="gramStart"/>
      <w:r w:rsidRPr="005D705D">
        <w:rPr>
          <w:b/>
        </w:rPr>
        <w:t>Solution</w:t>
      </w:r>
      <w:proofErr w:type="spellEnd"/>
      <w:r w:rsidRPr="005D705D">
        <w:rPr>
          <w:b/>
        </w:rPr>
        <w:t>(</w:t>
      </w:r>
      <w:proofErr w:type="gramEnd"/>
      <w:r w:rsidRPr="005D705D">
        <w:rPr>
          <w:b/>
        </w:rPr>
        <w:t>Edge,walls2,maze_rows,maze_cols):</w:t>
      </w:r>
    </w:p>
    <w:p w14:paraId="115C2C2A" w14:textId="77777777" w:rsidR="005D705D" w:rsidRPr="005D705D" w:rsidRDefault="005D705D" w:rsidP="005D705D">
      <w:pPr>
        <w:rPr>
          <w:b/>
        </w:rPr>
      </w:pPr>
      <w:r w:rsidRPr="005D705D">
        <w:rPr>
          <w:b/>
        </w:rPr>
        <w:t xml:space="preserve">    fig, ax = </w:t>
      </w:r>
      <w:proofErr w:type="spellStart"/>
      <w:proofErr w:type="gramStart"/>
      <w:r w:rsidRPr="005D705D">
        <w:rPr>
          <w:b/>
        </w:rPr>
        <w:t>plt.subplots</w:t>
      </w:r>
      <w:proofErr w:type="spellEnd"/>
      <w:proofErr w:type="gramEnd"/>
      <w:r w:rsidRPr="005D705D">
        <w:rPr>
          <w:b/>
        </w:rPr>
        <w:t>()</w:t>
      </w:r>
    </w:p>
    <w:p w14:paraId="1816F38B" w14:textId="77777777" w:rsidR="005D705D" w:rsidRPr="005D705D" w:rsidRDefault="005D705D" w:rsidP="005D705D">
      <w:pPr>
        <w:rPr>
          <w:b/>
        </w:rPr>
      </w:pPr>
      <w:r w:rsidRPr="005D705D">
        <w:rPr>
          <w:b/>
        </w:rPr>
        <w:t xml:space="preserve">    </w:t>
      </w:r>
    </w:p>
    <w:p w14:paraId="4389DC62" w14:textId="77777777" w:rsidR="005D705D" w:rsidRPr="005D705D" w:rsidRDefault="005D705D" w:rsidP="005D705D">
      <w:pPr>
        <w:rPr>
          <w:b/>
        </w:rPr>
      </w:pPr>
      <w:r w:rsidRPr="005D705D">
        <w:rPr>
          <w:b/>
        </w:rPr>
        <w:t xml:space="preserve">    # draw </w:t>
      </w:r>
      <w:proofErr w:type="spellStart"/>
      <w:r w:rsidRPr="005D705D">
        <w:rPr>
          <w:b/>
        </w:rPr>
        <w:t>edgelist</w:t>
      </w:r>
      <w:proofErr w:type="spellEnd"/>
      <w:r w:rsidRPr="005D705D">
        <w:rPr>
          <w:b/>
        </w:rPr>
        <w:t xml:space="preserve"> path</w:t>
      </w:r>
    </w:p>
    <w:p w14:paraId="1AD880FB" w14:textId="77777777" w:rsidR="005D705D" w:rsidRPr="005D705D" w:rsidRDefault="005D705D" w:rsidP="005D705D">
      <w:pPr>
        <w:rPr>
          <w:b/>
        </w:rPr>
      </w:pPr>
      <w:r w:rsidRPr="005D705D">
        <w:rPr>
          <w:b/>
        </w:rPr>
        <w:t xml:space="preserve">    for w in Edge:</w:t>
      </w:r>
    </w:p>
    <w:p w14:paraId="7ED8EDCE" w14:textId="77777777" w:rsidR="005D705D" w:rsidRPr="005D705D" w:rsidRDefault="005D705D" w:rsidP="005D705D">
      <w:pPr>
        <w:rPr>
          <w:b/>
        </w:rPr>
      </w:pPr>
      <w:r w:rsidRPr="005D705D">
        <w:rPr>
          <w:b/>
        </w:rPr>
        <w:t xml:space="preserve">        if w[1]-</w:t>
      </w:r>
      <w:proofErr w:type="gramStart"/>
      <w:r w:rsidRPr="005D705D">
        <w:rPr>
          <w:b/>
        </w:rPr>
        <w:t>w[</w:t>
      </w:r>
      <w:proofErr w:type="gramEnd"/>
      <w:r w:rsidRPr="005D705D">
        <w:rPr>
          <w:b/>
        </w:rPr>
        <w:t>0] ==1: #new x</w:t>
      </w:r>
    </w:p>
    <w:p w14:paraId="6327E2C2" w14:textId="77777777" w:rsidR="005D705D" w:rsidRPr="005D705D" w:rsidRDefault="005D705D" w:rsidP="005D705D">
      <w:pPr>
        <w:rPr>
          <w:b/>
        </w:rPr>
      </w:pPr>
      <w:r w:rsidRPr="005D705D">
        <w:rPr>
          <w:b/>
        </w:rPr>
        <w:t xml:space="preserve">            x0 = (w[</w:t>
      </w:r>
      <w:proofErr w:type="gramStart"/>
      <w:r w:rsidRPr="005D705D">
        <w:rPr>
          <w:b/>
        </w:rPr>
        <w:t>0]%</w:t>
      </w:r>
      <w:proofErr w:type="spellStart"/>
      <w:proofErr w:type="gramEnd"/>
      <w:r w:rsidRPr="005D705D">
        <w:rPr>
          <w:b/>
        </w:rPr>
        <w:t>maze_cols</w:t>
      </w:r>
      <w:proofErr w:type="spellEnd"/>
      <w:r w:rsidRPr="005D705D">
        <w:rPr>
          <w:b/>
        </w:rPr>
        <w:t>)+.5</w:t>
      </w:r>
    </w:p>
    <w:p w14:paraId="0C330E1D" w14:textId="77777777" w:rsidR="005D705D" w:rsidRPr="005D705D" w:rsidRDefault="005D705D" w:rsidP="005D705D">
      <w:pPr>
        <w:rPr>
          <w:b/>
        </w:rPr>
      </w:pPr>
      <w:r w:rsidRPr="005D705D">
        <w:rPr>
          <w:b/>
        </w:rPr>
        <w:t xml:space="preserve">            y0 = (w[0]//</w:t>
      </w:r>
      <w:proofErr w:type="spellStart"/>
      <w:r w:rsidRPr="005D705D">
        <w:rPr>
          <w:b/>
        </w:rPr>
        <w:t>maze_</w:t>
      </w:r>
      <w:proofErr w:type="gramStart"/>
      <w:r w:rsidRPr="005D705D">
        <w:rPr>
          <w:b/>
        </w:rPr>
        <w:t>cols</w:t>
      </w:r>
      <w:proofErr w:type="spellEnd"/>
      <w:r w:rsidRPr="005D705D">
        <w:rPr>
          <w:b/>
        </w:rPr>
        <w:t>)+</w:t>
      </w:r>
      <w:proofErr w:type="gramEnd"/>
      <w:r w:rsidRPr="005D705D">
        <w:rPr>
          <w:b/>
        </w:rPr>
        <w:t>.5</w:t>
      </w:r>
    </w:p>
    <w:p w14:paraId="1DB115A6" w14:textId="77777777" w:rsidR="005D705D" w:rsidRPr="005D705D" w:rsidRDefault="005D705D" w:rsidP="005D705D">
      <w:pPr>
        <w:rPr>
          <w:b/>
        </w:rPr>
      </w:pPr>
      <w:r w:rsidRPr="005D705D">
        <w:rPr>
          <w:b/>
        </w:rPr>
        <w:t xml:space="preserve">            x1 = (w[</w:t>
      </w:r>
      <w:proofErr w:type="gramStart"/>
      <w:r w:rsidRPr="005D705D">
        <w:rPr>
          <w:b/>
        </w:rPr>
        <w:t>1]%</w:t>
      </w:r>
      <w:proofErr w:type="spellStart"/>
      <w:proofErr w:type="gramEnd"/>
      <w:r w:rsidRPr="005D705D">
        <w:rPr>
          <w:b/>
        </w:rPr>
        <w:t>maze_cols</w:t>
      </w:r>
      <w:proofErr w:type="spellEnd"/>
      <w:r w:rsidRPr="005D705D">
        <w:rPr>
          <w:b/>
        </w:rPr>
        <w:t>)+.5</w:t>
      </w:r>
    </w:p>
    <w:p w14:paraId="2D98541A" w14:textId="77777777" w:rsidR="005D705D" w:rsidRPr="005D705D" w:rsidRDefault="005D705D" w:rsidP="005D705D">
      <w:pPr>
        <w:rPr>
          <w:b/>
        </w:rPr>
      </w:pPr>
      <w:r w:rsidRPr="005D705D">
        <w:rPr>
          <w:b/>
        </w:rPr>
        <w:t xml:space="preserve">            y1 = (w[1]//</w:t>
      </w:r>
      <w:proofErr w:type="spellStart"/>
      <w:r w:rsidRPr="005D705D">
        <w:rPr>
          <w:b/>
        </w:rPr>
        <w:t>maze_</w:t>
      </w:r>
      <w:proofErr w:type="gramStart"/>
      <w:r w:rsidRPr="005D705D">
        <w:rPr>
          <w:b/>
        </w:rPr>
        <w:t>cols</w:t>
      </w:r>
      <w:proofErr w:type="spellEnd"/>
      <w:r w:rsidRPr="005D705D">
        <w:rPr>
          <w:b/>
        </w:rPr>
        <w:t>)+</w:t>
      </w:r>
      <w:proofErr w:type="gramEnd"/>
      <w:r w:rsidRPr="005D705D">
        <w:rPr>
          <w:b/>
        </w:rPr>
        <w:t>.5</w:t>
      </w:r>
    </w:p>
    <w:p w14:paraId="47DF3845" w14:textId="77777777" w:rsidR="005D705D" w:rsidRPr="005D705D" w:rsidRDefault="005D705D" w:rsidP="005D705D">
      <w:pPr>
        <w:rPr>
          <w:b/>
        </w:rPr>
      </w:pPr>
      <w:r w:rsidRPr="005D705D">
        <w:rPr>
          <w:b/>
        </w:rPr>
        <w:t xml:space="preserve">        </w:t>
      </w:r>
      <w:proofErr w:type="gramStart"/>
      <w:r w:rsidRPr="005D705D">
        <w:rPr>
          <w:b/>
        </w:rPr>
        <w:t>else:#</w:t>
      </w:r>
      <w:proofErr w:type="gramEnd"/>
      <w:r w:rsidRPr="005D705D">
        <w:rPr>
          <w:b/>
        </w:rPr>
        <w:t>new y</w:t>
      </w:r>
    </w:p>
    <w:p w14:paraId="597E8C33" w14:textId="77777777" w:rsidR="005D705D" w:rsidRPr="005D705D" w:rsidRDefault="005D705D" w:rsidP="005D705D">
      <w:pPr>
        <w:rPr>
          <w:b/>
        </w:rPr>
      </w:pPr>
      <w:r w:rsidRPr="005D705D">
        <w:rPr>
          <w:b/>
        </w:rPr>
        <w:t xml:space="preserve">            x0 = (w[</w:t>
      </w:r>
      <w:proofErr w:type="gramStart"/>
      <w:r w:rsidRPr="005D705D">
        <w:rPr>
          <w:b/>
        </w:rPr>
        <w:t>0]%</w:t>
      </w:r>
      <w:proofErr w:type="spellStart"/>
      <w:proofErr w:type="gramEnd"/>
      <w:r w:rsidRPr="005D705D">
        <w:rPr>
          <w:b/>
        </w:rPr>
        <w:t>maze_cols</w:t>
      </w:r>
      <w:proofErr w:type="spellEnd"/>
      <w:r w:rsidRPr="005D705D">
        <w:rPr>
          <w:b/>
        </w:rPr>
        <w:t>)+.5</w:t>
      </w:r>
    </w:p>
    <w:p w14:paraId="66D57843" w14:textId="77777777" w:rsidR="005D705D" w:rsidRPr="005D705D" w:rsidRDefault="005D705D" w:rsidP="005D705D">
      <w:pPr>
        <w:rPr>
          <w:b/>
        </w:rPr>
      </w:pPr>
      <w:r w:rsidRPr="005D705D">
        <w:rPr>
          <w:b/>
        </w:rPr>
        <w:t xml:space="preserve">            y0 = (w[0]//</w:t>
      </w:r>
      <w:proofErr w:type="spellStart"/>
      <w:r w:rsidRPr="005D705D">
        <w:rPr>
          <w:b/>
        </w:rPr>
        <w:t>maze_</w:t>
      </w:r>
      <w:proofErr w:type="gramStart"/>
      <w:r w:rsidRPr="005D705D">
        <w:rPr>
          <w:b/>
        </w:rPr>
        <w:t>cols</w:t>
      </w:r>
      <w:proofErr w:type="spellEnd"/>
      <w:r w:rsidRPr="005D705D">
        <w:rPr>
          <w:b/>
        </w:rPr>
        <w:t>)+</w:t>
      </w:r>
      <w:proofErr w:type="gramEnd"/>
      <w:r w:rsidRPr="005D705D">
        <w:rPr>
          <w:b/>
        </w:rPr>
        <w:t>.5</w:t>
      </w:r>
    </w:p>
    <w:p w14:paraId="26738639" w14:textId="77777777" w:rsidR="005D705D" w:rsidRPr="005D705D" w:rsidRDefault="005D705D" w:rsidP="005D705D">
      <w:pPr>
        <w:rPr>
          <w:b/>
        </w:rPr>
      </w:pPr>
      <w:r w:rsidRPr="005D705D">
        <w:rPr>
          <w:b/>
        </w:rPr>
        <w:t xml:space="preserve">            x1 = (w[</w:t>
      </w:r>
      <w:proofErr w:type="gramStart"/>
      <w:r w:rsidRPr="005D705D">
        <w:rPr>
          <w:b/>
        </w:rPr>
        <w:t>1]%</w:t>
      </w:r>
      <w:proofErr w:type="spellStart"/>
      <w:proofErr w:type="gramEnd"/>
      <w:r w:rsidRPr="005D705D">
        <w:rPr>
          <w:b/>
        </w:rPr>
        <w:t>maze_cols</w:t>
      </w:r>
      <w:proofErr w:type="spellEnd"/>
      <w:r w:rsidRPr="005D705D">
        <w:rPr>
          <w:b/>
        </w:rPr>
        <w:t>)+.5</w:t>
      </w:r>
    </w:p>
    <w:p w14:paraId="38F0F10E" w14:textId="77777777" w:rsidR="005D705D" w:rsidRPr="005D705D" w:rsidRDefault="005D705D" w:rsidP="005D705D">
      <w:pPr>
        <w:rPr>
          <w:b/>
        </w:rPr>
      </w:pPr>
      <w:r w:rsidRPr="005D705D">
        <w:rPr>
          <w:b/>
        </w:rPr>
        <w:t xml:space="preserve">            y1 = (w[1]//</w:t>
      </w:r>
      <w:proofErr w:type="spellStart"/>
      <w:r w:rsidRPr="005D705D">
        <w:rPr>
          <w:b/>
        </w:rPr>
        <w:t>maze_</w:t>
      </w:r>
      <w:proofErr w:type="gramStart"/>
      <w:r w:rsidRPr="005D705D">
        <w:rPr>
          <w:b/>
        </w:rPr>
        <w:t>cols</w:t>
      </w:r>
      <w:proofErr w:type="spellEnd"/>
      <w:r w:rsidRPr="005D705D">
        <w:rPr>
          <w:b/>
        </w:rPr>
        <w:t>)+</w:t>
      </w:r>
      <w:proofErr w:type="gramEnd"/>
      <w:r w:rsidRPr="005D705D">
        <w:rPr>
          <w:b/>
        </w:rPr>
        <w:t>.5</w:t>
      </w:r>
    </w:p>
    <w:p w14:paraId="0E5C7058" w14:textId="77777777" w:rsidR="005D705D" w:rsidRPr="005D705D" w:rsidRDefault="005D705D" w:rsidP="005D705D">
      <w:pPr>
        <w:rPr>
          <w:b/>
        </w:rPr>
      </w:pPr>
      <w:r w:rsidRPr="005D705D">
        <w:rPr>
          <w:b/>
        </w:rPr>
        <w:t xml:space="preserve">        </w:t>
      </w:r>
      <w:proofErr w:type="spellStart"/>
      <w:proofErr w:type="gramStart"/>
      <w:r w:rsidRPr="005D705D">
        <w:rPr>
          <w:b/>
        </w:rPr>
        <w:t>ax.plot</w:t>
      </w:r>
      <w:proofErr w:type="spellEnd"/>
      <w:proofErr w:type="gramEnd"/>
      <w:r w:rsidRPr="005D705D">
        <w:rPr>
          <w:b/>
        </w:rPr>
        <w:t>([x0,x1],[y0,y1],linewidth=3,color='r')</w:t>
      </w:r>
    </w:p>
    <w:p w14:paraId="0B4E93AC" w14:textId="77777777" w:rsidR="005D705D" w:rsidRPr="005D705D" w:rsidRDefault="005D705D" w:rsidP="005D705D">
      <w:pPr>
        <w:rPr>
          <w:b/>
        </w:rPr>
      </w:pPr>
      <w:r w:rsidRPr="005D705D">
        <w:rPr>
          <w:b/>
        </w:rPr>
        <w:t xml:space="preserve">    </w:t>
      </w:r>
      <w:proofErr w:type="spellStart"/>
      <w:r w:rsidRPr="005D705D">
        <w:rPr>
          <w:b/>
        </w:rPr>
        <w:t>sx</w:t>
      </w:r>
      <w:proofErr w:type="spellEnd"/>
      <w:r w:rsidRPr="005D705D">
        <w:rPr>
          <w:b/>
        </w:rPr>
        <w:t xml:space="preserve"> = </w:t>
      </w:r>
      <w:proofErr w:type="spellStart"/>
      <w:r w:rsidRPr="005D705D">
        <w:rPr>
          <w:b/>
        </w:rPr>
        <w:t>maze_cols</w:t>
      </w:r>
      <w:proofErr w:type="spellEnd"/>
    </w:p>
    <w:p w14:paraId="6083EDB2" w14:textId="77777777" w:rsidR="005D705D" w:rsidRPr="005D705D" w:rsidRDefault="005D705D" w:rsidP="005D705D">
      <w:pPr>
        <w:rPr>
          <w:b/>
        </w:rPr>
      </w:pPr>
      <w:r w:rsidRPr="005D705D">
        <w:rPr>
          <w:b/>
        </w:rPr>
        <w:t xml:space="preserve">    </w:t>
      </w:r>
      <w:proofErr w:type="spellStart"/>
      <w:r w:rsidRPr="005D705D">
        <w:rPr>
          <w:b/>
        </w:rPr>
        <w:t>sy</w:t>
      </w:r>
      <w:proofErr w:type="spellEnd"/>
      <w:r w:rsidRPr="005D705D">
        <w:rPr>
          <w:b/>
        </w:rPr>
        <w:t xml:space="preserve"> = </w:t>
      </w:r>
      <w:proofErr w:type="spellStart"/>
      <w:r w:rsidRPr="005D705D">
        <w:rPr>
          <w:b/>
        </w:rPr>
        <w:t>maze_rows</w:t>
      </w:r>
      <w:proofErr w:type="spellEnd"/>
    </w:p>
    <w:p w14:paraId="4042B90E" w14:textId="77777777" w:rsidR="005D705D" w:rsidRPr="005D705D" w:rsidRDefault="005D705D" w:rsidP="005D705D">
      <w:pPr>
        <w:rPr>
          <w:b/>
        </w:rPr>
      </w:pPr>
      <w:r w:rsidRPr="005D705D">
        <w:rPr>
          <w:b/>
        </w:rPr>
        <w:t xml:space="preserve">    </w:t>
      </w:r>
    </w:p>
    <w:p w14:paraId="5AC21D6F" w14:textId="77777777" w:rsidR="005D705D" w:rsidRPr="005D705D" w:rsidRDefault="005D705D" w:rsidP="005D705D">
      <w:pPr>
        <w:rPr>
          <w:b/>
        </w:rPr>
      </w:pPr>
      <w:r w:rsidRPr="005D705D">
        <w:rPr>
          <w:b/>
        </w:rPr>
        <w:t xml:space="preserve">    #draw inside of the maze</w:t>
      </w:r>
    </w:p>
    <w:p w14:paraId="63F012E0" w14:textId="77777777" w:rsidR="005D705D" w:rsidRPr="005D705D" w:rsidRDefault="005D705D" w:rsidP="005D705D">
      <w:pPr>
        <w:rPr>
          <w:b/>
        </w:rPr>
      </w:pPr>
      <w:r w:rsidRPr="005D705D">
        <w:rPr>
          <w:b/>
        </w:rPr>
        <w:t xml:space="preserve">    for w in walls2:</w:t>
      </w:r>
    </w:p>
    <w:p w14:paraId="0C10F644" w14:textId="77777777" w:rsidR="005D705D" w:rsidRPr="005D705D" w:rsidRDefault="005D705D" w:rsidP="005D705D">
      <w:pPr>
        <w:rPr>
          <w:b/>
        </w:rPr>
      </w:pPr>
      <w:r w:rsidRPr="005D705D">
        <w:rPr>
          <w:b/>
        </w:rPr>
        <w:lastRenderedPageBreak/>
        <w:t xml:space="preserve">        if w[1]-</w:t>
      </w:r>
      <w:proofErr w:type="gramStart"/>
      <w:r w:rsidRPr="005D705D">
        <w:rPr>
          <w:b/>
        </w:rPr>
        <w:t>w[</w:t>
      </w:r>
      <w:proofErr w:type="gramEnd"/>
      <w:r w:rsidRPr="005D705D">
        <w:rPr>
          <w:b/>
        </w:rPr>
        <w:t>0]==1: #vertical wall</w:t>
      </w:r>
    </w:p>
    <w:p w14:paraId="01C44ED9" w14:textId="77777777" w:rsidR="005D705D" w:rsidRPr="005D705D" w:rsidRDefault="005D705D" w:rsidP="005D705D">
      <w:pPr>
        <w:rPr>
          <w:b/>
        </w:rPr>
      </w:pPr>
      <w:r w:rsidRPr="005D705D">
        <w:rPr>
          <w:b/>
        </w:rPr>
        <w:t xml:space="preserve">            x0 = (w[</w:t>
      </w:r>
      <w:proofErr w:type="gramStart"/>
      <w:r w:rsidRPr="005D705D">
        <w:rPr>
          <w:b/>
        </w:rPr>
        <w:t>1]%</w:t>
      </w:r>
      <w:proofErr w:type="spellStart"/>
      <w:proofErr w:type="gramEnd"/>
      <w:r w:rsidRPr="005D705D">
        <w:rPr>
          <w:b/>
        </w:rPr>
        <w:t>maze_cols</w:t>
      </w:r>
      <w:proofErr w:type="spellEnd"/>
      <w:r w:rsidRPr="005D705D">
        <w:rPr>
          <w:b/>
        </w:rPr>
        <w:t>)</w:t>
      </w:r>
    </w:p>
    <w:p w14:paraId="63117A86" w14:textId="77777777" w:rsidR="005D705D" w:rsidRPr="005D705D" w:rsidRDefault="005D705D" w:rsidP="005D705D">
      <w:pPr>
        <w:rPr>
          <w:b/>
        </w:rPr>
      </w:pPr>
      <w:r w:rsidRPr="005D705D">
        <w:rPr>
          <w:b/>
        </w:rPr>
        <w:t xml:space="preserve">            x1 = x0</w:t>
      </w:r>
    </w:p>
    <w:p w14:paraId="30966084" w14:textId="77777777" w:rsidR="005D705D" w:rsidRPr="005D705D" w:rsidRDefault="005D705D" w:rsidP="005D705D">
      <w:pPr>
        <w:rPr>
          <w:b/>
        </w:rPr>
      </w:pPr>
      <w:r w:rsidRPr="005D705D">
        <w:rPr>
          <w:b/>
        </w:rPr>
        <w:t xml:space="preserve">            y0 = (w[1]//</w:t>
      </w:r>
      <w:proofErr w:type="spellStart"/>
      <w:r w:rsidRPr="005D705D">
        <w:rPr>
          <w:b/>
        </w:rPr>
        <w:t>maze_cols</w:t>
      </w:r>
      <w:proofErr w:type="spellEnd"/>
      <w:r w:rsidRPr="005D705D">
        <w:rPr>
          <w:b/>
        </w:rPr>
        <w:t>)</w:t>
      </w:r>
    </w:p>
    <w:p w14:paraId="14017FC6" w14:textId="77777777" w:rsidR="005D705D" w:rsidRPr="005D705D" w:rsidRDefault="005D705D" w:rsidP="005D705D">
      <w:pPr>
        <w:rPr>
          <w:b/>
        </w:rPr>
      </w:pPr>
      <w:r w:rsidRPr="005D705D">
        <w:rPr>
          <w:b/>
        </w:rPr>
        <w:t xml:space="preserve">            y1 = y0+1</w:t>
      </w:r>
    </w:p>
    <w:p w14:paraId="188F7DEA" w14:textId="77777777" w:rsidR="005D705D" w:rsidRPr="005D705D" w:rsidRDefault="005D705D" w:rsidP="005D705D">
      <w:pPr>
        <w:rPr>
          <w:b/>
        </w:rPr>
      </w:pPr>
      <w:r w:rsidRPr="005D705D">
        <w:rPr>
          <w:b/>
        </w:rPr>
        <w:t xml:space="preserve">        </w:t>
      </w:r>
      <w:proofErr w:type="gramStart"/>
      <w:r w:rsidRPr="005D705D">
        <w:rPr>
          <w:b/>
        </w:rPr>
        <w:t>else:#</w:t>
      </w:r>
      <w:proofErr w:type="gramEnd"/>
      <w:r w:rsidRPr="005D705D">
        <w:rPr>
          <w:b/>
        </w:rPr>
        <w:t>horizontal wall</w:t>
      </w:r>
    </w:p>
    <w:p w14:paraId="53DE2936" w14:textId="77777777" w:rsidR="005D705D" w:rsidRPr="005D705D" w:rsidRDefault="005D705D" w:rsidP="005D705D">
      <w:pPr>
        <w:rPr>
          <w:b/>
        </w:rPr>
      </w:pPr>
      <w:r w:rsidRPr="005D705D">
        <w:rPr>
          <w:b/>
        </w:rPr>
        <w:t xml:space="preserve">            x0 = (w[</w:t>
      </w:r>
      <w:proofErr w:type="gramStart"/>
      <w:r w:rsidRPr="005D705D">
        <w:rPr>
          <w:b/>
        </w:rPr>
        <w:t>0]%</w:t>
      </w:r>
      <w:proofErr w:type="spellStart"/>
      <w:proofErr w:type="gramEnd"/>
      <w:r w:rsidRPr="005D705D">
        <w:rPr>
          <w:b/>
        </w:rPr>
        <w:t>maze_cols</w:t>
      </w:r>
      <w:proofErr w:type="spellEnd"/>
      <w:r w:rsidRPr="005D705D">
        <w:rPr>
          <w:b/>
        </w:rPr>
        <w:t>)</w:t>
      </w:r>
    </w:p>
    <w:p w14:paraId="0CDFE718" w14:textId="77777777" w:rsidR="005D705D" w:rsidRPr="005D705D" w:rsidRDefault="005D705D" w:rsidP="005D705D">
      <w:pPr>
        <w:rPr>
          <w:b/>
        </w:rPr>
      </w:pPr>
      <w:r w:rsidRPr="005D705D">
        <w:rPr>
          <w:b/>
        </w:rPr>
        <w:t xml:space="preserve">            x1 = x0+1</w:t>
      </w:r>
    </w:p>
    <w:p w14:paraId="04B13B78" w14:textId="77777777" w:rsidR="005D705D" w:rsidRPr="005D705D" w:rsidRDefault="005D705D" w:rsidP="005D705D">
      <w:pPr>
        <w:rPr>
          <w:b/>
        </w:rPr>
      </w:pPr>
      <w:r w:rsidRPr="005D705D">
        <w:rPr>
          <w:b/>
        </w:rPr>
        <w:t xml:space="preserve">            y0 = (w[1]//</w:t>
      </w:r>
      <w:proofErr w:type="spellStart"/>
      <w:r w:rsidRPr="005D705D">
        <w:rPr>
          <w:b/>
        </w:rPr>
        <w:t>maze_cols</w:t>
      </w:r>
      <w:proofErr w:type="spellEnd"/>
      <w:r w:rsidRPr="005D705D">
        <w:rPr>
          <w:b/>
        </w:rPr>
        <w:t>)</w:t>
      </w:r>
    </w:p>
    <w:p w14:paraId="1E432377" w14:textId="77777777" w:rsidR="005D705D" w:rsidRPr="005D705D" w:rsidRDefault="005D705D" w:rsidP="005D705D">
      <w:pPr>
        <w:rPr>
          <w:b/>
        </w:rPr>
      </w:pPr>
      <w:r w:rsidRPr="005D705D">
        <w:rPr>
          <w:b/>
        </w:rPr>
        <w:t xml:space="preserve">            y1 = y0  </w:t>
      </w:r>
    </w:p>
    <w:p w14:paraId="10B460E7" w14:textId="77777777" w:rsidR="005D705D" w:rsidRPr="005D705D" w:rsidRDefault="005D705D" w:rsidP="005D705D">
      <w:pPr>
        <w:rPr>
          <w:b/>
        </w:rPr>
      </w:pPr>
      <w:r w:rsidRPr="005D705D">
        <w:rPr>
          <w:b/>
        </w:rPr>
        <w:t xml:space="preserve">        </w:t>
      </w:r>
      <w:proofErr w:type="spellStart"/>
      <w:proofErr w:type="gramStart"/>
      <w:r w:rsidRPr="005D705D">
        <w:rPr>
          <w:b/>
        </w:rPr>
        <w:t>ax.plot</w:t>
      </w:r>
      <w:proofErr w:type="spellEnd"/>
      <w:proofErr w:type="gramEnd"/>
      <w:r w:rsidRPr="005D705D">
        <w:rPr>
          <w:b/>
        </w:rPr>
        <w:t>([x0,x1],[y0,y1],linewidth=1,color='k')</w:t>
      </w:r>
    </w:p>
    <w:p w14:paraId="72F63B22" w14:textId="77777777" w:rsidR="005D705D" w:rsidRPr="005D705D" w:rsidRDefault="005D705D" w:rsidP="005D705D">
      <w:pPr>
        <w:rPr>
          <w:b/>
        </w:rPr>
      </w:pPr>
      <w:r w:rsidRPr="005D705D">
        <w:rPr>
          <w:b/>
        </w:rPr>
        <w:t xml:space="preserve">        </w:t>
      </w:r>
    </w:p>
    <w:p w14:paraId="6B47708C" w14:textId="77777777" w:rsidR="005D705D" w:rsidRPr="005D705D" w:rsidRDefault="005D705D" w:rsidP="005D705D">
      <w:pPr>
        <w:rPr>
          <w:b/>
        </w:rPr>
      </w:pPr>
      <w:r w:rsidRPr="005D705D">
        <w:rPr>
          <w:b/>
        </w:rPr>
        <w:t xml:space="preserve">    #Draw the rim of the maze</w:t>
      </w:r>
    </w:p>
    <w:p w14:paraId="2EB5ABF6" w14:textId="77777777" w:rsidR="005D705D" w:rsidRPr="005D705D" w:rsidRDefault="005D705D" w:rsidP="005D705D">
      <w:pPr>
        <w:rPr>
          <w:b/>
        </w:rPr>
      </w:pPr>
      <w:r w:rsidRPr="005D705D">
        <w:rPr>
          <w:b/>
        </w:rPr>
        <w:t xml:space="preserve">    </w:t>
      </w:r>
      <w:proofErr w:type="spellStart"/>
      <w:proofErr w:type="gramStart"/>
      <w:r w:rsidRPr="005D705D">
        <w:rPr>
          <w:b/>
        </w:rPr>
        <w:t>ax.plot</w:t>
      </w:r>
      <w:proofErr w:type="spellEnd"/>
      <w:proofErr w:type="gramEnd"/>
      <w:r w:rsidRPr="005D705D">
        <w:rPr>
          <w:b/>
        </w:rPr>
        <w:t>([0,0,sx,sx,0],[0,sy,sy,0,0],linewidth=2,color='k')</w:t>
      </w:r>
    </w:p>
    <w:p w14:paraId="0A92D503" w14:textId="77777777" w:rsidR="005D705D" w:rsidRPr="005D705D" w:rsidRDefault="005D705D" w:rsidP="005D705D">
      <w:pPr>
        <w:rPr>
          <w:b/>
        </w:rPr>
      </w:pPr>
      <w:r w:rsidRPr="005D705D">
        <w:rPr>
          <w:b/>
        </w:rPr>
        <w:t xml:space="preserve">                </w:t>
      </w:r>
    </w:p>
    <w:p w14:paraId="3E0282FF" w14:textId="77777777" w:rsidR="005D705D" w:rsidRPr="005D705D" w:rsidRDefault="005D705D" w:rsidP="005D705D">
      <w:pPr>
        <w:rPr>
          <w:b/>
        </w:rPr>
      </w:pPr>
      <w:r w:rsidRPr="005D705D">
        <w:rPr>
          <w:b/>
        </w:rPr>
        <w:t xml:space="preserve">    </w:t>
      </w:r>
      <w:proofErr w:type="spellStart"/>
      <w:proofErr w:type="gramStart"/>
      <w:r w:rsidRPr="005D705D">
        <w:rPr>
          <w:b/>
        </w:rPr>
        <w:t>ax.axis</w:t>
      </w:r>
      <w:proofErr w:type="spellEnd"/>
      <w:proofErr w:type="gramEnd"/>
      <w:r w:rsidRPr="005D705D">
        <w:rPr>
          <w:b/>
        </w:rPr>
        <w:t xml:space="preserve">('off') </w:t>
      </w:r>
    </w:p>
    <w:p w14:paraId="01683F3E" w14:textId="77777777" w:rsidR="005D705D" w:rsidRPr="005D705D" w:rsidRDefault="005D705D" w:rsidP="005D705D">
      <w:pPr>
        <w:rPr>
          <w:b/>
        </w:rPr>
      </w:pPr>
      <w:r w:rsidRPr="005D705D">
        <w:rPr>
          <w:b/>
        </w:rPr>
        <w:t xml:space="preserve">    </w:t>
      </w:r>
      <w:proofErr w:type="spellStart"/>
      <w:r w:rsidRPr="005D705D">
        <w:rPr>
          <w:b/>
        </w:rPr>
        <w:t>ax.set_</w:t>
      </w:r>
      <w:proofErr w:type="gramStart"/>
      <w:r w:rsidRPr="005D705D">
        <w:rPr>
          <w:b/>
        </w:rPr>
        <w:t>aspect</w:t>
      </w:r>
      <w:proofErr w:type="spellEnd"/>
      <w:r w:rsidRPr="005D705D">
        <w:rPr>
          <w:b/>
        </w:rPr>
        <w:t>(</w:t>
      </w:r>
      <w:proofErr w:type="gramEnd"/>
      <w:r w:rsidRPr="005D705D">
        <w:rPr>
          <w:b/>
        </w:rPr>
        <w:t>1.0)</w:t>
      </w:r>
    </w:p>
    <w:p w14:paraId="174ECF65" w14:textId="77777777" w:rsidR="005D705D" w:rsidRPr="005D705D" w:rsidRDefault="005D705D" w:rsidP="005D705D">
      <w:pPr>
        <w:rPr>
          <w:b/>
        </w:rPr>
      </w:pPr>
      <w:r w:rsidRPr="005D705D">
        <w:rPr>
          <w:b/>
        </w:rPr>
        <w:t xml:space="preserve">    </w:t>
      </w:r>
    </w:p>
    <w:p w14:paraId="45770D11" w14:textId="77777777" w:rsidR="005D705D" w:rsidRPr="005D705D" w:rsidRDefault="005D705D" w:rsidP="005D705D">
      <w:pPr>
        <w:rPr>
          <w:b/>
        </w:rPr>
      </w:pPr>
    </w:p>
    <w:p w14:paraId="033D0D13" w14:textId="77777777" w:rsidR="005D705D" w:rsidRPr="005D705D" w:rsidRDefault="005D705D" w:rsidP="005D705D">
      <w:pPr>
        <w:rPr>
          <w:b/>
        </w:rPr>
      </w:pPr>
      <w:r w:rsidRPr="005D705D">
        <w:rPr>
          <w:b/>
        </w:rPr>
        <w:t xml:space="preserve">def </w:t>
      </w:r>
      <w:proofErr w:type="spellStart"/>
      <w:r w:rsidRPr="005D705D">
        <w:rPr>
          <w:b/>
        </w:rPr>
        <w:t>union_by_size</w:t>
      </w:r>
      <w:proofErr w:type="spellEnd"/>
      <w:r w:rsidRPr="005D705D">
        <w:rPr>
          <w:b/>
        </w:rPr>
        <w:t>(</w:t>
      </w:r>
      <w:proofErr w:type="spellStart"/>
      <w:proofErr w:type="gramStart"/>
      <w:r w:rsidRPr="005D705D">
        <w:rPr>
          <w:b/>
        </w:rPr>
        <w:t>S,i</w:t>
      </w:r>
      <w:proofErr w:type="gramEnd"/>
      <w:r w:rsidRPr="005D705D">
        <w:rPr>
          <w:b/>
        </w:rPr>
        <w:t>,j</w:t>
      </w:r>
      <w:proofErr w:type="spellEnd"/>
      <w:r w:rsidRPr="005D705D">
        <w:rPr>
          <w:b/>
        </w:rPr>
        <w:t>):</w:t>
      </w:r>
    </w:p>
    <w:p w14:paraId="582B3D0F" w14:textId="77777777" w:rsidR="005D705D" w:rsidRPr="005D705D" w:rsidRDefault="005D705D" w:rsidP="005D705D">
      <w:pPr>
        <w:rPr>
          <w:b/>
        </w:rPr>
      </w:pPr>
      <w:r w:rsidRPr="005D705D">
        <w:rPr>
          <w:b/>
        </w:rPr>
        <w:t xml:space="preserve">    # if </w:t>
      </w:r>
      <w:proofErr w:type="spellStart"/>
      <w:r w:rsidRPr="005D705D">
        <w:rPr>
          <w:b/>
        </w:rPr>
        <w:t>i</w:t>
      </w:r>
      <w:proofErr w:type="spellEnd"/>
      <w:r w:rsidRPr="005D705D">
        <w:rPr>
          <w:b/>
        </w:rPr>
        <w:t xml:space="preserve"> is a root, S[</w:t>
      </w:r>
      <w:proofErr w:type="spellStart"/>
      <w:r w:rsidRPr="005D705D">
        <w:rPr>
          <w:b/>
        </w:rPr>
        <w:t>i</w:t>
      </w:r>
      <w:proofErr w:type="spellEnd"/>
      <w:r w:rsidRPr="005D705D">
        <w:rPr>
          <w:b/>
        </w:rPr>
        <w:t>] = -number of elements in tree (set)</w:t>
      </w:r>
    </w:p>
    <w:p w14:paraId="0DD25A45" w14:textId="77777777" w:rsidR="005D705D" w:rsidRPr="005D705D" w:rsidRDefault="005D705D" w:rsidP="005D705D">
      <w:pPr>
        <w:rPr>
          <w:b/>
        </w:rPr>
      </w:pPr>
      <w:r w:rsidRPr="005D705D">
        <w:rPr>
          <w:b/>
        </w:rPr>
        <w:t xml:space="preserve">    # Makes root of smaller tree point to root of larger tree </w:t>
      </w:r>
    </w:p>
    <w:p w14:paraId="59DDD02C" w14:textId="77777777" w:rsidR="005D705D" w:rsidRPr="005D705D" w:rsidRDefault="005D705D" w:rsidP="005D705D">
      <w:pPr>
        <w:rPr>
          <w:b/>
        </w:rPr>
      </w:pPr>
      <w:r w:rsidRPr="005D705D">
        <w:rPr>
          <w:b/>
        </w:rPr>
        <w:t xml:space="preserve">    # Uses path compression</w:t>
      </w:r>
    </w:p>
    <w:p w14:paraId="2D881049" w14:textId="77777777" w:rsidR="005D705D" w:rsidRPr="005D705D" w:rsidRDefault="005D705D" w:rsidP="005D705D">
      <w:pPr>
        <w:rPr>
          <w:b/>
        </w:rPr>
      </w:pPr>
      <w:r w:rsidRPr="005D705D">
        <w:rPr>
          <w:b/>
        </w:rPr>
        <w:lastRenderedPageBreak/>
        <w:t xml:space="preserve">    </w:t>
      </w:r>
      <w:proofErr w:type="spellStart"/>
      <w:r w:rsidRPr="005D705D">
        <w:rPr>
          <w:b/>
        </w:rPr>
        <w:t>ri</w:t>
      </w:r>
      <w:proofErr w:type="spellEnd"/>
      <w:r w:rsidRPr="005D705D">
        <w:rPr>
          <w:b/>
        </w:rPr>
        <w:t xml:space="preserve"> = </w:t>
      </w:r>
      <w:proofErr w:type="spellStart"/>
      <w:r w:rsidRPr="005D705D">
        <w:rPr>
          <w:b/>
        </w:rPr>
        <w:t>find_c</w:t>
      </w:r>
      <w:proofErr w:type="spellEnd"/>
      <w:r w:rsidRPr="005D705D">
        <w:rPr>
          <w:b/>
        </w:rPr>
        <w:t>(</w:t>
      </w:r>
      <w:proofErr w:type="spellStart"/>
      <w:proofErr w:type="gramStart"/>
      <w:r w:rsidRPr="005D705D">
        <w:rPr>
          <w:b/>
        </w:rPr>
        <w:t>S,i</w:t>
      </w:r>
      <w:proofErr w:type="spellEnd"/>
      <w:proofErr w:type="gramEnd"/>
      <w:r w:rsidRPr="005D705D">
        <w:rPr>
          <w:b/>
        </w:rPr>
        <w:t xml:space="preserve">) </w:t>
      </w:r>
    </w:p>
    <w:p w14:paraId="57E5945D" w14:textId="77777777" w:rsidR="005D705D" w:rsidRPr="005D705D" w:rsidRDefault="005D705D" w:rsidP="005D705D">
      <w:pPr>
        <w:rPr>
          <w:b/>
        </w:rPr>
      </w:pPr>
      <w:r w:rsidRPr="005D705D">
        <w:rPr>
          <w:b/>
        </w:rPr>
        <w:t xml:space="preserve">    </w:t>
      </w:r>
      <w:proofErr w:type="spellStart"/>
      <w:r w:rsidRPr="005D705D">
        <w:rPr>
          <w:b/>
        </w:rPr>
        <w:t>rj</w:t>
      </w:r>
      <w:proofErr w:type="spellEnd"/>
      <w:r w:rsidRPr="005D705D">
        <w:rPr>
          <w:b/>
        </w:rPr>
        <w:t xml:space="preserve"> = </w:t>
      </w:r>
      <w:proofErr w:type="spellStart"/>
      <w:r w:rsidRPr="005D705D">
        <w:rPr>
          <w:b/>
        </w:rPr>
        <w:t>find_c</w:t>
      </w:r>
      <w:proofErr w:type="spellEnd"/>
      <w:r w:rsidRPr="005D705D">
        <w:rPr>
          <w:b/>
        </w:rPr>
        <w:t>(</w:t>
      </w:r>
      <w:proofErr w:type="spellStart"/>
      <w:proofErr w:type="gramStart"/>
      <w:r w:rsidRPr="005D705D">
        <w:rPr>
          <w:b/>
        </w:rPr>
        <w:t>S,j</w:t>
      </w:r>
      <w:proofErr w:type="spellEnd"/>
      <w:proofErr w:type="gramEnd"/>
      <w:r w:rsidRPr="005D705D">
        <w:rPr>
          <w:b/>
        </w:rPr>
        <w:t xml:space="preserve">) </w:t>
      </w:r>
    </w:p>
    <w:p w14:paraId="1D799771" w14:textId="77777777" w:rsidR="005D705D" w:rsidRPr="005D705D" w:rsidRDefault="005D705D" w:rsidP="005D705D">
      <w:pPr>
        <w:rPr>
          <w:b/>
        </w:rPr>
      </w:pPr>
      <w:r w:rsidRPr="005D705D">
        <w:rPr>
          <w:b/>
        </w:rPr>
        <w:t xml:space="preserve">    if </w:t>
      </w:r>
      <w:proofErr w:type="spellStart"/>
      <w:proofErr w:type="gramStart"/>
      <w:r w:rsidRPr="005D705D">
        <w:rPr>
          <w:b/>
        </w:rPr>
        <w:t>ri</w:t>
      </w:r>
      <w:proofErr w:type="spellEnd"/>
      <w:r w:rsidRPr="005D705D">
        <w:rPr>
          <w:b/>
        </w:rPr>
        <w:t>!=</w:t>
      </w:r>
      <w:proofErr w:type="spellStart"/>
      <w:proofErr w:type="gramEnd"/>
      <w:r w:rsidRPr="005D705D">
        <w:rPr>
          <w:b/>
        </w:rPr>
        <w:t>rj</w:t>
      </w:r>
      <w:proofErr w:type="spellEnd"/>
      <w:r w:rsidRPr="005D705D">
        <w:rPr>
          <w:b/>
        </w:rPr>
        <w:t xml:space="preserve">: </w:t>
      </w:r>
    </w:p>
    <w:p w14:paraId="5CB393DB" w14:textId="77777777" w:rsidR="005D705D" w:rsidRPr="005D705D" w:rsidRDefault="005D705D" w:rsidP="005D705D">
      <w:pPr>
        <w:rPr>
          <w:b/>
        </w:rPr>
      </w:pPr>
      <w:r w:rsidRPr="005D705D">
        <w:rPr>
          <w:b/>
        </w:rPr>
        <w:t xml:space="preserve">        if S[</w:t>
      </w:r>
      <w:proofErr w:type="spellStart"/>
      <w:r w:rsidRPr="005D705D">
        <w:rPr>
          <w:b/>
        </w:rPr>
        <w:t>ri</w:t>
      </w:r>
      <w:proofErr w:type="spellEnd"/>
      <w:r w:rsidRPr="005D705D">
        <w:rPr>
          <w:b/>
        </w:rPr>
        <w:t>]&gt;S[</w:t>
      </w:r>
      <w:proofErr w:type="spellStart"/>
      <w:r w:rsidRPr="005D705D">
        <w:rPr>
          <w:b/>
        </w:rPr>
        <w:t>rj</w:t>
      </w:r>
      <w:proofErr w:type="spellEnd"/>
      <w:proofErr w:type="gramStart"/>
      <w:r w:rsidRPr="005D705D">
        <w:rPr>
          <w:b/>
        </w:rPr>
        <w:t>]:#</w:t>
      </w:r>
      <w:proofErr w:type="gramEnd"/>
      <w:r w:rsidRPr="005D705D">
        <w:rPr>
          <w:b/>
        </w:rPr>
        <w:t xml:space="preserve"> j's tree is larger</w:t>
      </w:r>
    </w:p>
    <w:p w14:paraId="703C0F2C" w14:textId="77777777" w:rsidR="005D705D" w:rsidRPr="005D705D" w:rsidRDefault="005D705D" w:rsidP="005D705D">
      <w:pPr>
        <w:rPr>
          <w:b/>
        </w:rPr>
      </w:pPr>
      <w:r w:rsidRPr="005D705D">
        <w:rPr>
          <w:b/>
        </w:rPr>
        <w:t xml:space="preserve">            S[</w:t>
      </w:r>
      <w:proofErr w:type="spellStart"/>
      <w:r w:rsidRPr="005D705D">
        <w:rPr>
          <w:b/>
        </w:rPr>
        <w:t>rj</w:t>
      </w:r>
      <w:proofErr w:type="spellEnd"/>
      <w:r w:rsidRPr="005D705D">
        <w:rPr>
          <w:b/>
        </w:rPr>
        <w:t>]+=S[</w:t>
      </w:r>
      <w:proofErr w:type="spellStart"/>
      <w:r w:rsidRPr="005D705D">
        <w:rPr>
          <w:b/>
        </w:rPr>
        <w:t>ri</w:t>
      </w:r>
      <w:proofErr w:type="spellEnd"/>
      <w:r w:rsidRPr="005D705D">
        <w:rPr>
          <w:b/>
        </w:rPr>
        <w:t>]</w:t>
      </w:r>
    </w:p>
    <w:p w14:paraId="4B1F0A4A" w14:textId="77777777" w:rsidR="005D705D" w:rsidRPr="005D705D" w:rsidRDefault="005D705D" w:rsidP="005D705D">
      <w:pPr>
        <w:rPr>
          <w:b/>
        </w:rPr>
      </w:pPr>
      <w:r w:rsidRPr="005D705D">
        <w:rPr>
          <w:b/>
        </w:rPr>
        <w:t xml:space="preserve">            S[</w:t>
      </w:r>
      <w:proofErr w:type="spellStart"/>
      <w:r w:rsidRPr="005D705D">
        <w:rPr>
          <w:b/>
        </w:rPr>
        <w:t>ri</w:t>
      </w:r>
      <w:proofErr w:type="spellEnd"/>
      <w:r w:rsidRPr="005D705D">
        <w:rPr>
          <w:b/>
        </w:rPr>
        <w:t>]=</w:t>
      </w:r>
      <w:proofErr w:type="spellStart"/>
      <w:r w:rsidRPr="005D705D">
        <w:rPr>
          <w:b/>
        </w:rPr>
        <w:t>rj</w:t>
      </w:r>
      <w:proofErr w:type="spellEnd"/>
    </w:p>
    <w:p w14:paraId="00DA83BE" w14:textId="77777777" w:rsidR="005D705D" w:rsidRPr="005D705D" w:rsidRDefault="005D705D" w:rsidP="005D705D">
      <w:pPr>
        <w:rPr>
          <w:b/>
        </w:rPr>
      </w:pPr>
      <w:r w:rsidRPr="005D705D">
        <w:rPr>
          <w:b/>
        </w:rPr>
        <w:t xml:space="preserve">        else:</w:t>
      </w:r>
    </w:p>
    <w:p w14:paraId="59FCAEBE" w14:textId="77777777" w:rsidR="005D705D" w:rsidRPr="005D705D" w:rsidRDefault="005D705D" w:rsidP="005D705D">
      <w:pPr>
        <w:rPr>
          <w:b/>
        </w:rPr>
      </w:pPr>
      <w:r w:rsidRPr="005D705D">
        <w:rPr>
          <w:b/>
        </w:rPr>
        <w:t xml:space="preserve">            S[</w:t>
      </w:r>
      <w:proofErr w:type="spellStart"/>
      <w:r w:rsidRPr="005D705D">
        <w:rPr>
          <w:b/>
        </w:rPr>
        <w:t>ri</w:t>
      </w:r>
      <w:proofErr w:type="spellEnd"/>
      <w:r w:rsidRPr="005D705D">
        <w:rPr>
          <w:b/>
        </w:rPr>
        <w:t>]+=S[</w:t>
      </w:r>
      <w:proofErr w:type="spellStart"/>
      <w:r w:rsidRPr="005D705D">
        <w:rPr>
          <w:b/>
        </w:rPr>
        <w:t>rj</w:t>
      </w:r>
      <w:proofErr w:type="spellEnd"/>
      <w:r w:rsidRPr="005D705D">
        <w:rPr>
          <w:b/>
        </w:rPr>
        <w:t>]</w:t>
      </w:r>
    </w:p>
    <w:p w14:paraId="4DC89AFF" w14:textId="77777777" w:rsidR="005D705D" w:rsidRPr="005D705D" w:rsidRDefault="005D705D" w:rsidP="005D705D">
      <w:pPr>
        <w:rPr>
          <w:b/>
        </w:rPr>
      </w:pPr>
      <w:r w:rsidRPr="005D705D">
        <w:rPr>
          <w:b/>
        </w:rPr>
        <w:t xml:space="preserve">            S[</w:t>
      </w:r>
      <w:proofErr w:type="spellStart"/>
      <w:r w:rsidRPr="005D705D">
        <w:rPr>
          <w:b/>
        </w:rPr>
        <w:t>rj</w:t>
      </w:r>
      <w:proofErr w:type="spellEnd"/>
      <w:r w:rsidRPr="005D705D">
        <w:rPr>
          <w:b/>
        </w:rPr>
        <w:t>]=</w:t>
      </w:r>
      <w:proofErr w:type="spellStart"/>
      <w:r w:rsidRPr="005D705D">
        <w:rPr>
          <w:b/>
        </w:rPr>
        <w:t>ri</w:t>
      </w:r>
      <w:proofErr w:type="spellEnd"/>
      <w:r w:rsidRPr="005D705D">
        <w:rPr>
          <w:b/>
        </w:rPr>
        <w:t># Make j's root point to i's root</w:t>
      </w:r>
    </w:p>
    <w:p w14:paraId="23EF0420" w14:textId="77777777" w:rsidR="005D705D" w:rsidRPr="005D705D" w:rsidRDefault="005D705D" w:rsidP="005D705D">
      <w:pPr>
        <w:rPr>
          <w:b/>
        </w:rPr>
      </w:pPr>
    </w:p>
    <w:p w14:paraId="237E1126" w14:textId="77777777" w:rsidR="005D705D" w:rsidRPr="005D705D" w:rsidRDefault="005D705D" w:rsidP="005D705D">
      <w:pPr>
        <w:rPr>
          <w:b/>
        </w:rPr>
      </w:pPr>
    </w:p>
    <w:p w14:paraId="3664AA42" w14:textId="77777777" w:rsidR="005D705D" w:rsidRPr="005D705D" w:rsidRDefault="005D705D" w:rsidP="005D705D">
      <w:pPr>
        <w:rPr>
          <w:b/>
        </w:rPr>
      </w:pPr>
      <w:r w:rsidRPr="005D705D">
        <w:rPr>
          <w:b/>
        </w:rPr>
        <w:t xml:space="preserve">def </w:t>
      </w:r>
      <w:proofErr w:type="spellStart"/>
      <w:r w:rsidRPr="005D705D">
        <w:rPr>
          <w:b/>
        </w:rPr>
        <w:t>draw_maze</w:t>
      </w:r>
      <w:proofErr w:type="spellEnd"/>
      <w:r w:rsidRPr="005D705D">
        <w:rPr>
          <w:b/>
        </w:rPr>
        <w:t>(</w:t>
      </w:r>
      <w:proofErr w:type="spellStart"/>
      <w:proofErr w:type="gramStart"/>
      <w:r w:rsidRPr="005D705D">
        <w:rPr>
          <w:b/>
        </w:rPr>
        <w:t>walls,maze</w:t>
      </w:r>
      <w:proofErr w:type="gramEnd"/>
      <w:r w:rsidRPr="005D705D">
        <w:rPr>
          <w:b/>
        </w:rPr>
        <w:t>_rows,maze_cols,cell_nums</w:t>
      </w:r>
      <w:proofErr w:type="spellEnd"/>
      <w:r w:rsidRPr="005D705D">
        <w:rPr>
          <w:b/>
        </w:rPr>
        <w:t>=False):#draws the base maze</w:t>
      </w:r>
    </w:p>
    <w:p w14:paraId="4EE47C71" w14:textId="77777777" w:rsidR="005D705D" w:rsidRPr="005D705D" w:rsidRDefault="005D705D" w:rsidP="005D705D">
      <w:pPr>
        <w:rPr>
          <w:b/>
        </w:rPr>
      </w:pPr>
      <w:r w:rsidRPr="005D705D">
        <w:rPr>
          <w:b/>
        </w:rPr>
        <w:t xml:space="preserve">    fig, ax = </w:t>
      </w:r>
      <w:proofErr w:type="spellStart"/>
      <w:proofErr w:type="gramStart"/>
      <w:r w:rsidRPr="005D705D">
        <w:rPr>
          <w:b/>
        </w:rPr>
        <w:t>plt.subplots</w:t>
      </w:r>
      <w:proofErr w:type="spellEnd"/>
      <w:proofErr w:type="gramEnd"/>
      <w:r w:rsidRPr="005D705D">
        <w:rPr>
          <w:b/>
        </w:rPr>
        <w:t>()</w:t>
      </w:r>
    </w:p>
    <w:p w14:paraId="2E86EC6B" w14:textId="77777777" w:rsidR="005D705D" w:rsidRPr="005D705D" w:rsidRDefault="005D705D" w:rsidP="005D705D">
      <w:pPr>
        <w:rPr>
          <w:b/>
        </w:rPr>
      </w:pPr>
      <w:r w:rsidRPr="005D705D">
        <w:rPr>
          <w:b/>
        </w:rPr>
        <w:t xml:space="preserve">    for w in walls:</w:t>
      </w:r>
    </w:p>
    <w:p w14:paraId="092897E5" w14:textId="77777777" w:rsidR="005D705D" w:rsidRPr="005D705D" w:rsidRDefault="005D705D" w:rsidP="005D705D">
      <w:pPr>
        <w:rPr>
          <w:b/>
        </w:rPr>
      </w:pPr>
      <w:r w:rsidRPr="005D705D">
        <w:rPr>
          <w:b/>
        </w:rPr>
        <w:t xml:space="preserve">        if w[1]-</w:t>
      </w:r>
      <w:proofErr w:type="gramStart"/>
      <w:r w:rsidRPr="005D705D">
        <w:rPr>
          <w:b/>
        </w:rPr>
        <w:t>w[</w:t>
      </w:r>
      <w:proofErr w:type="gramEnd"/>
      <w:r w:rsidRPr="005D705D">
        <w:rPr>
          <w:b/>
        </w:rPr>
        <w:t>0] ==1: #vertical wall</w:t>
      </w:r>
    </w:p>
    <w:p w14:paraId="7557E98E" w14:textId="77777777" w:rsidR="005D705D" w:rsidRPr="005D705D" w:rsidRDefault="005D705D" w:rsidP="005D705D">
      <w:pPr>
        <w:rPr>
          <w:b/>
        </w:rPr>
      </w:pPr>
      <w:r w:rsidRPr="005D705D">
        <w:rPr>
          <w:b/>
        </w:rPr>
        <w:t xml:space="preserve">            x0 = (w[</w:t>
      </w:r>
      <w:proofErr w:type="gramStart"/>
      <w:r w:rsidRPr="005D705D">
        <w:rPr>
          <w:b/>
        </w:rPr>
        <w:t>1]%</w:t>
      </w:r>
      <w:proofErr w:type="spellStart"/>
      <w:proofErr w:type="gramEnd"/>
      <w:r w:rsidRPr="005D705D">
        <w:rPr>
          <w:b/>
        </w:rPr>
        <w:t>maze_cols</w:t>
      </w:r>
      <w:proofErr w:type="spellEnd"/>
      <w:r w:rsidRPr="005D705D">
        <w:rPr>
          <w:b/>
        </w:rPr>
        <w:t>)</w:t>
      </w:r>
    </w:p>
    <w:p w14:paraId="48A7E3B9" w14:textId="77777777" w:rsidR="005D705D" w:rsidRPr="005D705D" w:rsidRDefault="005D705D" w:rsidP="005D705D">
      <w:pPr>
        <w:rPr>
          <w:b/>
        </w:rPr>
      </w:pPr>
      <w:r w:rsidRPr="005D705D">
        <w:rPr>
          <w:b/>
        </w:rPr>
        <w:t xml:space="preserve">            x1 = x0</w:t>
      </w:r>
    </w:p>
    <w:p w14:paraId="6BD802DA" w14:textId="77777777" w:rsidR="005D705D" w:rsidRPr="005D705D" w:rsidRDefault="005D705D" w:rsidP="005D705D">
      <w:pPr>
        <w:rPr>
          <w:b/>
        </w:rPr>
      </w:pPr>
      <w:r w:rsidRPr="005D705D">
        <w:rPr>
          <w:b/>
        </w:rPr>
        <w:t xml:space="preserve">            y0 = (w[1]//</w:t>
      </w:r>
      <w:proofErr w:type="spellStart"/>
      <w:r w:rsidRPr="005D705D">
        <w:rPr>
          <w:b/>
        </w:rPr>
        <w:t>maze_cols</w:t>
      </w:r>
      <w:proofErr w:type="spellEnd"/>
      <w:r w:rsidRPr="005D705D">
        <w:rPr>
          <w:b/>
        </w:rPr>
        <w:t>)</w:t>
      </w:r>
    </w:p>
    <w:p w14:paraId="58F24C72" w14:textId="77777777" w:rsidR="005D705D" w:rsidRPr="005D705D" w:rsidRDefault="005D705D" w:rsidP="005D705D">
      <w:pPr>
        <w:rPr>
          <w:b/>
        </w:rPr>
      </w:pPr>
      <w:r w:rsidRPr="005D705D">
        <w:rPr>
          <w:b/>
        </w:rPr>
        <w:t xml:space="preserve">            y1 = y0+1</w:t>
      </w:r>
    </w:p>
    <w:p w14:paraId="626B96F1" w14:textId="77777777" w:rsidR="005D705D" w:rsidRPr="005D705D" w:rsidRDefault="005D705D" w:rsidP="005D705D">
      <w:pPr>
        <w:rPr>
          <w:b/>
        </w:rPr>
      </w:pPr>
      <w:r w:rsidRPr="005D705D">
        <w:rPr>
          <w:b/>
        </w:rPr>
        <w:t xml:space="preserve">        </w:t>
      </w:r>
      <w:proofErr w:type="gramStart"/>
      <w:r w:rsidRPr="005D705D">
        <w:rPr>
          <w:b/>
        </w:rPr>
        <w:t>else:#</w:t>
      </w:r>
      <w:proofErr w:type="gramEnd"/>
      <w:r w:rsidRPr="005D705D">
        <w:rPr>
          <w:b/>
        </w:rPr>
        <w:t>horizontal wall</w:t>
      </w:r>
    </w:p>
    <w:p w14:paraId="548A7A1C" w14:textId="77777777" w:rsidR="005D705D" w:rsidRPr="005D705D" w:rsidRDefault="005D705D" w:rsidP="005D705D">
      <w:pPr>
        <w:rPr>
          <w:b/>
        </w:rPr>
      </w:pPr>
      <w:r w:rsidRPr="005D705D">
        <w:rPr>
          <w:b/>
        </w:rPr>
        <w:t xml:space="preserve">            x0 = (w[</w:t>
      </w:r>
      <w:proofErr w:type="gramStart"/>
      <w:r w:rsidRPr="005D705D">
        <w:rPr>
          <w:b/>
        </w:rPr>
        <w:t>0]%</w:t>
      </w:r>
      <w:proofErr w:type="spellStart"/>
      <w:proofErr w:type="gramEnd"/>
      <w:r w:rsidRPr="005D705D">
        <w:rPr>
          <w:b/>
        </w:rPr>
        <w:t>maze_cols</w:t>
      </w:r>
      <w:proofErr w:type="spellEnd"/>
      <w:r w:rsidRPr="005D705D">
        <w:rPr>
          <w:b/>
        </w:rPr>
        <w:t>)</w:t>
      </w:r>
    </w:p>
    <w:p w14:paraId="5F7B66DA" w14:textId="77777777" w:rsidR="005D705D" w:rsidRPr="005D705D" w:rsidRDefault="005D705D" w:rsidP="005D705D">
      <w:pPr>
        <w:rPr>
          <w:b/>
        </w:rPr>
      </w:pPr>
      <w:r w:rsidRPr="005D705D">
        <w:rPr>
          <w:b/>
        </w:rPr>
        <w:t xml:space="preserve">            x1 = x0+1</w:t>
      </w:r>
    </w:p>
    <w:p w14:paraId="1C259B81" w14:textId="77777777" w:rsidR="005D705D" w:rsidRPr="005D705D" w:rsidRDefault="005D705D" w:rsidP="005D705D">
      <w:pPr>
        <w:rPr>
          <w:b/>
        </w:rPr>
      </w:pPr>
      <w:r w:rsidRPr="005D705D">
        <w:rPr>
          <w:b/>
        </w:rPr>
        <w:t xml:space="preserve">            y0 = (w[1]//</w:t>
      </w:r>
      <w:proofErr w:type="spellStart"/>
      <w:r w:rsidRPr="005D705D">
        <w:rPr>
          <w:b/>
        </w:rPr>
        <w:t>maze_cols</w:t>
      </w:r>
      <w:proofErr w:type="spellEnd"/>
      <w:r w:rsidRPr="005D705D">
        <w:rPr>
          <w:b/>
        </w:rPr>
        <w:t>)</w:t>
      </w:r>
    </w:p>
    <w:p w14:paraId="69CB6353" w14:textId="77777777" w:rsidR="005D705D" w:rsidRPr="005D705D" w:rsidRDefault="005D705D" w:rsidP="005D705D">
      <w:pPr>
        <w:rPr>
          <w:b/>
        </w:rPr>
      </w:pPr>
      <w:r w:rsidRPr="005D705D">
        <w:rPr>
          <w:b/>
        </w:rPr>
        <w:lastRenderedPageBreak/>
        <w:t xml:space="preserve">            y1 = y0  </w:t>
      </w:r>
    </w:p>
    <w:p w14:paraId="3AAE6196" w14:textId="77777777" w:rsidR="005D705D" w:rsidRPr="005D705D" w:rsidRDefault="005D705D" w:rsidP="005D705D">
      <w:pPr>
        <w:rPr>
          <w:b/>
        </w:rPr>
      </w:pPr>
      <w:r w:rsidRPr="005D705D">
        <w:rPr>
          <w:b/>
        </w:rPr>
        <w:t xml:space="preserve">        </w:t>
      </w:r>
      <w:proofErr w:type="spellStart"/>
      <w:proofErr w:type="gramStart"/>
      <w:r w:rsidRPr="005D705D">
        <w:rPr>
          <w:b/>
        </w:rPr>
        <w:t>ax.plot</w:t>
      </w:r>
      <w:proofErr w:type="spellEnd"/>
      <w:proofErr w:type="gramEnd"/>
      <w:r w:rsidRPr="005D705D">
        <w:rPr>
          <w:b/>
        </w:rPr>
        <w:t>([x0,x1],[y0,y1],linewidth=1,color='k')</w:t>
      </w:r>
    </w:p>
    <w:p w14:paraId="4EE289B0" w14:textId="77777777" w:rsidR="005D705D" w:rsidRPr="005D705D" w:rsidRDefault="005D705D" w:rsidP="005D705D">
      <w:pPr>
        <w:rPr>
          <w:b/>
        </w:rPr>
      </w:pPr>
      <w:r w:rsidRPr="005D705D">
        <w:rPr>
          <w:b/>
        </w:rPr>
        <w:t xml:space="preserve">    </w:t>
      </w:r>
      <w:proofErr w:type="spellStart"/>
      <w:r w:rsidRPr="005D705D">
        <w:rPr>
          <w:b/>
        </w:rPr>
        <w:t>sx</w:t>
      </w:r>
      <w:proofErr w:type="spellEnd"/>
      <w:r w:rsidRPr="005D705D">
        <w:rPr>
          <w:b/>
        </w:rPr>
        <w:t xml:space="preserve"> = </w:t>
      </w:r>
      <w:proofErr w:type="spellStart"/>
      <w:r w:rsidRPr="005D705D">
        <w:rPr>
          <w:b/>
        </w:rPr>
        <w:t>maze_cols</w:t>
      </w:r>
      <w:proofErr w:type="spellEnd"/>
    </w:p>
    <w:p w14:paraId="63C908BD" w14:textId="77777777" w:rsidR="005D705D" w:rsidRPr="005D705D" w:rsidRDefault="005D705D" w:rsidP="005D705D">
      <w:pPr>
        <w:rPr>
          <w:b/>
        </w:rPr>
      </w:pPr>
      <w:r w:rsidRPr="005D705D">
        <w:rPr>
          <w:b/>
        </w:rPr>
        <w:t xml:space="preserve">    </w:t>
      </w:r>
      <w:proofErr w:type="spellStart"/>
      <w:r w:rsidRPr="005D705D">
        <w:rPr>
          <w:b/>
        </w:rPr>
        <w:t>sy</w:t>
      </w:r>
      <w:proofErr w:type="spellEnd"/>
      <w:r w:rsidRPr="005D705D">
        <w:rPr>
          <w:b/>
        </w:rPr>
        <w:t xml:space="preserve"> = </w:t>
      </w:r>
      <w:proofErr w:type="spellStart"/>
      <w:r w:rsidRPr="005D705D">
        <w:rPr>
          <w:b/>
        </w:rPr>
        <w:t>maze_rows</w:t>
      </w:r>
      <w:proofErr w:type="spellEnd"/>
    </w:p>
    <w:p w14:paraId="326138C4" w14:textId="77777777" w:rsidR="005D705D" w:rsidRPr="005D705D" w:rsidRDefault="005D705D" w:rsidP="005D705D">
      <w:pPr>
        <w:rPr>
          <w:b/>
        </w:rPr>
      </w:pPr>
      <w:r w:rsidRPr="005D705D">
        <w:rPr>
          <w:b/>
        </w:rPr>
        <w:t xml:space="preserve">    </w:t>
      </w:r>
      <w:proofErr w:type="spellStart"/>
      <w:proofErr w:type="gramStart"/>
      <w:r w:rsidRPr="005D705D">
        <w:rPr>
          <w:b/>
        </w:rPr>
        <w:t>ax.plot</w:t>
      </w:r>
      <w:proofErr w:type="spellEnd"/>
      <w:proofErr w:type="gramEnd"/>
      <w:r w:rsidRPr="005D705D">
        <w:rPr>
          <w:b/>
        </w:rPr>
        <w:t>([0,0,sx,sx,0],[0,sy,sy,0,0],linewidth=2,color='k')</w:t>
      </w:r>
    </w:p>
    <w:p w14:paraId="56CB8594" w14:textId="77777777" w:rsidR="005D705D" w:rsidRPr="005D705D" w:rsidRDefault="005D705D" w:rsidP="005D705D">
      <w:pPr>
        <w:rPr>
          <w:b/>
        </w:rPr>
      </w:pPr>
      <w:r w:rsidRPr="005D705D">
        <w:rPr>
          <w:b/>
        </w:rPr>
        <w:t xml:space="preserve">    if </w:t>
      </w:r>
      <w:proofErr w:type="spellStart"/>
      <w:r w:rsidRPr="005D705D">
        <w:rPr>
          <w:b/>
        </w:rPr>
        <w:t>cell_nums</w:t>
      </w:r>
      <w:proofErr w:type="spellEnd"/>
      <w:r w:rsidRPr="005D705D">
        <w:rPr>
          <w:b/>
        </w:rPr>
        <w:t>:</w:t>
      </w:r>
    </w:p>
    <w:p w14:paraId="58D05874" w14:textId="77777777" w:rsidR="005D705D" w:rsidRPr="005D705D" w:rsidRDefault="005D705D" w:rsidP="005D705D">
      <w:pPr>
        <w:rPr>
          <w:b/>
        </w:rPr>
      </w:pPr>
      <w:r w:rsidRPr="005D705D">
        <w:rPr>
          <w:b/>
        </w:rPr>
        <w:t xml:space="preserve">        for r in range(</w:t>
      </w:r>
      <w:proofErr w:type="spellStart"/>
      <w:r w:rsidRPr="005D705D">
        <w:rPr>
          <w:b/>
        </w:rPr>
        <w:t>maze_rows</w:t>
      </w:r>
      <w:proofErr w:type="spellEnd"/>
      <w:r w:rsidRPr="005D705D">
        <w:rPr>
          <w:b/>
        </w:rPr>
        <w:t>):</w:t>
      </w:r>
    </w:p>
    <w:p w14:paraId="4BDE443D" w14:textId="77777777" w:rsidR="005D705D" w:rsidRPr="005D705D" w:rsidRDefault="005D705D" w:rsidP="005D705D">
      <w:pPr>
        <w:rPr>
          <w:b/>
        </w:rPr>
      </w:pPr>
      <w:r w:rsidRPr="005D705D">
        <w:rPr>
          <w:b/>
        </w:rPr>
        <w:t xml:space="preserve">            for c in range(</w:t>
      </w:r>
      <w:proofErr w:type="spellStart"/>
      <w:r w:rsidRPr="005D705D">
        <w:rPr>
          <w:b/>
        </w:rPr>
        <w:t>maze_cols</w:t>
      </w:r>
      <w:proofErr w:type="spellEnd"/>
      <w:r w:rsidRPr="005D705D">
        <w:rPr>
          <w:b/>
        </w:rPr>
        <w:t>):</w:t>
      </w:r>
    </w:p>
    <w:p w14:paraId="28ECB9CB" w14:textId="77777777" w:rsidR="005D705D" w:rsidRPr="005D705D" w:rsidRDefault="005D705D" w:rsidP="005D705D">
      <w:pPr>
        <w:rPr>
          <w:b/>
        </w:rPr>
      </w:pPr>
      <w:r w:rsidRPr="005D705D">
        <w:rPr>
          <w:b/>
        </w:rPr>
        <w:t xml:space="preserve">                cell = c + r*</w:t>
      </w:r>
      <w:proofErr w:type="spellStart"/>
      <w:r w:rsidRPr="005D705D">
        <w:rPr>
          <w:b/>
        </w:rPr>
        <w:t>maze_cols</w:t>
      </w:r>
      <w:proofErr w:type="spellEnd"/>
      <w:r w:rsidRPr="005D705D">
        <w:rPr>
          <w:b/>
        </w:rPr>
        <w:t xml:space="preserve">   </w:t>
      </w:r>
    </w:p>
    <w:p w14:paraId="1CA06E39" w14:textId="77777777" w:rsidR="005D705D" w:rsidRPr="005D705D" w:rsidRDefault="005D705D" w:rsidP="005D705D">
      <w:pPr>
        <w:rPr>
          <w:b/>
        </w:rPr>
      </w:pPr>
      <w:r w:rsidRPr="005D705D">
        <w:rPr>
          <w:b/>
        </w:rPr>
        <w:t xml:space="preserve">                </w:t>
      </w:r>
      <w:proofErr w:type="spellStart"/>
      <w:r w:rsidRPr="005D705D">
        <w:rPr>
          <w:b/>
        </w:rPr>
        <w:t>ax.text</w:t>
      </w:r>
      <w:proofErr w:type="spellEnd"/>
      <w:r w:rsidRPr="005D705D">
        <w:rPr>
          <w:b/>
        </w:rPr>
        <w:t>((c+.5</w:t>
      </w:r>
      <w:proofErr w:type="gramStart"/>
      <w:r w:rsidRPr="005D705D">
        <w:rPr>
          <w:b/>
        </w:rPr>
        <w:t>),(</w:t>
      </w:r>
      <w:proofErr w:type="gramEnd"/>
      <w:r w:rsidRPr="005D705D">
        <w:rPr>
          <w:b/>
        </w:rPr>
        <w:t>r+.5), str(cell), size=10,</w:t>
      </w:r>
    </w:p>
    <w:p w14:paraId="51B15381" w14:textId="77777777" w:rsidR="005D705D" w:rsidRPr="005D705D" w:rsidRDefault="005D705D" w:rsidP="005D705D">
      <w:pPr>
        <w:rPr>
          <w:b/>
        </w:rPr>
      </w:pPr>
      <w:r w:rsidRPr="005D705D">
        <w:rPr>
          <w:b/>
        </w:rPr>
        <w:t xml:space="preserve">                        ha="center", </w:t>
      </w:r>
      <w:proofErr w:type="spellStart"/>
      <w:r w:rsidRPr="005D705D">
        <w:rPr>
          <w:b/>
        </w:rPr>
        <w:t>va</w:t>
      </w:r>
      <w:proofErr w:type="spellEnd"/>
      <w:r w:rsidRPr="005D705D">
        <w:rPr>
          <w:b/>
        </w:rPr>
        <w:t>="center")</w:t>
      </w:r>
    </w:p>
    <w:p w14:paraId="1ADD4AB1" w14:textId="77777777" w:rsidR="005D705D" w:rsidRPr="005D705D" w:rsidRDefault="005D705D" w:rsidP="005D705D">
      <w:pPr>
        <w:rPr>
          <w:b/>
        </w:rPr>
      </w:pPr>
      <w:r w:rsidRPr="005D705D">
        <w:rPr>
          <w:b/>
        </w:rPr>
        <w:t xml:space="preserve">    </w:t>
      </w:r>
      <w:proofErr w:type="spellStart"/>
      <w:proofErr w:type="gramStart"/>
      <w:r w:rsidRPr="005D705D">
        <w:rPr>
          <w:b/>
        </w:rPr>
        <w:t>ax.axis</w:t>
      </w:r>
      <w:proofErr w:type="spellEnd"/>
      <w:proofErr w:type="gramEnd"/>
      <w:r w:rsidRPr="005D705D">
        <w:rPr>
          <w:b/>
        </w:rPr>
        <w:t xml:space="preserve">('off') </w:t>
      </w:r>
    </w:p>
    <w:p w14:paraId="36871F13" w14:textId="77777777" w:rsidR="005D705D" w:rsidRPr="005D705D" w:rsidRDefault="005D705D" w:rsidP="005D705D">
      <w:pPr>
        <w:rPr>
          <w:b/>
        </w:rPr>
      </w:pPr>
      <w:r w:rsidRPr="005D705D">
        <w:rPr>
          <w:b/>
        </w:rPr>
        <w:t xml:space="preserve">    </w:t>
      </w:r>
      <w:proofErr w:type="spellStart"/>
      <w:r w:rsidRPr="005D705D">
        <w:rPr>
          <w:b/>
        </w:rPr>
        <w:t>ax.set_</w:t>
      </w:r>
      <w:proofErr w:type="gramStart"/>
      <w:r w:rsidRPr="005D705D">
        <w:rPr>
          <w:b/>
        </w:rPr>
        <w:t>aspect</w:t>
      </w:r>
      <w:proofErr w:type="spellEnd"/>
      <w:r w:rsidRPr="005D705D">
        <w:rPr>
          <w:b/>
        </w:rPr>
        <w:t>(</w:t>
      </w:r>
      <w:proofErr w:type="gramEnd"/>
      <w:r w:rsidRPr="005D705D">
        <w:rPr>
          <w:b/>
        </w:rPr>
        <w:t>1.0)</w:t>
      </w:r>
    </w:p>
    <w:p w14:paraId="78BFED45" w14:textId="77777777" w:rsidR="005D705D" w:rsidRPr="005D705D" w:rsidRDefault="005D705D" w:rsidP="005D705D">
      <w:pPr>
        <w:rPr>
          <w:b/>
        </w:rPr>
      </w:pPr>
    </w:p>
    <w:p w14:paraId="75FE7A4E" w14:textId="77777777" w:rsidR="005D705D" w:rsidRPr="005D705D" w:rsidRDefault="005D705D" w:rsidP="005D705D">
      <w:pPr>
        <w:rPr>
          <w:b/>
        </w:rPr>
      </w:pPr>
      <w:r w:rsidRPr="005D705D">
        <w:rPr>
          <w:b/>
        </w:rPr>
        <w:t xml:space="preserve">def </w:t>
      </w:r>
      <w:proofErr w:type="spellStart"/>
      <w:r w:rsidRPr="005D705D">
        <w:rPr>
          <w:b/>
        </w:rPr>
        <w:t>wall_</w:t>
      </w:r>
      <w:proofErr w:type="gramStart"/>
      <w:r w:rsidRPr="005D705D">
        <w:rPr>
          <w:b/>
        </w:rPr>
        <w:t>list</w:t>
      </w:r>
      <w:proofErr w:type="spellEnd"/>
      <w:r w:rsidRPr="005D705D">
        <w:rPr>
          <w:b/>
        </w:rPr>
        <w:t>(</w:t>
      </w:r>
      <w:proofErr w:type="spellStart"/>
      <w:proofErr w:type="gramEnd"/>
      <w:r w:rsidRPr="005D705D">
        <w:rPr>
          <w:b/>
        </w:rPr>
        <w:t>maze_rows</w:t>
      </w:r>
      <w:proofErr w:type="spellEnd"/>
      <w:r w:rsidRPr="005D705D">
        <w:rPr>
          <w:b/>
        </w:rPr>
        <w:t xml:space="preserve">, </w:t>
      </w:r>
      <w:proofErr w:type="spellStart"/>
      <w:r w:rsidRPr="005D705D">
        <w:rPr>
          <w:b/>
        </w:rPr>
        <w:t>maze_cols</w:t>
      </w:r>
      <w:proofErr w:type="spellEnd"/>
      <w:r w:rsidRPr="005D705D">
        <w:rPr>
          <w:b/>
        </w:rPr>
        <w:t>):</w:t>
      </w:r>
    </w:p>
    <w:p w14:paraId="3EA7077C" w14:textId="77777777" w:rsidR="005D705D" w:rsidRPr="005D705D" w:rsidRDefault="005D705D" w:rsidP="005D705D">
      <w:pPr>
        <w:rPr>
          <w:b/>
        </w:rPr>
      </w:pPr>
      <w:r w:rsidRPr="005D705D">
        <w:rPr>
          <w:b/>
        </w:rPr>
        <w:t xml:space="preserve">    # Creates a list with all the walls in the maze</w:t>
      </w:r>
    </w:p>
    <w:p w14:paraId="28D6F159" w14:textId="77777777" w:rsidR="005D705D" w:rsidRPr="005D705D" w:rsidRDefault="005D705D" w:rsidP="005D705D">
      <w:pPr>
        <w:rPr>
          <w:b/>
        </w:rPr>
      </w:pPr>
      <w:r w:rsidRPr="005D705D">
        <w:rPr>
          <w:b/>
        </w:rPr>
        <w:t xml:space="preserve">    w </w:t>
      </w:r>
      <w:proofErr w:type="gramStart"/>
      <w:r w:rsidRPr="005D705D">
        <w:rPr>
          <w:b/>
        </w:rPr>
        <w:t>=[</w:t>
      </w:r>
      <w:proofErr w:type="gramEnd"/>
      <w:r w:rsidRPr="005D705D">
        <w:rPr>
          <w:b/>
        </w:rPr>
        <w:t>]</w:t>
      </w:r>
    </w:p>
    <w:p w14:paraId="58F599E1" w14:textId="77777777" w:rsidR="005D705D" w:rsidRPr="005D705D" w:rsidRDefault="005D705D" w:rsidP="005D705D">
      <w:pPr>
        <w:rPr>
          <w:b/>
        </w:rPr>
      </w:pPr>
      <w:r w:rsidRPr="005D705D">
        <w:rPr>
          <w:b/>
        </w:rPr>
        <w:t xml:space="preserve">    for r in range(</w:t>
      </w:r>
      <w:proofErr w:type="spellStart"/>
      <w:r w:rsidRPr="005D705D">
        <w:rPr>
          <w:b/>
        </w:rPr>
        <w:t>maze_rows</w:t>
      </w:r>
      <w:proofErr w:type="spellEnd"/>
      <w:r w:rsidRPr="005D705D">
        <w:rPr>
          <w:b/>
        </w:rPr>
        <w:t>):</w:t>
      </w:r>
    </w:p>
    <w:p w14:paraId="611D2F91" w14:textId="77777777" w:rsidR="005D705D" w:rsidRPr="005D705D" w:rsidRDefault="005D705D" w:rsidP="005D705D">
      <w:pPr>
        <w:rPr>
          <w:b/>
        </w:rPr>
      </w:pPr>
      <w:r w:rsidRPr="005D705D">
        <w:rPr>
          <w:b/>
        </w:rPr>
        <w:t xml:space="preserve">        for c in range(</w:t>
      </w:r>
      <w:proofErr w:type="spellStart"/>
      <w:r w:rsidRPr="005D705D">
        <w:rPr>
          <w:b/>
        </w:rPr>
        <w:t>maze_cols</w:t>
      </w:r>
      <w:proofErr w:type="spellEnd"/>
      <w:r w:rsidRPr="005D705D">
        <w:rPr>
          <w:b/>
        </w:rPr>
        <w:t>):</w:t>
      </w:r>
    </w:p>
    <w:p w14:paraId="37B6BDEB" w14:textId="77777777" w:rsidR="005D705D" w:rsidRPr="005D705D" w:rsidRDefault="005D705D" w:rsidP="005D705D">
      <w:pPr>
        <w:rPr>
          <w:b/>
        </w:rPr>
      </w:pPr>
      <w:r w:rsidRPr="005D705D">
        <w:rPr>
          <w:b/>
        </w:rPr>
        <w:t xml:space="preserve">            cell = c + r*</w:t>
      </w:r>
      <w:proofErr w:type="spellStart"/>
      <w:r w:rsidRPr="005D705D">
        <w:rPr>
          <w:b/>
        </w:rPr>
        <w:t>maze_cols</w:t>
      </w:r>
      <w:proofErr w:type="spellEnd"/>
    </w:p>
    <w:p w14:paraId="78A0BDF4" w14:textId="77777777" w:rsidR="005D705D" w:rsidRPr="005D705D" w:rsidRDefault="005D705D" w:rsidP="005D705D">
      <w:pPr>
        <w:rPr>
          <w:b/>
        </w:rPr>
      </w:pPr>
      <w:r w:rsidRPr="005D705D">
        <w:rPr>
          <w:b/>
        </w:rPr>
        <w:t xml:space="preserve">            if </w:t>
      </w:r>
      <w:proofErr w:type="gramStart"/>
      <w:r w:rsidRPr="005D705D">
        <w:rPr>
          <w:b/>
        </w:rPr>
        <w:t>c!=</w:t>
      </w:r>
      <w:proofErr w:type="gramEnd"/>
      <w:r w:rsidRPr="005D705D">
        <w:rPr>
          <w:b/>
        </w:rPr>
        <w:t>maze_cols-1:</w:t>
      </w:r>
    </w:p>
    <w:p w14:paraId="49A434D3" w14:textId="77777777" w:rsidR="005D705D" w:rsidRPr="005D705D" w:rsidRDefault="005D705D" w:rsidP="005D705D">
      <w:pPr>
        <w:rPr>
          <w:b/>
        </w:rPr>
      </w:pPr>
      <w:r w:rsidRPr="005D705D">
        <w:rPr>
          <w:b/>
        </w:rPr>
        <w:t xml:space="preserve">                </w:t>
      </w:r>
      <w:proofErr w:type="spellStart"/>
      <w:proofErr w:type="gramStart"/>
      <w:r w:rsidRPr="005D705D">
        <w:rPr>
          <w:b/>
        </w:rPr>
        <w:t>w.append</w:t>
      </w:r>
      <w:proofErr w:type="spellEnd"/>
      <w:proofErr w:type="gramEnd"/>
      <w:r w:rsidRPr="005D705D">
        <w:rPr>
          <w:b/>
        </w:rPr>
        <w:t>([cell,cell+1])</w:t>
      </w:r>
    </w:p>
    <w:p w14:paraId="3B8B4DCE" w14:textId="77777777" w:rsidR="005D705D" w:rsidRPr="005D705D" w:rsidRDefault="005D705D" w:rsidP="005D705D">
      <w:pPr>
        <w:rPr>
          <w:b/>
        </w:rPr>
      </w:pPr>
      <w:r w:rsidRPr="005D705D">
        <w:rPr>
          <w:b/>
        </w:rPr>
        <w:t xml:space="preserve">            if </w:t>
      </w:r>
      <w:proofErr w:type="gramStart"/>
      <w:r w:rsidRPr="005D705D">
        <w:rPr>
          <w:b/>
        </w:rPr>
        <w:t>r!=</w:t>
      </w:r>
      <w:proofErr w:type="gramEnd"/>
      <w:r w:rsidRPr="005D705D">
        <w:rPr>
          <w:b/>
        </w:rPr>
        <w:t>maze_rows-1:</w:t>
      </w:r>
    </w:p>
    <w:p w14:paraId="6A34B8CA" w14:textId="77777777" w:rsidR="005D705D" w:rsidRPr="005D705D" w:rsidRDefault="005D705D" w:rsidP="005D705D">
      <w:pPr>
        <w:rPr>
          <w:b/>
        </w:rPr>
      </w:pPr>
      <w:r w:rsidRPr="005D705D">
        <w:rPr>
          <w:b/>
        </w:rPr>
        <w:lastRenderedPageBreak/>
        <w:t xml:space="preserve">                </w:t>
      </w:r>
      <w:proofErr w:type="spellStart"/>
      <w:proofErr w:type="gramStart"/>
      <w:r w:rsidRPr="005D705D">
        <w:rPr>
          <w:b/>
        </w:rPr>
        <w:t>w.append</w:t>
      </w:r>
      <w:proofErr w:type="spellEnd"/>
      <w:proofErr w:type="gramEnd"/>
      <w:r w:rsidRPr="005D705D">
        <w:rPr>
          <w:b/>
        </w:rPr>
        <w:t>([</w:t>
      </w:r>
      <w:proofErr w:type="spellStart"/>
      <w:r w:rsidRPr="005D705D">
        <w:rPr>
          <w:b/>
        </w:rPr>
        <w:t>cell,cell+maze_cols</w:t>
      </w:r>
      <w:proofErr w:type="spellEnd"/>
      <w:r w:rsidRPr="005D705D">
        <w:rPr>
          <w:b/>
        </w:rPr>
        <w:t>])</w:t>
      </w:r>
    </w:p>
    <w:p w14:paraId="03A21F3D" w14:textId="77777777" w:rsidR="005D705D" w:rsidRPr="005D705D" w:rsidRDefault="005D705D" w:rsidP="005D705D">
      <w:pPr>
        <w:rPr>
          <w:b/>
        </w:rPr>
      </w:pPr>
      <w:r w:rsidRPr="005D705D">
        <w:rPr>
          <w:b/>
        </w:rPr>
        <w:t xml:space="preserve">    return w</w:t>
      </w:r>
    </w:p>
    <w:p w14:paraId="7D951251" w14:textId="77777777" w:rsidR="005D705D" w:rsidRPr="005D705D" w:rsidRDefault="005D705D" w:rsidP="005D705D">
      <w:pPr>
        <w:rPr>
          <w:b/>
        </w:rPr>
      </w:pPr>
    </w:p>
    <w:p w14:paraId="5AEC9F3E" w14:textId="77777777" w:rsidR="005D705D" w:rsidRPr="005D705D" w:rsidRDefault="005D705D" w:rsidP="005D705D">
      <w:pPr>
        <w:rPr>
          <w:b/>
        </w:rPr>
      </w:pPr>
      <w:proofErr w:type="spellStart"/>
      <w:proofErr w:type="gramStart"/>
      <w:r w:rsidRPr="005D705D">
        <w:rPr>
          <w:b/>
        </w:rPr>
        <w:t>plt.close</w:t>
      </w:r>
      <w:proofErr w:type="spellEnd"/>
      <w:proofErr w:type="gramEnd"/>
      <w:r w:rsidRPr="005D705D">
        <w:rPr>
          <w:b/>
        </w:rPr>
        <w:t xml:space="preserve">("all") </w:t>
      </w:r>
    </w:p>
    <w:p w14:paraId="42A5E411" w14:textId="77777777" w:rsidR="005D705D" w:rsidRPr="005D705D" w:rsidRDefault="005D705D" w:rsidP="005D705D">
      <w:pPr>
        <w:rPr>
          <w:b/>
        </w:rPr>
      </w:pPr>
      <w:proofErr w:type="spellStart"/>
      <w:r w:rsidRPr="005D705D">
        <w:rPr>
          <w:b/>
        </w:rPr>
        <w:t>maze_rows</w:t>
      </w:r>
      <w:proofErr w:type="spellEnd"/>
      <w:r w:rsidRPr="005D705D">
        <w:rPr>
          <w:b/>
        </w:rPr>
        <w:t xml:space="preserve"> = 10</w:t>
      </w:r>
    </w:p>
    <w:p w14:paraId="712B3225" w14:textId="77777777" w:rsidR="005D705D" w:rsidRPr="005D705D" w:rsidRDefault="005D705D" w:rsidP="005D705D">
      <w:pPr>
        <w:rPr>
          <w:b/>
        </w:rPr>
      </w:pPr>
      <w:proofErr w:type="spellStart"/>
      <w:r w:rsidRPr="005D705D">
        <w:rPr>
          <w:b/>
        </w:rPr>
        <w:t>maze_cols</w:t>
      </w:r>
      <w:proofErr w:type="spellEnd"/>
      <w:r w:rsidRPr="005D705D">
        <w:rPr>
          <w:b/>
        </w:rPr>
        <w:t xml:space="preserve"> = 15</w:t>
      </w:r>
    </w:p>
    <w:p w14:paraId="212FAAB5" w14:textId="77777777" w:rsidR="005D705D" w:rsidRPr="005D705D" w:rsidRDefault="005D705D" w:rsidP="005D705D">
      <w:pPr>
        <w:rPr>
          <w:b/>
        </w:rPr>
      </w:pPr>
    </w:p>
    <w:p w14:paraId="3CB49F92" w14:textId="77777777" w:rsidR="005D705D" w:rsidRPr="005D705D" w:rsidRDefault="005D705D" w:rsidP="005D705D">
      <w:pPr>
        <w:rPr>
          <w:b/>
        </w:rPr>
      </w:pPr>
      <w:r w:rsidRPr="005D705D">
        <w:rPr>
          <w:b/>
        </w:rPr>
        <w:t>S=</w:t>
      </w:r>
      <w:proofErr w:type="spellStart"/>
      <w:r w:rsidRPr="005D705D">
        <w:rPr>
          <w:b/>
        </w:rPr>
        <w:t>DisjointSetForest</w:t>
      </w:r>
      <w:proofErr w:type="spellEnd"/>
      <w:r w:rsidRPr="005D705D">
        <w:rPr>
          <w:b/>
        </w:rPr>
        <w:t>(</w:t>
      </w:r>
      <w:proofErr w:type="spellStart"/>
      <w:r w:rsidRPr="005D705D">
        <w:rPr>
          <w:b/>
        </w:rPr>
        <w:t>maze_rows</w:t>
      </w:r>
      <w:proofErr w:type="spellEnd"/>
      <w:r w:rsidRPr="005D705D">
        <w:rPr>
          <w:b/>
        </w:rPr>
        <w:t>*</w:t>
      </w:r>
      <w:proofErr w:type="spellStart"/>
      <w:r w:rsidRPr="005D705D">
        <w:rPr>
          <w:b/>
        </w:rPr>
        <w:t>maze_cols</w:t>
      </w:r>
      <w:proofErr w:type="spellEnd"/>
      <w:r w:rsidRPr="005D705D">
        <w:rPr>
          <w:b/>
        </w:rPr>
        <w:t>)</w:t>
      </w:r>
    </w:p>
    <w:p w14:paraId="785A7841" w14:textId="77777777" w:rsidR="005D705D" w:rsidRPr="005D705D" w:rsidRDefault="005D705D" w:rsidP="005D705D">
      <w:pPr>
        <w:rPr>
          <w:b/>
        </w:rPr>
      </w:pPr>
      <w:r w:rsidRPr="005D705D">
        <w:rPr>
          <w:b/>
        </w:rPr>
        <w:t>size=</w:t>
      </w:r>
      <w:proofErr w:type="spellStart"/>
      <w:r w:rsidRPr="005D705D">
        <w:rPr>
          <w:b/>
        </w:rPr>
        <w:t>maze_rows</w:t>
      </w:r>
      <w:proofErr w:type="spellEnd"/>
      <w:r w:rsidRPr="005D705D">
        <w:rPr>
          <w:b/>
        </w:rPr>
        <w:t>*</w:t>
      </w:r>
      <w:proofErr w:type="spellStart"/>
      <w:r w:rsidRPr="005D705D">
        <w:rPr>
          <w:b/>
        </w:rPr>
        <w:t>maze_cols</w:t>
      </w:r>
      <w:proofErr w:type="spellEnd"/>
    </w:p>
    <w:p w14:paraId="41C45C1C" w14:textId="77777777" w:rsidR="005D705D" w:rsidRPr="005D705D" w:rsidRDefault="005D705D" w:rsidP="005D705D">
      <w:pPr>
        <w:rPr>
          <w:b/>
        </w:rPr>
      </w:pPr>
      <w:r w:rsidRPr="005D705D">
        <w:rPr>
          <w:b/>
        </w:rPr>
        <w:t xml:space="preserve">walls = </w:t>
      </w:r>
      <w:proofErr w:type="spellStart"/>
      <w:r w:rsidRPr="005D705D">
        <w:rPr>
          <w:b/>
        </w:rPr>
        <w:t>wall_list</w:t>
      </w:r>
      <w:proofErr w:type="spellEnd"/>
      <w:r w:rsidRPr="005D705D">
        <w:rPr>
          <w:b/>
        </w:rPr>
        <w:t>(</w:t>
      </w:r>
      <w:proofErr w:type="spellStart"/>
      <w:r w:rsidRPr="005D705D">
        <w:rPr>
          <w:b/>
        </w:rPr>
        <w:t>maze_</w:t>
      </w:r>
      <w:proofErr w:type="gramStart"/>
      <w:r w:rsidRPr="005D705D">
        <w:rPr>
          <w:b/>
        </w:rPr>
        <w:t>rows,maze</w:t>
      </w:r>
      <w:proofErr w:type="gramEnd"/>
      <w:r w:rsidRPr="005D705D">
        <w:rPr>
          <w:b/>
        </w:rPr>
        <w:t>_cols</w:t>
      </w:r>
      <w:proofErr w:type="spellEnd"/>
      <w:r w:rsidRPr="005D705D">
        <w:rPr>
          <w:b/>
        </w:rPr>
        <w:t>)</w:t>
      </w:r>
    </w:p>
    <w:p w14:paraId="250E79D0" w14:textId="77777777" w:rsidR="005D705D" w:rsidRPr="005D705D" w:rsidRDefault="005D705D" w:rsidP="005D705D">
      <w:pPr>
        <w:rPr>
          <w:b/>
        </w:rPr>
      </w:pPr>
      <w:r w:rsidRPr="005D705D">
        <w:rPr>
          <w:b/>
        </w:rPr>
        <w:t>n=</w:t>
      </w:r>
      <w:proofErr w:type="spellStart"/>
      <w:r w:rsidRPr="005D705D">
        <w:rPr>
          <w:b/>
        </w:rPr>
        <w:t>NumSets</w:t>
      </w:r>
      <w:proofErr w:type="spellEnd"/>
      <w:r w:rsidRPr="005D705D">
        <w:rPr>
          <w:b/>
        </w:rPr>
        <w:t>(S)</w:t>
      </w:r>
    </w:p>
    <w:p w14:paraId="3763D9A9" w14:textId="77777777" w:rsidR="005D705D" w:rsidRPr="005D705D" w:rsidRDefault="005D705D" w:rsidP="005D705D">
      <w:pPr>
        <w:rPr>
          <w:b/>
        </w:rPr>
      </w:pPr>
      <w:r w:rsidRPr="005D705D">
        <w:rPr>
          <w:b/>
        </w:rPr>
        <w:t xml:space="preserve">       </w:t>
      </w:r>
    </w:p>
    <w:p w14:paraId="0CA1EB9C" w14:textId="77777777" w:rsidR="005D705D" w:rsidRPr="005D705D" w:rsidRDefault="005D705D" w:rsidP="005D705D">
      <w:pPr>
        <w:rPr>
          <w:b/>
        </w:rPr>
      </w:pPr>
    </w:p>
    <w:p w14:paraId="3AD87087" w14:textId="77777777" w:rsidR="005D705D" w:rsidRPr="005D705D" w:rsidRDefault="005D705D" w:rsidP="005D705D">
      <w:pPr>
        <w:rPr>
          <w:b/>
        </w:rPr>
      </w:pPr>
      <w:r w:rsidRPr="005D705D">
        <w:rPr>
          <w:b/>
        </w:rPr>
        <w:t>def buildMaze1(</w:t>
      </w:r>
      <w:proofErr w:type="spellStart"/>
      <w:proofErr w:type="gramStart"/>
      <w:r w:rsidRPr="005D705D">
        <w:rPr>
          <w:b/>
        </w:rPr>
        <w:t>m,n</w:t>
      </w:r>
      <w:proofErr w:type="gramEnd"/>
      <w:r w:rsidRPr="005D705D">
        <w:rPr>
          <w:b/>
        </w:rPr>
        <w:t>,G,duplicate</w:t>
      </w:r>
      <w:proofErr w:type="spellEnd"/>
      <w:r w:rsidRPr="005D705D">
        <w:rPr>
          <w:b/>
        </w:rPr>
        <w:t>=False):#Creates maze using regular find and union</w:t>
      </w:r>
    </w:p>
    <w:p w14:paraId="1C61AF01" w14:textId="77777777" w:rsidR="005D705D" w:rsidRPr="005D705D" w:rsidRDefault="005D705D" w:rsidP="005D705D">
      <w:pPr>
        <w:rPr>
          <w:b/>
        </w:rPr>
      </w:pPr>
      <w:r w:rsidRPr="005D705D">
        <w:rPr>
          <w:b/>
        </w:rPr>
        <w:t xml:space="preserve">    count=0</w:t>
      </w:r>
    </w:p>
    <w:p w14:paraId="6A838989" w14:textId="77777777" w:rsidR="005D705D" w:rsidRPr="005D705D" w:rsidRDefault="005D705D" w:rsidP="005D705D">
      <w:pPr>
        <w:rPr>
          <w:b/>
        </w:rPr>
      </w:pPr>
      <w:r w:rsidRPr="005D705D">
        <w:rPr>
          <w:b/>
        </w:rPr>
        <w:t xml:space="preserve">    while count&lt;m and </w:t>
      </w:r>
      <w:proofErr w:type="spellStart"/>
      <w:r w:rsidRPr="005D705D">
        <w:rPr>
          <w:b/>
        </w:rPr>
        <w:t>NumSets</w:t>
      </w:r>
      <w:proofErr w:type="spellEnd"/>
      <w:r w:rsidRPr="005D705D">
        <w:rPr>
          <w:b/>
        </w:rPr>
        <w:t>(S)&gt;1:</w:t>
      </w:r>
    </w:p>
    <w:p w14:paraId="5340343F" w14:textId="77777777" w:rsidR="005D705D" w:rsidRPr="005D705D" w:rsidRDefault="005D705D" w:rsidP="005D705D">
      <w:pPr>
        <w:rPr>
          <w:b/>
        </w:rPr>
      </w:pPr>
      <w:r w:rsidRPr="005D705D">
        <w:rPr>
          <w:b/>
        </w:rPr>
        <w:t xml:space="preserve">        count+=1</w:t>
      </w:r>
    </w:p>
    <w:p w14:paraId="612128CE" w14:textId="77777777" w:rsidR="005D705D" w:rsidRPr="005D705D" w:rsidRDefault="005D705D" w:rsidP="005D705D">
      <w:pPr>
        <w:rPr>
          <w:b/>
        </w:rPr>
      </w:pPr>
      <w:r w:rsidRPr="005D705D">
        <w:rPr>
          <w:b/>
        </w:rPr>
        <w:t xml:space="preserve">        d = </w:t>
      </w:r>
      <w:proofErr w:type="spellStart"/>
      <w:proofErr w:type="gramStart"/>
      <w:r w:rsidRPr="005D705D">
        <w:rPr>
          <w:b/>
        </w:rPr>
        <w:t>random.randint</w:t>
      </w:r>
      <w:proofErr w:type="spellEnd"/>
      <w:proofErr w:type="gramEnd"/>
      <w:r w:rsidRPr="005D705D">
        <w:rPr>
          <w:b/>
        </w:rPr>
        <w:t>(0,len(walls)-1)</w:t>
      </w:r>
    </w:p>
    <w:p w14:paraId="50275175" w14:textId="77777777" w:rsidR="005D705D" w:rsidRPr="005D705D" w:rsidRDefault="005D705D" w:rsidP="005D705D">
      <w:pPr>
        <w:rPr>
          <w:b/>
        </w:rPr>
      </w:pPr>
      <w:r w:rsidRPr="005D705D">
        <w:rPr>
          <w:b/>
        </w:rPr>
        <w:t xml:space="preserve">        C1=walls[d]</w:t>
      </w:r>
    </w:p>
    <w:p w14:paraId="0F6CE18E" w14:textId="77777777" w:rsidR="005D705D" w:rsidRPr="005D705D" w:rsidRDefault="005D705D" w:rsidP="005D705D">
      <w:pPr>
        <w:rPr>
          <w:b/>
        </w:rPr>
      </w:pPr>
      <w:r w:rsidRPr="005D705D">
        <w:rPr>
          <w:b/>
        </w:rPr>
        <w:t xml:space="preserve">        C2=C1[0]</w:t>
      </w:r>
    </w:p>
    <w:p w14:paraId="5F15B536" w14:textId="77777777" w:rsidR="005D705D" w:rsidRPr="005D705D" w:rsidRDefault="005D705D" w:rsidP="005D705D">
      <w:pPr>
        <w:rPr>
          <w:b/>
        </w:rPr>
      </w:pPr>
      <w:r w:rsidRPr="005D705D">
        <w:rPr>
          <w:b/>
        </w:rPr>
        <w:t xml:space="preserve">        print(C2)</w:t>
      </w:r>
    </w:p>
    <w:p w14:paraId="5ED5D466" w14:textId="77777777" w:rsidR="005D705D" w:rsidRPr="005D705D" w:rsidRDefault="005D705D" w:rsidP="005D705D">
      <w:pPr>
        <w:rPr>
          <w:b/>
        </w:rPr>
      </w:pPr>
      <w:r w:rsidRPr="005D705D">
        <w:rPr>
          <w:b/>
        </w:rPr>
        <w:t xml:space="preserve">        C3=C1[1]</w:t>
      </w:r>
    </w:p>
    <w:p w14:paraId="4C422997" w14:textId="77777777" w:rsidR="005D705D" w:rsidRPr="005D705D" w:rsidRDefault="005D705D" w:rsidP="005D705D">
      <w:pPr>
        <w:rPr>
          <w:b/>
        </w:rPr>
      </w:pPr>
      <w:r w:rsidRPr="005D705D">
        <w:rPr>
          <w:b/>
        </w:rPr>
        <w:t xml:space="preserve">        print(C3)</w:t>
      </w:r>
    </w:p>
    <w:p w14:paraId="21426C36" w14:textId="77777777" w:rsidR="005D705D" w:rsidRPr="005D705D" w:rsidRDefault="005D705D" w:rsidP="005D705D">
      <w:pPr>
        <w:rPr>
          <w:b/>
        </w:rPr>
      </w:pPr>
      <w:r w:rsidRPr="005D705D">
        <w:rPr>
          <w:b/>
        </w:rPr>
        <w:lastRenderedPageBreak/>
        <w:t xml:space="preserve">        if find(</w:t>
      </w:r>
      <w:proofErr w:type="gramStart"/>
      <w:r w:rsidRPr="005D705D">
        <w:rPr>
          <w:b/>
        </w:rPr>
        <w:t>S,C</w:t>
      </w:r>
      <w:proofErr w:type="gramEnd"/>
      <w:r w:rsidRPr="005D705D">
        <w:rPr>
          <w:b/>
        </w:rPr>
        <w:t>2)!=find(S,C3):</w:t>
      </w:r>
    </w:p>
    <w:p w14:paraId="0C3E0BBE" w14:textId="77777777" w:rsidR="005D705D" w:rsidRPr="005D705D" w:rsidRDefault="005D705D" w:rsidP="005D705D">
      <w:pPr>
        <w:rPr>
          <w:b/>
        </w:rPr>
      </w:pPr>
      <w:r w:rsidRPr="005D705D">
        <w:rPr>
          <w:b/>
        </w:rPr>
        <w:t xml:space="preserve">            if C2&lt;C3 and C3 not in G[C2]:</w:t>
      </w:r>
    </w:p>
    <w:p w14:paraId="43552D5F" w14:textId="77777777" w:rsidR="005D705D" w:rsidRPr="005D705D" w:rsidRDefault="005D705D" w:rsidP="005D705D">
      <w:pPr>
        <w:rPr>
          <w:b/>
        </w:rPr>
      </w:pPr>
      <w:r w:rsidRPr="005D705D">
        <w:rPr>
          <w:b/>
        </w:rPr>
        <w:t xml:space="preserve">                G[C2</w:t>
      </w:r>
      <w:proofErr w:type="gramStart"/>
      <w:r w:rsidRPr="005D705D">
        <w:rPr>
          <w:b/>
        </w:rPr>
        <w:t>].append</w:t>
      </w:r>
      <w:proofErr w:type="gramEnd"/>
      <w:r w:rsidRPr="005D705D">
        <w:rPr>
          <w:b/>
        </w:rPr>
        <w:t>(C3)</w:t>
      </w:r>
    </w:p>
    <w:p w14:paraId="35BA7BF1" w14:textId="77777777" w:rsidR="005D705D" w:rsidRPr="005D705D" w:rsidRDefault="005D705D" w:rsidP="005D705D">
      <w:pPr>
        <w:rPr>
          <w:b/>
        </w:rPr>
      </w:pPr>
      <w:r w:rsidRPr="005D705D">
        <w:rPr>
          <w:b/>
        </w:rPr>
        <w:t xml:space="preserve">                if duplicate:</w:t>
      </w:r>
    </w:p>
    <w:p w14:paraId="4E318BA4" w14:textId="77777777" w:rsidR="005D705D" w:rsidRPr="005D705D" w:rsidRDefault="005D705D" w:rsidP="005D705D">
      <w:pPr>
        <w:rPr>
          <w:b/>
        </w:rPr>
      </w:pPr>
      <w:r w:rsidRPr="005D705D">
        <w:rPr>
          <w:b/>
        </w:rPr>
        <w:t xml:space="preserve">                    G[C3</w:t>
      </w:r>
      <w:proofErr w:type="gramStart"/>
      <w:r w:rsidRPr="005D705D">
        <w:rPr>
          <w:b/>
        </w:rPr>
        <w:t>].append</w:t>
      </w:r>
      <w:proofErr w:type="gramEnd"/>
      <w:r w:rsidRPr="005D705D">
        <w:rPr>
          <w:b/>
        </w:rPr>
        <w:t>(C2)</w:t>
      </w:r>
    </w:p>
    <w:p w14:paraId="5DC6EA2B" w14:textId="77777777" w:rsidR="005D705D" w:rsidRPr="005D705D" w:rsidRDefault="005D705D" w:rsidP="005D705D">
      <w:pPr>
        <w:rPr>
          <w:b/>
        </w:rPr>
      </w:pPr>
      <w:r w:rsidRPr="005D705D">
        <w:rPr>
          <w:b/>
        </w:rPr>
        <w:t xml:space="preserve">                    (</w:t>
      </w:r>
      <w:proofErr w:type="spellStart"/>
      <w:r w:rsidRPr="005D705D">
        <w:rPr>
          <w:b/>
        </w:rPr>
        <w:t>walls.pop</w:t>
      </w:r>
      <w:proofErr w:type="spellEnd"/>
      <w:r w:rsidRPr="005D705D">
        <w:rPr>
          <w:b/>
        </w:rPr>
        <w:t>(d))</w:t>
      </w:r>
    </w:p>
    <w:p w14:paraId="33125A6C" w14:textId="77777777" w:rsidR="005D705D" w:rsidRPr="005D705D" w:rsidRDefault="005D705D" w:rsidP="005D705D">
      <w:pPr>
        <w:rPr>
          <w:b/>
        </w:rPr>
      </w:pPr>
      <w:r w:rsidRPr="005D705D">
        <w:rPr>
          <w:b/>
        </w:rPr>
        <w:t xml:space="preserve">            union(</w:t>
      </w:r>
      <w:proofErr w:type="gramStart"/>
      <w:r w:rsidRPr="005D705D">
        <w:rPr>
          <w:b/>
        </w:rPr>
        <w:t>S,C</w:t>
      </w:r>
      <w:proofErr w:type="gramEnd"/>
      <w:r w:rsidRPr="005D705D">
        <w:rPr>
          <w:b/>
        </w:rPr>
        <w:t>2,C3)</w:t>
      </w:r>
    </w:p>
    <w:p w14:paraId="6223C32A" w14:textId="77777777" w:rsidR="005D705D" w:rsidRPr="005D705D" w:rsidRDefault="005D705D" w:rsidP="005D705D">
      <w:pPr>
        <w:rPr>
          <w:b/>
        </w:rPr>
      </w:pPr>
      <w:r w:rsidRPr="005D705D">
        <w:rPr>
          <w:b/>
        </w:rPr>
        <w:t xml:space="preserve">           </w:t>
      </w:r>
    </w:p>
    <w:p w14:paraId="11030B9C" w14:textId="77777777" w:rsidR="005D705D" w:rsidRPr="005D705D" w:rsidRDefault="005D705D" w:rsidP="005D705D">
      <w:pPr>
        <w:rPr>
          <w:b/>
        </w:rPr>
      </w:pPr>
      <w:r w:rsidRPr="005D705D">
        <w:rPr>
          <w:b/>
        </w:rPr>
        <w:t xml:space="preserve">    global walls_2</w:t>
      </w:r>
    </w:p>
    <w:p w14:paraId="3CE121FC" w14:textId="77777777" w:rsidR="005D705D" w:rsidRPr="005D705D" w:rsidRDefault="005D705D" w:rsidP="005D705D">
      <w:pPr>
        <w:rPr>
          <w:b/>
        </w:rPr>
      </w:pPr>
      <w:r w:rsidRPr="005D705D">
        <w:rPr>
          <w:b/>
        </w:rPr>
        <w:t xml:space="preserve">    walls_2=walls</w:t>
      </w:r>
    </w:p>
    <w:p w14:paraId="23E190DF" w14:textId="77777777" w:rsidR="005D705D" w:rsidRPr="005D705D" w:rsidRDefault="005D705D" w:rsidP="005D705D">
      <w:pPr>
        <w:rPr>
          <w:b/>
        </w:rPr>
      </w:pPr>
      <w:r w:rsidRPr="005D705D">
        <w:rPr>
          <w:b/>
        </w:rPr>
        <w:t xml:space="preserve">    return G</w:t>
      </w:r>
    </w:p>
    <w:p w14:paraId="1F7F8A10" w14:textId="77777777" w:rsidR="005D705D" w:rsidRPr="005D705D" w:rsidRDefault="005D705D" w:rsidP="005D705D">
      <w:pPr>
        <w:rPr>
          <w:b/>
        </w:rPr>
      </w:pPr>
    </w:p>
    <w:p w14:paraId="7AE0537D" w14:textId="77777777" w:rsidR="005D705D" w:rsidRPr="005D705D" w:rsidRDefault="005D705D" w:rsidP="005D705D">
      <w:pPr>
        <w:rPr>
          <w:b/>
        </w:rPr>
      </w:pPr>
      <w:r w:rsidRPr="005D705D">
        <w:rPr>
          <w:b/>
        </w:rPr>
        <w:t>def buildMaze2(</w:t>
      </w:r>
      <w:proofErr w:type="spellStart"/>
      <w:proofErr w:type="gramStart"/>
      <w:r w:rsidRPr="005D705D">
        <w:rPr>
          <w:b/>
        </w:rPr>
        <w:t>m,n</w:t>
      </w:r>
      <w:proofErr w:type="gramEnd"/>
      <w:r w:rsidRPr="005D705D">
        <w:rPr>
          <w:b/>
        </w:rPr>
        <w:t>,G,duplicate</w:t>
      </w:r>
      <w:proofErr w:type="spellEnd"/>
      <w:r w:rsidRPr="005D705D">
        <w:rPr>
          <w:b/>
        </w:rPr>
        <w:t xml:space="preserve">=False):#creates maze using </w:t>
      </w:r>
      <w:proofErr w:type="spellStart"/>
      <w:r w:rsidRPr="005D705D">
        <w:rPr>
          <w:b/>
        </w:rPr>
        <w:t>union_by_size</w:t>
      </w:r>
      <w:proofErr w:type="spellEnd"/>
    </w:p>
    <w:p w14:paraId="0AEFCDC9" w14:textId="77777777" w:rsidR="005D705D" w:rsidRPr="005D705D" w:rsidRDefault="005D705D" w:rsidP="005D705D">
      <w:pPr>
        <w:rPr>
          <w:b/>
        </w:rPr>
      </w:pPr>
      <w:r w:rsidRPr="005D705D">
        <w:rPr>
          <w:b/>
        </w:rPr>
        <w:t xml:space="preserve">    count=0</w:t>
      </w:r>
    </w:p>
    <w:p w14:paraId="2CB656BC" w14:textId="77777777" w:rsidR="005D705D" w:rsidRPr="005D705D" w:rsidRDefault="005D705D" w:rsidP="005D705D">
      <w:pPr>
        <w:rPr>
          <w:b/>
        </w:rPr>
      </w:pPr>
      <w:r w:rsidRPr="005D705D">
        <w:rPr>
          <w:b/>
        </w:rPr>
        <w:t xml:space="preserve">    while </w:t>
      </w:r>
      <w:proofErr w:type="gramStart"/>
      <w:r w:rsidRPr="005D705D">
        <w:rPr>
          <w:b/>
        </w:rPr>
        <w:t>count!=</w:t>
      </w:r>
      <w:proofErr w:type="gramEnd"/>
      <w:r w:rsidRPr="005D705D">
        <w:rPr>
          <w:b/>
        </w:rPr>
        <w:t xml:space="preserve">m and </w:t>
      </w:r>
      <w:proofErr w:type="spellStart"/>
      <w:r w:rsidRPr="005D705D">
        <w:rPr>
          <w:b/>
        </w:rPr>
        <w:t>NumSets</w:t>
      </w:r>
      <w:proofErr w:type="spellEnd"/>
      <w:r w:rsidRPr="005D705D">
        <w:rPr>
          <w:b/>
        </w:rPr>
        <w:t>(S)&gt;1:</w:t>
      </w:r>
    </w:p>
    <w:p w14:paraId="6A2A4568" w14:textId="77777777" w:rsidR="005D705D" w:rsidRPr="005D705D" w:rsidRDefault="005D705D" w:rsidP="005D705D">
      <w:pPr>
        <w:rPr>
          <w:b/>
        </w:rPr>
      </w:pPr>
      <w:r w:rsidRPr="005D705D">
        <w:rPr>
          <w:b/>
        </w:rPr>
        <w:t xml:space="preserve">        d = </w:t>
      </w:r>
      <w:proofErr w:type="spellStart"/>
      <w:proofErr w:type="gramStart"/>
      <w:r w:rsidRPr="005D705D">
        <w:rPr>
          <w:b/>
        </w:rPr>
        <w:t>random.randint</w:t>
      </w:r>
      <w:proofErr w:type="spellEnd"/>
      <w:proofErr w:type="gramEnd"/>
      <w:r w:rsidRPr="005D705D">
        <w:rPr>
          <w:b/>
        </w:rPr>
        <w:t>(0,len(walls)-1)</w:t>
      </w:r>
    </w:p>
    <w:p w14:paraId="72B5A22F" w14:textId="77777777" w:rsidR="005D705D" w:rsidRPr="005D705D" w:rsidRDefault="005D705D" w:rsidP="005D705D">
      <w:pPr>
        <w:rPr>
          <w:b/>
        </w:rPr>
      </w:pPr>
      <w:r w:rsidRPr="005D705D">
        <w:rPr>
          <w:b/>
        </w:rPr>
        <w:t xml:space="preserve">        C1=walls[d]</w:t>
      </w:r>
    </w:p>
    <w:p w14:paraId="3D1BEB7F" w14:textId="77777777" w:rsidR="005D705D" w:rsidRPr="005D705D" w:rsidRDefault="005D705D" w:rsidP="005D705D">
      <w:pPr>
        <w:rPr>
          <w:b/>
        </w:rPr>
      </w:pPr>
      <w:r w:rsidRPr="005D705D">
        <w:rPr>
          <w:b/>
        </w:rPr>
        <w:t xml:space="preserve">        C2=C1[0]</w:t>
      </w:r>
    </w:p>
    <w:p w14:paraId="73263BE1" w14:textId="77777777" w:rsidR="005D705D" w:rsidRPr="005D705D" w:rsidRDefault="005D705D" w:rsidP="005D705D">
      <w:pPr>
        <w:rPr>
          <w:b/>
        </w:rPr>
      </w:pPr>
      <w:r w:rsidRPr="005D705D">
        <w:rPr>
          <w:b/>
        </w:rPr>
        <w:t xml:space="preserve">        C3=C1[1]</w:t>
      </w:r>
    </w:p>
    <w:p w14:paraId="1CD4114A" w14:textId="77777777" w:rsidR="005D705D" w:rsidRPr="005D705D" w:rsidRDefault="005D705D" w:rsidP="005D705D">
      <w:pPr>
        <w:rPr>
          <w:b/>
        </w:rPr>
      </w:pPr>
      <w:r w:rsidRPr="005D705D">
        <w:rPr>
          <w:b/>
        </w:rPr>
        <w:t xml:space="preserve">        if </w:t>
      </w:r>
      <w:proofErr w:type="spellStart"/>
      <w:r w:rsidRPr="005D705D">
        <w:rPr>
          <w:b/>
        </w:rPr>
        <w:t>find_c</w:t>
      </w:r>
      <w:proofErr w:type="spellEnd"/>
      <w:r w:rsidRPr="005D705D">
        <w:rPr>
          <w:b/>
        </w:rPr>
        <w:t>(</w:t>
      </w:r>
      <w:proofErr w:type="gramStart"/>
      <w:r w:rsidRPr="005D705D">
        <w:rPr>
          <w:b/>
        </w:rPr>
        <w:t>S,C</w:t>
      </w:r>
      <w:proofErr w:type="gramEnd"/>
      <w:r w:rsidRPr="005D705D">
        <w:rPr>
          <w:b/>
        </w:rPr>
        <w:t>2)!=</w:t>
      </w:r>
      <w:proofErr w:type="spellStart"/>
      <w:r w:rsidRPr="005D705D">
        <w:rPr>
          <w:b/>
        </w:rPr>
        <w:t>find_c</w:t>
      </w:r>
      <w:proofErr w:type="spellEnd"/>
      <w:r w:rsidRPr="005D705D">
        <w:rPr>
          <w:b/>
        </w:rPr>
        <w:t>(S,C3):</w:t>
      </w:r>
    </w:p>
    <w:p w14:paraId="0EA802C0" w14:textId="77777777" w:rsidR="005D705D" w:rsidRPr="005D705D" w:rsidRDefault="005D705D" w:rsidP="005D705D">
      <w:pPr>
        <w:rPr>
          <w:b/>
        </w:rPr>
      </w:pPr>
      <w:r w:rsidRPr="005D705D">
        <w:rPr>
          <w:b/>
        </w:rPr>
        <w:t xml:space="preserve">            if C2&lt;C3 and C3 not in G[C2]:</w:t>
      </w:r>
    </w:p>
    <w:p w14:paraId="5E7E426F" w14:textId="77777777" w:rsidR="005D705D" w:rsidRPr="005D705D" w:rsidRDefault="005D705D" w:rsidP="005D705D">
      <w:pPr>
        <w:rPr>
          <w:b/>
        </w:rPr>
      </w:pPr>
      <w:r w:rsidRPr="005D705D">
        <w:rPr>
          <w:b/>
        </w:rPr>
        <w:t xml:space="preserve">                G[C2</w:t>
      </w:r>
      <w:proofErr w:type="gramStart"/>
      <w:r w:rsidRPr="005D705D">
        <w:rPr>
          <w:b/>
        </w:rPr>
        <w:t>].append</w:t>
      </w:r>
      <w:proofErr w:type="gramEnd"/>
      <w:r w:rsidRPr="005D705D">
        <w:rPr>
          <w:b/>
        </w:rPr>
        <w:t>(C3)</w:t>
      </w:r>
    </w:p>
    <w:p w14:paraId="2CC78F7E" w14:textId="77777777" w:rsidR="005D705D" w:rsidRPr="005D705D" w:rsidRDefault="005D705D" w:rsidP="005D705D">
      <w:pPr>
        <w:rPr>
          <w:b/>
        </w:rPr>
      </w:pPr>
      <w:r w:rsidRPr="005D705D">
        <w:rPr>
          <w:b/>
        </w:rPr>
        <w:t xml:space="preserve">                G[C3</w:t>
      </w:r>
      <w:proofErr w:type="gramStart"/>
      <w:r w:rsidRPr="005D705D">
        <w:rPr>
          <w:b/>
        </w:rPr>
        <w:t>].append</w:t>
      </w:r>
      <w:proofErr w:type="gramEnd"/>
      <w:r w:rsidRPr="005D705D">
        <w:rPr>
          <w:b/>
        </w:rPr>
        <w:t>(C2)</w:t>
      </w:r>
    </w:p>
    <w:p w14:paraId="7ED88F37" w14:textId="77777777" w:rsidR="005D705D" w:rsidRPr="005D705D" w:rsidRDefault="005D705D" w:rsidP="005D705D">
      <w:pPr>
        <w:rPr>
          <w:b/>
        </w:rPr>
      </w:pPr>
      <w:r w:rsidRPr="005D705D">
        <w:rPr>
          <w:b/>
        </w:rPr>
        <w:lastRenderedPageBreak/>
        <w:t xml:space="preserve">                if duplicate is not False:</w:t>
      </w:r>
    </w:p>
    <w:p w14:paraId="54FB24E5" w14:textId="77777777" w:rsidR="005D705D" w:rsidRPr="005D705D" w:rsidRDefault="005D705D" w:rsidP="005D705D">
      <w:pPr>
        <w:rPr>
          <w:b/>
        </w:rPr>
      </w:pPr>
      <w:r w:rsidRPr="005D705D">
        <w:rPr>
          <w:b/>
        </w:rPr>
        <w:t xml:space="preserve">                    </w:t>
      </w:r>
      <w:proofErr w:type="spellStart"/>
      <w:r w:rsidRPr="005D705D">
        <w:rPr>
          <w:b/>
        </w:rPr>
        <w:t>walls.pop</w:t>
      </w:r>
      <w:proofErr w:type="spellEnd"/>
      <w:r w:rsidRPr="005D705D">
        <w:rPr>
          <w:b/>
        </w:rPr>
        <w:t>(d)</w:t>
      </w:r>
    </w:p>
    <w:p w14:paraId="41C33F08" w14:textId="77777777" w:rsidR="005D705D" w:rsidRPr="005D705D" w:rsidRDefault="005D705D" w:rsidP="005D705D">
      <w:pPr>
        <w:rPr>
          <w:b/>
        </w:rPr>
      </w:pPr>
      <w:r w:rsidRPr="005D705D">
        <w:rPr>
          <w:b/>
        </w:rPr>
        <w:t xml:space="preserve">            </w:t>
      </w:r>
      <w:proofErr w:type="spellStart"/>
      <w:r w:rsidRPr="005D705D">
        <w:rPr>
          <w:b/>
        </w:rPr>
        <w:t>union_by_size</w:t>
      </w:r>
      <w:proofErr w:type="spellEnd"/>
      <w:r w:rsidRPr="005D705D">
        <w:rPr>
          <w:b/>
        </w:rPr>
        <w:t>(</w:t>
      </w:r>
      <w:proofErr w:type="gramStart"/>
      <w:r w:rsidRPr="005D705D">
        <w:rPr>
          <w:b/>
        </w:rPr>
        <w:t>S,C</w:t>
      </w:r>
      <w:proofErr w:type="gramEnd"/>
      <w:r w:rsidRPr="005D705D">
        <w:rPr>
          <w:b/>
        </w:rPr>
        <w:t>2,C3)</w:t>
      </w:r>
    </w:p>
    <w:p w14:paraId="7A55E793" w14:textId="77777777" w:rsidR="005D705D" w:rsidRPr="005D705D" w:rsidRDefault="005D705D" w:rsidP="005D705D">
      <w:pPr>
        <w:rPr>
          <w:b/>
        </w:rPr>
      </w:pPr>
      <w:r w:rsidRPr="005D705D">
        <w:rPr>
          <w:b/>
        </w:rPr>
        <w:t xml:space="preserve">            count+=1</w:t>
      </w:r>
    </w:p>
    <w:p w14:paraId="4CA1F228" w14:textId="77777777" w:rsidR="005D705D" w:rsidRPr="005D705D" w:rsidRDefault="005D705D" w:rsidP="005D705D">
      <w:pPr>
        <w:rPr>
          <w:b/>
        </w:rPr>
      </w:pPr>
      <w:r w:rsidRPr="005D705D">
        <w:rPr>
          <w:b/>
        </w:rPr>
        <w:t xml:space="preserve">    global walls3</w:t>
      </w:r>
    </w:p>
    <w:p w14:paraId="7BD3B6D4" w14:textId="77777777" w:rsidR="005D705D" w:rsidRPr="005D705D" w:rsidRDefault="005D705D" w:rsidP="005D705D">
      <w:pPr>
        <w:rPr>
          <w:b/>
        </w:rPr>
      </w:pPr>
      <w:r w:rsidRPr="005D705D">
        <w:rPr>
          <w:b/>
        </w:rPr>
        <w:t xml:space="preserve">    walls3=walls</w:t>
      </w:r>
    </w:p>
    <w:p w14:paraId="0419DC1B" w14:textId="77777777" w:rsidR="005D705D" w:rsidRPr="005D705D" w:rsidRDefault="005D705D" w:rsidP="005D705D">
      <w:pPr>
        <w:rPr>
          <w:b/>
        </w:rPr>
      </w:pPr>
      <w:r w:rsidRPr="005D705D">
        <w:rPr>
          <w:b/>
        </w:rPr>
        <w:t xml:space="preserve">    return G</w:t>
      </w:r>
    </w:p>
    <w:p w14:paraId="6F1D994D" w14:textId="77777777" w:rsidR="005D705D" w:rsidRPr="005D705D" w:rsidRDefault="005D705D" w:rsidP="005D705D">
      <w:pPr>
        <w:rPr>
          <w:b/>
        </w:rPr>
      </w:pPr>
      <w:r w:rsidRPr="005D705D">
        <w:rPr>
          <w:b/>
        </w:rPr>
        <w:t xml:space="preserve"> </w:t>
      </w:r>
    </w:p>
    <w:p w14:paraId="5D8F003A" w14:textId="77777777" w:rsidR="005D705D" w:rsidRPr="005D705D" w:rsidRDefault="005D705D" w:rsidP="005D705D">
      <w:pPr>
        <w:rPr>
          <w:b/>
        </w:rPr>
      </w:pPr>
      <w:r w:rsidRPr="005D705D">
        <w:rPr>
          <w:b/>
        </w:rPr>
        <w:t xml:space="preserve">def </w:t>
      </w:r>
      <w:proofErr w:type="spellStart"/>
      <w:r w:rsidRPr="005D705D">
        <w:rPr>
          <w:b/>
        </w:rPr>
        <w:t>breadth_first_</w:t>
      </w:r>
      <w:proofErr w:type="gramStart"/>
      <w:r w:rsidRPr="005D705D">
        <w:rPr>
          <w:b/>
        </w:rPr>
        <w:t>search</w:t>
      </w:r>
      <w:proofErr w:type="spellEnd"/>
      <w:r w:rsidRPr="005D705D">
        <w:rPr>
          <w:b/>
        </w:rPr>
        <w:t>(</w:t>
      </w:r>
      <w:proofErr w:type="spellStart"/>
      <w:proofErr w:type="gramEnd"/>
      <w:r w:rsidRPr="005D705D">
        <w:rPr>
          <w:b/>
        </w:rPr>
        <w:t>G,start</w:t>
      </w:r>
      <w:proofErr w:type="spellEnd"/>
      <w:r w:rsidRPr="005D705D">
        <w:rPr>
          <w:b/>
        </w:rPr>
        <w:t xml:space="preserve">, end):#used to find shortest path using BFS </w:t>
      </w:r>
    </w:p>
    <w:p w14:paraId="5208A895" w14:textId="77777777" w:rsidR="005D705D" w:rsidRPr="005D705D" w:rsidRDefault="005D705D" w:rsidP="005D705D">
      <w:pPr>
        <w:rPr>
          <w:b/>
        </w:rPr>
      </w:pPr>
      <w:r w:rsidRPr="005D705D">
        <w:rPr>
          <w:b/>
        </w:rPr>
        <w:t xml:space="preserve">    queue=[(</w:t>
      </w:r>
      <w:proofErr w:type="gramStart"/>
      <w:r w:rsidRPr="005D705D">
        <w:rPr>
          <w:b/>
        </w:rPr>
        <w:t>start,[</w:t>
      </w:r>
      <w:proofErr w:type="gramEnd"/>
      <w:r w:rsidRPr="005D705D">
        <w:rPr>
          <w:b/>
        </w:rPr>
        <w:t>start])]#using queue</w:t>
      </w:r>
    </w:p>
    <w:p w14:paraId="31382B1B" w14:textId="77777777" w:rsidR="005D705D" w:rsidRPr="005D705D" w:rsidRDefault="005D705D" w:rsidP="005D705D">
      <w:pPr>
        <w:rPr>
          <w:b/>
        </w:rPr>
      </w:pPr>
      <w:r w:rsidRPr="005D705D">
        <w:rPr>
          <w:b/>
        </w:rPr>
        <w:t xml:space="preserve">    visited=</w:t>
      </w:r>
      <w:proofErr w:type="gramStart"/>
      <w:r w:rsidRPr="005D705D">
        <w:rPr>
          <w:b/>
        </w:rPr>
        <w:t>set(</w:t>
      </w:r>
      <w:proofErr w:type="gramEnd"/>
      <w:r w:rsidRPr="005D705D">
        <w:rPr>
          <w:b/>
        </w:rPr>
        <w:t>)#creates an empty set</w:t>
      </w:r>
    </w:p>
    <w:p w14:paraId="52DA6F84" w14:textId="77777777" w:rsidR="005D705D" w:rsidRPr="005D705D" w:rsidRDefault="005D705D" w:rsidP="005D705D">
      <w:pPr>
        <w:rPr>
          <w:b/>
        </w:rPr>
      </w:pPr>
      <w:r w:rsidRPr="005D705D">
        <w:rPr>
          <w:b/>
        </w:rPr>
        <w:t xml:space="preserve">    while queue:</w:t>
      </w:r>
    </w:p>
    <w:p w14:paraId="20F50A73" w14:textId="77777777" w:rsidR="005D705D" w:rsidRPr="005D705D" w:rsidRDefault="005D705D" w:rsidP="005D705D">
      <w:pPr>
        <w:rPr>
          <w:b/>
        </w:rPr>
      </w:pPr>
      <w:r w:rsidRPr="005D705D">
        <w:rPr>
          <w:b/>
        </w:rPr>
        <w:t xml:space="preserve">        (</w:t>
      </w:r>
      <w:proofErr w:type="spellStart"/>
      <w:proofErr w:type="gramStart"/>
      <w:r w:rsidRPr="005D705D">
        <w:rPr>
          <w:b/>
        </w:rPr>
        <w:t>vertex,path</w:t>
      </w:r>
      <w:proofErr w:type="spellEnd"/>
      <w:proofErr w:type="gramEnd"/>
      <w:r w:rsidRPr="005D705D">
        <w:rPr>
          <w:b/>
        </w:rPr>
        <w:t>)=</w:t>
      </w:r>
      <w:proofErr w:type="spellStart"/>
      <w:r w:rsidRPr="005D705D">
        <w:rPr>
          <w:b/>
        </w:rPr>
        <w:t>queue.pop</w:t>
      </w:r>
      <w:proofErr w:type="spellEnd"/>
      <w:r w:rsidRPr="005D705D">
        <w:rPr>
          <w:b/>
        </w:rPr>
        <w:t>(0)#pop the first number</w:t>
      </w:r>
    </w:p>
    <w:p w14:paraId="739E9C0A" w14:textId="77777777" w:rsidR="005D705D" w:rsidRPr="005D705D" w:rsidRDefault="005D705D" w:rsidP="005D705D">
      <w:pPr>
        <w:rPr>
          <w:b/>
        </w:rPr>
      </w:pPr>
      <w:r w:rsidRPr="005D705D">
        <w:rPr>
          <w:b/>
        </w:rPr>
        <w:t xml:space="preserve">        if vertex not in </w:t>
      </w:r>
      <w:proofErr w:type="gramStart"/>
      <w:r w:rsidRPr="005D705D">
        <w:rPr>
          <w:b/>
        </w:rPr>
        <w:t>visited:#</w:t>
      </w:r>
      <w:proofErr w:type="gramEnd"/>
      <w:r w:rsidRPr="005D705D">
        <w:rPr>
          <w:b/>
        </w:rPr>
        <w:t>if vertex has not been visited</w:t>
      </w:r>
    </w:p>
    <w:p w14:paraId="26D529AA" w14:textId="77777777" w:rsidR="005D705D" w:rsidRPr="005D705D" w:rsidRDefault="005D705D" w:rsidP="005D705D">
      <w:pPr>
        <w:rPr>
          <w:b/>
        </w:rPr>
      </w:pPr>
      <w:r w:rsidRPr="005D705D">
        <w:rPr>
          <w:b/>
        </w:rPr>
        <w:t xml:space="preserve">            if vertex==</w:t>
      </w:r>
      <w:proofErr w:type="gramStart"/>
      <w:r w:rsidRPr="005D705D">
        <w:rPr>
          <w:b/>
        </w:rPr>
        <w:t>end:#</w:t>
      </w:r>
      <w:proofErr w:type="gramEnd"/>
      <w:r w:rsidRPr="005D705D">
        <w:rPr>
          <w:b/>
        </w:rPr>
        <w:t>if vertex is the end then return the path</w:t>
      </w:r>
    </w:p>
    <w:p w14:paraId="5AAC2650" w14:textId="77777777" w:rsidR="005D705D" w:rsidRPr="005D705D" w:rsidRDefault="005D705D" w:rsidP="005D705D">
      <w:pPr>
        <w:rPr>
          <w:b/>
        </w:rPr>
      </w:pPr>
      <w:r w:rsidRPr="005D705D">
        <w:rPr>
          <w:b/>
        </w:rPr>
        <w:t xml:space="preserve">                return path</w:t>
      </w:r>
    </w:p>
    <w:p w14:paraId="1946B6D0" w14:textId="77777777" w:rsidR="005D705D" w:rsidRPr="005D705D" w:rsidRDefault="005D705D" w:rsidP="005D705D">
      <w:pPr>
        <w:rPr>
          <w:b/>
        </w:rPr>
      </w:pPr>
      <w:r w:rsidRPr="005D705D">
        <w:rPr>
          <w:b/>
        </w:rPr>
        <w:t xml:space="preserve">            </w:t>
      </w:r>
      <w:proofErr w:type="spellStart"/>
      <w:r w:rsidRPr="005D705D">
        <w:rPr>
          <w:b/>
        </w:rPr>
        <w:t>visited.add</w:t>
      </w:r>
      <w:proofErr w:type="spellEnd"/>
      <w:r w:rsidRPr="005D705D">
        <w:rPr>
          <w:b/>
        </w:rPr>
        <w:t>(vertex)#adds vertex to the set</w:t>
      </w:r>
    </w:p>
    <w:p w14:paraId="48E004AE" w14:textId="77777777" w:rsidR="005D705D" w:rsidRPr="005D705D" w:rsidRDefault="005D705D" w:rsidP="005D705D">
      <w:pPr>
        <w:rPr>
          <w:b/>
        </w:rPr>
      </w:pPr>
      <w:r w:rsidRPr="005D705D">
        <w:rPr>
          <w:b/>
        </w:rPr>
        <w:t xml:space="preserve">            for next in G[vertex</w:t>
      </w:r>
      <w:proofErr w:type="gramStart"/>
      <w:r w:rsidRPr="005D705D">
        <w:rPr>
          <w:b/>
        </w:rPr>
        <w:t>]:#</w:t>
      </w:r>
      <w:proofErr w:type="gramEnd"/>
      <w:r w:rsidRPr="005D705D">
        <w:rPr>
          <w:b/>
        </w:rPr>
        <w:t>for any number in G[vertex] then append</w:t>
      </w:r>
    </w:p>
    <w:p w14:paraId="55206D1D" w14:textId="77777777" w:rsidR="005D705D" w:rsidRPr="005D705D" w:rsidRDefault="005D705D" w:rsidP="005D705D">
      <w:pPr>
        <w:rPr>
          <w:b/>
        </w:rPr>
      </w:pPr>
      <w:r w:rsidRPr="005D705D">
        <w:rPr>
          <w:b/>
        </w:rPr>
        <w:t xml:space="preserve">                </w:t>
      </w:r>
      <w:proofErr w:type="spellStart"/>
      <w:proofErr w:type="gramStart"/>
      <w:r w:rsidRPr="005D705D">
        <w:rPr>
          <w:b/>
        </w:rPr>
        <w:t>queue.append</w:t>
      </w:r>
      <w:proofErr w:type="spellEnd"/>
      <w:proofErr w:type="gramEnd"/>
      <w:r w:rsidRPr="005D705D">
        <w:rPr>
          <w:b/>
        </w:rPr>
        <w:t>((</w:t>
      </w:r>
      <w:proofErr w:type="spellStart"/>
      <w:r w:rsidRPr="005D705D">
        <w:rPr>
          <w:b/>
        </w:rPr>
        <w:t>next,path</w:t>
      </w:r>
      <w:proofErr w:type="spellEnd"/>
      <w:r w:rsidRPr="005D705D">
        <w:rPr>
          <w:b/>
        </w:rPr>
        <w:t>+[next]))</w:t>
      </w:r>
    </w:p>
    <w:p w14:paraId="5806CC92" w14:textId="77777777" w:rsidR="005D705D" w:rsidRPr="005D705D" w:rsidRDefault="005D705D" w:rsidP="005D705D">
      <w:pPr>
        <w:rPr>
          <w:b/>
        </w:rPr>
      </w:pPr>
      <w:r w:rsidRPr="005D705D">
        <w:rPr>
          <w:b/>
        </w:rPr>
        <w:t xml:space="preserve">            </w:t>
      </w:r>
    </w:p>
    <w:p w14:paraId="17E2F17B" w14:textId="77777777" w:rsidR="005D705D" w:rsidRPr="005D705D" w:rsidRDefault="005D705D" w:rsidP="005D705D">
      <w:pPr>
        <w:rPr>
          <w:b/>
        </w:rPr>
      </w:pPr>
      <w:r w:rsidRPr="005D705D">
        <w:rPr>
          <w:b/>
        </w:rPr>
        <w:t xml:space="preserve">def </w:t>
      </w:r>
      <w:proofErr w:type="spellStart"/>
      <w:r w:rsidRPr="005D705D">
        <w:rPr>
          <w:b/>
        </w:rPr>
        <w:t>depth_first_search_stack</w:t>
      </w:r>
      <w:proofErr w:type="spellEnd"/>
      <w:r w:rsidRPr="005D705D">
        <w:rPr>
          <w:b/>
        </w:rPr>
        <w:t>(</w:t>
      </w:r>
      <w:proofErr w:type="gramStart"/>
      <w:r w:rsidRPr="005D705D">
        <w:rPr>
          <w:b/>
        </w:rPr>
        <w:t>G,S</w:t>
      </w:r>
      <w:proofErr w:type="gramEnd"/>
      <w:r w:rsidRPr="005D705D">
        <w:rPr>
          <w:b/>
        </w:rPr>
        <w:t xml:space="preserve">,E):#used to find shortest path using DFS and </w:t>
      </w:r>
    </w:p>
    <w:p w14:paraId="7856B97F" w14:textId="77777777" w:rsidR="005D705D" w:rsidRPr="005D705D" w:rsidRDefault="005D705D" w:rsidP="005D705D">
      <w:pPr>
        <w:rPr>
          <w:b/>
        </w:rPr>
      </w:pPr>
      <w:r w:rsidRPr="005D705D">
        <w:rPr>
          <w:b/>
        </w:rPr>
        <w:t xml:space="preserve">                                    #stacks</w:t>
      </w:r>
    </w:p>
    <w:p w14:paraId="321737B8" w14:textId="77777777" w:rsidR="005D705D" w:rsidRPr="005D705D" w:rsidRDefault="005D705D" w:rsidP="005D705D">
      <w:pPr>
        <w:rPr>
          <w:b/>
        </w:rPr>
      </w:pPr>
      <w:r w:rsidRPr="005D705D">
        <w:rPr>
          <w:b/>
        </w:rPr>
        <w:t xml:space="preserve">   stack = [(</w:t>
      </w:r>
      <w:proofErr w:type="gramStart"/>
      <w:r w:rsidRPr="005D705D">
        <w:rPr>
          <w:b/>
        </w:rPr>
        <w:t>S,[</w:t>
      </w:r>
      <w:proofErr w:type="gramEnd"/>
      <w:r w:rsidRPr="005D705D">
        <w:rPr>
          <w:b/>
        </w:rPr>
        <w:t>S])]#creating stack</w:t>
      </w:r>
    </w:p>
    <w:p w14:paraId="3FC16DFA" w14:textId="77777777" w:rsidR="005D705D" w:rsidRPr="005D705D" w:rsidRDefault="005D705D" w:rsidP="005D705D">
      <w:pPr>
        <w:rPr>
          <w:b/>
        </w:rPr>
      </w:pPr>
      <w:r w:rsidRPr="005D705D">
        <w:rPr>
          <w:b/>
        </w:rPr>
        <w:lastRenderedPageBreak/>
        <w:t xml:space="preserve">   visited=</w:t>
      </w:r>
      <w:proofErr w:type="gramStart"/>
      <w:r w:rsidRPr="005D705D">
        <w:rPr>
          <w:b/>
        </w:rPr>
        <w:t>set(</w:t>
      </w:r>
      <w:proofErr w:type="gramEnd"/>
      <w:r w:rsidRPr="005D705D">
        <w:rPr>
          <w:b/>
        </w:rPr>
        <w:t xml:space="preserve">)    #creates </w:t>
      </w:r>
      <w:proofErr w:type="spellStart"/>
      <w:r w:rsidRPr="005D705D">
        <w:rPr>
          <w:b/>
        </w:rPr>
        <w:t>a</w:t>
      </w:r>
      <w:proofErr w:type="spellEnd"/>
      <w:r w:rsidRPr="005D705D">
        <w:rPr>
          <w:b/>
        </w:rPr>
        <w:t xml:space="preserve"> empty set</w:t>
      </w:r>
    </w:p>
    <w:p w14:paraId="7AA4EB61" w14:textId="77777777" w:rsidR="005D705D" w:rsidRPr="005D705D" w:rsidRDefault="005D705D" w:rsidP="005D705D">
      <w:pPr>
        <w:rPr>
          <w:b/>
        </w:rPr>
      </w:pPr>
      <w:r w:rsidRPr="005D705D">
        <w:rPr>
          <w:b/>
        </w:rPr>
        <w:t xml:space="preserve">   while stack:</w:t>
      </w:r>
    </w:p>
    <w:p w14:paraId="23E6E718" w14:textId="77777777" w:rsidR="005D705D" w:rsidRPr="005D705D" w:rsidRDefault="005D705D" w:rsidP="005D705D">
      <w:pPr>
        <w:rPr>
          <w:b/>
        </w:rPr>
      </w:pPr>
      <w:r w:rsidRPr="005D705D">
        <w:rPr>
          <w:b/>
        </w:rPr>
        <w:t xml:space="preserve">       (</w:t>
      </w:r>
      <w:proofErr w:type="spellStart"/>
      <w:proofErr w:type="gramStart"/>
      <w:r w:rsidRPr="005D705D">
        <w:rPr>
          <w:b/>
        </w:rPr>
        <w:t>vertex,path</w:t>
      </w:r>
      <w:proofErr w:type="spellEnd"/>
      <w:proofErr w:type="gramEnd"/>
      <w:r w:rsidRPr="005D705D">
        <w:rPr>
          <w:b/>
        </w:rPr>
        <w:t>)=</w:t>
      </w:r>
      <w:proofErr w:type="spellStart"/>
      <w:r w:rsidRPr="005D705D">
        <w:rPr>
          <w:b/>
        </w:rPr>
        <w:t>stack.pop</w:t>
      </w:r>
      <w:proofErr w:type="spellEnd"/>
      <w:r w:rsidRPr="005D705D">
        <w:rPr>
          <w:b/>
        </w:rPr>
        <w:t>()#pop the last number</w:t>
      </w:r>
    </w:p>
    <w:p w14:paraId="6C3C4B1F" w14:textId="77777777" w:rsidR="005D705D" w:rsidRPr="005D705D" w:rsidRDefault="005D705D" w:rsidP="005D705D">
      <w:pPr>
        <w:rPr>
          <w:b/>
        </w:rPr>
      </w:pPr>
      <w:r w:rsidRPr="005D705D">
        <w:rPr>
          <w:b/>
        </w:rPr>
        <w:t xml:space="preserve">       if vertex not in </w:t>
      </w:r>
      <w:proofErr w:type="gramStart"/>
      <w:r w:rsidRPr="005D705D">
        <w:rPr>
          <w:b/>
        </w:rPr>
        <w:t>visited:#</w:t>
      </w:r>
      <w:proofErr w:type="gramEnd"/>
      <w:r w:rsidRPr="005D705D">
        <w:rPr>
          <w:b/>
        </w:rPr>
        <w:t>if vertex has not been visited</w:t>
      </w:r>
    </w:p>
    <w:p w14:paraId="601AE86F" w14:textId="77777777" w:rsidR="005D705D" w:rsidRPr="005D705D" w:rsidRDefault="005D705D" w:rsidP="005D705D">
      <w:pPr>
        <w:rPr>
          <w:b/>
        </w:rPr>
      </w:pPr>
      <w:r w:rsidRPr="005D705D">
        <w:rPr>
          <w:b/>
        </w:rPr>
        <w:t xml:space="preserve">           if vertex==</w:t>
      </w:r>
      <w:proofErr w:type="gramStart"/>
      <w:r w:rsidRPr="005D705D">
        <w:rPr>
          <w:b/>
        </w:rPr>
        <w:t>E:#</w:t>
      </w:r>
      <w:proofErr w:type="gramEnd"/>
      <w:r w:rsidRPr="005D705D">
        <w:rPr>
          <w:b/>
        </w:rPr>
        <w:t>if vertex is equal to the end return the path</w:t>
      </w:r>
    </w:p>
    <w:p w14:paraId="0353D40D" w14:textId="77777777" w:rsidR="005D705D" w:rsidRPr="005D705D" w:rsidRDefault="005D705D" w:rsidP="005D705D">
      <w:pPr>
        <w:rPr>
          <w:b/>
        </w:rPr>
      </w:pPr>
      <w:r w:rsidRPr="005D705D">
        <w:rPr>
          <w:b/>
        </w:rPr>
        <w:t xml:space="preserve">               return path</w:t>
      </w:r>
    </w:p>
    <w:p w14:paraId="41FAB583" w14:textId="77777777" w:rsidR="005D705D" w:rsidRPr="005D705D" w:rsidRDefault="005D705D" w:rsidP="005D705D">
      <w:pPr>
        <w:rPr>
          <w:b/>
        </w:rPr>
      </w:pPr>
      <w:r w:rsidRPr="005D705D">
        <w:rPr>
          <w:b/>
        </w:rPr>
        <w:t xml:space="preserve">           </w:t>
      </w:r>
      <w:proofErr w:type="spellStart"/>
      <w:r w:rsidRPr="005D705D">
        <w:rPr>
          <w:b/>
        </w:rPr>
        <w:t>visited.add</w:t>
      </w:r>
      <w:proofErr w:type="spellEnd"/>
      <w:r w:rsidRPr="005D705D">
        <w:rPr>
          <w:b/>
        </w:rPr>
        <w:t>(vertex)#adds vertex to the set</w:t>
      </w:r>
    </w:p>
    <w:p w14:paraId="4A1244AC" w14:textId="77777777" w:rsidR="005D705D" w:rsidRPr="005D705D" w:rsidRDefault="005D705D" w:rsidP="005D705D">
      <w:pPr>
        <w:rPr>
          <w:b/>
        </w:rPr>
      </w:pPr>
      <w:r w:rsidRPr="005D705D">
        <w:rPr>
          <w:b/>
        </w:rPr>
        <w:t xml:space="preserve">           for next in G[vertex</w:t>
      </w:r>
      <w:proofErr w:type="gramStart"/>
      <w:r w:rsidRPr="005D705D">
        <w:rPr>
          <w:b/>
        </w:rPr>
        <w:t>]:#</w:t>
      </w:r>
      <w:proofErr w:type="gramEnd"/>
      <w:r w:rsidRPr="005D705D">
        <w:rPr>
          <w:b/>
        </w:rPr>
        <w:t>for any number in G[vertex] then append</w:t>
      </w:r>
    </w:p>
    <w:p w14:paraId="39E16269" w14:textId="77777777" w:rsidR="005D705D" w:rsidRPr="005D705D" w:rsidRDefault="005D705D" w:rsidP="005D705D">
      <w:pPr>
        <w:rPr>
          <w:b/>
        </w:rPr>
      </w:pPr>
      <w:r w:rsidRPr="005D705D">
        <w:rPr>
          <w:b/>
        </w:rPr>
        <w:t xml:space="preserve">               </w:t>
      </w:r>
      <w:proofErr w:type="spellStart"/>
      <w:proofErr w:type="gramStart"/>
      <w:r w:rsidRPr="005D705D">
        <w:rPr>
          <w:b/>
        </w:rPr>
        <w:t>stack.append</w:t>
      </w:r>
      <w:proofErr w:type="spellEnd"/>
      <w:proofErr w:type="gramEnd"/>
      <w:r w:rsidRPr="005D705D">
        <w:rPr>
          <w:b/>
        </w:rPr>
        <w:t>((</w:t>
      </w:r>
      <w:proofErr w:type="spellStart"/>
      <w:r w:rsidRPr="005D705D">
        <w:rPr>
          <w:b/>
        </w:rPr>
        <w:t>next,path</w:t>
      </w:r>
      <w:proofErr w:type="spellEnd"/>
      <w:r w:rsidRPr="005D705D">
        <w:rPr>
          <w:b/>
        </w:rPr>
        <w:t>+[next]))</w:t>
      </w:r>
    </w:p>
    <w:p w14:paraId="16892D84" w14:textId="77777777" w:rsidR="005D705D" w:rsidRPr="005D705D" w:rsidRDefault="005D705D" w:rsidP="005D705D">
      <w:pPr>
        <w:rPr>
          <w:b/>
        </w:rPr>
      </w:pPr>
    </w:p>
    <w:p w14:paraId="27A3CC7D" w14:textId="77777777" w:rsidR="005D705D" w:rsidRPr="005D705D" w:rsidRDefault="005D705D" w:rsidP="005D705D">
      <w:pPr>
        <w:rPr>
          <w:b/>
        </w:rPr>
      </w:pPr>
      <w:r w:rsidRPr="005D705D">
        <w:rPr>
          <w:b/>
        </w:rPr>
        <w:t xml:space="preserve">def </w:t>
      </w:r>
      <w:proofErr w:type="spellStart"/>
      <w:r w:rsidRPr="005D705D">
        <w:rPr>
          <w:b/>
        </w:rPr>
        <w:t>depth_first_search_recursive</w:t>
      </w:r>
      <w:proofErr w:type="spellEnd"/>
      <w:r w:rsidRPr="005D705D">
        <w:rPr>
          <w:b/>
        </w:rPr>
        <w:t>(</w:t>
      </w:r>
      <w:proofErr w:type="spellStart"/>
      <w:proofErr w:type="gramStart"/>
      <w:r w:rsidRPr="005D705D">
        <w:rPr>
          <w:b/>
        </w:rPr>
        <w:t>G,S</w:t>
      </w:r>
      <w:proofErr w:type="gramEnd"/>
      <w:r w:rsidRPr="005D705D">
        <w:rPr>
          <w:b/>
        </w:rPr>
        <w:t>,E,path</w:t>
      </w:r>
      <w:proofErr w:type="spellEnd"/>
      <w:r w:rsidRPr="005D705D">
        <w:rPr>
          <w:b/>
        </w:rPr>
        <w:t>=[]):#used to find shortest path</w:t>
      </w:r>
    </w:p>
    <w:p w14:paraId="51E89F57" w14:textId="77777777" w:rsidR="005D705D" w:rsidRPr="005D705D" w:rsidRDefault="005D705D" w:rsidP="005D705D">
      <w:pPr>
        <w:rPr>
          <w:b/>
        </w:rPr>
      </w:pPr>
      <w:r w:rsidRPr="005D705D">
        <w:rPr>
          <w:b/>
        </w:rPr>
        <w:t xml:space="preserve">                                                #using DFS recursively</w:t>
      </w:r>
    </w:p>
    <w:p w14:paraId="6435B4D4" w14:textId="77777777" w:rsidR="005D705D" w:rsidRPr="005D705D" w:rsidRDefault="005D705D" w:rsidP="005D705D">
      <w:pPr>
        <w:rPr>
          <w:b/>
        </w:rPr>
      </w:pPr>
      <w:r w:rsidRPr="005D705D">
        <w:rPr>
          <w:b/>
        </w:rPr>
        <w:t xml:space="preserve">    path=path+[S]#adds to the list the path and the vertex S</w:t>
      </w:r>
    </w:p>
    <w:p w14:paraId="7B671C41" w14:textId="77777777" w:rsidR="005D705D" w:rsidRPr="005D705D" w:rsidRDefault="005D705D" w:rsidP="005D705D">
      <w:pPr>
        <w:rPr>
          <w:b/>
        </w:rPr>
      </w:pPr>
      <w:r w:rsidRPr="005D705D">
        <w:rPr>
          <w:b/>
        </w:rPr>
        <w:t xml:space="preserve">    checker=</w:t>
      </w:r>
      <w:proofErr w:type="spellStart"/>
      <w:r w:rsidRPr="005D705D">
        <w:rPr>
          <w:b/>
        </w:rPr>
        <w:t>True#used</w:t>
      </w:r>
      <w:proofErr w:type="spellEnd"/>
      <w:r w:rsidRPr="005D705D">
        <w:rPr>
          <w:b/>
        </w:rPr>
        <w:t xml:space="preserve"> to check</w:t>
      </w:r>
    </w:p>
    <w:p w14:paraId="3DB3D164" w14:textId="77777777" w:rsidR="005D705D" w:rsidRPr="005D705D" w:rsidRDefault="005D705D" w:rsidP="005D705D">
      <w:pPr>
        <w:rPr>
          <w:b/>
        </w:rPr>
      </w:pPr>
      <w:r w:rsidRPr="005D705D">
        <w:rPr>
          <w:b/>
        </w:rPr>
        <w:t xml:space="preserve">    if </w:t>
      </w:r>
      <w:proofErr w:type="gramStart"/>
      <w:r w:rsidRPr="005D705D">
        <w:rPr>
          <w:b/>
        </w:rPr>
        <w:t>path[</w:t>
      </w:r>
      <w:proofErr w:type="gramEnd"/>
      <w:r w:rsidRPr="005D705D">
        <w:rPr>
          <w:b/>
        </w:rPr>
        <w:t>-1]!=E:#if the past item in the path is not the n-1</w:t>
      </w:r>
    </w:p>
    <w:p w14:paraId="3674B2D5" w14:textId="77777777" w:rsidR="005D705D" w:rsidRPr="005D705D" w:rsidRDefault="005D705D" w:rsidP="005D705D">
      <w:pPr>
        <w:rPr>
          <w:b/>
        </w:rPr>
      </w:pPr>
      <w:r w:rsidRPr="005D705D">
        <w:rPr>
          <w:b/>
        </w:rPr>
        <w:t xml:space="preserve">        for </w:t>
      </w:r>
      <w:proofErr w:type="spellStart"/>
      <w:r w:rsidRPr="005D705D">
        <w:rPr>
          <w:b/>
        </w:rPr>
        <w:t>i</w:t>
      </w:r>
      <w:proofErr w:type="spellEnd"/>
      <w:r w:rsidRPr="005D705D">
        <w:rPr>
          <w:b/>
        </w:rPr>
        <w:t xml:space="preserve"> in G[S]:</w:t>
      </w:r>
    </w:p>
    <w:p w14:paraId="35FD767D" w14:textId="77777777" w:rsidR="005D705D" w:rsidRPr="005D705D" w:rsidRDefault="005D705D" w:rsidP="005D705D">
      <w:pPr>
        <w:rPr>
          <w:b/>
        </w:rPr>
      </w:pPr>
      <w:r w:rsidRPr="005D705D">
        <w:rPr>
          <w:b/>
        </w:rPr>
        <w:t xml:space="preserve">            if S==</w:t>
      </w:r>
      <w:proofErr w:type="gramStart"/>
      <w:r w:rsidRPr="005D705D">
        <w:rPr>
          <w:b/>
        </w:rPr>
        <w:t>E:#</w:t>
      </w:r>
      <w:proofErr w:type="gramEnd"/>
      <w:r w:rsidRPr="005D705D">
        <w:rPr>
          <w:b/>
        </w:rPr>
        <w:t>vertex equals the n-1</w:t>
      </w:r>
    </w:p>
    <w:p w14:paraId="57B75C78" w14:textId="77777777" w:rsidR="005D705D" w:rsidRPr="005D705D" w:rsidRDefault="005D705D" w:rsidP="005D705D">
      <w:pPr>
        <w:rPr>
          <w:b/>
        </w:rPr>
      </w:pPr>
      <w:r w:rsidRPr="005D705D">
        <w:rPr>
          <w:b/>
        </w:rPr>
        <w:t xml:space="preserve">                checker = </w:t>
      </w:r>
      <w:proofErr w:type="spellStart"/>
      <w:r w:rsidRPr="005D705D">
        <w:rPr>
          <w:b/>
        </w:rPr>
        <w:t>False#changes</w:t>
      </w:r>
      <w:proofErr w:type="spellEnd"/>
      <w:r w:rsidRPr="005D705D">
        <w:rPr>
          <w:b/>
        </w:rPr>
        <w:t xml:space="preserve"> vertex to False</w:t>
      </w:r>
    </w:p>
    <w:p w14:paraId="3063573D" w14:textId="77777777" w:rsidR="005D705D" w:rsidRPr="005D705D" w:rsidRDefault="005D705D" w:rsidP="005D705D">
      <w:pPr>
        <w:rPr>
          <w:b/>
        </w:rPr>
      </w:pPr>
      <w:r w:rsidRPr="005D705D">
        <w:rPr>
          <w:b/>
        </w:rPr>
        <w:t xml:space="preserve">                path2</w:t>
      </w:r>
      <w:proofErr w:type="gramStart"/>
      <w:r w:rsidRPr="005D705D">
        <w:rPr>
          <w:b/>
        </w:rPr>
        <w:t>=[</w:t>
      </w:r>
      <w:proofErr w:type="gramEnd"/>
      <w:r w:rsidRPr="005D705D">
        <w:rPr>
          <w:b/>
        </w:rPr>
        <w:t>]#creates empty path</w:t>
      </w:r>
    </w:p>
    <w:p w14:paraId="6E168B5C" w14:textId="77777777" w:rsidR="005D705D" w:rsidRPr="005D705D" w:rsidRDefault="005D705D" w:rsidP="005D705D">
      <w:pPr>
        <w:rPr>
          <w:b/>
        </w:rPr>
      </w:pPr>
      <w:r w:rsidRPr="005D705D">
        <w:rPr>
          <w:b/>
        </w:rPr>
        <w:t xml:space="preserve">                path2=path+[S]#does the same as path</w:t>
      </w:r>
    </w:p>
    <w:p w14:paraId="71ED3E35" w14:textId="77777777" w:rsidR="005D705D" w:rsidRPr="005D705D" w:rsidRDefault="005D705D" w:rsidP="005D705D">
      <w:pPr>
        <w:rPr>
          <w:b/>
        </w:rPr>
      </w:pPr>
      <w:r w:rsidRPr="005D705D">
        <w:rPr>
          <w:b/>
        </w:rPr>
        <w:t xml:space="preserve">                return path2#returns path 2</w:t>
      </w:r>
    </w:p>
    <w:p w14:paraId="357865C6" w14:textId="77777777" w:rsidR="005D705D" w:rsidRPr="005D705D" w:rsidRDefault="005D705D" w:rsidP="005D705D">
      <w:pPr>
        <w:rPr>
          <w:b/>
        </w:rPr>
      </w:pPr>
      <w:r w:rsidRPr="005D705D">
        <w:rPr>
          <w:b/>
        </w:rPr>
        <w:t xml:space="preserve">            if </w:t>
      </w:r>
      <w:proofErr w:type="spellStart"/>
      <w:r w:rsidRPr="005D705D">
        <w:rPr>
          <w:b/>
        </w:rPr>
        <w:t>i</w:t>
      </w:r>
      <w:proofErr w:type="spellEnd"/>
      <w:r w:rsidRPr="005D705D">
        <w:rPr>
          <w:b/>
        </w:rPr>
        <w:t xml:space="preserve"> not in path and checker is not False:</w:t>
      </w:r>
    </w:p>
    <w:p w14:paraId="66E533C5" w14:textId="77777777" w:rsidR="005D705D" w:rsidRPr="005D705D" w:rsidRDefault="005D705D" w:rsidP="005D705D">
      <w:pPr>
        <w:rPr>
          <w:b/>
        </w:rPr>
      </w:pPr>
      <w:r w:rsidRPr="005D705D">
        <w:rPr>
          <w:b/>
        </w:rPr>
        <w:t xml:space="preserve">                path= </w:t>
      </w:r>
      <w:proofErr w:type="spellStart"/>
      <w:r w:rsidRPr="005D705D">
        <w:rPr>
          <w:b/>
        </w:rPr>
        <w:t>depth_first_search_recursive</w:t>
      </w:r>
      <w:proofErr w:type="spellEnd"/>
      <w:r w:rsidRPr="005D705D">
        <w:rPr>
          <w:b/>
        </w:rPr>
        <w:t>(</w:t>
      </w:r>
      <w:proofErr w:type="spellStart"/>
      <w:proofErr w:type="gramStart"/>
      <w:r w:rsidRPr="005D705D">
        <w:rPr>
          <w:b/>
        </w:rPr>
        <w:t>G,i</w:t>
      </w:r>
      <w:proofErr w:type="gramEnd"/>
      <w:r w:rsidRPr="005D705D">
        <w:rPr>
          <w:b/>
        </w:rPr>
        <w:t>,E,path</w:t>
      </w:r>
      <w:proofErr w:type="spellEnd"/>
      <w:r w:rsidRPr="005D705D">
        <w:rPr>
          <w:b/>
        </w:rPr>
        <w:t>)#recursive call</w:t>
      </w:r>
    </w:p>
    <w:p w14:paraId="01FFFA6A" w14:textId="77777777" w:rsidR="005D705D" w:rsidRPr="005D705D" w:rsidRDefault="005D705D" w:rsidP="005D705D">
      <w:pPr>
        <w:rPr>
          <w:b/>
        </w:rPr>
      </w:pPr>
      <w:r w:rsidRPr="005D705D">
        <w:rPr>
          <w:b/>
        </w:rPr>
        <w:lastRenderedPageBreak/>
        <w:t xml:space="preserve">                if </w:t>
      </w:r>
      <w:proofErr w:type="gramStart"/>
      <w:r w:rsidRPr="005D705D">
        <w:rPr>
          <w:b/>
        </w:rPr>
        <w:t>path[</w:t>
      </w:r>
      <w:proofErr w:type="gramEnd"/>
      <w:r w:rsidRPr="005D705D">
        <w:rPr>
          <w:b/>
        </w:rPr>
        <w:t>-1]==E:#if last item in path is n-1 then return path</w:t>
      </w:r>
    </w:p>
    <w:p w14:paraId="543672EC" w14:textId="77777777" w:rsidR="005D705D" w:rsidRPr="005D705D" w:rsidRDefault="005D705D" w:rsidP="005D705D">
      <w:pPr>
        <w:rPr>
          <w:b/>
        </w:rPr>
      </w:pPr>
      <w:r w:rsidRPr="005D705D">
        <w:rPr>
          <w:b/>
        </w:rPr>
        <w:t xml:space="preserve">                    return path</w:t>
      </w:r>
    </w:p>
    <w:p w14:paraId="47E3AD57" w14:textId="77777777" w:rsidR="005D705D" w:rsidRPr="005D705D" w:rsidRDefault="005D705D" w:rsidP="005D705D">
      <w:pPr>
        <w:rPr>
          <w:b/>
        </w:rPr>
      </w:pPr>
      <w:r w:rsidRPr="005D705D">
        <w:rPr>
          <w:b/>
        </w:rPr>
        <w:t xml:space="preserve">                else:</w:t>
      </w:r>
    </w:p>
    <w:p w14:paraId="047DB8C7" w14:textId="77777777" w:rsidR="005D705D" w:rsidRPr="005D705D" w:rsidRDefault="005D705D" w:rsidP="005D705D">
      <w:pPr>
        <w:rPr>
          <w:b/>
        </w:rPr>
      </w:pPr>
      <w:r w:rsidRPr="005D705D">
        <w:rPr>
          <w:b/>
        </w:rPr>
        <w:t xml:space="preserve">                    </w:t>
      </w:r>
      <w:proofErr w:type="spellStart"/>
      <w:proofErr w:type="gramStart"/>
      <w:r w:rsidRPr="005D705D">
        <w:rPr>
          <w:b/>
        </w:rPr>
        <w:t>path.pop</w:t>
      </w:r>
      <w:proofErr w:type="spellEnd"/>
      <w:r w:rsidRPr="005D705D">
        <w:rPr>
          <w:b/>
        </w:rPr>
        <w:t>(</w:t>
      </w:r>
      <w:proofErr w:type="gramEnd"/>
      <w:r w:rsidRPr="005D705D">
        <w:rPr>
          <w:b/>
        </w:rPr>
        <w:t xml:space="preserve">-1)#pop to remove all unneeded items that don't </w:t>
      </w:r>
    </w:p>
    <w:p w14:paraId="6626596C" w14:textId="77777777" w:rsidR="005D705D" w:rsidRPr="005D705D" w:rsidRDefault="005D705D" w:rsidP="005D705D">
      <w:pPr>
        <w:rPr>
          <w:b/>
        </w:rPr>
      </w:pPr>
      <w:r w:rsidRPr="005D705D">
        <w:rPr>
          <w:b/>
        </w:rPr>
        <w:t xml:space="preserve">                                #lead to the path</w:t>
      </w:r>
    </w:p>
    <w:p w14:paraId="684167BD" w14:textId="77777777" w:rsidR="005D705D" w:rsidRPr="005D705D" w:rsidRDefault="005D705D" w:rsidP="005D705D">
      <w:pPr>
        <w:rPr>
          <w:b/>
        </w:rPr>
      </w:pPr>
      <w:r w:rsidRPr="005D705D">
        <w:rPr>
          <w:b/>
        </w:rPr>
        <w:t xml:space="preserve">    return path</w:t>
      </w:r>
    </w:p>
    <w:p w14:paraId="30359FE4" w14:textId="77777777" w:rsidR="005D705D" w:rsidRPr="005D705D" w:rsidRDefault="005D705D" w:rsidP="005D705D">
      <w:pPr>
        <w:rPr>
          <w:b/>
        </w:rPr>
      </w:pPr>
    </w:p>
    <w:p w14:paraId="1443CCB1" w14:textId="77777777" w:rsidR="005D705D" w:rsidRPr="005D705D" w:rsidRDefault="005D705D" w:rsidP="005D705D">
      <w:pPr>
        <w:rPr>
          <w:b/>
        </w:rPr>
      </w:pPr>
      <w:r w:rsidRPr="005D705D">
        <w:rPr>
          <w:b/>
        </w:rPr>
        <w:t xml:space="preserve">#for </w:t>
      </w:r>
      <w:proofErr w:type="spellStart"/>
      <w:r w:rsidRPr="005D705D">
        <w:rPr>
          <w:b/>
        </w:rPr>
        <w:t>i</w:t>
      </w:r>
      <w:proofErr w:type="spellEnd"/>
      <w:r w:rsidRPr="005D705D">
        <w:rPr>
          <w:b/>
        </w:rPr>
        <w:t xml:space="preserve"> in range(</w:t>
      </w:r>
      <w:proofErr w:type="spellStart"/>
      <w:r w:rsidRPr="005D705D">
        <w:rPr>
          <w:b/>
        </w:rPr>
        <w:t>len</w:t>
      </w:r>
      <w:proofErr w:type="spellEnd"/>
      <w:r w:rsidRPr="005D705D">
        <w:rPr>
          <w:b/>
        </w:rPr>
        <w:t xml:space="preserve">(walls)//2): #Remove 1/2 of the walls </w:t>
      </w:r>
    </w:p>
    <w:p w14:paraId="08105422" w14:textId="77777777" w:rsidR="005D705D" w:rsidRPr="005D705D" w:rsidRDefault="005D705D" w:rsidP="005D705D">
      <w:pPr>
        <w:rPr>
          <w:b/>
        </w:rPr>
      </w:pPr>
      <w:r w:rsidRPr="005D705D">
        <w:rPr>
          <w:b/>
        </w:rPr>
        <w:t xml:space="preserve">#    d = </w:t>
      </w:r>
      <w:proofErr w:type="spellStart"/>
      <w:proofErr w:type="gramStart"/>
      <w:r w:rsidRPr="005D705D">
        <w:rPr>
          <w:b/>
        </w:rPr>
        <w:t>random.randint</w:t>
      </w:r>
      <w:proofErr w:type="spellEnd"/>
      <w:proofErr w:type="gramEnd"/>
      <w:r w:rsidRPr="005D705D">
        <w:rPr>
          <w:b/>
        </w:rPr>
        <w:t>(0,len(walls)-1)</w:t>
      </w:r>
    </w:p>
    <w:p w14:paraId="757847CF" w14:textId="77777777" w:rsidR="005D705D" w:rsidRPr="005D705D" w:rsidRDefault="005D705D" w:rsidP="005D705D">
      <w:pPr>
        <w:rPr>
          <w:b/>
        </w:rPr>
      </w:pPr>
      <w:r w:rsidRPr="005D705D">
        <w:rPr>
          <w:b/>
        </w:rPr>
        <w:t xml:space="preserve">#    </w:t>
      </w:r>
      <w:proofErr w:type="gramStart"/>
      <w:r w:rsidRPr="005D705D">
        <w:rPr>
          <w:b/>
        </w:rPr>
        <w:t>print(</w:t>
      </w:r>
      <w:proofErr w:type="gramEnd"/>
      <w:r w:rsidRPr="005D705D">
        <w:rPr>
          <w:b/>
        </w:rPr>
        <w:t>'removing wall ',walls[d])</w:t>
      </w:r>
    </w:p>
    <w:p w14:paraId="2267B787" w14:textId="77777777" w:rsidR="005D705D" w:rsidRPr="005D705D" w:rsidRDefault="005D705D" w:rsidP="005D705D">
      <w:pPr>
        <w:rPr>
          <w:b/>
        </w:rPr>
      </w:pPr>
      <w:r w:rsidRPr="005D705D">
        <w:rPr>
          <w:b/>
        </w:rPr>
        <w:t xml:space="preserve">#    </w:t>
      </w:r>
      <w:proofErr w:type="spellStart"/>
      <w:r w:rsidRPr="005D705D">
        <w:rPr>
          <w:b/>
        </w:rPr>
        <w:t>walls.pop</w:t>
      </w:r>
      <w:proofErr w:type="spellEnd"/>
      <w:r w:rsidRPr="005D705D">
        <w:rPr>
          <w:b/>
        </w:rPr>
        <w:t>(d)</w:t>
      </w:r>
    </w:p>
    <w:p w14:paraId="7FF87C19" w14:textId="77777777" w:rsidR="005D705D" w:rsidRPr="005D705D" w:rsidRDefault="005D705D" w:rsidP="005D705D">
      <w:pPr>
        <w:rPr>
          <w:b/>
        </w:rPr>
      </w:pPr>
      <w:proofErr w:type="gramStart"/>
      <w:r w:rsidRPr="005D705D">
        <w:rPr>
          <w:b/>
        </w:rPr>
        <w:t>print(</w:t>
      </w:r>
      <w:proofErr w:type="gramEnd"/>
      <w:r w:rsidRPr="005D705D">
        <w:rPr>
          <w:b/>
        </w:rPr>
        <w:t xml:space="preserve">'there </w:t>
      </w:r>
      <w:proofErr w:type="spellStart"/>
      <w:r w:rsidRPr="005D705D">
        <w:rPr>
          <w:b/>
        </w:rPr>
        <w:t>are',n,'cells</w:t>
      </w:r>
      <w:proofErr w:type="spellEnd"/>
      <w:r w:rsidRPr="005D705D">
        <w:rPr>
          <w:b/>
        </w:rPr>
        <w:t>')</w:t>
      </w:r>
    </w:p>
    <w:p w14:paraId="7ABDC4EA" w14:textId="77777777" w:rsidR="005D705D" w:rsidRPr="005D705D" w:rsidRDefault="005D705D" w:rsidP="005D705D">
      <w:pPr>
        <w:rPr>
          <w:b/>
        </w:rPr>
      </w:pPr>
      <w:proofErr w:type="gramStart"/>
      <w:r w:rsidRPr="005D705D">
        <w:rPr>
          <w:b/>
        </w:rPr>
        <w:t>print(</w:t>
      </w:r>
      <w:proofErr w:type="gramEnd"/>
      <w:r w:rsidRPr="005D705D">
        <w:rPr>
          <w:b/>
        </w:rPr>
        <w:t>'Enter number of walls you wish to remove.')</w:t>
      </w:r>
    </w:p>
    <w:p w14:paraId="5D382C55" w14:textId="77777777" w:rsidR="005D705D" w:rsidRPr="005D705D" w:rsidRDefault="005D705D" w:rsidP="005D705D">
      <w:pPr>
        <w:rPr>
          <w:b/>
        </w:rPr>
      </w:pPr>
      <w:r w:rsidRPr="005D705D">
        <w:rPr>
          <w:b/>
        </w:rPr>
        <w:t>while True:</w:t>
      </w:r>
    </w:p>
    <w:p w14:paraId="4F09A54D" w14:textId="77777777" w:rsidR="005D705D" w:rsidRPr="005D705D" w:rsidRDefault="005D705D" w:rsidP="005D705D">
      <w:pPr>
        <w:rPr>
          <w:b/>
        </w:rPr>
      </w:pPr>
      <w:r w:rsidRPr="005D705D">
        <w:rPr>
          <w:b/>
        </w:rPr>
        <w:t xml:space="preserve">    try:</w:t>
      </w:r>
    </w:p>
    <w:p w14:paraId="40174E71" w14:textId="77777777" w:rsidR="005D705D" w:rsidRPr="005D705D" w:rsidRDefault="005D705D" w:rsidP="005D705D">
      <w:pPr>
        <w:rPr>
          <w:b/>
        </w:rPr>
      </w:pPr>
      <w:r w:rsidRPr="005D705D">
        <w:rPr>
          <w:b/>
        </w:rPr>
        <w:t xml:space="preserve">        m = int(</w:t>
      </w:r>
      <w:proofErr w:type="gramStart"/>
      <w:r w:rsidRPr="005D705D">
        <w:rPr>
          <w:b/>
        </w:rPr>
        <w:t>input(</w:t>
      </w:r>
      <w:proofErr w:type="gramEnd"/>
      <w:r w:rsidRPr="005D705D">
        <w:rPr>
          <w:b/>
        </w:rPr>
        <w:t>))</w:t>
      </w:r>
    </w:p>
    <w:p w14:paraId="59292C3A" w14:textId="77777777" w:rsidR="005D705D" w:rsidRPr="005D705D" w:rsidRDefault="005D705D" w:rsidP="005D705D">
      <w:pPr>
        <w:rPr>
          <w:b/>
        </w:rPr>
      </w:pPr>
      <w:r w:rsidRPr="005D705D">
        <w:rPr>
          <w:b/>
        </w:rPr>
        <w:t xml:space="preserve">        break</w:t>
      </w:r>
    </w:p>
    <w:p w14:paraId="1B928B7C" w14:textId="77777777" w:rsidR="005D705D" w:rsidRPr="005D705D" w:rsidRDefault="005D705D" w:rsidP="005D705D">
      <w:pPr>
        <w:rPr>
          <w:b/>
        </w:rPr>
      </w:pPr>
      <w:r w:rsidRPr="005D705D">
        <w:rPr>
          <w:b/>
        </w:rPr>
        <w:t xml:space="preserve">    except:</w:t>
      </w:r>
    </w:p>
    <w:p w14:paraId="5FFDC26D" w14:textId="77777777" w:rsidR="005D705D" w:rsidRPr="005D705D" w:rsidRDefault="005D705D" w:rsidP="005D705D">
      <w:pPr>
        <w:rPr>
          <w:b/>
        </w:rPr>
      </w:pPr>
      <w:r w:rsidRPr="005D705D">
        <w:rPr>
          <w:b/>
        </w:rPr>
        <w:t xml:space="preserve">        </w:t>
      </w:r>
      <w:proofErr w:type="gramStart"/>
      <w:r w:rsidRPr="005D705D">
        <w:rPr>
          <w:b/>
        </w:rPr>
        <w:t>print(</w:t>
      </w:r>
      <w:proofErr w:type="gramEnd"/>
      <w:r w:rsidRPr="005D705D">
        <w:rPr>
          <w:b/>
        </w:rPr>
        <w:t>"That's not a valid option!")</w:t>
      </w:r>
    </w:p>
    <w:p w14:paraId="2518BA26" w14:textId="77777777" w:rsidR="005D705D" w:rsidRPr="005D705D" w:rsidRDefault="005D705D" w:rsidP="005D705D">
      <w:pPr>
        <w:rPr>
          <w:b/>
        </w:rPr>
      </w:pPr>
    </w:p>
    <w:p w14:paraId="40AA0285" w14:textId="77777777" w:rsidR="005D705D" w:rsidRPr="005D705D" w:rsidRDefault="005D705D" w:rsidP="005D705D">
      <w:pPr>
        <w:rPr>
          <w:b/>
        </w:rPr>
      </w:pPr>
      <w:r w:rsidRPr="005D705D">
        <w:rPr>
          <w:b/>
        </w:rPr>
        <w:t>if m&lt;n-1:</w:t>
      </w:r>
    </w:p>
    <w:p w14:paraId="552F836E" w14:textId="77777777" w:rsidR="005D705D" w:rsidRPr="005D705D" w:rsidRDefault="005D705D" w:rsidP="005D705D">
      <w:pPr>
        <w:rPr>
          <w:b/>
        </w:rPr>
      </w:pPr>
      <w:r w:rsidRPr="005D705D">
        <w:rPr>
          <w:b/>
        </w:rPr>
        <w:t xml:space="preserve">    </w:t>
      </w:r>
      <w:proofErr w:type="gramStart"/>
      <w:r w:rsidRPr="005D705D">
        <w:rPr>
          <w:b/>
        </w:rPr>
        <w:t>print(</w:t>
      </w:r>
      <w:proofErr w:type="gramEnd"/>
      <w:r w:rsidRPr="005D705D">
        <w:rPr>
          <w:b/>
        </w:rPr>
        <w:t>"A path from source to destination is not guaranteed to exist.")</w:t>
      </w:r>
    </w:p>
    <w:p w14:paraId="1AD1E802" w14:textId="77777777" w:rsidR="005D705D" w:rsidRPr="005D705D" w:rsidRDefault="005D705D" w:rsidP="005D705D">
      <w:pPr>
        <w:rPr>
          <w:b/>
        </w:rPr>
      </w:pPr>
      <w:proofErr w:type="spellStart"/>
      <w:r w:rsidRPr="005D705D">
        <w:rPr>
          <w:b/>
        </w:rPr>
        <w:t>elif</w:t>
      </w:r>
      <w:proofErr w:type="spellEnd"/>
      <w:r w:rsidRPr="005D705D">
        <w:rPr>
          <w:b/>
        </w:rPr>
        <w:t xml:space="preserve"> m==n-1:</w:t>
      </w:r>
    </w:p>
    <w:p w14:paraId="01BE4E6D" w14:textId="77777777" w:rsidR="005D705D" w:rsidRPr="005D705D" w:rsidRDefault="005D705D" w:rsidP="005D705D">
      <w:pPr>
        <w:rPr>
          <w:b/>
        </w:rPr>
      </w:pPr>
      <w:r w:rsidRPr="005D705D">
        <w:rPr>
          <w:b/>
        </w:rPr>
        <w:lastRenderedPageBreak/>
        <w:t xml:space="preserve">    </w:t>
      </w:r>
      <w:proofErr w:type="gramStart"/>
      <w:r w:rsidRPr="005D705D">
        <w:rPr>
          <w:b/>
        </w:rPr>
        <w:t>print(</w:t>
      </w:r>
      <w:proofErr w:type="gramEnd"/>
      <w:r w:rsidRPr="005D705D">
        <w:rPr>
          <w:b/>
        </w:rPr>
        <w:t>"There is a unique path from source to destination.")</w:t>
      </w:r>
    </w:p>
    <w:p w14:paraId="7CD359D3" w14:textId="77777777" w:rsidR="005D705D" w:rsidRPr="005D705D" w:rsidRDefault="005D705D" w:rsidP="005D705D">
      <w:pPr>
        <w:rPr>
          <w:b/>
        </w:rPr>
      </w:pPr>
      <w:r w:rsidRPr="005D705D">
        <w:rPr>
          <w:b/>
        </w:rPr>
        <w:t>else:</w:t>
      </w:r>
    </w:p>
    <w:p w14:paraId="5329F6A1" w14:textId="77777777" w:rsidR="005D705D" w:rsidRPr="005D705D" w:rsidRDefault="005D705D" w:rsidP="005D705D">
      <w:pPr>
        <w:rPr>
          <w:b/>
        </w:rPr>
      </w:pPr>
      <w:r w:rsidRPr="005D705D">
        <w:rPr>
          <w:b/>
        </w:rPr>
        <w:t xml:space="preserve">    </w:t>
      </w:r>
      <w:proofErr w:type="gramStart"/>
      <w:r w:rsidRPr="005D705D">
        <w:rPr>
          <w:b/>
        </w:rPr>
        <w:t>print(</w:t>
      </w:r>
      <w:proofErr w:type="gramEnd"/>
      <w:r w:rsidRPr="005D705D">
        <w:rPr>
          <w:b/>
        </w:rPr>
        <w:t>"There is at least one path from source to destination.")</w:t>
      </w:r>
    </w:p>
    <w:p w14:paraId="0BE75C87" w14:textId="77777777" w:rsidR="005D705D" w:rsidRPr="005D705D" w:rsidRDefault="005D705D" w:rsidP="005D705D">
      <w:pPr>
        <w:rPr>
          <w:b/>
        </w:rPr>
      </w:pPr>
    </w:p>
    <w:p w14:paraId="45D558F2" w14:textId="77777777" w:rsidR="005D705D" w:rsidRPr="005D705D" w:rsidRDefault="005D705D" w:rsidP="005D705D">
      <w:pPr>
        <w:rPr>
          <w:b/>
        </w:rPr>
      </w:pPr>
    </w:p>
    <w:p w14:paraId="24C214B5" w14:textId="77777777" w:rsidR="005D705D" w:rsidRPr="005D705D" w:rsidRDefault="005D705D" w:rsidP="005D705D">
      <w:pPr>
        <w:rPr>
          <w:b/>
        </w:rPr>
      </w:pPr>
      <w:proofErr w:type="spellStart"/>
      <w:r w:rsidRPr="005D705D">
        <w:rPr>
          <w:b/>
        </w:rPr>
        <w:t>draw_maze</w:t>
      </w:r>
      <w:proofErr w:type="spellEnd"/>
      <w:r w:rsidRPr="005D705D">
        <w:rPr>
          <w:b/>
        </w:rPr>
        <w:t>(</w:t>
      </w:r>
      <w:proofErr w:type="spellStart"/>
      <w:proofErr w:type="gramStart"/>
      <w:r w:rsidRPr="005D705D">
        <w:rPr>
          <w:b/>
        </w:rPr>
        <w:t>walls,maze</w:t>
      </w:r>
      <w:proofErr w:type="gramEnd"/>
      <w:r w:rsidRPr="005D705D">
        <w:rPr>
          <w:b/>
        </w:rPr>
        <w:t>_rows,maze_cols,cell_nums</w:t>
      </w:r>
      <w:proofErr w:type="spellEnd"/>
      <w:r w:rsidRPr="005D705D">
        <w:rPr>
          <w:b/>
        </w:rPr>
        <w:t xml:space="preserve">=True) </w:t>
      </w:r>
    </w:p>
    <w:p w14:paraId="44A12099" w14:textId="77777777" w:rsidR="005D705D" w:rsidRPr="005D705D" w:rsidRDefault="005D705D" w:rsidP="005D705D">
      <w:pPr>
        <w:rPr>
          <w:b/>
        </w:rPr>
      </w:pPr>
    </w:p>
    <w:p w14:paraId="746C53F0" w14:textId="77777777" w:rsidR="005D705D" w:rsidRPr="005D705D" w:rsidRDefault="005D705D" w:rsidP="005D705D">
      <w:pPr>
        <w:rPr>
          <w:b/>
        </w:rPr>
      </w:pPr>
      <w:r w:rsidRPr="005D705D">
        <w:rPr>
          <w:b/>
        </w:rPr>
        <w:t>start=</w:t>
      </w:r>
      <w:proofErr w:type="spellStart"/>
      <w:proofErr w:type="gramStart"/>
      <w:r w:rsidRPr="005D705D">
        <w:rPr>
          <w:b/>
        </w:rPr>
        <w:t>time.time</w:t>
      </w:r>
      <w:proofErr w:type="spellEnd"/>
      <w:proofErr w:type="gramEnd"/>
      <w:r w:rsidRPr="005D705D">
        <w:rPr>
          <w:b/>
        </w:rPr>
        <w:t>()</w:t>
      </w:r>
    </w:p>
    <w:p w14:paraId="7ADD0D87" w14:textId="77777777" w:rsidR="005D705D" w:rsidRPr="005D705D" w:rsidRDefault="005D705D" w:rsidP="005D705D">
      <w:pPr>
        <w:rPr>
          <w:b/>
        </w:rPr>
      </w:pPr>
      <w:r w:rsidRPr="005D705D">
        <w:rPr>
          <w:b/>
        </w:rPr>
        <w:t xml:space="preserve">G = [ [] for </w:t>
      </w:r>
      <w:proofErr w:type="spellStart"/>
      <w:r w:rsidRPr="005D705D">
        <w:rPr>
          <w:b/>
        </w:rPr>
        <w:t>i</w:t>
      </w:r>
      <w:proofErr w:type="spellEnd"/>
      <w:r w:rsidRPr="005D705D">
        <w:rPr>
          <w:b/>
        </w:rPr>
        <w:t xml:space="preserve"> in range(n</w:t>
      </w:r>
      <w:proofErr w:type="gramStart"/>
      <w:r w:rsidRPr="005D705D">
        <w:rPr>
          <w:b/>
        </w:rPr>
        <w:t>) ]</w:t>
      </w:r>
      <w:proofErr w:type="gramEnd"/>
    </w:p>
    <w:p w14:paraId="0D5CF140" w14:textId="77777777" w:rsidR="005D705D" w:rsidRPr="005D705D" w:rsidRDefault="005D705D" w:rsidP="005D705D">
      <w:pPr>
        <w:rPr>
          <w:b/>
        </w:rPr>
      </w:pPr>
      <w:proofErr w:type="gramStart"/>
      <w:r w:rsidRPr="005D705D">
        <w:rPr>
          <w:b/>
        </w:rPr>
        <w:t>print(</w:t>
      </w:r>
      <w:proofErr w:type="gramEnd"/>
      <w:r w:rsidRPr="005D705D">
        <w:rPr>
          <w:b/>
        </w:rPr>
        <w:t>)</w:t>
      </w:r>
    </w:p>
    <w:p w14:paraId="419FEBCF" w14:textId="77777777" w:rsidR="005D705D" w:rsidRPr="005D705D" w:rsidRDefault="005D705D" w:rsidP="005D705D">
      <w:pPr>
        <w:rPr>
          <w:b/>
        </w:rPr>
      </w:pPr>
      <w:r w:rsidRPr="005D705D">
        <w:rPr>
          <w:b/>
        </w:rPr>
        <w:t>F=(buildMaze1(</w:t>
      </w:r>
      <w:proofErr w:type="spellStart"/>
      <w:proofErr w:type="gramStart"/>
      <w:r w:rsidRPr="005D705D">
        <w:rPr>
          <w:b/>
        </w:rPr>
        <w:t>m,n</w:t>
      </w:r>
      <w:proofErr w:type="gramEnd"/>
      <w:r w:rsidRPr="005D705D">
        <w:rPr>
          <w:b/>
        </w:rPr>
        <w:t>,G,True</w:t>
      </w:r>
      <w:proofErr w:type="spellEnd"/>
      <w:r w:rsidRPr="005D705D">
        <w:rPr>
          <w:b/>
        </w:rPr>
        <w:t>))</w:t>
      </w:r>
    </w:p>
    <w:p w14:paraId="2F262996" w14:textId="77777777" w:rsidR="005D705D" w:rsidRPr="005D705D" w:rsidRDefault="005D705D" w:rsidP="005D705D">
      <w:pPr>
        <w:rPr>
          <w:b/>
        </w:rPr>
      </w:pPr>
      <w:proofErr w:type="gramStart"/>
      <w:r w:rsidRPr="005D705D">
        <w:rPr>
          <w:b/>
        </w:rPr>
        <w:t>print(</w:t>
      </w:r>
      <w:proofErr w:type="gramEnd"/>
      <w:r w:rsidRPr="005D705D">
        <w:rPr>
          <w:b/>
        </w:rPr>
        <w:t>"Starting breadth first search")</w:t>
      </w:r>
    </w:p>
    <w:p w14:paraId="66161A9C" w14:textId="77777777" w:rsidR="005D705D" w:rsidRPr="005D705D" w:rsidRDefault="005D705D" w:rsidP="005D705D">
      <w:pPr>
        <w:rPr>
          <w:b/>
        </w:rPr>
      </w:pPr>
    </w:p>
    <w:p w14:paraId="7907B892" w14:textId="77777777" w:rsidR="005D705D" w:rsidRPr="005D705D" w:rsidRDefault="005D705D" w:rsidP="005D705D">
      <w:pPr>
        <w:rPr>
          <w:b/>
        </w:rPr>
      </w:pPr>
      <w:r w:rsidRPr="005D705D">
        <w:rPr>
          <w:b/>
        </w:rPr>
        <w:t>start1=</w:t>
      </w:r>
      <w:proofErr w:type="spellStart"/>
      <w:r w:rsidRPr="005D705D">
        <w:rPr>
          <w:b/>
        </w:rPr>
        <w:t>time.time</w:t>
      </w:r>
      <w:proofErr w:type="spellEnd"/>
      <w:r w:rsidRPr="005D705D">
        <w:rPr>
          <w:b/>
        </w:rPr>
        <w:t>()</w:t>
      </w:r>
    </w:p>
    <w:p w14:paraId="3840BA71" w14:textId="77777777" w:rsidR="005D705D" w:rsidRPr="005D705D" w:rsidRDefault="005D705D" w:rsidP="005D705D">
      <w:pPr>
        <w:rPr>
          <w:b/>
        </w:rPr>
      </w:pPr>
      <w:r w:rsidRPr="005D705D">
        <w:rPr>
          <w:b/>
        </w:rPr>
        <w:t>print(</w:t>
      </w:r>
      <w:proofErr w:type="spellStart"/>
      <w:r w:rsidRPr="005D705D">
        <w:rPr>
          <w:b/>
        </w:rPr>
        <w:t>breadth_first_search</w:t>
      </w:r>
      <w:proofErr w:type="spellEnd"/>
      <w:r w:rsidRPr="005D705D">
        <w:rPr>
          <w:b/>
        </w:rPr>
        <w:t>(F,</w:t>
      </w:r>
      <w:proofErr w:type="gramStart"/>
      <w:r w:rsidRPr="005D705D">
        <w:rPr>
          <w:b/>
        </w:rPr>
        <w:t>0,n</w:t>
      </w:r>
      <w:proofErr w:type="gramEnd"/>
      <w:r w:rsidRPr="005D705D">
        <w:rPr>
          <w:b/>
        </w:rPr>
        <w:t>-1))</w:t>
      </w:r>
    </w:p>
    <w:p w14:paraId="263D4F34" w14:textId="77777777" w:rsidR="005D705D" w:rsidRPr="005D705D" w:rsidRDefault="005D705D" w:rsidP="005D705D">
      <w:pPr>
        <w:rPr>
          <w:b/>
        </w:rPr>
      </w:pPr>
      <w:r w:rsidRPr="005D705D">
        <w:rPr>
          <w:b/>
        </w:rPr>
        <w:t>end1=</w:t>
      </w:r>
      <w:proofErr w:type="spellStart"/>
      <w:r w:rsidRPr="005D705D">
        <w:rPr>
          <w:b/>
        </w:rPr>
        <w:t>time.time</w:t>
      </w:r>
      <w:proofErr w:type="spellEnd"/>
      <w:r w:rsidRPr="005D705D">
        <w:rPr>
          <w:b/>
        </w:rPr>
        <w:t>()</w:t>
      </w:r>
    </w:p>
    <w:p w14:paraId="191442AD" w14:textId="77777777" w:rsidR="005D705D" w:rsidRPr="005D705D" w:rsidRDefault="005D705D" w:rsidP="005D705D">
      <w:pPr>
        <w:rPr>
          <w:b/>
        </w:rPr>
      </w:pPr>
    </w:p>
    <w:p w14:paraId="394EB6F2" w14:textId="77777777" w:rsidR="005D705D" w:rsidRPr="005D705D" w:rsidRDefault="005D705D" w:rsidP="005D705D">
      <w:pPr>
        <w:rPr>
          <w:b/>
        </w:rPr>
      </w:pPr>
      <w:proofErr w:type="gramStart"/>
      <w:r w:rsidRPr="005D705D">
        <w:rPr>
          <w:b/>
        </w:rPr>
        <w:t>print(</w:t>
      </w:r>
      <w:proofErr w:type="gramEnd"/>
      <w:r w:rsidRPr="005D705D">
        <w:rPr>
          <w:b/>
        </w:rPr>
        <w:t>"it takes",end1-start1," to create the breadth first search list")</w:t>
      </w:r>
    </w:p>
    <w:p w14:paraId="1BCD426D" w14:textId="77777777" w:rsidR="005D705D" w:rsidRPr="005D705D" w:rsidRDefault="005D705D" w:rsidP="005D705D">
      <w:pPr>
        <w:rPr>
          <w:b/>
        </w:rPr>
      </w:pPr>
      <w:proofErr w:type="gramStart"/>
      <w:r w:rsidRPr="005D705D">
        <w:rPr>
          <w:b/>
        </w:rPr>
        <w:t>print(</w:t>
      </w:r>
      <w:proofErr w:type="gramEnd"/>
      <w:r w:rsidRPr="005D705D">
        <w:rPr>
          <w:b/>
        </w:rPr>
        <w:t>"converting to edge list")</w:t>
      </w:r>
    </w:p>
    <w:p w14:paraId="2C7A0147" w14:textId="77777777" w:rsidR="005D705D" w:rsidRPr="005D705D" w:rsidRDefault="005D705D" w:rsidP="005D705D">
      <w:pPr>
        <w:rPr>
          <w:b/>
        </w:rPr>
      </w:pPr>
      <w:r w:rsidRPr="005D705D">
        <w:rPr>
          <w:b/>
        </w:rPr>
        <w:t>start3=</w:t>
      </w:r>
      <w:proofErr w:type="spellStart"/>
      <w:r w:rsidRPr="005D705D">
        <w:rPr>
          <w:b/>
        </w:rPr>
        <w:t>time.time</w:t>
      </w:r>
      <w:proofErr w:type="spellEnd"/>
      <w:r w:rsidRPr="005D705D">
        <w:rPr>
          <w:b/>
        </w:rPr>
        <w:t>()</w:t>
      </w:r>
    </w:p>
    <w:p w14:paraId="5F8FC4AD" w14:textId="77777777" w:rsidR="005D705D" w:rsidRPr="005D705D" w:rsidRDefault="005D705D" w:rsidP="005D705D">
      <w:pPr>
        <w:rPr>
          <w:b/>
        </w:rPr>
      </w:pPr>
      <w:r w:rsidRPr="005D705D">
        <w:rPr>
          <w:b/>
        </w:rPr>
        <w:t>ELB=</w:t>
      </w:r>
      <w:proofErr w:type="spellStart"/>
      <w:r w:rsidRPr="005D705D">
        <w:rPr>
          <w:b/>
        </w:rPr>
        <w:t>ELConverter</w:t>
      </w:r>
      <w:proofErr w:type="spellEnd"/>
      <w:r w:rsidRPr="005D705D">
        <w:rPr>
          <w:b/>
        </w:rPr>
        <w:t>(</w:t>
      </w:r>
      <w:proofErr w:type="spellStart"/>
      <w:r w:rsidRPr="005D705D">
        <w:rPr>
          <w:b/>
        </w:rPr>
        <w:t>breadth_first_search</w:t>
      </w:r>
      <w:proofErr w:type="spellEnd"/>
      <w:r w:rsidRPr="005D705D">
        <w:rPr>
          <w:b/>
        </w:rPr>
        <w:t>(F,</w:t>
      </w:r>
      <w:proofErr w:type="gramStart"/>
      <w:r w:rsidRPr="005D705D">
        <w:rPr>
          <w:b/>
        </w:rPr>
        <w:t>0,n</w:t>
      </w:r>
      <w:proofErr w:type="gramEnd"/>
      <w:r w:rsidRPr="005D705D">
        <w:rPr>
          <w:b/>
        </w:rPr>
        <w:t>-1))</w:t>
      </w:r>
    </w:p>
    <w:p w14:paraId="2979106B" w14:textId="77777777" w:rsidR="005D705D" w:rsidRPr="005D705D" w:rsidRDefault="005D705D" w:rsidP="005D705D">
      <w:pPr>
        <w:rPr>
          <w:b/>
        </w:rPr>
      </w:pPr>
      <w:r w:rsidRPr="005D705D">
        <w:rPr>
          <w:b/>
        </w:rPr>
        <w:t>end3=</w:t>
      </w:r>
      <w:proofErr w:type="spellStart"/>
      <w:r w:rsidRPr="005D705D">
        <w:rPr>
          <w:b/>
        </w:rPr>
        <w:t>time.time</w:t>
      </w:r>
      <w:proofErr w:type="spellEnd"/>
      <w:r w:rsidRPr="005D705D">
        <w:rPr>
          <w:b/>
        </w:rPr>
        <w:t>()</w:t>
      </w:r>
    </w:p>
    <w:p w14:paraId="24779E1B" w14:textId="77777777" w:rsidR="005D705D" w:rsidRPr="005D705D" w:rsidRDefault="005D705D" w:rsidP="005D705D">
      <w:pPr>
        <w:rPr>
          <w:b/>
        </w:rPr>
      </w:pPr>
      <w:proofErr w:type="gramStart"/>
      <w:r w:rsidRPr="005D705D">
        <w:rPr>
          <w:b/>
        </w:rPr>
        <w:t>print(</w:t>
      </w:r>
      <w:proofErr w:type="gramEnd"/>
      <w:r w:rsidRPr="005D705D">
        <w:rPr>
          <w:b/>
        </w:rPr>
        <w:t>"takes", end3-start3,"to convert")</w:t>
      </w:r>
    </w:p>
    <w:p w14:paraId="1BF9455B" w14:textId="77777777" w:rsidR="005D705D" w:rsidRPr="005D705D" w:rsidRDefault="005D705D" w:rsidP="005D705D">
      <w:pPr>
        <w:rPr>
          <w:b/>
        </w:rPr>
      </w:pPr>
      <w:r w:rsidRPr="005D705D">
        <w:rPr>
          <w:b/>
        </w:rPr>
        <w:lastRenderedPageBreak/>
        <w:t>if ELB is not None:</w:t>
      </w:r>
    </w:p>
    <w:p w14:paraId="44E67BD7" w14:textId="77777777" w:rsidR="005D705D" w:rsidRPr="005D705D" w:rsidRDefault="005D705D" w:rsidP="005D705D">
      <w:pPr>
        <w:rPr>
          <w:b/>
        </w:rPr>
      </w:pPr>
      <w:r w:rsidRPr="005D705D">
        <w:rPr>
          <w:b/>
        </w:rPr>
        <w:t xml:space="preserve">    start2=</w:t>
      </w:r>
      <w:proofErr w:type="spellStart"/>
      <w:r w:rsidRPr="005D705D">
        <w:rPr>
          <w:b/>
        </w:rPr>
        <w:t>time.time</w:t>
      </w:r>
      <w:proofErr w:type="spellEnd"/>
      <w:r w:rsidRPr="005D705D">
        <w:rPr>
          <w:b/>
        </w:rPr>
        <w:t>()</w:t>
      </w:r>
    </w:p>
    <w:p w14:paraId="5929C165" w14:textId="77777777" w:rsidR="005D705D" w:rsidRPr="005D705D" w:rsidRDefault="005D705D" w:rsidP="005D705D">
      <w:pPr>
        <w:rPr>
          <w:b/>
        </w:rPr>
      </w:pPr>
      <w:r w:rsidRPr="005D705D">
        <w:rPr>
          <w:b/>
        </w:rPr>
        <w:t xml:space="preserve">    </w:t>
      </w:r>
      <w:proofErr w:type="spellStart"/>
      <w:r w:rsidRPr="005D705D">
        <w:rPr>
          <w:b/>
        </w:rPr>
        <w:t>Draw_</w:t>
      </w:r>
      <w:proofErr w:type="gramStart"/>
      <w:r w:rsidRPr="005D705D">
        <w:rPr>
          <w:b/>
        </w:rPr>
        <w:t>Solution</w:t>
      </w:r>
      <w:proofErr w:type="spellEnd"/>
      <w:r w:rsidRPr="005D705D">
        <w:rPr>
          <w:b/>
        </w:rPr>
        <w:t>(</w:t>
      </w:r>
      <w:proofErr w:type="gramEnd"/>
      <w:r w:rsidRPr="005D705D">
        <w:rPr>
          <w:b/>
        </w:rPr>
        <w:t>ELB,walls_2,maze_rows,maze_cols)</w:t>
      </w:r>
    </w:p>
    <w:p w14:paraId="31ED14D0" w14:textId="77777777" w:rsidR="005D705D" w:rsidRPr="005D705D" w:rsidRDefault="005D705D" w:rsidP="005D705D">
      <w:pPr>
        <w:rPr>
          <w:b/>
        </w:rPr>
      </w:pPr>
      <w:r w:rsidRPr="005D705D">
        <w:rPr>
          <w:b/>
        </w:rPr>
        <w:t xml:space="preserve">    end2=</w:t>
      </w:r>
      <w:proofErr w:type="spellStart"/>
      <w:r w:rsidRPr="005D705D">
        <w:rPr>
          <w:b/>
        </w:rPr>
        <w:t>time.time</w:t>
      </w:r>
      <w:proofErr w:type="spellEnd"/>
      <w:r w:rsidRPr="005D705D">
        <w:rPr>
          <w:b/>
        </w:rPr>
        <w:t>()</w:t>
      </w:r>
    </w:p>
    <w:p w14:paraId="6F443039" w14:textId="77777777" w:rsidR="005D705D" w:rsidRPr="005D705D" w:rsidRDefault="005D705D" w:rsidP="005D705D">
      <w:pPr>
        <w:rPr>
          <w:b/>
        </w:rPr>
      </w:pPr>
      <w:r w:rsidRPr="005D705D">
        <w:rPr>
          <w:b/>
        </w:rPr>
        <w:t xml:space="preserve">    </w:t>
      </w:r>
      <w:proofErr w:type="gramStart"/>
      <w:r w:rsidRPr="005D705D">
        <w:rPr>
          <w:b/>
        </w:rPr>
        <w:t>print(</w:t>
      </w:r>
      <w:proofErr w:type="gramEnd"/>
      <w:r w:rsidRPr="005D705D">
        <w:rPr>
          <w:b/>
        </w:rPr>
        <w:t>"it takes",end2-start2," to draw the solution")</w:t>
      </w:r>
    </w:p>
    <w:p w14:paraId="25FAF18C" w14:textId="77777777" w:rsidR="005D705D" w:rsidRPr="005D705D" w:rsidRDefault="005D705D" w:rsidP="005D705D">
      <w:pPr>
        <w:rPr>
          <w:b/>
        </w:rPr>
      </w:pPr>
      <w:proofErr w:type="gramStart"/>
      <w:r w:rsidRPr="005D705D">
        <w:rPr>
          <w:b/>
        </w:rPr>
        <w:t>print(</w:t>
      </w:r>
      <w:proofErr w:type="gramEnd"/>
      <w:r w:rsidRPr="005D705D">
        <w:rPr>
          <w:b/>
        </w:rPr>
        <w:t>)</w:t>
      </w:r>
    </w:p>
    <w:p w14:paraId="27113EA2" w14:textId="77777777" w:rsidR="005D705D" w:rsidRPr="005D705D" w:rsidRDefault="005D705D" w:rsidP="005D705D">
      <w:pPr>
        <w:rPr>
          <w:b/>
        </w:rPr>
      </w:pPr>
    </w:p>
    <w:p w14:paraId="5B9C9E39" w14:textId="77777777" w:rsidR="005D705D" w:rsidRPr="005D705D" w:rsidRDefault="005D705D" w:rsidP="005D705D">
      <w:pPr>
        <w:rPr>
          <w:b/>
        </w:rPr>
      </w:pPr>
      <w:proofErr w:type="gramStart"/>
      <w:r w:rsidRPr="005D705D">
        <w:rPr>
          <w:b/>
        </w:rPr>
        <w:t>print(</w:t>
      </w:r>
      <w:proofErr w:type="gramEnd"/>
      <w:r w:rsidRPr="005D705D">
        <w:rPr>
          <w:b/>
        </w:rPr>
        <w:t>"Starting depth first search using stack")</w:t>
      </w:r>
    </w:p>
    <w:p w14:paraId="226ED497" w14:textId="77777777" w:rsidR="005D705D" w:rsidRPr="005D705D" w:rsidRDefault="005D705D" w:rsidP="005D705D">
      <w:pPr>
        <w:rPr>
          <w:b/>
        </w:rPr>
      </w:pPr>
    </w:p>
    <w:p w14:paraId="10DE5D34" w14:textId="77777777" w:rsidR="005D705D" w:rsidRPr="005D705D" w:rsidRDefault="005D705D" w:rsidP="005D705D">
      <w:pPr>
        <w:rPr>
          <w:b/>
        </w:rPr>
      </w:pPr>
      <w:r w:rsidRPr="005D705D">
        <w:rPr>
          <w:b/>
        </w:rPr>
        <w:t>start4=</w:t>
      </w:r>
      <w:proofErr w:type="spellStart"/>
      <w:r w:rsidRPr="005D705D">
        <w:rPr>
          <w:b/>
        </w:rPr>
        <w:t>time.time</w:t>
      </w:r>
      <w:proofErr w:type="spellEnd"/>
      <w:r w:rsidRPr="005D705D">
        <w:rPr>
          <w:b/>
        </w:rPr>
        <w:t>()</w:t>
      </w:r>
    </w:p>
    <w:p w14:paraId="3DAA5E25" w14:textId="77777777" w:rsidR="005D705D" w:rsidRPr="005D705D" w:rsidRDefault="005D705D" w:rsidP="005D705D">
      <w:pPr>
        <w:rPr>
          <w:b/>
        </w:rPr>
      </w:pPr>
      <w:r w:rsidRPr="005D705D">
        <w:rPr>
          <w:b/>
        </w:rPr>
        <w:t>print(</w:t>
      </w:r>
      <w:proofErr w:type="spellStart"/>
      <w:r w:rsidRPr="005D705D">
        <w:rPr>
          <w:b/>
        </w:rPr>
        <w:t>depth_first_search_stack</w:t>
      </w:r>
      <w:proofErr w:type="spellEnd"/>
      <w:r w:rsidRPr="005D705D">
        <w:rPr>
          <w:b/>
        </w:rPr>
        <w:t>(F,</w:t>
      </w:r>
      <w:proofErr w:type="gramStart"/>
      <w:r w:rsidRPr="005D705D">
        <w:rPr>
          <w:b/>
        </w:rPr>
        <w:t>0,n</w:t>
      </w:r>
      <w:proofErr w:type="gramEnd"/>
      <w:r w:rsidRPr="005D705D">
        <w:rPr>
          <w:b/>
        </w:rPr>
        <w:t>-1))</w:t>
      </w:r>
    </w:p>
    <w:p w14:paraId="4BEA8B81" w14:textId="77777777" w:rsidR="005D705D" w:rsidRPr="005D705D" w:rsidRDefault="005D705D" w:rsidP="005D705D">
      <w:pPr>
        <w:rPr>
          <w:b/>
        </w:rPr>
      </w:pPr>
      <w:r w:rsidRPr="005D705D">
        <w:rPr>
          <w:b/>
        </w:rPr>
        <w:t>end4=</w:t>
      </w:r>
      <w:proofErr w:type="spellStart"/>
      <w:r w:rsidRPr="005D705D">
        <w:rPr>
          <w:b/>
        </w:rPr>
        <w:t>time.time</w:t>
      </w:r>
      <w:proofErr w:type="spellEnd"/>
      <w:r w:rsidRPr="005D705D">
        <w:rPr>
          <w:b/>
        </w:rPr>
        <w:t>()</w:t>
      </w:r>
    </w:p>
    <w:p w14:paraId="7FF6BA70" w14:textId="77777777" w:rsidR="005D705D" w:rsidRPr="005D705D" w:rsidRDefault="005D705D" w:rsidP="005D705D">
      <w:pPr>
        <w:rPr>
          <w:b/>
        </w:rPr>
      </w:pPr>
    </w:p>
    <w:p w14:paraId="375B4E14" w14:textId="77777777" w:rsidR="005D705D" w:rsidRPr="005D705D" w:rsidRDefault="005D705D" w:rsidP="005D705D">
      <w:pPr>
        <w:rPr>
          <w:b/>
        </w:rPr>
      </w:pPr>
      <w:proofErr w:type="gramStart"/>
      <w:r w:rsidRPr="005D705D">
        <w:rPr>
          <w:b/>
        </w:rPr>
        <w:t>print(</w:t>
      </w:r>
      <w:proofErr w:type="gramEnd"/>
      <w:r w:rsidRPr="005D705D">
        <w:rPr>
          <w:b/>
        </w:rPr>
        <w:t>"it takes",end4-start4," to create the depth first search list")</w:t>
      </w:r>
    </w:p>
    <w:p w14:paraId="44CF249D" w14:textId="77777777" w:rsidR="005D705D" w:rsidRPr="005D705D" w:rsidRDefault="005D705D" w:rsidP="005D705D">
      <w:pPr>
        <w:rPr>
          <w:b/>
        </w:rPr>
      </w:pPr>
      <w:proofErr w:type="gramStart"/>
      <w:r w:rsidRPr="005D705D">
        <w:rPr>
          <w:b/>
        </w:rPr>
        <w:t>print(</w:t>
      </w:r>
      <w:proofErr w:type="gramEnd"/>
      <w:r w:rsidRPr="005D705D">
        <w:rPr>
          <w:b/>
        </w:rPr>
        <w:t>"converting to edge list")</w:t>
      </w:r>
    </w:p>
    <w:p w14:paraId="59BC8296" w14:textId="77777777" w:rsidR="005D705D" w:rsidRPr="005D705D" w:rsidRDefault="005D705D" w:rsidP="005D705D">
      <w:pPr>
        <w:rPr>
          <w:b/>
        </w:rPr>
      </w:pPr>
      <w:r w:rsidRPr="005D705D">
        <w:rPr>
          <w:b/>
        </w:rPr>
        <w:t>start5=</w:t>
      </w:r>
      <w:proofErr w:type="spellStart"/>
      <w:r w:rsidRPr="005D705D">
        <w:rPr>
          <w:b/>
        </w:rPr>
        <w:t>time.time</w:t>
      </w:r>
      <w:proofErr w:type="spellEnd"/>
      <w:r w:rsidRPr="005D705D">
        <w:rPr>
          <w:b/>
        </w:rPr>
        <w:t>()</w:t>
      </w:r>
    </w:p>
    <w:p w14:paraId="2FEA8F62" w14:textId="77777777" w:rsidR="005D705D" w:rsidRPr="005D705D" w:rsidRDefault="005D705D" w:rsidP="005D705D">
      <w:pPr>
        <w:rPr>
          <w:b/>
        </w:rPr>
      </w:pPr>
      <w:r w:rsidRPr="005D705D">
        <w:rPr>
          <w:b/>
        </w:rPr>
        <w:t>ELDFSS=</w:t>
      </w:r>
      <w:proofErr w:type="spellStart"/>
      <w:r w:rsidRPr="005D705D">
        <w:rPr>
          <w:b/>
        </w:rPr>
        <w:t>ELConverter</w:t>
      </w:r>
      <w:proofErr w:type="spellEnd"/>
      <w:r w:rsidRPr="005D705D">
        <w:rPr>
          <w:b/>
        </w:rPr>
        <w:t>(</w:t>
      </w:r>
      <w:proofErr w:type="spellStart"/>
      <w:r w:rsidRPr="005D705D">
        <w:rPr>
          <w:b/>
        </w:rPr>
        <w:t>depth_first_search_stack</w:t>
      </w:r>
      <w:proofErr w:type="spellEnd"/>
      <w:r w:rsidRPr="005D705D">
        <w:rPr>
          <w:b/>
        </w:rPr>
        <w:t>(F,</w:t>
      </w:r>
      <w:proofErr w:type="gramStart"/>
      <w:r w:rsidRPr="005D705D">
        <w:rPr>
          <w:b/>
        </w:rPr>
        <w:t>0,n</w:t>
      </w:r>
      <w:proofErr w:type="gramEnd"/>
      <w:r w:rsidRPr="005D705D">
        <w:rPr>
          <w:b/>
        </w:rPr>
        <w:t>-1))</w:t>
      </w:r>
    </w:p>
    <w:p w14:paraId="548B62BD" w14:textId="77777777" w:rsidR="005D705D" w:rsidRPr="005D705D" w:rsidRDefault="005D705D" w:rsidP="005D705D">
      <w:pPr>
        <w:rPr>
          <w:b/>
        </w:rPr>
      </w:pPr>
      <w:r w:rsidRPr="005D705D">
        <w:rPr>
          <w:b/>
        </w:rPr>
        <w:t>end5=</w:t>
      </w:r>
      <w:proofErr w:type="spellStart"/>
      <w:r w:rsidRPr="005D705D">
        <w:rPr>
          <w:b/>
        </w:rPr>
        <w:t>time.time</w:t>
      </w:r>
      <w:proofErr w:type="spellEnd"/>
      <w:r w:rsidRPr="005D705D">
        <w:rPr>
          <w:b/>
        </w:rPr>
        <w:t>()</w:t>
      </w:r>
    </w:p>
    <w:p w14:paraId="0257D916" w14:textId="77777777" w:rsidR="005D705D" w:rsidRPr="005D705D" w:rsidRDefault="005D705D" w:rsidP="005D705D">
      <w:pPr>
        <w:rPr>
          <w:b/>
        </w:rPr>
      </w:pPr>
      <w:proofErr w:type="gramStart"/>
      <w:r w:rsidRPr="005D705D">
        <w:rPr>
          <w:b/>
        </w:rPr>
        <w:t>print(</w:t>
      </w:r>
      <w:proofErr w:type="gramEnd"/>
      <w:r w:rsidRPr="005D705D">
        <w:rPr>
          <w:b/>
        </w:rPr>
        <w:t>"takes",end5-start5,"to convert")</w:t>
      </w:r>
    </w:p>
    <w:p w14:paraId="7F2FCE18" w14:textId="77777777" w:rsidR="005D705D" w:rsidRPr="005D705D" w:rsidRDefault="005D705D" w:rsidP="005D705D">
      <w:pPr>
        <w:rPr>
          <w:b/>
        </w:rPr>
      </w:pPr>
      <w:r w:rsidRPr="005D705D">
        <w:rPr>
          <w:b/>
        </w:rPr>
        <w:t>if ELDFSS is not None:</w:t>
      </w:r>
    </w:p>
    <w:p w14:paraId="68027C42" w14:textId="77777777" w:rsidR="005D705D" w:rsidRPr="005D705D" w:rsidRDefault="005D705D" w:rsidP="005D705D">
      <w:pPr>
        <w:rPr>
          <w:b/>
        </w:rPr>
      </w:pPr>
      <w:r w:rsidRPr="005D705D">
        <w:rPr>
          <w:b/>
        </w:rPr>
        <w:t xml:space="preserve">    start6=</w:t>
      </w:r>
      <w:proofErr w:type="spellStart"/>
      <w:r w:rsidRPr="005D705D">
        <w:rPr>
          <w:b/>
        </w:rPr>
        <w:t>time.time</w:t>
      </w:r>
      <w:proofErr w:type="spellEnd"/>
      <w:r w:rsidRPr="005D705D">
        <w:rPr>
          <w:b/>
        </w:rPr>
        <w:t>()</w:t>
      </w:r>
    </w:p>
    <w:p w14:paraId="4265E564" w14:textId="77777777" w:rsidR="005D705D" w:rsidRPr="005D705D" w:rsidRDefault="005D705D" w:rsidP="005D705D">
      <w:pPr>
        <w:rPr>
          <w:b/>
        </w:rPr>
      </w:pPr>
      <w:r w:rsidRPr="005D705D">
        <w:rPr>
          <w:b/>
        </w:rPr>
        <w:t xml:space="preserve">    </w:t>
      </w:r>
      <w:proofErr w:type="spellStart"/>
      <w:r w:rsidRPr="005D705D">
        <w:rPr>
          <w:b/>
        </w:rPr>
        <w:t>Draw_</w:t>
      </w:r>
      <w:proofErr w:type="gramStart"/>
      <w:r w:rsidRPr="005D705D">
        <w:rPr>
          <w:b/>
        </w:rPr>
        <w:t>Solution</w:t>
      </w:r>
      <w:proofErr w:type="spellEnd"/>
      <w:r w:rsidRPr="005D705D">
        <w:rPr>
          <w:b/>
        </w:rPr>
        <w:t>(</w:t>
      </w:r>
      <w:proofErr w:type="gramEnd"/>
      <w:r w:rsidRPr="005D705D">
        <w:rPr>
          <w:b/>
        </w:rPr>
        <w:t>ELDFSS,walls_2,maze_rows,maze_cols)</w:t>
      </w:r>
    </w:p>
    <w:p w14:paraId="5A1DF901" w14:textId="77777777" w:rsidR="005D705D" w:rsidRPr="005D705D" w:rsidRDefault="005D705D" w:rsidP="005D705D">
      <w:pPr>
        <w:rPr>
          <w:b/>
        </w:rPr>
      </w:pPr>
      <w:r w:rsidRPr="005D705D">
        <w:rPr>
          <w:b/>
        </w:rPr>
        <w:t xml:space="preserve">    end6=</w:t>
      </w:r>
      <w:proofErr w:type="spellStart"/>
      <w:r w:rsidRPr="005D705D">
        <w:rPr>
          <w:b/>
        </w:rPr>
        <w:t>time.time</w:t>
      </w:r>
      <w:proofErr w:type="spellEnd"/>
      <w:r w:rsidRPr="005D705D">
        <w:rPr>
          <w:b/>
        </w:rPr>
        <w:t>()</w:t>
      </w:r>
    </w:p>
    <w:p w14:paraId="4AE686BC" w14:textId="77777777" w:rsidR="005D705D" w:rsidRPr="005D705D" w:rsidRDefault="005D705D" w:rsidP="005D705D">
      <w:pPr>
        <w:rPr>
          <w:b/>
        </w:rPr>
      </w:pPr>
      <w:r w:rsidRPr="005D705D">
        <w:rPr>
          <w:b/>
        </w:rPr>
        <w:lastRenderedPageBreak/>
        <w:t xml:space="preserve">    </w:t>
      </w:r>
      <w:proofErr w:type="gramStart"/>
      <w:r w:rsidRPr="005D705D">
        <w:rPr>
          <w:b/>
        </w:rPr>
        <w:t>print(</w:t>
      </w:r>
      <w:proofErr w:type="gramEnd"/>
      <w:r w:rsidRPr="005D705D">
        <w:rPr>
          <w:b/>
        </w:rPr>
        <w:t>"it takes",end6-start6,"to draw the solution")</w:t>
      </w:r>
    </w:p>
    <w:p w14:paraId="08CBBF4E" w14:textId="77777777" w:rsidR="005D705D" w:rsidRPr="005D705D" w:rsidRDefault="005D705D" w:rsidP="005D705D">
      <w:pPr>
        <w:rPr>
          <w:b/>
        </w:rPr>
      </w:pPr>
      <w:proofErr w:type="gramStart"/>
      <w:r w:rsidRPr="005D705D">
        <w:rPr>
          <w:b/>
        </w:rPr>
        <w:t>print(</w:t>
      </w:r>
      <w:proofErr w:type="gramEnd"/>
      <w:r w:rsidRPr="005D705D">
        <w:rPr>
          <w:b/>
        </w:rPr>
        <w:t>)</w:t>
      </w:r>
    </w:p>
    <w:p w14:paraId="0B76C11F" w14:textId="77777777" w:rsidR="005D705D" w:rsidRPr="005D705D" w:rsidRDefault="005D705D" w:rsidP="005D705D">
      <w:pPr>
        <w:rPr>
          <w:b/>
        </w:rPr>
      </w:pPr>
    </w:p>
    <w:p w14:paraId="65DB7510" w14:textId="77777777" w:rsidR="005D705D" w:rsidRPr="005D705D" w:rsidRDefault="005D705D" w:rsidP="005D705D">
      <w:pPr>
        <w:rPr>
          <w:b/>
        </w:rPr>
      </w:pPr>
      <w:proofErr w:type="gramStart"/>
      <w:r w:rsidRPr="005D705D">
        <w:rPr>
          <w:b/>
        </w:rPr>
        <w:t>print(</w:t>
      </w:r>
      <w:proofErr w:type="gramEnd"/>
      <w:r w:rsidRPr="005D705D">
        <w:rPr>
          <w:b/>
        </w:rPr>
        <w:t>"Starting depth first search using recursion")</w:t>
      </w:r>
    </w:p>
    <w:p w14:paraId="2F26C67F" w14:textId="77777777" w:rsidR="005D705D" w:rsidRPr="005D705D" w:rsidRDefault="005D705D" w:rsidP="005D705D">
      <w:pPr>
        <w:rPr>
          <w:b/>
        </w:rPr>
      </w:pPr>
    </w:p>
    <w:p w14:paraId="7D99CE40" w14:textId="77777777" w:rsidR="005D705D" w:rsidRPr="005D705D" w:rsidRDefault="005D705D" w:rsidP="005D705D">
      <w:pPr>
        <w:rPr>
          <w:b/>
        </w:rPr>
      </w:pPr>
      <w:r w:rsidRPr="005D705D">
        <w:rPr>
          <w:b/>
        </w:rPr>
        <w:t>start7=</w:t>
      </w:r>
      <w:proofErr w:type="spellStart"/>
      <w:r w:rsidRPr="005D705D">
        <w:rPr>
          <w:b/>
        </w:rPr>
        <w:t>time.time</w:t>
      </w:r>
      <w:proofErr w:type="spellEnd"/>
      <w:r w:rsidRPr="005D705D">
        <w:rPr>
          <w:b/>
        </w:rPr>
        <w:t>()</w:t>
      </w:r>
    </w:p>
    <w:p w14:paraId="108A5E78" w14:textId="77777777" w:rsidR="005D705D" w:rsidRPr="005D705D" w:rsidRDefault="005D705D" w:rsidP="005D705D">
      <w:pPr>
        <w:rPr>
          <w:b/>
        </w:rPr>
      </w:pPr>
      <w:r w:rsidRPr="005D705D">
        <w:rPr>
          <w:b/>
        </w:rPr>
        <w:t>print(</w:t>
      </w:r>
      <w:proofErr w:type="spellStart"/>
      <w:r w:rsidRPr="005D705D">
        <w:rPr>
          <w:b/>
        </w:rPr>
        <w:t>depth_first_search_recursive</w:t>
      </w:r>
      <w:proofErr w:type="spellEnd"/>
      <w:r w:rsidRPr="005D705D">
        <w:rPr>
          <w:b/>
        </w:rPr>
        <w:t>(F,</w:t>
      </w:r>
      <w:proofErr w:type="gramStart"/>
      <w:r w:rsidRPr="005D705D">
        <w:rPr>
          <w:b/>
        </w:rPr>
        <w:t>0,n</w:t>
      </w:r>
      <w:proofErr w:type="gramEnd"/>
      <w:r w:rsidRPr="005D705D">
        <w:rPr>
          <w:b/>
        </w:rPr>
        <w:t>-1))</w:t>
      </w:r>
    </w:p>
    <w:p w14:paraId="2756E6C1" w14:textId="77777777" w:rsidR="005D705D" w:rsidRPr="005D705D" w:rsidRDefault="005D705D" w:rsidP="005D705D">
      <w:pPr>
        <w:rPr>
          <w:b/>
        </w:rPr>
      </w:pPr>
      <w:r w:rsidRPr="005D705D">
        <w:rPr>
          <w:b/>
        </w:rPr>
        <w:t>end7=</w:t>
      </w:r>
      <w:proofErr w:type="spellStart"/>
      <w:r w:rsidRPr="005D705D">
        <w:rPr>
          <w:b/>
        </w:rPr>
        <w:t>time.time</w:t>
      </w:r>
      <w:proofErr w:type="spellEnd"/>
      <w:r w:rsidRPr="005D705D">
        <w:rPr>
          <w:b/>
        </w:rPr>
        <w:t>()</w:t>
      </w:r>
    </w:p>
    <w:p w14:paraId="4BDF46B1" w14:textId="77777777" w:rsidR="005D705D" w:rsidRPr="005D705D" w:rsidRDefault="005D705D" w:rsidP="005D705D">
      <w:pPr>
        <w:rPr>
          <w:b/>
        </w:rPr>
      </w:pPr>
    </w:p>
    <w:p w14:paraId="4FA7C034" w14:textId="77777777" w:rsidR="005D705D" w:rsidRPr="005D705D" w:rsidRDefault="005D705D" w:rsidP="005D705D">
      <w:pPr>
        <w:rPr>
          <w:b/>
        </w:rPr>
      </w:pPr>
      <w:proofErr w:type="gramStart"/>
      <w:r w:rsidRPr="005D705D">
        <w:rPr>
          <w:b/>
        </w:rPr>
        <w:t>print(</w:t>
      </w:r>
      <w:proofErr w:type="gramEnd"/>
      <w:r w:rsidRPr="005D705D">
        <w:rPr>
          <w:b/>
        </w:rPr>
        <w:t>"it takes",end7-start7,"to create the depth first search list")</w:t>
      </w:r>
    </w:p>
    <w:p w14:paraId="718564CD" w14:textId="77777777" w:rsidR="005D705D" w:rsidRPr="005D705D" w:rsidRDefault="005D705D" w:rsidP="005D705D">
      <w:pPr>
        <w:rPr>
          <w:b/>
        </w:rPr>
      </w:pPr>
      <w:proofErr w:type="gramStart"/>
      <w:r w:rsidRPr="005D705D">
        <w:rPr>
          <w:b/>
        </w:rPr>
        <w:t>print(</w:t>
      </w:r>
      <w:proofErr w:type="gramEnd"/>
      <w:r w:rsidRPr="005D705D">
        <w:rPr>
          <w:b/>
        </w:rPr>
        <w:t>"converting to edge list")</w:t>
      </w:r>
    </w:p>
    <w:p w14:paraId="25790B7A" w14:textId="77777777" w:rsidR="005D705D" w:rsidRPr="005D705D" w:rsidRDefault="005D705D" w:rsidP="005D705D">
      <w:pPr>
        <w:rPr>
          <w:b/>
        </w:rPr>
      </w:pPr>
      <w:r w:rsidRPr="005D705D">
        <w:rPr>
          <w:b/>
        </w:rPr>
        <w:t>start8=</w:t>
      </w:r>
      <w:proofErr w:type="spellStart"/>
      <w:r w:rsidRPr="005D705D">
        <w:rPr>
          <w:b/>
        </w:rPr>
        <w:t>time.time</w:t>
      </w:r>
      <w:proofErr w:type="spellEnd"/>
      <w:r w:rsidRPr="005D705D">
        <w:rPr>
          <w:b/>
        </w:rPr>
        <w:t>()</w:t>
      </w:r>
    </w:p>
    <w:p w14:paraId="2FBA1CAA" w14:textId="77777777" w:rsidR="005D705D" w:rsidRPr="005D705D" w:rsidRDefault="005D705D" w:rsidP="005D705D">
      <w:pPr>
        <w:rPr>
          <w:b/>
        </w:rPr>
      </w:pPr>
      <w:r w:rsidRPr="005D705D">
        <w:rPr>
          <w:b/>
        </w:rPr>
        <w:t>ELDFSR=</w:t>
      </w:r>
      <w:proofErr w:type="spellStart"/>
      <w:r w:rsidRPr="005D705D">
        <w:rPr>
          <w:b/>
        </w:rPr>
        <w:t>ELConverter</w:t>
      </w:r>
      <w:proofErr w:type="spellEnd"/>
      <w:r w:rsidRPr="005D705D">
        <w:rPr>
          <w:b/>
        </w:rPr>
        <w:t>(</w:t>
      </w:r>
      <w:proofErr w:type="spellStart"/>
      <w:r w:rsidRPr="005D705D">
        <w:rPr>
          <w:b/>
        </w:rPr>
        <w:t>depth_first_search_recursive</w:t>
      </w:r>
      <w:proofErr w:type="spellEnd"/>
      <w:r w:rsidRPr="005D705D">
        <w:rPr>
          <w:b/>
        </w:rPr>
        <w:t>(F,</w:t>
      </w:r>
      <w:proofErr w:type="gramStart"/>
      <w:r w:rsidRPr="005D705D">
        <w:rPr>
          <w:b/>
        </w:rPr>
        <w:t>0,n</w:t>
      </w:r>
      <w:proofErr w:type="gramEnd"/>
      <w:r w:rsidRPr="005D705D">
        <w:rPr>
          <w:b/>
        </w:rPr>
        <w:t>-1))</w:t>
      </w:r>
    </w:p>
    <w:p w14:paraId="11EA7B54" w14:textId="77777777" w:rsidR="005D705D" w:rsidRPr="005D705D" w:rsidRDefault="005D705D" w:rsidP="005D705D">
      <w:pPr>
        <w:rPr>
          <w:b/>
        </w:rPr>
      </w:pPr>
      <w:r w:rsidRPr="005D705D">
        <w:rPr>
          <w:b/>
        </w:rPr>
        <w:t>end8=</w:t>
      </w:r>
      <w:proofErr w:type="spellStart"/>
      <w:r w:rsidRPr="005D705D">
        <w:rPr>
          <w:b/>
        </w:rPr>
        <w:t>time.time</w:t>
      </w:r>
      <w:proofErr w:type="spellEnd"/>
      <w:r w:rsidRPr="005D705D">
        <w:rPr>
          <w:b/>
        </w:rPr>
        <w:t>()</w:t>
      </w:r>
    </w:p>
    <w:p w14:paraId="6B8A09A0" w14:textId="77777777" w:rsidR="005D705D" w:rsidRPr="005D705D" w:rsidRDefault="005D705D" w:rsidP="005D705D">
      <w:pPr>
        <w:rPr>
          <w:b/>
        </w:rPr>
      </w:pPr>
      <w:proofErr w:type="gramStart"/>
      <w:r w:rsidRPr="005D705D">
        <w:rPr>
          <w:b/>
        </w:rPr>
        <w:t>print(</w:t>
      </w:r>
      <w:proofErr w:type="gramEnd"/>
      <w:r w:rsidRPr="005D705D">
        <w:rPr>
          <w:b/>
        </w:rPr>
        <w:t>"takes",end8-start8,"to convert")</w:t>
      </w:r>
    </w:p>
    <w:p w14:paraId="29A01D3D" w14:textId="77777777" w:rsidR="005D705D" w:rsidRPr="005D705D" w:rsidRDefault="005D705D" w:rsidP="005D705D">
      <w:pPr>
        <w:rPr>
          <w:b/>
        </w:rPr>
      </w:pPr>
      <w:r w:rsidRPr="005D705D">
        <w:rPr>
          <w:b/>
        </w:rPr>
        <w:t>if ELDFSR is not None:</w:t>
      </w:r>
    </w:p>
    <w:p w14:paraId="7E8E6607" w14:textId="77777777" w:rsidR="005D705D" w:rsidRPr="005D705D" w:rsidRDefault="005D705D" w:rsidP="005D705D">
      <w:pPr>
        <w:rPr>
          <w:b/>
        </w:rPr>
      </w:pPr>
      <w:r w:rsidRPr="005D705D">
        <w:rPr>
          <w:b/>
        </w:rPr>
        <w:t xml:space="preserve">    start9=</w:t>
      </w:r>
      <w:proofErr w:type="spellStart"/>
      <w:r w:rsidRPr="005D705D">
        <w:rPr>
          <w:b/>
        </w:rPr>
        <w:t>time.time</w:t>
      </w:r>
      <w:proofErr w:type="spellEnd"/>
      <w:r w:rsidRPr="005D705D">
        <w:rPr>
          <w:b/>
        </w:rPr>
        <w:t>()</w:t>
      </w:r>
    </w:p>
    <w:p w14:paraId="37ED1593" w14:textId="77777777" w:rsidR="005D705D" w:rsidRPr="005D705D" w:rsidRDefault="005D705D" w:rsidP="005D705D">
      <w:pPr>
        <w:rPr>
          <w:b/>
        </w:rPr>
      </w:pPr>
      <w:r w:rsidRPr="005D705D">
        <w:rPr>
          <w:b/>
        </w:rPr>
        <w:t xml:space="preserve">    </w:t>
      </w:r>
      <w:proofErr w:type="spellStart"/>
      <w:r w:rsidRPr="005D705D">
        <w:rPr>
          <w:b/>
        </w:rPr>
        <w:t>Draw_</w:t>
      </w:r>
      <w:proofErr w:type="gramStart"/>
      <w:r w:rsidRPr="005D705D">
        <w:rPr>
          <w:b/>
        </w:rPr>
        <w:t>Solution</w:t>
      </w:r>
      <w:proofErr w:type="spellEnd"/>
      <w:r w:rsidRPr="005D705D">
        <w:rPr>
          <w:b/>
        </w:rPr>
        <w:t>(</w:t>
      </w:r>
      <w:proofErr w:type="gramEnd"/>
      <w:r w:rsidRPr="005D705D">
        <w:rPr>
          <w:b/>
        </w:rPr>
        <w:t>ELDFSR,walls_2,maze_rows,maze_cols)</w:t>
      </w:r>
    </w:p>
    <w:p w14:paraId="1D618C22" w14:textId="77777777" w:rsidR="005D705D" w:rsidRPr="005D705D" w:rsidRDefault="005D705D" w:rsidP="005D705D">
      <w:pPr>
        <w:rPr>
          <w:b/>
        </w:rPr>
      </w:pPr>
      <w:r w:rsidRPr="005D705D">
        <w:rPr>
          <w:b/>
        </w:rPr>
        <w:t xml:space="preserve">    end9=</w:t>
      </w:r>
      <w:proofErr w:type="spellStart"/>
      <w:r w:rsidRPr="005D705D">
        <w:rPr>
          <w:b/>
        </w:rPr>
        <w:t>time.time</w:t>
      </w:r>
      <w:proofErr w:type="spellEnd"/>
      <w:r w:rsidRPr="005D705D">
        <w:rPr>
          <w:b/>
        </w:rPr>
        <w:t>()</w:t>
      </w:r>
    </w:p>
    <w:p w14:paraId="4249C520" w14:textId="77777777" w:rsidR="005D705D" w:rsidRPr="005D705D" w:rsidRDefault="005D705D" w:rsidP="005D705D">
      <w:pPr>
        <w:rPr>
          <w:b/>
        </w:rPr>
      </w:pPr>
      <w:r w:rsidRPr="005D705D">
        <w:rPr>
          <w:b/>
        </w:rPr>
        <w:t xml:space="preserve">    </w:t>
      </w:r>
      <w:proofErr w:type="gramStart"/>
      <w:r w:rsidRPr="005D705D">
        <w:rPr>
          <w:b/>
        </w:rPr>
        <w:t>print(</w:t>
      </w:r>
      <w:proofErr w:type="gramEnd"/>
      <w:r w:rsidRPr="005D705D">
        <w:rPr>
          <w:b/>
        </w:rPr>
        <w:t>"it takes",end9-start9,"to draw the solution")</w:t>
      </w:r>
    </w:p>
    <w:p w14:paraId="231C2F20" w14:textId="77777777" w:rsidR="005D705D" w:rsidRPr="005D705D" w:rsidRDefault="005D705D" w:rsidP="005D705D">
      <w:pPr>
        <w:rPr>
          <w:b/>
        </w:rPr>
      </w:pPr>
      <w:proofErr w:type="gramStart"/>
      <w:r w:rsidRPr="005D705D">
        <w:rPr>
          <w:b/>
        </w:rPr>
        <w:t>print(</w:t>
      </w:r>
      <w:proofErr w:type="gramEnd"/>
      <w:r w:rsidRPr="005D705D">
        <w:rPr>
          <w:b/>
        </w:rPr>
        <w:t>)</w:t>
      </w:r>
    </w:p>
    <w:p w14:paraId="0B489194" w14:textId="77777777" w:rsidR="005D705D" w:rsidRPr="005D705D" w:rsidRDefault="005D705D" w:rsidP="005D705D">
      <w:pPr>
        <w:rPr>
          <w:b/>
        </w:rPr>
      </w:pPr>
      <w:r w:rsidRPr="005D705D">
        <w:rPr>
          <w:b/>
        </w:rPr>
        <w:t>end=</w:t>
      </w:r>
      <w:proofErr w:type="spellStart"/>
      <w:proofErr w:type="gramStart"/>
      <w:r w:rsidRPr="005D705D">
        <w:rPr>
          <w:b/>
        </w:rPr>
        <w:t>time.time</w:t>
      </w:r>
      <w:proofErr w:type="spellEnd"/>
      <w:proofErr w:type="gramEnd"/>
      <w:r w:rsidRPr="005D705D">
        <w:rPr>
          <w:b/>
        </w:rPr>
        <w:t>()</w:t>
      </w:r>
    </w:p>
    <w:p w14:paraId="7A05A205" w14:textId="77777777" w:rsidR="005D705D" w:rsidRPr="005D705D" w:rsidRDefault="005D705D" w:rsidP="005D705D">
      <w:pPr>
        <w:rPr>
          <w:b/>
        </w:rPr>
      </w:pPr>
      <w:proofErr w:type="gramStart"/>
      <w:r w:rsidRPr="005D705D">
        <w:rPr>
          <w:b/>
        </w:rPr>
        <w:t>print(</w:t>
      </w:r>
      <w:proofErr w:type="gramEnd"/>
      <w:r w:rsidRPr="005D705D">
        <w:rPr>
          <w:b/>
        </w:rPr>
        <w:t xml:space="preserve">"overall time to run all methods using regular </w:t>
      </w:r>
      <w:proofErr w:type="spellStart"/>
      <w:r w:rsidRPr="005D705D">
        <w:rPr>
          <w:b/>
        </w:rPr>
        <w:t>union",end</w:t>
      </w:r>
      <w:proofErr w:type="spellEnd"/>
      <w:r w:rsidRPr="005D705D">
        <w:rPr>
          <w:b/>
        </w:rPr>
        <w:t>-start)</w:t>
      </w:r>
    </w:p>
    <w:p w14:paraId="4525900E" w14:textId="77777777" w:rsidR="005D705D" w:rsidRPr="005D705D" w:rsidRDefault="005D705D" w:rsidP="005D705D">
      <w:pPr>
        <w:rPr>
          <w:b/>
        </w:rPr>
      </w:pPr>
      <w:r w:rsidRPr="005D705D">
        <w:rPr>
          <w:b/>
        </w:rPr>
        <w:lastRenderedPageBreak/>
        <w:t>#</w:t>
      </w:r>
    </w:p>
    <w:p w14:paraId="4D1434D7" w14:textId="77777777" w:rsidR="005D705D" w:rsidRPr="005D705D" w:rsidRDefault="005D705D" w:rsidP="005D705D">
      <w:pPr>
        <w:rPr>
          <w:b/>
        </w:rPr>
      </w:pPr>
      <w:r w:rsidRPr="005D705D">
        <w:rPr>
          <w:b/>
        </w:rPr>
        <w:t>#</w:t>
      </w:r>
    </w:p>
    <w:p w14:paraId="1B3BE816" w14:textId="77777777" w:rsidR="005D705D" w:rsidRPr="005D705D" w:rsidRDefault="005D705D" w:rsidP="005D705D">
      <w:pPr>
        <w:rPr>
          <w:b/>
        </w:rPr>
      </w:pPr>
      <w:r w:rsidRPr="005D705D">
        <w:rPr>
          <w:b/>
        </w:rPr>
        <w:t>S=</w:t>
      </w:r>
      <w:proofErr w:type="spellStart"/>
      <w:r w:rsidRPr="005D705D">
        <w:rPr>
          <w:b/>
        </w:rPr>
        <w:t>DisjointSetForest</w:t>
      </w:r>
      <w:proofErr w:type="spellEnd"/>
      <w:r w:rsidRPr="005D705D">
        <w:rPr>
          <w:b/>
        </w:rPr>
        <w:t>(</w:t>
      </w:r>
      <w:proofErr w:type="spellStart"/>
      <w:r w:rsidRPr="005D705D">
        <w:rPr>
          <w:b/>
        </w:rPr>
        <w:t>maze_rows</w:t>
      </w:r>
      <w:proofErr w:type="spellEnd"/>
      <w:r w:rsidRPr="005D705D">
        <w:rPr>
          <w:b/>
        </w:rPr>
        <w:t>*</w:t>
      </w:r>
      <w:proofErr w:type="spellStart"/>
      <w:r w:rsidRPr="005D705D">
        <w:rPr>
          <w:b/>
        </w:rPr>
        <w:t>maze_cols</w:t>
      </w:r>
      <w:proofErr w:type="spellEnd"/>
      <w:r w:rsidRPr="005D705D">
        <w:rPr>
          <w:b/>
        </w:rPr>
        <w:t>)</w:t>
      </w:r>
    </w:p>
    <w:p w14:paraId="64434E82" w14:textId="77777777" w:rsidR="005D705D" w:rsidRPr="005D705D" w:rsidRDefault="005D705D" w:rsidP="005D705D">
      <w:pPr>
        <w:rPr>
          <w:b/>
        </w:rPr>
      </w:pPr>
      <w:r w:rsidRPr="005D705D">
        <w:rPr>
          <w:b/>
        </w:rPr>
        <w:t xml:space="preserve">walls = </w:t>
      </w:r>
      <w:proofErr w:type="spellStart"/>
      <w:r w:rsidRPr="005D705D">
        <w:rPr>
          <w:b/>
        </w:rPr>
        <w:t>wall_list</w:t>
      </w:r>
      <w:proofErr w:type="spellEnd"/>
      <w:r w:rsidRPr="005D705D">
        <w:rPr>
          <w:b/>
        </w:rPr>
        <w:t>(</w:t>
      </w:r>
      <w:proofErr w:type="spellStart"/>
      <w:r w:rsidRPr="005D705D">
        <w:rPr>
          <w:b/>
        </w:rPr>
        <w:t>maze_</w:t>
      </w:r>
      <w:proofErr w:type="gramStart"/>
      <w:r w:rsidRPr="005D705D">
        <w:rPr>
          <w:b/>
        </w:rPr>
        <w:t>rows,maze</w:t>
      </w:r>
      <w:proofErr w:type="gramEnd"/>
      <w:r w:rsidRPr="005D705D">
        <w:rPr>
          <w:b/>
        </w:rPr>
        <w:t>_cols</w:t>
      </w:r>
      <w:proofErr w:type="spellEnd"/>
      <w:r w:rsidRPr="005D705D">
        <w:rPr>
          <w:b/>
        </w:rPr>
        <w:t>)</w:t>
      </w:r>
    </w:p>
    <w:p w14:paraId="0527CC1D" w14:textId="77777777" w:rsidR="005D705D" w:rsidRPr="005D705D" w:rsidRDefault="005D705D" w:rsidP="005D705D">
      <w:pPr>
        <w:rPr>
          <w:b/>
        </w:rPr>
      </w:pPr>
      <w:r w:rsidRPr="005D705D">
        <w:rPr>
          <w:b/>
        </w:rPr>
        <w:t>#</w:t>
      </w:r>
    </w:p>
    <w:p w14:paraId="62CE23D0" w14:textId="77777777" w:rsidR="005D705D" w:rsidRPr="005D705D" w:rsidRDefault="005D705D" w:rsidP="005D705D">
      <w:pPr>
        <w:rPr>
          <w:b/>
        </w:rPr>
      </w:pPr>
      <w:r w:rsidRPr="005D705D">
        <w:rPr>
          <w:b/>
        </w:rPr>
        <w:t>start=</w:t>
      </w:r>
      <w:proofErr w:type="spellStart"/>
      <w:proofErr w:type="gramStart"/>
      <w:r w:rsidRPr="005D705D">
        <w:rPr>
          <w:b/>
        </w:rPr>
        <w:t>time.time</w:t>
      </w:r>
      <w:proofErr w:type="spellEnd"/>
      <w:proofErr w:type="gramEnd"/>
      <w:r w:rsidRPr="005D705D">
        <w:rPr>
          <w:b/>
        </w:rPr>
        <w:t>()</w:t>
      </w:r>
    </w:p>
    <w:p w14:paraId="1940D402" w14:textId="77777777" w:rsidR="005D705D" w:rsidRPr="005D705D" w:rsidRDefault="005D705D" w:rsidP="005D705D">
      <w:pPr>
        <w:rPr>
          <w:b/>
        </w:rPr>
      </w:pPr>
      <w:r w:rsidRPr="005D705D">
        <w:rPr>
          <w:b/>
        </w:rPr>
        <w:t xml:space="preserve">G = [ [] for </w:t>
      </w:r>
      <w:proofErr w:type="spellStart"/>
      <w:r w:rsidRPr="005D705D">
        <w:rPr>
          <w:b/>
        </w:rPr>
        <w:t>i</w:t>
      </w:r>
      <w:proofErr w:type="spellEnd"/>
      <w:r w:rsidRPr="005D705D">
        <w:rPr>
          <w:b/>
        </w:rPr>
        <w:t xml:space="preserve"> in range(n</w:t>
      </w:r>
      <w:proofErr w:type="gramStart"/>
      <w:r w:rsidRPr="005D705D">
        <w:rPr>
          <w:b/>
        </w:rPr>
        <w:t>) ]</w:t>
      </w:r>
      <w:proofErr w:type="gramEnd"/>
    </w:p>
    <w:p w14:paraId="6712045A" w14:textId="77777777" w:rsidR="005D705D" w:rsidRPr="005D705D" w:rsidRDefault="005D705D" w:rsidP="005D705D">
      <w:pPr>
        <w:rPr>
          <w:b/>
        </w:rPr>
      </w:pPr>
      <w:proofErr w:type="gramStart"/>
      <w:r w:rsidRPr="005D705D">
        <w:rPr>
          <w:b/>
        </w:rPr>
        <w:t>print(</w:t>
      </w:r>
      <w:proofErr w:type="gramEnd"/>
      <w:r w:rsidRPr="005D705D">
        <w:rPr>
          <w:b/>
        </w:rPr>
        <w:t>)</w:t>
      </w:r>
    </w:p>
    <w:p w14:paraId="393DD04E" w14:textId="77777777" w:rsidR="005D705D" w:rsidRPr="005D705D" w:rsidRDefault="005D705D" w:rsidP="005D705D">
      <w:pPr>
        <w:rPr>
          <w:b/>
        </w:rPr>
      </w:pPr>
      <w:r w:rsidRPr="005D705D">
        <w:rPr>
          <w:b/>
        </w:rPr>
        <w:t>F=(buildMaze2(</w:t>
      </w:r>
      <w:proofErr w:type="spellStart"/>
      <w:proofErr w:type="gramStart"/>
      <w:r w:rsidRPr="005D705D">
        <w:rPr>
          <w:b/>
        </w:rPr>
        <w:t>m,n</w:t>
      </w:r>
      <w:proofErr w:type="gramEnd"/>
      <w:r w:rsidRPr="005D705D">
        <w:rPr>
          <w:b/>
        </w:rPr>
        <w:t>,G,True</w:t>
      </w:r>
      <w:proofErr w:type="spellEnd"/>
      <w:r w:rsidRPr="005D705D">
        <w:rPr>
          <w:b/>
        </w:rPr>
        <w:t>))</w:t>
      </w:r>
    </w:p>
    <w:p w14:paraId="136D117C" w14:textId="77777777" w:rsidR="005D705D" w:rsidRPr="005D705D" w:rsidRDefault="005D705D" w:rsidP="005D705D">
      <w:pPr>
        <w:rPr>
          <w:b/>
        </w:rPr>
      </w:pPr>
      <w:proofErr w:type="gramStart"/>
      <w:r w:rsidRPr="005D705D">
        <w:rPr>
          <w:b/>
        </w:rPr>
        <w:t>print(</w:t>
      </w:r>
      <w:proofErr w:type="gramEnd"/>
      <w:r w:rsidRPr="005D705D">
        <w:rPr>
          <w:b/>
        </w:rPr>
        <w:t>"Starting breadth first search")</w:t>
      </w:r>
    </w:p>
    <w:p w14:paraId="5A449105" w14:textId="77777777" w:rsidR="005D705D" w:rsidRPr="005D705D" w:rsidRDefault="005D705D" w:rsidP="005D705D">
      <w:pPr>
        <w:rPr>
          <w:b/>
        </w:rPr>
      </w:pPr>
    </w:p>
    <w:p w14:paraId="137C57E4" w14:textId="77777777" w:rsidR="005D705D" w:rsidRPr="005D705D" w:rsidRDefault="005D705D" w:rsidP="005D705D">
      <w:pPr>
        <w:rPr>
          <w:b/>
        </w:rPr>
      </w:pPr>
      <w:r w:rsidRPr="005D705D">
        <w:rPr>
          <w:b/>
        </w:rPr>
        <w:t>start1=</w:t>
      </w:r>
      <w:proofErr w:type="spellStart"/>
      <w:r w:rsidRPr="005D705D">
        <w:rPr>
          <w:b/>
        </w:rPr>
        <w:t>time.time</w:t>
      </w:r>
      <w:proofErr w:type="spellEnd"/>
      <w:r w:rsidRPr="005D705D">
        <w:rPr>
          <w:b/>
        </w:rPr>
        <w:t>()</w:t>
      </w:r>
    </w:p>
    <w:p w14:paraId="24448EF6" w14:textId="77777777" w:rsidR="005D705D" w:rsidRPr="005D705D" w:rsidRDefault="005D705D" w:rsidP="005D705D">
      <w:pPr>
        <w:rPr>
          <w:b/>
        </w:rPr>
      </w:pPr>
      <w:r w:rsidRPr="005D705D">
        <w:rPr>
          <w:b/>
        </w:rPr>
        <w:t>print(</w:t>
      </w:r>
      <w:proofErr w:type="spellStart"/>
      <w:r w:rsidRPr="005D705D">
        <w:rPr>
          <w:b/>
        </w:rPr>
        <w:t>breadth_first_search</w:t>
      </w:r>
      <w:proofErr w:type="spellEnd"/>
      <w:r w:rsidRPr="005D705D">
        <w:rPr>
          <w:b/>
        </w:rPr>
        <w:t>(F,</w:t>
      </w:r>
      <w:proofErr w:type="gramStart"/>
      <w:r w:rsidRPr="005D705D">
        <w:rPr>
          <w:b/>
        </w:rPr>
        <w:t>0,n</w:t>
      </w:r>
      <w:proofErr w:type="gramEnd"/>
      <w:r w:rsidRPr="005D705D">
        <w:rPr>
          <w:b/>
        </w:rPr>
        <w:t>-1))</w:t>
      </w:r>
    </w:p>
    <w:p w14:paraId="752D31A1" w14:textId="77777777" w:rsidR="005D705D" w:rsidRPr="005D705D" w:rsidRDefault="005D705D" w:rsidP="005D705D">
      <w:pPr>
        <w:rPr>
          <w:b/>
        </w:rPr>
      </w:pPr>
      <w:r w:rsidRPr="005D705D">
        <w:rPr>
          <w:b/>
        </w:rPr>
        <w:t>end1=</w:t>
      </w:r>
      <w:proofErr w:type="spellStart"/>
      <w:r w:rsidRPr="005D705D">
        <w:rPr>
          <w:b/>
        </w:rPr>
        <w:t>time.time</w:t>
      </w:r>
      <w:proofErr w:type="spellEnd"/>
      <w:r w:rsidRPr="005D705D">
        <w:rPr>
          <w:b/>
        </w:rPr>
        <w:t>()</w:t>
      </w:r>
    </w:p>
    <w:p w14:paraId="61D5EB84" w14:textId="77777777" w:rsidR="005D705D" w:rsidRPr="005D705D" w:rsidRDefault="005D705D" w:rsidP="005D705D">
      <w:pPr>
        <w:rPr>
          <w:b/>
        </w:rPr>
      </w:pPr>
    </w:p>
    <w:p w14:paraId="66B914DF" w14:textId="77777777" w:rsidR="005D705D" w:rsidRPr="005D705D" w:rsidRDefault="005D705D" w:rsidP="005D705D">
      <w:pPr>
        <w:rPr>
          <w:b/>
        </w:rPr>
      </w:pPr>
      <w:proofErr w:type="gramStart"/>
      <w:r w:rsidRPr="005D705D">
        <w:rPr>
          <w:b/>
        </w:rPr>
        <w:t>print(</w:t>
      </w:r>
      <w:proofErr w:type="gramEnd"/>
      <w:r w:rsidRPr="005D705D">
        <w:rPr>
          <w:b/>
        </w:rPr>
        <w:t>"it takes",end1-start1," to create the breadth first search list")</w:t>
      </w:r>
    </w:p>
    <w:p w14:paraId="65629AC2" w14:textId="77777777" w:rsidR="005D705D" w:rsidRPr="005D705D" w:rsidRDefault="005D705D" w:rsidP="005D705D">
      <w:pPr>
        <w:rPr>
          <w:b/>
        </w:rPr>
      </w:pPr>
      <w:proofErr w:type="gramStart"/>
      <w:r w:rsidRPr="005D705D">
        <w:rPr>
          <w:b/>
        </w:rPr>
        <w:t>print(</w:t>
      </w:r>
      <w:proofErr w:type="gramEnd"/>
      <w:r w:rsidRPr="005D705D">
        <w:rPr>
          <w:b/>
        </w:rPr>
        <w:t>"converting to edge list")</w:t>
      </w:r>
    </w:p>
    <w:p w14:paraId="12D7E5F6" w14:textId="77777777" w:rsidR="005D705D" w:rsidRPr="005D705D" w:rsidRDefault="005D705D" w:rsidP="005D705D">
      <w:pPr>
        <w:rPr>
          <w:b/>
        </w:rPr>
      </w:pPr>
      <w:r w:rsidRPr="005D705D">
        <w:rPr>
          <w:b/>
        </w:rPr>
        <w:t>start3=</w:t>
      </w:r>
      <w:proofErr w:type="spellStart"/>
      <w:r w:rsidRPr="005D705D">
        <w:rPr>
          <w:b/>
        </w:rPr>
        <w:t>time.time</w:t>
      </w:r>
      <w:proofErr w:type="spellEnd"/>
      <w:r w:rsidRPr="005D705D">
        <w:rPr>
          <w:b/>
        </w:rPr>
        <w:t>()</w:t>
      </w:r>
    </w:p>
    <w:p w14:paraId="7F9DCDE7" w14:textId="77777777" w:rsidR="005D705D" w:rsidRPr="005D705D" w:rsidRDefault="005D705D" w:rsidP="005D705D">
      <w:pPr>
        <w:rPr>
          <w:b/>
        </w:rPr>
      </w:pPr>
      <w:r w:rsidRPr="005D705D">
        <w:rPr>
          <w:b/>
        </w:rPr>
        <w:t>ELB=</w:t>
      </w:r>
      <w:proofErr w:type="spellStart"/>
      <w:r w:rsidRPr="005D705D">
        <w:rPr>
          <w:b/>
        </w:rPr>
        <w:t>ELConverter</w:t>
      </w:r>
      <w:proofErr w:type="spellEnd"/>
      <w:r w:rsidRPr="005D705D">
        <w:rPr>
          <w:b/>
        </w:rPr>
        <w:t>(</w:t>
      </w:r>
      <w:proofErr w:type="spellStart"/>
      <w:r w:rsidRPr="005D705D">
        <w:rPr>
          <w:b/>
        </w:rPr>
        <w:t>breadth_first_search</w:t>
      </w:r>
      <w:proofErr w:type="spellEnd"/>
      <w:r w:rsidRPr="005D705D">
        <w:rPr>
          <w:b/>
        </w:rPr>
        <w:t>(F,</w:t>
      </w:r>
      <w:proofErr w:type="gramStart"/>
      <w:r w:rsidRPr="005D705D">
        <w:rPr>
          <w:b/>
        </w:rPr>
        <w:t>0,n</w:t>
      </w:r>
      <w:proofErr w:type="gramEnd"/>
      <w:r w:rsidRPr="005D705D">
        <w:rPr>
          <w:b/>
        </w:rPr>
        <w:t>-1))</w:t>
      </w:r>
    </w:p>
    <w:p w14:paraId="63F11851" w14:textId="77777777" w:rsidR="005D705D" w:rsidRPr="005D705D" w:rsidRDefault="005D705D" w:rsidP="005D705D">
      <w:pPr>
        <w:rPr>
          <w:b/>
        </w:rPr>
      </w:pPr>
      <w:r w:rsidRPr="005D705D">
        <w:rPr>
          <w:b/>
        </w:rPr>
        <w:t>end3=</w:t>
      </w:r>
      <w:proofErr w:type="spellStart"/>
      <w:r w:rsidRPr="005D705D">
        <w:rPr>
          <w:b/>
        </w:rPr>
        <w:t>time.time</w:t>
      </w:r>
      <w:proofErr w:type="spellEnd"/>
      <w:r w:rsidRPr="005D705D">
        <w:rPr>
          <w:b/>
        </w:rPr>
        <w:t>()</w:t>
      </w:r>
    </w:p>
    <w:p w14:paraId="333ECFF1" w14:textId="77777777" w:rsidR="005D705D" w:rsidRPr="005D705D" w:rsidRDefault="005D705D" w:rsidP="005D705D">
      <w:pPr>
        <w:rPr>
          <w:b/>
        </w:rPr>
      </w:pPr>
      <w:proofErr w:type="gramStart"/>
      <w:r w:rsidRPr="005D705D">
        <w:rPr>
          <w:b/>
        </w:rPr>
        <w:t>print(</w:t>
      </w:r>
      <w:proofErr w:type="gramEnd"/>
      <w:r w:rsidRPr="005D705D">
        <w:rPr>
          <w:b/>
        </w:rPr>
        <w:t>"takes", end3-start3,"to convert")</w:t>
      </w:r>
    </w:p>
    <w:p w14:paraId="0BBC1557" w14:textId="77777777" w:rsidR="005D705D" w:rsidRPr="005D705D" w:rsidRDefault="005D705D" w:rsidP="005D705D">
      <w:pPr>
        <w:rPr>
          <w:b/>
        </w:rPr>
      </w:pPr>
      <w:r w:rsidRPr="005D705D">
        <w:rPr>
          <w:b/>
        </w:rPr>
        <w:t>if ELB is not None:</w:t>
      </w:r>
    </w:p>
    <w:p w14:paraId="498B5457" w14:textId="77777777" w:rsidR="005D705D" w:rsidRPr="005D705D" w:rsidRDefault="005D705D" w:rsidP="005D705D">
      <w:pPr>
        <w:rPr>
          <w:b/>
        </w:rPr>
      </w:pPr>
      <w:r w:rsidRPr="005D705D">
        <w:rPr>
          <w:b/>
        </w:rPr>
        <w:t xml:space="preserve">    start2=</w:t>
      </w:r>
      <w:proofErr w:type="spellStart"/>
      <w:r w:rsidRPr="005D705D">
        <w:rPr>
          <w:b/>
        </w:rPr>
        <w:t>time.time</w:t>
      </w:r>
      <w:proofErr w:type="spellEnd"/>
      <w:r w:rsidRPr="005D705D">
        <w:rPr>
          <w:b/>
        </w:rPr>
        <w:t>()</w:t>
      </w:r>
    </w:p>
    <w:p w14:paraId="012F6E1E" w14:textId="77777777" w:rsidR="005D705D" w:rsidRPr="005D705D" w:rsidRDefault="005D705D" w:rsidP="005D705D">
      <w:pPr>
        <w:rPr>
          <w:b/>
        </w:rPr>
      </w:pPr>
      <w:r w:rsidRPr="005D705D">
        <w:rPr>
          <w:b/>
        </w:rPr>
        <w:lastRenderedPageBreak/>
        <w:t xml:space="preserve">    </w:t>
      </w:r>
      <w:proofErr w:type="spellStart"/>
      <w:r w:rsidRPr="005D705D">
        <w:rPr>
          <w:b/>
        </w:rPr>
        <w:t>Draw_</w:t>
      </w:r>
      <w:proofErr w:type="gramStart"/>
      <w:r w:rsidRPr="005D705D">
        <w:rPr>
          <w:b/>
        </w:rPr>
        <w:t>Solution</w:t>
      </w:r>
      <w:proofErr w:type="spellEnd"/>
      <w:r w:rsidRPr="005D705D">
        <w:rPr>
          <w:b/>
        </w:rPr>
        <w:t>(</w:t>
      </w:r>
      <w:proofErr w:type="gramEnd"/>
      <w:r w:rsidRPr="005D705D">
        <w:rPr>
          <w:b/>
        </w:rPr>
        <w:t>ELB,walls3,maze_rows,maze_cols)</w:t>
      </w:r>
    </w:p>
    <w:p w14:paraId="13A02694" w14:textId="77777777" w:rsidR="005D705D" w:rsidRPr="005D705D" w:rsidRDefault="005D705D" w:rsidP="005D705D">
      <w:pPr>
        <w:rPr>
          <w:b/>
        </w:rPr>
      </w:pPr>
      <w:r w:rsidRPr="005D705D">
        <w:rPr>
          <w:b/>
        </w:rPr>
        <w:t xml:space="preserve">    end2=</w:t>
      </w:r>
      <w:proofErr w:type="spellStart"/>
      <w:r w:rsidRPr="005D705D">
        <w:rPr>
          <w:b/>
        </w:rPr>
        <w:t>time.time</w:t>
      </w:r>
      <w:proofErr w:type="spellEnd"/>
      <w:r w:rsidRPr="005D705D">
        <w:rPr>
          <w:b/>
        </w:rPr>
        <w:t>()</w:t>
      </w:r>
    </w:p>
    <w:p w14:paraId="01F4BFA8" w14:textId="77777777" w:rsidR="005D705D" w:rsidRPr="005D705D" w:rsidRDefault="005D705D" w:rsidP="005D705D">
      <w:pPr>
        <w:rPr>
          <w:b/>
        </w:rPr>
      </w:pPr>
      <w:r w:rsidRPr="005D705D">
        <w:rPr>
          <w:b/>
        </w:rPr>
        <w:t xml:space="preserve">    </w:t>
      </w:r>
      <w:proofErr w:type="gramStart"/>
      <w:r w:rsidRPr="005D705D">
        <w:rPr>
          <w:b/>
        </w:rPr>
        <w:t>print(</w:t>
      </w:r>
      <w:proofErr w:type="gramEnd"/>
      <w:r w:rsidRPr="005D705D">
        <w:rPr>
          <w:b/>
        </w:rPr>
        <w:t>"it takes",end2-start2," to draw the solution")</w:t>
      </w:r>
    </w:p>
    <w:p w14:paraId="25693E60" w14:textId="77777777" w:rsidR="005D705D" w:rsidRPr="005D705D" w:rsidRDefault="005D705D" w:rsidP="005D705D">
      <w:pPr>
        <w:rPr>
          <w:b/>
        </w:rPr>
      </w:pPr>
      <w:proofErr w:type="gramStart"/>
      <w:r w:rsidRPr="005D705D">
        <w:rPr>
          <w:b/>
        </w:rPr>
        <w:t>print(</w:t>
      </w:r>
      <w:proofErr w:type="gramEnd"/>
      <w:r w:rsidRPr="005D705D">
        <w:rPr>
          <w:b/>
        </w:rPr>
        <w:t>)</w:t>
      </w:r>
    </w:p>
    <w:p w14:paraId="518ABCC2" w14:textId="77777777" w:rsidR="005D705D" w:rsidRPr="005D705D" w:rsidRDefault="005D705D" w:rsidP="005D705D">
      <w:pPr>
        <w:rPr>
          <w:b/>
        </w:rPr>
      </w:pPr>
    </w:p>
    <w:p w14:paraId="52784970" w14:textId="77777777" w:rsidR="005D705D" w:rsidRPr="005D705D" w:rsidRDefault="005D705D" w:rsidP="005D705D">
      <w:pPr>
        <w:rPr>
          <w:b/>
        </w:rPr>
      </w:pPr>
      <w:proofErr w:type="gramStart"/>
      <w:r w:rsidRPr="005D705D">
        <w:rPr>
          <w:b/>
        </w:rPr>
        <w:t>print(</w:t>
      </w:r>
      <w:proofErr w:type="gramEnd"/>
      <w:r w:rsidRPr="005D705D">
        <w:rPr>
          <w:b/>
        </w:rPr>
        <w:t>"Starting depth first search using stack")</w:t>
      </w:r>
    </w:p>
    <w:p w14:paraId="6BA61F82" w14:textId="77777777" w:rsidR="005D705D" w:rsidRPr="005D705D" w:rsidRDefault="005D705D" w:rsidP="005D705D">
      <w:pPr>
        <w:rPr>
          <w:b/>
        </w:rPr>
      </w:pPr>
    </w:p>
    <w:p w14:paraId="5F13A58D" w14:textId="77777777" w:rsidR="005D705D" w:rsidRPr="005D705D" w:rsidRDefault="005D705D" w:rsidP="005D705D">
      <w:pPr>
        <w:rPr>
          <w:b/>
        </w:rPr>
      </w:pPr>
      <w:r w:rsidRPr="005D705D">
        <w:rPr>
          <w:b/>
        </w:rPr>
        <w:t>start4=</w:t>
      </w:r>
      <w:proofErr w:type="spellStart"/>
      <w:r w:rsidRPr="005D705D">
        <w:rPr>
          <w:b/>
        </w:rPr>
        <w:t>time.time</w:t>
      </w:r>
      <w:proofErr w:type="spellEnd"/>
      <w:r w:rsidRPr="005D705D">
        <w:rPr>
          <w:b/>
        </w:rPr>
        <w:t>()</w:t>
      </w:r>
    </w:p>
    <w:p w14:paraId="0FC2FEA6" w14:textId="77777777" w:rsidR="005D705D" w:rsidRPr="005D705D" w:rsidRDefault="005D705D" w:rsidP="005D705D">
      <w:pPr>
        <w:rPr>
          <w:b/>
        </w:rPr>
      </w:pPr>
      <w:r w:rsidRPr="005D705D">
        <w:rPr>
          <w:b/>
        </w:rPr>
        <w:t>print(</w:t>
      </w:r>
      <w:proofErr w:type="spellStart"/>
      <w:r w:rsidRPr="005D705D">
        <w:rPr>
          <w:b/>
        </w:rPr>
        <w:t>depth_first_search_stack</w:t>
      </w:r>
      <w:proofErr w:type="spellEnd"/>
      <w:r w:rsidRPr="005D705D">
        <w:rPr>
          <w:b/>
        </w:rPr>
        <w:t>(F,</w:t>
      </w:r>
      <w:proofErr w:type="gramStart"/>
      <w:r w:rsidRPr="005D705D">
        <w:rPr>
          <w:b/>
        </w:rPr>
        <w:t>0,n</w:t>
      </w:r>
      <w:proofErr w:type="gramEnd"/>
      <w:r w:rsidRPr="005D705D">
        <w:rPr>
          <w:b/>
        </w:rPr>
        <w:t>-1))</w:t>
      </w:r>
    </w:p>
    <w:p w14:paraId="46AFD369" w14:textId="77777777" w:rsidR="005D705D" w:rsidRPr="005D705D" w:rsidRDefault="005D705D" w:rsidP="005D705D">
      <w:pPr>
        <w:rPr>
          <w:b/>
        </w:rPr>
      </w:pPr>
      <w:r w:rsidRPr="005D705D">
        <w:rPr>
          <w:b/>
        </w:rPr>
        <w:t>end4=</w:t>
      </w:r>
      <w:proofErr w:type="spellStart"/>
      <w:r w:rsidRPr="005D705D">
        <w:rPr>
          <w:b/>
        </w:rPr>
        <w:t>time.time</w:t>
      </w:r>
      <w:proofErr w:type="spellEnd"/>
      <w:r w:rsidRPr="005D705D">
        <w:rPr>
          <w:b/>
        </w:rPr>
        <w:t>()</w:t>
      </w:r>
    </w:p>
    <w:p w14:paraId="624E4A52" w14:textId="77777777" w:rsidR="005D705D" w:rsidRPr="005D705D" w:rsidRDefault="005D705D" w:rsidP="005D705D">
      <w:pPr>
        <w:rPr>
          <w:b/>
        </w:rPr>
      </w:pPr>
    </w:p>
    <w:p w14:paraId="70860A32" w14:textId="77777777" w:rsidR="005D705D" w:rsidRPr="005D705D" w:rsidRDefault="005D705D" w:rsidP="005D705D">
      <w:pPr>
        <w:rPr>
          <w:b/>
        </w:rPr>
      </w:pPr>
      <w:proofErr w:type="gramStart"/>
      <w:r w:rsidRPr="005D705D">
        <w:rPr>
          <w:b/>
        </w:rPr>
        <w:t>print(</w:t>
      </w:r>
      <w:proofErr w:type="gramEnd"/>
      <w:r w:rsidRPr="005D705D">
        <w:rPr>
          <w:b/>
        </w:rPr>
        <w:t>"it takes",end4-start4," to create the depth first search list")</w:t>
      </w:r>
    </w:p>
    <w:p w14:paraId="61421B45" w14:textId="77777777" w:rsidR="005D705D" w:rsidRPr="005D705D" w:rsidRDefault="005D705D" w:rsidP="005D705D">
      <w:pPr>
        <w:rPr>
          <w:b/>
        </w:rPr>
      </w:pPr>
      <w:proofErr w:type="gramStart"/>
      <w:r w:rsidRPr="005D705D">
        <w:rPr>
          <w:b/>
        </w:rPr>
        <w:t>print(</w:t>
      </w:r>
      <w:proofErr w:type="gramEnd"/>
      <w:r w:rsidRPr="005D705D">
        <w:rPr>
          <w:b/>
        </w:rPr>
        <w:t>"converting to edge list")</w:t>
      </w:r>
    </w:p>
    <w:p w14:paraId="401D10B1" w14:textId="77777777" w:rsidR="005D705D" w:rsidRPr="005D705D" w:rsidRDefault="005D705D" w:rsidP="005D705D">
      <w:pPr>
        <w:rPr>
          <w:b/>
        </w:rPr>
      </w:pPr>
      <w:r w:rsidRPr="005D705D">
        <w:rPr>
          <w:b/>
        </w:rPr>
        <w:t>start5=</w:t>
      </w:r>
      <w:proofErr w:type="spellStart"/>
      <w:r w:rsidRPr="005D705D">
        <w:rPr>
          <w:b/>
        </w:rPr>
        <w:t>time.time</w:t>
      </w:r>
      <w:proofErr w:type="spellEnd"/>
      <w:r w:rsidRPr="005D705D">
        <w:rPr>
          <w:b/>
        </w:rPr>
        <w:t>()</w:t>
      </w:r>
    </w:p>
    <w:p w14:paraId="36161BFC" w14:textId="77777777" w:rsidR="005D705D" w:rsidRPr="005D705D" w:rsidRDefault="005D705D" w:rsidP="005D705D">
      <w:pPr>
        <w:rPr>
          <w:b/>
        </w:rPr>
      </w:pPr>
      <w:r w:rsidRPr="005D705D">
        <w:rPr>
          <w:b/>
        </w:rPr>
        <w:t>ELDFSS=</w:t>
      </w:r>
      <w:proofErr w:type="spellStart"/>
      <w:r w:rsidRPr="005D705D">
        <w:rPr>
          <w:b/>
        </w:rPr>
        <w:t>ELConverter</w:t>
      </w:r>
      <w:proofErr w:type="spellEnd"/>
      <w:r w:rsidRPr="005D705D">
        <w:rPr>
          <w:b/>
        </w:rPr>
        <w:t>(</w:t>
      </w:r>
      <w:proofErr w:type="spellStart"/>
      <w:r w:rsidRPr="005D705D">
        <w:rPr>
          <w:b/>
        </w:rPr>
        <w:t>depth_first_search_stack</w:t>
      </w:r>
      <w:proofErr w:type="spellEnd"/>
      <w:r w:rsidRPr="005D705D">
        <w:rPr>
          <w:b/>
        </w:rPr>
        <w:t>(F,</w:t>
      </w:r>
      <w:proofErr w:type="gramStart"/>
      <w:r w:rsidRPr="005D705D">
        <w:rPr>
          <w:b/>
        </w:rPr>
        <w:t>0,n</w:t>
      </w:r>
      <w:proofErr w:type="gramEnd"/>
      <w:r w:rsidRPr="005D705D">
        <w:rPr>
          <w:b/>
        </w:rPr>
        <w:t>-1))</w:t>
      </w:r>
    </w:p>
    <w:p w14:paraId="093C698B" w14:textId="77777777" w:rsidR="005D705D" w:rsidRPr="005D705D" w:rsidRDefault="005D705D" w:rsidP="005D705D">
      <w:pPr>
        <w:rPr>
          <w:b/>
        </w:rPr>
      </w:pPr>
      <w:r w:rsidRPr="005D705D">
        <w:rPr>
          <w:b/>
        </w:rPr>
        <w:t>end5=</w:t>
      </w:r>
      <w:proofErr w:type="spellStart"/>
      <w:r w:rsidRPr="005D705D">
        <w:rPr>
          <w:b/>
        </w:rPr>
        <w:t>time.time</w:t>
      </w:r>
      <w:proofErr w:type="spellEnd"/>
      <w:r w:rsidRPr="005D705D">
        <w:rPr>
          <w:b/>
        </w:rPr>
        <w:t>()</w:t>
      </w:r>
    </w:p>
    <w:p w14:paraId="6DA9A88C" w14:textId="77777777" w:rsidR="005D705D" w:rsidRPr="005D705D" w:rsidRDefault="005D705D" w:rsidP="005D705D">
      <w:pPr>
        <w:rPr>
          <w:b/>
        </w:rPr>
      </w:pPr>
      <w:proofErr w:type="gramStart"/>
      <w:r w:rsidRPr="005D705D">
        <w:rPr>
          <w:b/>
        </w:rPr>
        <w:t>print(</w:t>
      </w:r>
      <w:proofErr w:type="gramEnd"/>
      <w:r w:rsidRPr="005D705D">
        <w:rPr>
          <w:b/>
        </w:rPr>
        <w:t>"takes",end5-start5,"to convert")</w:t>
      </w:r>
    </w:p>
    <w:p w14:paraId="20B405C3" w14:textId="77777777" w:rsidR="005D705D" w:rsidRPr="005D705D" w:rsidRDefault="005D705D" w:rsidP="005D705D">
      <w:pPr>
        <w:rPr>
          <w:b/>
        </w:rPr>
      </w:pPr>
      <w:r w:rsidRPr="005D705D">
        <w:rPr>
          <w:b/>
        </w:rPr>
        <w:t>if ELDFSS is not None:</w:t>
      </w:r>
    </w:p>
    <w:p w14:paraId="354DC9E8" w14:textId="77777777" w:rsidR="005D705D" w:rsidRPr="005D705D" w:rsidRDefault="005D705D" w:rsidP="005D705D">
      <w:pPr>
        <w:rPr>
          <w:b/>
        </w:rPr>
      </w:pPr>
      <w:r w:rsidRPr="005D705D">
        <w:rPr>
          <w:b/>
        </w:rPr>
        <w:t xml:space="preserve">    start6=</w:t>
      </w:r>
      <w:proofErr w:type="spellStart"/>
      <w:r w:rsidRPr="005D705D">
        <w:rPr>
          <w:b/>
        </w:rPr>
        <w:t>time.time</w:t>
      </w:r>
      <w:proofErr w:type="spellEnd"/>
      <w:r w:rsidRPr="005D705D">
        <w:rPr>
          <w:b/>
        </w:rPr>
        <w:t>()</w:t>
      </w:r>
    </w:p>
    <w:p w14:paraId="04478860" w14:textId="77777777" w:rsidR="005D705D" w:rsidRPr="005D705D" w:rsidRDefault="005D705D" w:rsidP="005D705D">
      <w:pPr>
        <w:rPr>
          <w:b/>
        </w:rPr>
      </w:pPr>
      <w:r w:rsidRPr="005D705D">
        <w:rPr>
          <w:b/>
        </w:rPr>
        <w:t xml:space="preserve">    </w:t>
      </w:r>
      <w:proofErr w:type="spellStart"/>
      <w:r w:rsidRPr="005D705D">
        <w:rPr>
          <w:b/>
        </w:rPr>
        <w:t>Draw_</w:t>
      </w:r>
      <w:proofErr w:type="gramStart"/>
      <w:r w:rsidRPr="005D705D">
        <w:rPr>
          <w:b/>
        </w:rPr>
        <w:t>Solution</w:t>
      </w:r>
      <w:proofErr w:type="spellEnd"/>
      <w:r w:rsidRPr="005D705D">
        <w:rPr>
          <w:b/>
        </w:rPr>
        <w:t>(</w:t>
      </w:r>
      <w:proofErr w:type="gramEnd"/>
      <w:r w:rsidRPr="005D705D">
        <w:rPr>
          <w:b/>
        </w:rPr>
        <w:t>ELDFSS,walls3,maze_rows,maze_cols)</w:t>
      </w:r>
    </w:p>
    <w:p w14:paraId="47477C1A" w14:textId="77777777" w:rsidR="005D705D" w:rsidRPr="005D705D" w:rsidRDefault="005D705D" w:rsidP="005D705D">
      <w:pPr>
        <w:rPr>
          <w:b/>
        </w:rPr>
      </w:pPr>
      <w:r w:rsidRPr="005D705D">
        <w:rPr>
          <w:b/>
        </w:rPr>
        <w:t xml:space="preserve">    end6=</w:t>
      </w:r>
      <w:proofErr w:type="spellStart"/>
      <w:r w:rsidRPr="005D705D">
        <w:rPr>
          <w:b/>
        </w:rPr>
        <w:t>time.time</w:t>
      </w:r>
      <w:proofErr w:type="spellEnd"/>
      <w:r w:rsidRPr="005D705D">
        <w:rPr>
          <w:b/>
        </w:rPr>
        <w:t>()</w:t>
      </w:r>
    </w:p>
    <w:p w14:paraId="1C70D840" w14:textId="77777777" w:rsidR="005D705D" w:rsidRPr="005D705D" w:rsidRDefault="005D705D" w:rsidP="005D705D">
      <w:pPr>
        <w:rPr>
          <w:b/>
        </w:rPr>
      </w:pPr>
      <w:r w:rsidRPr="005D705D">
        <w:rPr>
          <w:b/>
        </w:rPr>
        <w:t xml:space="preserve">    </w:t>
      </w:r>
      <w:proofErr w:type="gramStart"/>
      <w:r w:rsidRPr="005D705D">
        <w:rPr>
          <w:b/>
        </w:rPr>
        <w:t>print(</w:t>
      </w:r>
      <w:proofErr w:type="gramEnd"/>
      <w:r w:rsidRPr="005D705D">
        <w:rPr>
          <w:b/>
        </w:rPr>
        <w:t>"it takes",end6-start6,"to draw the solution")</w:t>
      </w:r>
    </w:p>
    <w:p w14:paraId="3024CAD2" w14:textId="77777777" w:rsidR="005D705D" w:rsidRPr="005D705D" w:rsidRDefault="005D705D" w:rsidP="005D705D">
      <w:pPr>
        <w:rPr>
          <w:b/>
        </w:rPr>
      </w:pPr>
      <w:proofErr w:type="gramStart"/>
      <w:r w:rsidRPr="005D705D">
        <w:rPr>
          <w:b/>
        </w:rPr>
        <w:t>print(</w:t>
      </w:r>
      <w:proofErr w:type="gramEnd"/>
      <w:r w:rsidRPr="005D705D">
        <w:rPr>
          <w:b/>
        </w:rPr>
        <w:t>)</w:t>
      </w:r>
    </w:p>
    <w:p w14:paraId="0E859D47" w14:textId="77777777" w:rsidR="005D705D" w:rsidRPr="005D705D" w:rsidRDefault="005D705D" w:rsidP="005D705D">
      <w:pPr>
        <w:rPr>
          <w:b/>
        </w:rPr>
      </w:pPr>
    </w:p>
    <w:p w14:paraId="36EF6F1B" w14:textId="77777777" w:rsidR="005D705D" w:rsidRPr="005D705D" w:rsidRDefault="005D705D" w:rsidP="005D705D">
      <w:pPr>
        <w:rPr>
          <w:b/>
        </w:rPr>
      </w:pPr>
      <w:proofErr w:type="gramStart"/>
      <w:r w:rsidRPr="005D705D">
        <w:rPr>
          <w:b/>
        </w:rPr>
        <w:t>print(</w:t>
      </w:r>
      <w:proofErr w:type="gramEnd"/>
      <w:r w:rsidRPr="005D705D">
        <w:rPr>
          <w:b/>
        </w:rPr>
        <w:t>"Starting depth first search using recursion")</w:t>
      </w:r>
    </w:p>
    <w:p w14:paraId="1A862F22" w14:textId="77777777" w:rsidR="005D705D" w:rsidRPr="005D705D" w:rsidRDefault="005D705D" w:rsidP="005D705D">
      <w:pPr>
        <w:rPr>
          <w:b/>
        </w:rPr>
      </w:pPr>
    </w:p>
    <w:p w14:paraId="28CAFA67" w14:textId="77777777" w:rsidR="005D705D" w:rsidRPr="005D705D" w:rsidRDefault="005D705D" w:rsidP="005D705D">
      <w:pPr>
        <w:rPr>
          <w:b/>
        </w:rPr>
      </w:pPr>
      <w:r w:rsidRPr="005D705D">
        <w:rPr>
          <w:b/>
        </w:rPr>
        <w:t>start7=</w:t>
      </w:r>
      <w:proofErr w:type="spellStart"/>
      <w:r w:rsidRPr="005D705D">
        <w:rPr>
          <w:b/>
        </w:rPr>
        <w:t>time.time</w:t>
      </w:r>
      <w:proofErr w:type="spellEnd"/>
      <w:r w:rsidRPr="005D705D">
        <w:rPr>
          <w:b/>
        </w:rPr>
        <w:t>()</w:t>
      </w:r>
    </w:p>
    <w:p w14:paraId="0DF50D19" w14:textId="77777777" w:rsidR="005D705D" w:rsidRPr="005D705D" w:rsidRDefault="005D705D" w:rsidP="005D705D">
      <w:pPr>
        <w:rPr>
          <w:b/>
        </w:rPr>
      </w:pPr>
      <w:r w:rsidRPr="005D705D">
        <w:rPr>
          <w:b/>
        </w:rPr>
        <w:t>print(</w:t>
      </w:r>
      <w:proofErr w:type="spellStart"/>
      <w:r w:rsidRPr="005D705D">
        <w:rPr>
          <w:b/>
        </w:rPr>
        <w:t>depth_first_search_recursive</w:t>
      </w:r>
      <w:proofErr w:type="spellEnd"/>
      <w:r w:rsidRPr="005D705D">
        <w:rPr>
          <w:b/>
        </w:rPr>
        <w:t>(F,</w:t>
      </w:r>
      <w:proofErr w:type="gramStart"/>
      <w:r w:rsidRPr="005D705D">
        <w:rPr>
          <w:b/>
        </w:rPr>
        <w:t>0,n</w:t>
      </w:r>
      <w:proofErr w:type="gramEnd"/>
      <w:r w:rsidRPr="005D705D">
        <w:rPr>
          <w:b/>
        </w:rPr>
        <w:t>-1))</w:t>
      </w:r>
    </w:p>
    <w:p w14:paraId="0D043D18" w14:textId="77777777" w:rsidR="005D705D" w:rsidRPr="005D705D" w:rsidRDefault="005D705D" w:rsidP="005D705D">
      <w:pPr>
        <w:rPr>
          <w:b/>
        </w:rPr>
      </w:pPr>
      <w:r w:rsidRPr="005D705D">
        <w:rPr>
          <w:b/>
        </w:rPr>
        <w:t>end7=</w:t>
      </w:r>
      <w:proofErr w:type="spellStart"/>
      <w:r w:rsidRPr="005D705D">
        <w:rPr>
          <w:b/>
        </w:rPr>
        <w:t>time.time</w:t>
      </w:r>
      <w:proofErr w:type="spellEnd"/>
      <w:r w:rsidRPr="005D705D">
        <w:rPr>
          <w:b/>
        </w:rPr>
        <w:t>()</w:t>
      </w:r>
    </w:p>
    <w:p w14:paraId="76A8805B" w14:textId="77777777" w:rsidR="005D705D" w:rsidRPr="005D705D" w:rsidRDefault="005D705D" w:rsidP="005D705D">
      <w:pPr>
        <w:rPr>
          <w:b/>
        </w:rPr>
      </w:pPr>
    </w:p>
    <w:p w14:paraId="39511D91" w14:textId="77777777" w:rsidR="005D705D" w:rsidRPr="005D705D" w:rsidRDefault="005D705D" w:rsidP="005D705D">
      <w:pPr>
        <w:rPr>
          <w:b/>
        </w:rPr>
      </w:pPr>
      <w:proofErr w:type="gramStart"/>
      <w:r w:rsidRPr="005D705D">
        <w:rPr>
          <w:b/>
        </w:rPr>
        <w:t>print(</w:t>
      </w:r>
      <w:proofErr w:type="gramEnd"/>
      <w:r w:rsidRPr="005D705D">
        <w:rPr>
          <w:b/>
        </w:rPr>
        <w:t>"it takes",end7-start7,"to create the depth first search list")</w:t>
      </w:r>
    </w:p>
    <w:p w14:paraId="77E81CEA" w14:textId="77777777" w:rsidR="005D705D" w:rsidRPr="005D705D" w:rsidRDefault="005D705D" w:rsidP="005D705D">
      <w:pPr>
        <w:rPr>
          <w:b/>
        </w:rPr>
      </w:pPr>
      <w:proofErr w:type="gramStart"/>
      <w:r w:rsidRPr="005D705D">
        <w:rPr>
          <w:b/>
        </w:rPr>
        <w:t>print(</w:t>
      </w:r>
      <w:proofErr w:type="gramEnd"/>
      <w:r w:rsidRPr="005D705D">
        <w:rPr>
          <w:b/>
        </w:rPr>
        <w:t>"converting to edge list")</w:t>
      </w:r>
    </w:p>
    <w:p w14:paraId="1EAA23A9" w14:textId="77777777" w:rsidR="005D705D" w:rsidRPr="005D705D" w:rsidRDefault="005D705D" w:rsidP="005D705D">
      <w:pPr>
        <w:rPr>
          <w:b/>
        </w:rPr>
      </w:pPr>
      <w:r w:rsidRPr="005D705D">
        <w:rPr>
          <w:b/>
        </w:rPr>
        <w:t>start8=</w:t>
      </w:r>
      <w:proofErr w:type="spellStart"/>
      <w:r w:rsidRPr="005D705D">
        <w:rPr>
          <w:b/>
        </w:rPr>
        <w:t>time.time</w:t>
      </w:r>
      <w:proofErr w:type="spellEnd"/>
      <w:r w:rsidRPr="005D705D">
        <w:rPr>
          <w:b/>
        </w:rPr>
        <w:t>()</w:t>
      </w:r>
    </w:p>
    <w:p w14:paraId="0026DE8B" w14:textId="77777777" w:rsidR="005D705D" w:rsidRPr="005D705D" w:rsidRDefault="005D705D" w:rsidP="005D705D">
      <w:pPr>
        <w:rPr>
          <w:b/>
        </w:rPr>
      </w:pPr>
      <w:r w:rsidRPr="005D705D">
        <w:rPr>
          <w:b/>
        </w:rPr>
        <w:t>ELDFSR=</w:t>
      </w:r>
      <w:proofErr w:type="spellStart"/>
      <w:r w:rsidRPr="005D705D">
        <w:rPr>
          <w:b/>
        </w:rPr>
        <w:t>ELConverter</w:t>
      </w:r>
      <w:proofErr w:type="spellEnd"/>
      <w:r w:rsidRPr="005D705D">
        <w:rPr>
          <w:b/>
        </w:rPr>
        <w:t>(</w:t>
      </w:r>
      <w:proofErr w:type="spellStart"/>
      <w:r w:rsidRPr="005D705D">
        <w:rPr>
          <w:b/>
        </w:rPr>
        <w:t>depth_first_search_recursive</w:t>
      </w:r>
      <w:proofErr w:type="spellEnd"/>
      <w:r w:rsidRPr="005D705D">
        <w:rPr>
          <w:b/>
        </w:rPr>
        <w:t>(F,</w:t>
      </w:r>
      <w:proofErr w:type="gramStart"/>
      <w:r w:rsidRPr="005D705D">
        <w:rPr>
          <w:b/>
        </w:rPr>
        <w:t>0,n</w:t>
      </w:r>
      <w:proofErr w:type="gramEnd"/>
      <w:r w:rsidRPr="005D705D">
        <w:rPr>
          <w:b/>
        </w:rPr>
        <w:t>-1))</w:t>
      </w:r>
    </w:p>
    <w:p w14:paraId="6E342D4C" w14:textId="77777777" w:rsidR="005D705D" w:rsidRPr="005D705D" w:rsidRDefault="005D705D" w:rsidP="005D705D">
      <w:pPr>
        <w:rPr>
          <w:b/>
        </w:rPr>
      </w:pPr>
      <w:r w:rsidRPr="005D705D">
        <w:rPr>
          <w:b/>
        </w:rPr>
        <w:t>end8=</w:t>
      </w:r>
      <w:proofErr w:type="spellStart"/>
      <w:r w:rsidRPr="005D705D">
        <w:rPr>
          <w:b/>
        </w:rPr>
        <w:t>time.time</w:t>
      </w:r>
      <w:proofErr w:type="spellEnd"/>
      <w:r w:rsidRPr="005D705D">
        <w:rPr>
          <w:b/>
        </w:rPr>
        <w:t>()</w:t>
      </w:r>
    </w:p>
    <w:p w14:paraId="62BA9C4B" w14:textId="77777777" w:rsidR="005D705D" w:rsidRPr="005D705D" w:rsidRDefault="005D705D" w:rsidP="005D705D">
      <w:pPr>
        <w:rPr>
          <w:b/>
        </w:rPr>
      </w:pPr>
      <w:proofErr w:type="gramStart"/>
      <w:r w:rsidRPr="005D705D">
        <w:rPr>
          <w:b/>
        </w:rPr>
        <w:t>print(</w:t>
      </w:r>
      <w:proofErr w:type="gramEnd"/>
      <w:r w:rsidRPr="005D705D">
        <w:rPr>
          <w:b/>
        </w:rPr>
        <w:t>"takes",end8-start8,"to convert")</w:t>
      </w:r>
    </w:p>
    <w:p w14:paraId="2C0ACFD3" w14:textId="77777777" w:rsidR="005D705D" w:rsidRPr="005D705D" w:rsidRDefault="005D705D" w:rsidP="005D705D">
      <w:pPr>
        <w:rPr>
          <w:b/>
        </w:rPr>
      </w:pPr>
      <w:r w:rsidRPr="005D705D">
        <w:rPr>
          <w:b/>
        </w:rPr>
        <w:t>if ELDFSR is not None:</w:t>
      </w:r>
    </w:p>
    <w:p w14:paraId="35D39EAE" w14:textId="77777777" w:rsidR="005D705D" w:rsidRPr="005D705D" w:rsidRDefault="005D705D" w:rsidP="005D705D">
      <w:pPr>
        <w:rPr>
          <w:b/>
        </w:rPr>
      </w:pPr>
      <w:r w:rsidRPr="005D705D">
        <w:rPr>
          <w:b/>
        </w:rPr>
        <w:t xml:space="preserve">    start9=</w:t>
      </w:r>
      <w:proofErr w:type="spellStart"/>
      <w:r w:rsidRPr="005D705D">
        <w:rPr>
          <w:b/>
        </w:rPr>
        <w:t>time.time</w:t>
      </w:r>
      <w:proofErr w:type="spellEnd"/>
      <w:r w:rsidRPr="005D705D">
        <w:rPr>
          <w:b/>
        </w:rPr>
        <w:t>()</w:t>
      </w:r>
    </w:p>
    <w:p w14:paraId="127B4890" w14:textId="77777777" w:rsidR="005D705D" w:rsidRPr="005D705D" w:rsidRDefault="005D705D" w:rsidP="005D705D">
      <w:pPr>
        <w:rPr>
          <w:b/>
        </w:rPr>
      </w:pPr>
      <w:r w:rsidRPr="005D705D">
        <w:rPr>
          <w:b/>
        </w:rPr>
        <w:t xml:space="preserve">    </w:t>
      </w:r>
      <w:proofErr w:type="spellStart"/>
      <w:r w:rsidRPr="005D705D">
        <w:rPr>
          <w:b/>
        </w:rPr>
        <w:t>Draw_</w:t>
      </w:r>
      <w:proofErr w:type="gramStart"/>
      <w:r w:rsidRPr="005D705D">
        <w:rPr>
          <w:b/>
        </w:rPr>
        <w:t>Solution</w:t>
      </w:r>
      <w:proofErr w:type="spellEnd"/>
      <w:r w:rsidRPr="005D705D">
        <w:rPr>
          <w:b/>
        </w:rPr>
        <w:t>(</w:t>
      </w:r>
      <w:proofErr w:type="gramEnd"/>
      <w:r w:rsidRPr="005D705D">
        <w:rPr>
          <w:b/>
        </w:rPr>
        <w:t>ELDFSR,walls3,maze_rows,maze_cols)</w:t>
      </w:r>
    </w:p>
    <w:p w14:paraId="1E9B7D81" w14:textId="77777777" w:rsidR="005D705D" w:rsidRPr="005D705D" w:rsidRDefault="005D705D" w:rsidP="005D705D">
      <w:pPr>
        <w:rPr>
          <w:b/>
        </w:rPr>
      </w:pPr>
      <w:r w:rsidRPr="005D705D">
        <w:rPr>
          <w:b/>
        </w:rPr>
        <w:t xml:space="preserve">    end9=</w:t>
      </w:r>
      <w:proofErr w:type="spellStart"/>
      <w:r w:rsidRPr="005D705D">
        <w:rPr>
          <w:b/>
        </w:rPr>
        <w:t>time.time</w:t>
      </w:r>
      <w:proofErr w:type="spellEnd"/>
      <w:r w:rsidRPr="005D705D">
        <w:rPr>
          <w:b/>
        </w:rPr>
        <w:t>()</w:t>
      </w:r>
    </w:p>
    <w:p w14:paraId="4E2A7263" w14:textId="77777777" w:rsidR="005D705D" w:rsidRPr="005D705D" w:rsidRDefault="005D705D" w:rsidP="005D705D">
      <w:pPr>
        <w:rPr>
          <w:b/>
        </w:rPr>
      </w:pPr>
      <w:r w:rsidRPr="005D705D">
        <w:rPr>
          <w:b/>
        </w:rPr>
        <w:t xml:space="preserve">    </w:t>
      </w:r>
      <w:proofErr w:type="gramStart"/>
      <w:r w:rsidRPr="005D705D">
        <w:rPr>
          <w:b/>
        </w:rPr>
        <w:t>print(</w:t>
      </w:r>
      <w:proofErr w:type="gramEnd"/>
      <w:r w:rsidRPr="005D705D">
        <w:rPr>
          <w:b/>
        </w:rPr>
        <w:t>"it takes",end9-start9,"to draw the solution")</w:t>
      </w:r>
    </w:p>
    <w:p w14:paraId="4D732677" w14:textId="77777777" w:rsidR="005D705D" w:rsidRPr="005D705D" w:rsidRDefault="005D705D" w:rsidP="005D705D">
      <w:pPr>
        <w:rPr>
          <w:b/>
        </w:rPr>
      </w:pPr>
      <w:proofErr w:type="gramStart"/>
      <w:r w:rsidRPr="005D705D">
        <w:rPr>
          <w:b/>
        </w:rPr>
        <w:t>print(</w:t>
      </w:r>
      <w:proofErr w:type="gramEnd"/>
      <w:r w:rsidRPr="005D705D">
        <w:rPr>
          <w:b/>
        </w:rPr>
        <w:t>)</w:t>
      </w:r>
    </w:p>
    <w:p w14:paraId="55978FA7" w14:textId="77777777" w:rsidR="005D705D" w:rsidRPr="005D705D" w:rsidRDefault="005D705D" w:rsidP="005D705D">
      <w:pPr>
        <w:rPr>
          <w:b/>
        </w:rPr>
      </w:pPr>
      <w:r w:rsidRPr="005D705D">
        <w:rPr>
          <w:b/>
        </w:rPr>
        <w:t>end=</w:t>
      </w:r>
      <w:proofErr w:type="spellStart"/>
      <w:proofErr w:type="gramStart"/>
      <w:r w:rsidRPr="005D705D">
        <w:rPr>
          <w:b/>
        </w:rPr>
        <w:t>time.time</w:t>
      </w:r>
      <w:proofErr w:type="spellEnd"/>
      <w:proofErr w:type="gramEnd"/>
      <w:r w:rsidRPr="005D705D">
        <w:rPr>
          <w:b/>
        </w:rPr>
        <w:t>()</w:t>
      </w:r>
    </w:p>
    <w:p w14:paraId="0DA3EFE1" w14:textId="326ECD24" w:rsidR="005D705D" w:rsidRDefault="005D705D" w:rsidP="005D705D">
      <w:pPr>
        <w:rPr>
          <w:b/>
        </w:rPr>
      </w:pPr>
      <w:proofErr w:type="gramStart"/>
      <w:r w:rsidRPr="005D705D">
        <w:rPr>
          <w:b/>
        </w:rPr>
        <w:t>print(</w:t>
      </w:r>
      <w:proofErr w:type="gramEnd"/>
      <w:r w:rsidRPr="005D705D">
        <w:rPr>
          <w:b/>
        </w:rPr>
        <w:t xml:space="preserve">"overall time to run all methods using union by </w:t>
      </w:r>
      <w:proofErr w:type="spellStart"/>
      <w:r w:rsidRPr="005D705D">
        <w:rPr>
          <w:b/>
        </w:rPr>
        <w:t>size",end</w:t>
      </w:r>
      <w:proofErr w:type="spellEnd"/>
      <w:r w:rsidRPr="005D705D">
        <w:rPr>
          <w:b/>
        </w:rPr>
        <w:t>-start)</w:t>
      </w:r>
      <w:r w:rsidR="00427D8E" w:rsidRPr="00427D8E">
        <w:rPr>
          <w:b/>
        </w:rPr>
        <w:t xml:space="preserve">    </w:t>
      </w:r>
    </w:p>
    <w:p w14:paraId="6ECCE8B9" w14:textId="5D011588" w:rsidR="00DF2703" w:rsidRDefault="00025F41" w:rsidP="00427D8E">
      <w:pPr>
        <w:rPr>
          <w:b/>
        </w:rPr>
      </w:pPr>
      <w:r w:rsidRPr="00025F41">
        <w:rPr>
          <w:b/>
        </w:rPr>
        <w:t xml:space="preserve">“I certify that this project is entirely my own work. I wrote, debugged, and tested the code being presented, performed the experiments, and wrote the report. I also certify </w:t>
      </w:r>
      <w:r w:rsidRPr="00025F41">
        <w:rPr>
          <w:b/>
        </w:rPr>
        <w:lastRenderedPageBreak/>
        <w:t>that I did not share my code or report or provided inappropriate assistance to any student in the class.”</w:t>
      </w:r>
    </w:p>
    <w:p w14:paraId="7155904F" w14:textId="6413BBC3" w:rsidR="00025F41" w:rsidRPr="00DF2703" w:rsidRDefault="00025F41" w:rsidP="00427D8E">
      <w:pPr>
        <w:rPr>
          <w:b/>
        </w:rPr>
      </w:pPr>
      <w:r>
        <w:rPr>
          <w:b/>
        </w:rPr>
        <w:t>Fernando De Santiago</w:t>
      </w:r>
    </w:p>
    <w:sectPr w:rsidR="00025F41" w:rsidRPr="00DF2703">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DBFAF" w14:textId="77777777" w:rsidR="007F7135" w:rsidRDefault="007F7135">
      <w:pPr>
        <w:spacing w:line="240" w:lineRule="auto"/>
      </w:pPr>
      <w:r>
        <w:separator/>
      </w:r>
    </w:p>
    <w:p w14:paraId="0C5F4B42" w14:textId="77777777" w:rsidR="007F7135" w:rsidRDefault="007F7135"/>
  </w:endnote>
  <w:endnote w:type="continuationSeparator" w:id="0">
    <w:p w14:paraId="53DC8714" w14:textId="77777777" w:rsidR="007F7135" w:rsidRDefault="007F7135">
      <w:pPr>
        <w:spacing w:line="240" w:lineRule="auto"/>
      </w:pPr>
      <w:r>
        <w:continuationSeparator/>
      </w:r>
    </w:p>
    <w:p w14:paraId="4E36E6E0" w14:textId="77777777" w:rsidR="007F7135" w:rsidRDefault="007F71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1F4B1" w14:textId="77777777" w:rsidR="007F7135" w:rsidRDefault="007F7135">
      <w:pPr>
        <w:spacing w:line="240" w:lineRule="auto"/>
      </w:pPr>
      <w:r>
        <w:separator/>
      </w:r>
    </w:p>
    <w:p w14:paraId="6015117A" w14:textId="77777777" w:rsidR="007F7135" w:rsidRDefault="007F7135"/>
  </w:footnote>
  <w:footnote w:type="continuationSeparator" w:id="0">
    <w:p w14:paraId="423501AD" w14:textId="77777777" w:rsidR="007F7135" w:rsidRDefault="007F7135">
      <w:pPr>
        <w:spacing w:line="240" w:lineRule="auto"/>
      </w:pPr>
      <w:r>
        <w:continuationSeparator/>
      </w:r>
    </w:p>
    <w:p w14:paraId="068E3466" w14:textId="77777777" w:rsidR="007F7135" w:rsidRDefault="007F71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FC7CC" w14:textId="1219A78B" w:rsidR="00E81978" w:rsidRDefault="007F7135">
    <w:pPr>
      <w:pStyle w:val="Header"/>
    </w:pPr>
    <w:sdt>
      <w:sdtPr>
        <w:rPr>
          <w:rStyle w:val="Strong"/>
        </w:rPr>
        <w:alias w:val="Running head"/>
        <w:tag w:val=""/>
        <w:id w:val="12739865"/>
        <w:placeholder>
          <w:docPart w:val="EBBFB2E4A24A4FA581E1EC31409F5D9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96EFC">
          <w:rPr>
            <w:rStyle w:val="Strong"/>
          </w:rPr>
          <w:t>Lab 7</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84228" w14:textId="7E915DB3" w:rsidR="00E81978" w:rsidRDefault="005D3A03">
    <w:pPr>
      <w:pStyle w:val="Header"/>
      <w:rPr>
        <w:rStyle w:val="Strong"/>
      </w:rPr>
    </w:pPr>
    <w:r>
      <w:t xml:space="preserve">Running head: </w:t>
    </w:r>
    <w:sdt>
      <w:sdtPr>
        <w:rPr>
          <w:rStyle w:val="Strong"/>
        </w:rPr>
        <w:alias w:val="Running head"/>
        <w:tag w:val=""/>
        <w:id w:val="-696842620"/>
        <w:placeholder>
          <w:docPart w:val="85071F08384549E1A59B931FB7EC1FC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B4CCA">
          <w:rPr>
            <w:rStyle w:val="Strong"/>
          </w:rPr>
          <w:t xml:space="preserve">Lab </w:t>
        </w:r>
        <w:r w:rsidR="00496EFC">
          <w:rPr>
            <w:rStyle w:val="Strong"/>
          </w:rPr>
          <w:t>7</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CA"/>
    <w:rsid w:val="00025F41"/>
    <w:rsid w:val="00054F45"/>
    <w:rsid w:val="0009351A"/>
    <w:rsid w:val="000D3F41"/>
    <w:rsid w:val="002A71DD"/>
    <w:rsid w:val="002C5451"/>
    <w:rsid w:val="00320C9F"/>
    <w:rsid w:val="00355DCA"/>
    <w:rsid w:val="0036636B"/>
    <w:rsid w:val="0040279B"/>
    <w:rsid w:val="00427D8E"/>
    <w:rsid w:val="00456E80"/>
    <w:rsid w:val="00464F61"/>
    <w:rsid w:val="00475A4A"/>
    <w:rsid w:val="00496EFC"/>
    <w:rsid w:val="004D26E7"/>
    <w:rsid w:val="00523644"/>
    <w:rsid w:val="005236C8"/>
    <w:rsid w:val="00524B5B"/>
    <w:rsid w:val="00551A02"/>
    <w:rsid w:val="005534FA"/>
    <w:rsid w:val="00593FEB"/>
    <w:rsid w:val="005D3A03"/>
    <w:rsid w:val="005D705D"/>
    <w:rsid w:val="0065440E"/>
    <w:rsid w:val="006E5DC2"/>
    <w:rsid w:val="007C241F"/>
    <w:rsid w:val="007F7135"/>
    <w:rsid w:val="008002C0"/>
    <w:rsid w:val="0088622D"/>
    <w:rsid w:val="008C5323"/>
    <w:rsid w:val="00910B6C"/>
    <w:rsid w:val="00920F0C"/>
    <w:rsid w:val="009A6A3B"/>
    <w:rsid w:val="009D396E"/>
    <w:rsid w:val="00A44F3B"/>
    <w:rsid w:val="00A66CD0"/>
    <w:rsid w:val="00AA1D31"/>
    <w:rsid w:val="00AF0B3B"/>
    <w:rsid w:val="00B33352"/>
    <w:rsid w:val="00B604FA"/>
    <w:rsid w:val="00B823AA"/>
    <w:rsid w:val="00BA45DB"/>
    <w:rsid w:val="00BC78C0"/>
    <w:rsid w:val="00BF4184"/>
    <w:rsid w:val="00C0601E"/>
    <w:rsid w:val="00C31D30"/>
    <w:rsid w:val="00C55B68"/>
    <w:rsid w:val="00CB4508"/>
    <w:rsid w:val="00CB4CCA"/>
    <w:rsid w:val="00CD6E39"/>
    <w:rsid w:val="00CF6E91"/>
    <w:rsid w:val="00CF7393"/>
    <w:rsid w:val="00D85B68"/>
    <w:rsid w:val="00DA25B8"/>
    <w:rsid w:val="00DF2703"/>
    <w:rsid w:val="00E6004D"/>
    <w:rsid w:val="00E73130"/>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9DEC1"/>
  <w15:chartTrackingRefBased/>
  <w15:docId w15:val="{90BA8EBF-E17B-4675-8146-C1037FDD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4C7F2897F643AD9228D7BDB4AA70B2"/>
        <w:category>
          <w:name w:val="General"/>
          <w:gallery w:val="placeholder"/>
        </w:category>
        <w:types>
          <w:type w:val="bbPlcHdr"/>
        </w:types>
        <w:behaviors>
          <w:behavior w:val="content"/>
        </w:behaviors>
        <w:guid w:val="{3AE0647D-E921-4CD3-B1A3-CF1ACD7A6B03}"/>
      </w:docPartPr>
      <w:docPartBody>
        <w:p w:rsidR="00B10C28" w:rsidRDefault="00023D2F">
          <w:pPr>
            <w:pStyle w:val="F94C7F2897F643AD9228D7BDB4AA70B2"/>
          </w:pPr>
          <w:r>
            <w:t>[Title Here, up to 12 Words, on One to Two Lines]</w:t>
          </w:r>
        </w:p>
      </w:docPartBody>
    </w:docPart>
    <w:docPart>
      <w:docPartPr>
        <w:name w:val="EBBFB2E4A24A4FA581E1EC31409F5D91"/>
        <w:category>
          <w:name w:val="General"/>
          <w:gallery w:val="placeholder"/>
        </w:category>
        <w:types>
          <w:type w:val="bbPlcHdr"/>
        </w:types>
        <w:behaviors>
          <w:behavior w:val="content"/>
        </w:behaviors>
        <w:guid w:val="{C05339E6-991D-4754-B0A3-A061E29DFAED}"/>
      </w:docPartPr>
      <w:docPartBody>
        <w:p w:rsidR="00B10C28" w:rsidRDefault="00023D2F">
          <w:pPr>
            <w:pStyle w:val="EBBFB2E4A24A4FA581E1EC31409F5D91"/>
          </w:pPr>
          <w:r w:rsidRPr="005D3A03">
            <w:t>Figures title:</w:t>
          </w:r>
        </w:p>
      </w:docPartBody>
    </w:docPart>
    <w:docPart>
      <w:docPartPr>
        <w:name w:val="85071F08384549E1A59B931FB7EC1FC8"/>
        <w:category>
          <w:name w:val="General"/>
          <w:gallery w:val="placeholder"/>
        </w:category>
        <w:types>
          <w:type w:val="bbPlcHdr"/>
        </w:types>
        <w:behaviors>
          <w:behavior w:val="content"/>
        </w:behaviors>
        <w:guid w:val="{57795D1C-B9D8-41D2-81A7-227085A2A134}"/>
      </w:docPartPr>
      <w:docPartBody>
        <w:p w:rsidR="00B10C28" w:rsidRDefault="00023D2F">
          <w:pPr>
            <w:pStyle w:val="85071F08384549E1A59B931FB7EC1FC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2F"/>
    <w:rsid w:val="00007E5C"/>
    <w:rsid w:val="00023D2F"/>
    <w:rsid w:val="00436CA7"/>
    <w:rsid w:val="006B27F1"/>
    <w:rsid w:val="00B10C28"/>
    <w:rsid w:val="00B44A35"/>
    <w:rsid w:val="00D2584E"/>
    <w:rsid w:val="00DE0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4C7F2897F643AD9228D7BDB4AA70B2">
    <w:name w:val="F94C7F2897F643AD9228D7BDB4AA70B2"/>
  </w:style>
  <w:style w:type="paragraph" w:customStyle="1" w:styleId="66C9E6205E3945798F291823884DA7BD">
    <w:name w:val="66C9E6205E3945798F291823884DA7BD"/>
  </w:style>
  <w:style w:type="paragraph" w:customStyle="1" w:styleId="42804851BB8B44F8A1F093DA5DF7B4B4">
    <w:name w:val="42804851BB8B44F8A1F093DA5DF7B4B4"/>
  </w:style>
  <w:style w:type="paragraph" w:customStyle="1" w:styleId="CAD9D7F8037A455A983AC7C7C3C3DA40">
    <w:name w:val="CAD9D7F8037A455A983AC7C7C3C3DA40"/>
  </w:style>
  <w:style w:type="paragraph" w:customStyle="1" w:styleId="95A244DE6208474885DC23D0F0554F14">
    <w:name w:val="95A244DE6208474885DC23D0F0554F14"/>
  </w:style>
  <w:style w:type="paragraph" w:customStyle="1" w:styleId="0A0932DFB8F84F2295A1C57644E90AB3">
    <w:name w:val="0A0932DFB8F84F2295A1C57644E90AB3"/>
  </w:style>
  <w:style w:type="character" w:styleId="Emphasis">
    <w:name w:val="Emphasis"/>
    <w:basedOn w:val="DefaultParagraphFont"/>
    <w:uiPriority w:val="4"/>
    <w:unhideWhenUsed/>
    <w:qFormat/>
    <w:rPr>
      <w:i/>
      <w:iCs/>
    </w:rPr>
  </w:style>
  <w:style w:type="paragraph" w:customStyle="1" w:styleId="D264804268A342BA82D51E3FD34054C2">
    <w:name w:val="D264804268A342BA82D51E3FD34054C2"/>
  </w:style>
  <w:style w:type="paragraph" w:customStyle="1" w:styleId="8ABEF46999A543D4B017A998264D5067">
    <w:name w:val="8ABEF46999A543D4B017A998264D5067"/>
  </w:style>
  <w:style w:type="paragraph" w:customStyle="1" w:styleId="5F5DDB6B40F945C5ACA46B08E8C81791">
    <w:name w:val="5F5DDB6B40F945C5ACA46B08E8C81791"/>
  </w:style>
  <w:style w:type="paragraph" w:customStyle="1" w:styleId="A57354E0F12D4100BAAD8C06FC2EF7EC">
    <w:name w:val="A57354E0F12D4100BAAD8C06FC2EF7EC"/>
  </w:style>
  <w:style w:type="paragraph" w:customStyle="1" w:styleId="7607FA8CB73442FE916DFB2BCD6D148B">
    <w:name w:val="7607FA8CB73442FE916DFB2BCD6D148B"/>
  </w:style>
  <w:style w:type="paragraph" w:customStyle="1" w:styleId="F46DAD07AF164F4A859AEA2A078A2BAC">
    <w:name w:val="F46DAD07AF164F4A859AEA2A078A2BAC"/>
  </w:style>
  <w:style w:type="paragraph" w:customStyle="1" w:styleId="66ABAAF0C1F64A028A8A46BD58260912">
    <w:name w:val="66ABAAF0C1F64A028A8A46BD58260912"/>
  </w:style>
  <w:style w:type="paragraph" w:customStyle="1" w:styleId="4DF83C75B9A6438EBF3626B87979F64D">
    <w:name w:val="4DF83C75B9A6438EBF3626B87979F64D"/>
  </w:style>
  <w:style w:type="paragraph" w:customStyle="1" w:styleId="D2AF4FCA7B5F4772BC7DD9A071203C8C">
    <w:name w:val="D2AF4FCA7B5F4772BC7DD9A071203C8C"/>
  </w:style>
  <w:style w:type="paragraph" w:customStyle="1" w:styleId="ECB0300195A249A2933E1A4A83DE7D66">
    <w:name w:val="ECB0300195A249A2933E1A4A83DE7D66"/>
  </w:style>
  <w:style w:type="paragraph" w:customStyle="1" w:styleId="5AF83AFC98AD43738C234E30040266E4">
    <w:name w:val="5AF83AFC98AD43738C234E30040266E4"/>
  </w:style>
  <w:style w:type="paragraph" w:customStyle="1" w:styleId="6C1B481058A7445F92DFABF1E7F4F1C2">
    <w:name w:val="6C1B481058A7445F92DFABF1E7F4F1C2"/>
  </w:style>
  <w:style w:type="paragraph" w:customStyle="1" w:styleId="5EA8C210DE624C86853074F056B22D55">
    <w:name w:val="5EA8C210DE624C86853074F056B22D55"/>
  </w:style>
  <w:style w:type="paragraph" w:customStyle="1" w:styleId="AAC392B0148543F6A4C853495A76337E">
    <w:name w:val="AAC392B0148543F6A4C853495A76337E"/>
  </w:style>
  <w:style w:type="paragraph" w:customStyle="1" w:styleId="CAAC29DB86F64C68A5DD75F23FB53EBB">
    <w:name w:val="CAAC29DB86F64C68A5DD75F23FB53EBB"/>
  </w:style>
  <w:style w:type="paragraph" w:customStyle="1" w:styleId="EE7B623956764C96A7CB3EF65FA1DAC7">
    <w:name w:val="EE7B623956764C96A7CB3EF65FA1DAC7"/>
  </w:style>
  <w:style w:type="paragraph" w:customStyle="1" w:styleId="F4B81DFBBEB94B5781398B8F91A6F480">
    <w:name w:val="F4B81DFBBEB94B5781398B8F91A6F480"/>
  </w:style>
  <w:style w:type="paragraph" w:customStyle="1" w:styleId="F48B4920078E44419762EF12A19C74AC">
    <w:name w:val="F48B4920078E44419762EF12A19C74AC"/>
  </w:style>
  <w:style w:type="paragraph" w:customStyle="1" w:styleId="872D0993930246EFA3F268DC20CADC78">
    <w:name w:val="872D0993930246EFA3F268DC20CADC78"/>
  </w:style>
  <w:style w:type="paragraph" w:customStyle="1" w:styleId="F9E29848DF824C82B16BC0069EA1A22C">
    <w:name w:val="F9E29848DF824C82B16BC0069EA1A22C"/>
  </w:style>
  <w:style w:type="paragraph" w:customStyle="1" w:styleId="8D950BB3AD32472B907D35BB55E5225B">
    <w:name w:val="8D950BB3AD32472B907D35BB55E5225B"/>
  </w:style>
  <w:style w:type="paragraph" w:customStyle="1" w:styleId="4429CC204641499594AE6BDA25DB83D9">
    <w:name w:val="4429CC204641499594AE6BDA25DB83D9"/>
  </w:style>
  <w:style w:type="paragraph" w:customStyle="1" w:styleId="BCFD1FF42AC6487293DB4FEAD00B21F7">
    <w:name w:val="BCFD1FF42AC6487293DB4FEAD00B21F7"/>
  </w:style>
  <w:style w:type="paragraph" w:customStyle="1" w:styleId="18D338225E3F465C94890BFE6AD32BB1">
    <w:name w:val="18D338225E3F465C94890BFE6AD32BB1"/>
  </w:style>
  <w:style w:type="paragraph" w:customStyle="1" w:styleId="7878FE7981D844638CECBE18C4EB807F">
    <w:name w:val="7878FE7981D844638CECBE18C4EB807F"/>
  </w:style>
  <w:style w:type="paragraph" w:customStyle="1" w:styleId="FD701F9475F845969807EA023F0F7BCF">
    <w:name w:val="FD701F9475F845969807EA023F0F7BCF"/>
  </w:style>
  <w:style w:type="paragraph" w:customStyle="1" w:styleId="4CA06EB3FCE04AA1ABAA3953B8163EA9">
    <w:name w:val="4CA06EB3FCE04AA1ABAA3953B8163EA9"/>
  </w:style>
  <w:style w:type="paragraph" w:customStyle="1" w:styleId="5A2E3915D7A4483BAD38C16A698EE314">
    <w:name w:val="5A2E3915D7A4483BAD38C16A698EE314"/>
  </w:style>
  <w:style w:type="paragraph" w:customStyle="1" w:styleId="BC3B285B9FA148CDB2A575E8193C3314">
    <w:name w:val="BC3B285B9FA148CDB2A575E8193C3314"/>
  </w:style>
  <w:style w:type="paragraph" w:customStyle="1" w:styleId="9CFD1771DC92483486861A5C88E3BED2">
    <w:name w:val="9CFD1771DC92483486861A5C88E3BED2"/>
  </w:style>
  <w:style w:type="paragraph" w:customStyle="1" w:styleId="0A80738F33D84B9198B542A05A98C6B1">
    <w:name w:val="0A80738F33D84B9198B542A05A98C6B1"/>
  </w:style>
  <w:style w:type="paragraph" w:customStyle="1" w:styleId="0FD12AF15F9349B7BD114417C235089B">
    <w:name w:val="0FD12AF15F9349B7BD114417C235089B"/>
  </w:style>
  <w:style w:type="paragraph" w:customStyle="1" w:styleId="2BC82FA435E647828A0BBE968137DD4D">
    <w:name w:val="2BC82FA435E647828A0BBE968137DD4D"/>
  </w:style>
  <w:style w:type="paragraph" w:customStyle="1" w:styleId="49EF8C39C31D43DC99B1274C41978F7C">
    <w:name w:val="49EF8C39C31D43DC99B1274C41978F7C"/>
  </w:style>
  <w:style w:type="paragraph" w:customStyle="1" w:styleId="BF571A59731C4507A1C07E88A05A8FD0">
    <w:name w:val="BF571A59731C4507A1C07E88A05A8FD0"/>
  </w:style>
  <w:style w:type="paragraph" w:customStyle="1" w:styleId="11970FAABD5149E6B17298C9DA5B9808">
    <w:name w:val="11970FAABD5149E6B17298C9DA5B9808"/>
  </w:style>
  <w:style w:type="paragraph" w:customStyle="1" w:styleId="4368EA0618D34B0B91E9FF1B6E9DC7DD">
    <w:name w:val="4368EA0618D34B0B91E9FF1B6E9DC7DD"/>
  </w:style>
  <w:style w:type="paragraph" w:customStyle="1" w:styleId="D27A056F0A2045429AD06436B814B067">
    <w:name w:val="D27A056F0A2045429AD06436B814B067"/>
  </w:style>
  <w:style w:type="paragraph" w:customStyle="1" w:styleId="C83C1057EF854326935CB69E1676A85A">
    <w:name w:val="C83C1057EF854326935CB69E1676A85A"/>
  </w:style>
  <w:style w:type="paragraph" w:customStyle="1" w:styleId="C95C5648CB16463C978C46BCF7DDD89B">
    <w:name w:val="C95C5648CB16463C978C46BCF7DDD89B"/>
  </w:style>
  <w:style w:type="paragraph" w:customStyle="1" w:styleId="E00570846C044D8EAE93DE54EA91987E">
    <w:name w:val="E00570846C044D8EAE93DE54EA91987E"/>
  </w:style>
  <w:style w:type="paragraph" w:customStyle="1" w:styleId="64715B4BDCCB449BA1EDDA92CCC761DB">
    <w:name w:val="64715B4BDCCB449BA1EDDA92CCC761DB"/>
  </w:style>
  <w:style w:type="paragraph" w:customStyle="1" w:styleId="A5385685474B4D61ACB3DC91EC1FB8A1">
    <w:name w:val="A5385685474B4D61ACB3DC91EC1FB8A1"/>
  </w:style>
  <w:style w:type="paragraph" w:customStyle="1" w:styleId="82EDA60943D54FE1AC0CFB65D823079A">
    <w:name w:val="82EDA60943D54FE1AC0CFB65D823079A"/>
  </w:style>
  <w:style w:type="paragraph" w:customStyle="1" w:styleId="AF8A02FC6C3F41EF8FB1FF89DC1CF1BE">
    <w:name w:val="AF8A02FC6C3F41EF8FB1FF89DC1CF1BE"/>
  </w:style>
  <w:style w:type="paragraph" w:customStyle="1" w:styleId="329A275762F84093AC57794EF25CC925">
    <w:name w:val="329A275762F84093AC57794EF25CC925"/>
  </w:style>
  <w:style w:type="paragraph" w:customStyle="1" w:styleId="5BE23682F45740218EB364BC18C1579F">
    <w:name w:val="5BE23682F45740218EB364BC18C1579F"/>
  </w:style>
  <w:style w:type="paragraph" w:customStyle="1" w:styleId="1D7C9F2AAE05457AAB5AB89EC877585E">
    <w:name w:val="1D7C9F2AAE05457AAB5AB89EC877585E"/>
  </w:style>
  <w:style w:type="paragraph" w:customStyle="1" w:styleId="DCCBFB815BA74E8289339298D8C57BB8">
    <w:name w:val="DCCBFB815BA74E8289339298D8C57BB8"/>
  </w:style>
  <w:style w:type="paragraph" w:customStyle="1" w:styleId="9A91745094AC4AFCBE0C23F1D9C01DCF">
    <w:name w:val="9A91745094AC4AFCBE0C23F1D9C01DCF"/>
  </w:style>
  <w:style w:type="paragraph" w:customStyle="1" w:styleId="2D1A6D8395404C6D836B583DA6DB5587">
    <w:name w:val="2D1A6D8395404C6D836B583DA6DB5587"/>
  </w:style>
  <w:style w:type="paragraph" w:customStyle="1" w:styleId="7A9D19B0313A4A31A94E8C3D0DD51941">
    <w:name w:val="7A9D19B0313A4A31A94E8C3D0DD51941"/>
  </w:style>
  <w:style w:type="paragraph" w:customStyle="1" w:styleId="CF8BF5F9850545C09C5127BD5EBA52F8">
    <w:name w:val="CF8BF5F9850545C09C5127BD5EBA52F8"/>
  </w:style>
  <w:style w:type="paragraph" w:customStyle="1" w:styleId="436DC3DEC7D645BF894DD3BDA973F450">
    <w:name w:val="436DC3DEC7D645BF894DD3BDA973F450"/>
  </w:style>
  <w:style w:type="paragraph" w:customStyle="1" w:styleId="4514CEF5E07D4FA0BFC5A65948F0AF52">
    <w:name w:val="4514CEF5E07D4FA0BFC5A65948F0AF52"/>
  </w:style>
  <w:style w:type="paragraph" w:customStyle="1" w:styleId="EBBFB2E4A24A4FA581E1EC31409F5D91">
    <w:name w:val="EBBFB2E4A24A4FA581E1EC31409F5D91"/>
  </w:style>
  <w:style w:type="paragraph" w:customStyle="1" w:styleId="85071F08384549E1A59B931FB7EC1FC8">
    <w:name w:val="85071F08384549E1A59B931FB7EC1F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Lab 7</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3FC84-EB76-492D-AB7B-0E1BBF11A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25</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Lab 7</vt:lpstr>
    </vt:vector>
  </TitlesOfParts>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dc:title>
  <dc:subject/>
  <dc:creator>Fernando</dc:creator>
  <cp:keywords/>
  <dc:description/>
  <cp:lastModifiedBy>Desantiago, Fernando</cp:lastModifiedBy>
  <cp:revision>2</cp:revision>
  <dcterms:created xsi:type="dcterms:W3CDTF">2019-05-02T04:02:00Z</dcterms:created>
  <dcterms:modified xsi:type="dcterms:W3CDTF">2019-05-02T04:02:00Z</dcterms:modified>
</cp:coreProperties>
</file>