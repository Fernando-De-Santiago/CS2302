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29F86" w14:textId="00D720E7" w:rsidR="00E81978" w:rsidRDefault="006A10F6">
      <w:pPr>
        <w:pStyle w:val="Title"/>
      </w:pPr>
      <w:sdt>
        <w:sdtPr>
          <w:alias w:val="Title:"/>
          <w:tag w:val="Title:"/>
          <w:id w:val="726351117"/>
          <w:placeholder>
            <w:docPart w:val="E0A9F705B3ED46EAACC1E2E4241B9E1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735F3">
            <w:t>Lab 5 report</w:t>
          </w:r>
        </w:sdtContent>
      </w:sdt>
    </w:p>
    <w:p w14:paraId="447EB5A4" w14:textId="319BB3F1" w:rsidR="00B823AA" w:rsidRDefault="008735F3" w:rsidP="00B823AA">
      <w:pPr>
        <w:pStyle w:val="Title2"/>
      </w:pPr>
      <w:r>
        <w:t>Fernando De Santiago</w:t>
      </w:r>
    </w:p>
    <w:p w14:paraId="4C0B2606" w14:textId="59EE0255" w:rsidR="00E81978" w:rsidRDefault="008735F3" w:rsidP="00B823AA">
      <w:pPr>
        <w:pStyle w:val="Title2"/>
      </w:pPr>
      <w:r>
        <w:t>University of Texas at El Paso</w:t>
      </w:r>
    </w:p>
    <w:p w14:paraId="62BE9F07" w14:textId="4C1C64C3" w:rsidR="00E81978" w:rsidRDefault="00E81978">
      <w:pPr>
        <w:pStyle w:val="Title"/>
      </w:pPr>
    </w:p>
    <w:p w14:paraId="45E7AA22" w14:textId="6E7869B6" w:rsidR="00E81978" w:rsidRDefault="00E81978" w:rsidP="00B823AA">
      <w:pPr>
        <w:pStyle w:val="Title2"/>
      </w:pPr>
    </w:p>
    <w:p w14:paraId="04C93C8C" w14:textId="7E3E14FF" w:rsidR="00E81978" w:rsidRDefault="00E81978" w:rsidP="008735F3">
      <w:pPr>
        <w:ind w:firstLine="0"/>
      </w:pPr>
    </w:p>
    <w:p w14:paraId="37246F65" w14:textId="5F054867" w:rsidR="00E81978" w:rsidRDefault="006A10F6">
      <w:pPr>
        <w:pStyle w:val="SectionTitle"/>
      </w:pPr>
      <w:sdt>
        <w:sdtPr>
          <w:alias w:val="Section title:"/>
          <w:tag w:val="Section title:"/>
          <w:id w:val="984196707"/>
          <w:placeholder>
            <w:docPart w:val="07A1382B2503457A85FC1BA9E71BB02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735F3">
            <w:t>Lab 5 report</w:t>
          </w:r>
        </w:sdtContent>
      </w:sdt>
    </w:p>
    <w:p w14:paraId="53946349" w14:textId="10AA172C" w:rsidR="008501C5" w:rsidRDefault="008735F3" w:rsidP="008501C5">
      <w:r>
        <w:t>Lab #4 focuses on 9 different methods. 1. Being height of the B-tree. 2. Extracts the items in the B-tree into sorted lists(arrays)</w:t>
      </w:r>
      <w:r w:rsidR="008501C5">
        <w:t xml:space="preserve">.3 and 4 return the maximum and minimum at a certain depth. 5 returns the number of nodes or items at a given depth. 6 prints all the items at a given depth.7 and 8 returns the full nodes and full </w:t>
      </w:r>
      <w:proofErr w:type="spellStart"/>
      <w:r w:rsidR="008501C5">
        <w:t>leafs</w:t>
      </w:r>
      <w:proofErr w:type="spellEnd"/>
      <w:r w:rsidR="008501C5">
        <w:t>. 9. Looks for a key k and returns the depth if found or -1.</w:t>
      </w:r>
    </w:p>
    <w:p w14:paraId="1FCBB45D" w14:textId="12932FF8" w:rsidR="00E81978" w:rsidRDefault="008501C5">
      <w:pPr>
        <w:pStyle w:val="Heading1"/>
      </w:pPr>
      <w:r>
        <w:t>Method 1</w:t>
      </w:r>
    </w:p>
    <w:p w14:paraId="1059F50A" w14:textId="4E6E86E1" w:rsidR="00E81978" w:rsidRDefault="00ED09E6" w:rsidP="00ED09E6">
      <w:pPr>
        <w:ind w:firstLine="0"/>
      </w:pPr>
      <w:r>
        <w:tab/>
        <w:t xml:space="preserve">Method 1 was already given and implemented in the </w:t>
      </w:r>
      <w:proofErr w:type="gramStart"/>
      <w:r>
        <w:t>code</w:t>
      </w:r>
      <w:proofErr w:type="gramEnd"/>
      <w:r>
        <w:t xml:space="preserve"> so I just reused it. It first checks if the first T is a leaf, however if it is not then it will recursively add 1 and go back to the method and check again till it reaches the end of the recursion</w:t>
      </w:r>
    </w:p>
    <w:p w14:paraId="013952C3" w14:textId="3D1EAC2D" w:rsidR="00ED09E6" w:rsidRPr="00ED09E6" w:rsidRDefault="00ED09E6" w:rsidP="00ED09E6">
      <w:pPr>
        <w:ind w:firstLine="0"/>
        <w:rPr>
          <w:b/>
        </w:rPr>
      </w:pPr>
      <w:r>
        <w:tab/>
      </w:r>
      <w:r>
        <w:tab/>
      </w:r>
      <w:r>
        <w:tab/>
      </w:r>
      <w:r>
        <w:tab/>
      </w:r>
      <w:r>
        <w:tab/>
      </w:r>
      <w:r>
        <w:tab/>
      </w:r>
      <w:r w:rsidRPr="00ED09E6">
        <w:rPr>
          <w:b/>
        </w:rPr>
        <w:t>Method 2</w:t>
      </w:r>
    </w:p>
    <w:p w14:paraId="16A14419" w14:textId="495A5E2E" w:rsidR="00355DCA" w:rsidRDefault="00ED09E6" w:rsidP="0091711B">
      <w:pPr>
        <w:pStyle w:val="NoSpacing"/>
      </w:pPr>
      <w:r>
        <w:tab/>
        <w:t xml:space="preserve">Method 2 was a bit more challenging and required a list to be implemented. So first it checks if T is a leaf if it is then it returns all the elements in it. After it creates </w:t>
      </w:r>
      <w:proofErr w:type="spellStart"/>
      <w:proofErr w:type="gramStart"/>
      <w:r w:rsidR="0091711B">
        <w:t>a</w:t>
      </w:r>
      <w:proofErr w:type="spellEnd"/>
      <w:proofErr w:type="gramEnd"/>
      <w:r w:rsidR="0091711B">
        <w:t xml:space="preserve"> empty list then create a for look in the range of the length of the child. It recursively adds the items into the list and then checks if the length of the items is ever less than the range of a counter then and if it is then it will append the item at the counter location into the list. At the end it will return the list.</w:t>
      </w:r>
    </w:p>
    <w:p w14:paraId="2ADBE8F9" w14:textId="0EDAA76A" w:rsidR="0091711B" w:rsidRPr="0091711B" w:rsidRDefault="0091711B" w:rsidP="0091711B">
      <w:pPr>
        <w:pStyle w:val="NoSpacing"/>
        <w:rPr>
          <w:b/>
        </w:rPr>
      </w:pPr>
      <w:r>
        <w:tab/>
      </w:r>
      <w:r>
        <w:tab/>
      </w:r>
      <w:r>
        <w:tab/>
      </w:r>
      <w:r>
        <w:tab/>
      </w:r>
      <w:r>
        <w:tab/>
      </w:r>
      <w:r w:rsidRPr="0091711B">
        <w:rPr>
          <w:b/>
        </w:rPr>
        <w:t>Method 3</w:t>
      </w:r>
      <w:r w:rsidR="00EA467E">
        <w:rPr>
          <w:b/>
        </w:rPr>
        <w:t xml:space="preserve"> and Method 4</w:t>
      </w:r>
    </w:p>
    <w:p w14:paraId="5C805736" w14:textId="397F67B0" w:rsidR="00355DCA" w:rsidRDefault="0091711B" w:rsidP="00EA467E">
      <w:r>
        <w:t xml:space="preserve">Method 3 I needed to implement some safety precautions incase the user uses inputs that aren’t allowed. I started by checking if the depth was 0 and if it is then it will return the first item in the list. Else if d &lt; 0 then it will return the statement ’No Items in negative depth’. Else if d&gt;height of the tree then it will return that depth is exceeded. And after checking everything then it will recursively run the method while starting at the first child and </w:t>
      </w:r>
      <w:r w:rsidR="00EA467E">
        <w:t xml:space="preserve">going down the depth. Then </w:t>
      </w:r>
      <w:r w:rsidR="00EA467E">
        <w:lastRenderedPageBreak/>
        <w:t>return the value. Method 4 is the same as number 3 but instead it will look at the last number in the child and the length.</w:t>
      </w:r>
    </w:p>
    <w:p w14:paraId="67B9A3F3" w14:textId="5A7F3EE6" w:rsidR="00EA467E" w:rsidRDefault="00EA467E" w:rsidP="00EA467E">
      <w:pPr>
        <w:rPr>
          <w:b/>
        </w:rPr>
      </w:pPr>
      <w:r>
        <w:tab/>
      </w:r>
      <w:r>
        <w:tab/>
      </w:r>
      <w:r>
        <w:tab/>
      </w:r>
      <w:r>
        <w:tab/>
      </w:r>
      <w:r>
        <w:tab/>
      </w:r>
      <w:r w:rsidRPr="00EA467E">
        <w:rPr>
          <w:b/>
        </w:rPr>
        <w:t>Method 5</w:t>
      </w:r>
    </w:p>
    <w:p w14:paraId="5E9CE867" w14:textId="6C276F9B" w:rsidR="00EA467E" w:rsidRDefault="00EA467E" w:rsidP="00EA467E">
      <w:r>
        <w:t xml:space="preserve">Method 5 </w:t>
      </w:r>
      <w:r w:rsidR="00200EDE">
        <w:t>uses the same precautions as 3 and 4 and then we get to the actual method. I create value to 0 and used a for loop for it being in the range of the length of the child. Inside the for loop as a recursive call that would add the total number of items as you went down the depth expected and adds it to the value holder. Then at the end of recursive calls it returns the value holder.</w:t>
      </w:r>
    </w:p>
    <w:p w14:paraId="3FF17024" w14:textId="1180DCD5" w:rsidR="00200EDE" w:rsidRDefault="00200EDE" w:rsidP="00EA467E">
      <w:pPr>
        <w:rPr>
          <w:b/>
        </w:rPr>
      </w:pPr>
      <w:r>
        <w:tab/>
      </w:r>
      <w:r>
        <w:tab/>
      </w:r>
      <w:r>
        <w:tab/>
      </w:r>
      <w:r>
        <w:tab/>
      </w:r>
      <w:r>
        <w:tab/>
      </w:r>
      <w:r w:rsidRPr="00200EDE">
        <w:rPr>
          <w:b/>
        </w:rPr>
        <w:t>Method 6</w:t>
      </w:r>
    </w:p>
    <w:p w14:paraId="65CC51A9" w14:textId="0A8A9B6A" w:rsidR="002455A6" w:rsidRDefault="00200EDE" w:rsidP="002455A6">
      <w:r>
        <w:t xml:space="preserve">Method 6 uses the same precautions as before and then begins the method. If T is not a </w:t>
      </w:r>
      <w:proofErr w:type="gramStart"/>
      <w:r>
        <w:t>leaf</w:t>
      </w:r>
      <w:proofErr w:type="gramEnd"/>
      <w:r>
        <w:t xml:space="preserve"> then it goes into </w:t>
      </w:r>
      <w:r w:rsidR="002455A6">
        <w:t xml:space="preserve">a for loop in the range of the length of the child in T. It then prints the items and recursively goes down the tree while going to all the children and printing </w:t>
      </w:r>
      <w:r w:rsidR="00EC624C">
        <w:t>the items at the depth given.</w:t>
      </w:r>
    </w:p>
    <w:p w14:paraId="0278F792" w14:textId="4F592E73" w:rsidR="00EC624C" w:rsidRDefault="00EC624C" w:rsidP="002455A6">
      <w:pPr>
        <w:rPr>
          <w:b/>
        </w:rPr>
      </w:pPr>
      <w:r>
        <w:tab/>
      </w:r>
      <w:r>
        <w:tab/>
      </w:r>
      <w:r>
        <w:tab/>
      </w:r>
      <w:r>
        <w:tab/>
      </w:r>
      <w:r w:rsidRPr="00EC624C">
        <w:rPr>
          <w:b/>
        </w:rPr>
        <w:t>Method 7</w:t>
      </w:r>
      <w:r>
        <w:rPr>
          <w:b/>
        </w:rPr>
        <w:t xml:space="preserve"> and Method 8</w:t>
      </w:r>
    </w:p>
    <w:p w14:paraId="4FE00E22" w14:textId="1B92CE0E" w:rsidR="00EC624C" w:rsidRDefault="00EC624C" w:rsidP="00EC624C">
      <w:r>
        <w:t xml:space="preserve">Method 7 uses a counter that is initialized to 0. From there we head to and if statement that has the following requirements of if the length items in T is equal to the max items allowed in T, and if it is then it adds one to the counter. Else if T is a leaf then it will return the counter. After those 2 little methods it then goes into a for loop in the range of the length of the child of T which then your counter will equal to the recursive call of the method for each child going down till it reaches the leaf. At the end the counter is returned. Method 8 is similar only that instead you need to check </w:t>
      </w:r>
      <w:proofErr w:type="gramStart"/>
      <w:r>
        <w:t>if  T</w:t>
      </w:r>
      <w:proofErr w:type="gramEnd"/>
      <w:r>
        <w:t xml:space="preserve"> is a leaf and the length of the items of T is equal to the max number of items. If it is then it returns 1. Else then if enters a for loop in the range of the length of the child </w:t>
      </w:r>
      <w:r>
        <w:lastRenderedPageBreak/>
        <w:t xml:space="preserve">of T which then does the same thing as the counter of method 7 and returns the </w:t>
      </w:r>
      <w:r w:rsidR="008901D9">
        <w:t>value for method 8.</w:t>
      </w:r>
    </w:p>
    <w:p w14:paraId="69F7C04E" w14:textId="1DA5F02C" w:rsidR="008901D9" w:rsidRDefault="008901D9" w:rsidP="00EC624C">
      <w:pPr>
        <w:rPr>
          <w:b/>
        </w:rPr>
      </w:pPr>
      <w:r>
        <w:tab/>
      </w:r>
      <w:r>
        <w:tab/>
      </w:r>
      <w:r>
        <w:tab/>
      </w:r>
      <w:r>
        <w:tab/>
      </w:r>
      <w:r>
        <w:tab/>
      </w:r>
      <w:r w:rsidRPr="008901D9">
        <w:rPr>
          <w:b/>
        </w:rPr>
        <w:t>Method 9</w:t>
      </w:r>
    </w:p>
    <w:p w14:paraId="6E3B0C2B" w14:textId="6F991978" w:rsidR="008901D9" w:rsidRDefault="008901D9" w:rsidP="008901D9">
      <w:r>
        <w:t xml:space="preserve">Method 9 uses the values of T and a key for the search. So first I create a temporary variable and use it as an index key. I go into a while loop when b&lt;length of the items of T and the key&gt;item of T at index b which in that while loop just makes the index go up. After it checks with </w:t>
      </w:r>
      <w:proofErr w:type="spellStart"/>
      <w:proofErr w:type="gramStart"/>
      <w:r>
        <w:t>a</w:t>
      </w:r>
      <w:proofErr w:type="spellEnd"/>
      <w:proofErr w:type="gramEnd"/>
      <w:r>
        <w:t xml:space="preserve"> if statement that checks if the length of items of T is equal to b or if the key&lt;item at b of T. In that if statement it checks with another if statement to see if it’s a leaf and if it is then it returns -1 else then if recursively will add the values returned to a temporary value. It then leads to another if statement and if the temporary value is equal to -1 then it returns -1 else then it will add 1 to f. When it exits the first if statement after the while loop if it didn’t end the if then it will just return 0.</w:t>
      </w:r>
    </w:p>
    <w:p w14:paraId="5F7301BC" w14:textId="1B7ED80E" w:rsidR="008901D9" w:rsidRDefault="008901D9" w:rsidP="008901D9">
      <w:pPr>
        <w:rPr>
          <w:b/>
        </w:rPr>
      </w:pPr>
      <w:r>
        <w:tab/>
      </w:r>
      <w:r>
        <w:tab/>
      </w:r>
      <w:r>
        <w:tab/>
      </w:r>
      <w:r>
        <w:tab/>
      </w:r>
      <w:r>
        <w:tab/>
      </w:r>
      <w:r w:rsidRPr="008901D9">
        <w:rPr>
          <w:b/>
        </w:rPr>
        <w:t>Conclusion</w:t>
      </w:r>
    </w:p>
    <w:p w14:paraId="6C33611B" w14:textId="4F328545" w:rsidR="008901D9" w:rsidRDefault="009212FE" w:rsidP="008901D9">
      <w:r>
        <w:t xml:space="preserve">In the end I learned how to </w:t>
      </w:r>
      <w:r w:rsidR="008667DD">
        <w:t xml:space="preserve">navigate a B-Tree while also learning how to do some basic operations. I had some trouble with the B-tree to sorted Array </w:t>
      </w:r>
      <w:proofErr w:type="gramStart"/>
      <w:r w:rsidR="008667DD">
        <w:t>cause</w:t>
      </w:r>
      <w:proofErr w:type="gramEnd"/>
      <w:r w:rsidR="008667DD">
        <w:t xml:space="preserve"> I couldn’t get it to display the middle numbers but with some trial and error along with rechecking my solution I was able to figure it out. </w:t>
      </w:r>
    </w:p>
    <w:p w14:paraId="602F91A4" w14:textId="0320AADF" w:rsidR="003570D1" w:rsidRDefault="003570D1" w:rsidP="008901D9">
      <w:r>
        <w:tab/>
      </w:r>
      <w:r>
        <w:tab/>
      </w:r>
      <w:r>
        <w:tab/>
      </w:r>
      <w:r>
        <w:tab/>
      </w:r>
      <w:r>
        <w:tab/>
      </w:r>
      <w:r w:rsidR="003F4D7E">
        <w:t>Graphs</w:t>
      </w:r>
    </w:p>
    <w:p w14:paraId="1747CC42" w14:textId="39AA6F58" w:rsidR="003F4D7E" w:rsidRDefault="003F4D7E" w:rsidP="003F4D7E">
      <w:pPr>
        <w:ind w:firstLine="0"/>
      </w:pPr>
      <w:r>
        <w:rPr>
          <w:noProof/>
        </w:rPr>
        <w:lastRenderedPageBreak/>
        <w:drawing>
          <wp:inline distT="0" distB="0" distL="0" distR="0" wp14:anchorId="439AE0BE" wp14:editId="3E5F648D">
            <wp:extent cx="3558461" cy="21336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7595" cy="2139077"/>
                    </a:xfrm>
                    <a:prstGeom prst="rect">
                      <a:avLst/>
                    </a:prstGeom>
                  </pic:spPr>
                </pic:pic>
              </a:graphicData>
            </a:graphic>
          </wp:inline>
        </w:drawing>
      </w:r>
      <w:r>
        <w:rPr>
          <w:noProof/>
        </w:rPr>
        <w:drawing>
          <wp:inline distT="0" distB="0" distL="0" distR="0" wp14:anchorId="2E7C56EB" wp14:editId="3B373CA1">
            <wp:extent cx="3571875" cy="211412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1693" cy="2125853"/>
                    </a:xfrm>
                    <a:prstGeom prst="rect">
                      <a:avLst/>
                    </a:prstGeom>
                  </pic:spPr>
                </pic:pic>
              </a:graphicData>
            </a:graphic>
          </wp:inline>
        </w:drawing>
      </w:r>
    </w:p>
    <w:p w14:paraId="5A7E4CD9" w14:textId="2DCE96D1" w:rsidR="003F4D7E" w:rsidRDefault="003F4D7E" w:rsidP="003F4D7E">
      <w:pPr>
        <w:ind w:firstLine="0"/>
      </w:pPr>
      <w:r>
        <w:rPr>
          <w:noProof/>
        </w:rPr>
        <w:drawing>
          <wp:inline distT="0" distB="0" distL="0" distR="0" wp14:anchorId="707C4B71" wp14:editId="31DE0766">
            <wp:extent cx="3623241" cy="213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3749" cy="2139788"/>
                    </a:xfrm>
                    <a:prstGeom prst="rect">
                      <a:avLst/>
                    </a:prstGeom>
                  </pic:spPr>
                </pic:pic>
              </a:graphicData>
            </a:graphic>
          </wp:inline>
        </w:drawing>
      </w:r>
    </w:p>
    <w:p w14:paraId="697CA3B2" w14:textId="538F6AF7" w:rsidR="003F4D7E" w:rsidRDefault="003F4D7E" w:rsidP="003F4D7E">
      <w:pPr>
        <w:ind w:firstLine="0"/>
      </w:pPr>
      <w:r>
        <w:rPr>
          <w:noProof/>
        </w:rPr>
        <w:lastRenderedPageBreak/>
        <w:drawing>
          <wp:inline distT="0" distB="0" distL="0" distR="0" wp14:anchorId="34D628B8" wp14:editId="3EF8382A">
            <wp:extent cx="3500963" cy="204787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6219" cy="2056799"/>
                    </a:xfrm>
                    <a:prstGeom prst="rect">
                      <a:avLst/>
                    </a:prstGeom>
                  </pic:spPr>
                </pic:pic>
              </a:graphicData>
            </a:graphic>
          </wp:inline>
        </w:drawing>
      </w:r>
    </w:p>
    <w:p w14:paraId="4007590D" w14:textId="51E342EF" w:rsidR="003F4D7E" w:rsidRDefault="003F4D7E" w:rsidP="003F4D7E">
      <w:pPr>
        <w:ind w:firstLine="0"/>
      </w:pPr>
      <w:r>
        <w:rPr>
          <w:noProof/>
        </w:rPr>
        <w:drawing>
          <wp:inline distT="0" distB="0" distL="0" distR="0" wp14:anchorId="179BC273" wp14:editId="4D730DBF">
            <wp:extent cx="3538883" cy="210502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9227" cy="2123075"/>
                    </a:xfrm>
                    <a:prstGeom prst="rect">
                      <a:avLst/>
                    </a:prstGeom>
                  </pic:spPr>
                </pic:pic>
              </a:graphicData>
            </a:graphic>
          </wp:inline>
        </w:drawing>
      </w:r>
    </w:p>
    <w:p w14:paraId="168BAFE8" w14:textId="5E394597" w:rsidR="003F4D7E" w:rsidRDefault="003F4D7E" w:rsidP="003F4D7E">
      <w:pPr>
        <w:ind w:firstLine="0"/>
      </w:pPr>
      <w:r>
        <w:rPr>
          <w:noProof/>
        </w:rPr>
        <w:drawing>
          <wp:inline distT="0" distB="0" distL="0" distR="0" wp14:anchorId="449D8675" wp14:editId="4334DE19">
            <wp:extent cx="3876569" cy="2190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1579" cy="2199233"/>
                    </a:xfrm>
                    <a:prstGeom prst="rect">
                      <a:avLst/>
                    </a:prstGeom>
                  </pic:spPr>
                </pic:pic>
              </a:graphicData>
            </a:graphic>
          </wp:inline>
        </w:drawing>
      </w:r>
    </w:p>
    <w:p w14:paraId="562F89E5" w14:textId="62803FFA" w:rsidR="003F4D7E" w:rsidRDefault="003F4D7E" w:rsidP="003F4D7E">
      <w:pPr>
        <w:ind w:firstLine="0"/>
      </w:pPr>
      <w:r>
        <w:rPr>
          <w:noProof/>
        </w:rPr>
        <w:lastRenderedPageBreak/>
        <w:drawing>
          <wp:inline distT="0" distB="0" distL="0" distR="0" wp14:anchorId="191AEF78" wp14:editId="0386B952">
            <wp:extent cx="3337179" cy="1990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4362" cy="1995010"/>
                    </a:xfrm>
                    <a:prstGeom prst="rect">
                      <a:avLst/>
                    </a:prstGeom>
                  </pic:spPr>
                </pic:pic>
              </a:graphicData>
            </a:graphic>
          </wp:inline>
        </w:drawing>
      </w:r>
    </w:p>
    <w:p w14:paraId="6D2334B5" w14:textId="2E38F282" w:rsidR="003F4D7E" w:rsidRDefault="003F4D7E" w:rsidP="003F4D7E">
      <w:pPr>
        <w:ind w:firstLine="0"/>
      </w:pPr>
      <w:r>
        <w:rPr>
          <w:noProof/>
        </w:rPr>
        <w:drawing>
          <wp:inline distT="0" distB="0" distL="0" distR="0" wp14:anchorId="4D715D7D" wp14:editId="24D22DEF">
            <wp:extent cx="3476625" cy="19653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6038" cy="1976347"/>
                    </a:xfrm>
                    <a:prstGeom prst="rect">
                      <a:avLst/>
                    </a:prstGeom>
                  </pic:spPr>
                </pic:pic>
              </a:graphicData>
            </a:graphic>
          </wp:inline>
        </w:drawing>
      </w:r>
    </w:p>
    <w:p w14:paraId="59BC200B" w14:textId="0EC45B45" w:rsidR="003F4D7E" w:rsidRPr="009212FE" w:rsidRDefault="003F4D7E" w:rsidP="003F4D7E">
      <w:pPr>
        <w:ind w:firstLine="0"/>
      </w:pPr>
      <w:r>
        <w:rPr>
          <w:noProof/>
        </w:rPr>
        <w:drawing>
          <wp:inline distT="0" distB="0" distL="0" distR="0" wp14:anchorId="1DEE2276" wp14:editId="53ACCBC7">
            <wp:extent cx="3314700" cy="1866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14700" cy="1866900"/>
                    </a:xfrm>
                    <a:prstGeom prst="rect">
                      <a:avLst/>
                    </a:prstGeom>
                  </pic:spPr>
                </pic:pic>
              </a:graphicData>
            </a:graphic>
          </wp:inline>
        </w:drawing>
      </w:r>
      <w:bookmarkStart w:id="0" w:name="_GoBack"/>
      <w:bookmarkEnd w:id="0"/>
    </w:p>
    <w:p w14:paraId="08EB2ADF" w14:textId="13DE22F9" w:rsidR="00E81978" w:rsidRDefault="002B36FB">
      <w:pPr>
        <w:pStyle w:val="SectionTitle"/>
      </w:pPr>
      <w:r>
        <w:lastRenderedPageBreak/>
        <w:t>Source code</w:t>
      </w:r>
    </w:p>
    <w:p w14:paraId="2C0606EE" w14:textId="77777777" w:rsidR="002B36FB" w:rsidRDefault="005D3A03" w:rsidP="002B36FB">
      <w:r>
        <w:rPr>
          <w:rStyle w:val="FootnoteReference"/>
        </w:rPr>
        <w:t>1</w:t>
      </w:r>
      <w:r w:rsidR="002B36FB">
        <w:t># -*- coding: utf-8 -*-</w:t>
      </w:r>
    </w:p>
    <w:p w14:paraId="7E44942D" w14:textId="77777777" w:rsidR="002B36FB" w:rsidRDefault="002B36FB" w:rsidP="002B36FB">
      <w:r>
        <w:t>"""</w:t>
      </w:r>
    </w:p>
    <w:p w14:paraId="27F579A3" w14:textId="77777777" w:rsidR="002B36FB" w:rsidRDefault="002B36FB" w:rsidP="002B36FB">
      <w:r>
        <w:t>Created on Thu Mar 14 22:16:50 2019</w:t>
      </w:r>
    </w:p>
    <w:p w14:paraId="0F481C4A" w14:textId="77777777" w:rsidR="002B36FB" w:rsidRDefault="002B36FB" w:rsidP="002B36FB"/>
    <w:p w14:paraId="5C71ED97" w14:textId="77777777" w:rsidR="002B36FB" w:rsidRDefault="002B36FB" w:rsidP="002B36FB">
      <w:r>
        <w:t>@author: Fernando</w:t>
      </w:r>
    </w:p>
    <w:p w14:paraId="19B4A83A" w14:textId="77777777" w:rsidR="002B36FB" w:rsidRDefault="002B36FB" w:rsidP="002B36FB">
      <w:r>
        <w:t>"""</w:t>
      </w:r>
    </w:p>
    <w:p w14:paraId="42A681E7" w14:textId="77777777" w:rsidR="002B36FB" w:rsidRDefault="002B36FB" w:rsidP="002B36FB">
      <w:r>
        <w:t xml:space="preserve"># Code to implement a B-tree </w:t>
      </w:r>
    </w:p>
    <w:p w14:paraId="08D243AD" w14:textId="77777777" w:rsidR="002B36FB" w:rsidRDefault="002B36FB" w:rsidP="002B36FB">
      <w:r>
        <w:t xml:space="preserve"># Programmed by </w:t>
      </w:r>
      <w:proofErr w:type="spellStart"/>
      <w:r>
        <w:t>Olac</w:t>
      </w:r>
      <w:proofErr w:type="spellEnd"/>
      <w:r>
        <w:t xml:space="preserve"> Fuentes</w:t>
      </w:r>
    </w:p>
    <w:p w14:paraId="057B05A3" w14:textId="77777777" w:rsidR="002B36FB" w:rsidRDefault="002B36FB" w:rsidP="002B36FB">
      <w:r>
        <w:t># Last modified February 28, 2019</w:t>
      </w:r>
    </w:p>
    <w:p w14:paraId="5B94041F" w14:textId="77777777" w:rsidR="002B36FB" w:rsidRDefault="002B36FB" w:rsidP="002B36FB">
      <w:r>
        <w:t>#CS2302</w:t>
      </w:r>
    </w:p>
    <w:p w14:paraId="586F0528" w14:textId="77777777" w:rsidR="002B36FB" w:rsidRDefault="002B36FB" w:rsidP="002B36FB">
      <w:r>
        <w:t>#Fernando De Santiago</w:t>
      </w:r>
    </w:p>
    <w:p w14:paraId="3625BEF3" w14:textId="77777777" w:rsidR="002B36FB" w:rsidRDefault="002B36FB" w:rsidP="002B36FB">
      <w:r>
        <w:t>#LAB3</w:t>
      </w:r>
    </w:p>
    <w:p w14:paraId="611B4DF0" w14:textId="77777777" w:rsidR="002B36FB" w:rsidRDefault="002B36FB" w:rsidP="002B36FB">
      <w:r>
        <w:t>#</w:t>
      </w:r>
      <w:proofErr w:type="spellStart"/>
      <w:r>
        <w:t>Olac</w:t>
      </w:r>
      <w:proofErr w:type="spellEnd"/>
      <w:r>
        <w:t xml:space="preserve"> Fuentes, </w:t>
      </w:r>
      <w:proofErr w:type="spellStart"/>
      <w:r>
        <w:t>Anindita</w:t>
      </w:r>
      <w:proofErr w:type="spellEnd"/>
      <w:r>
        <w:t xml:space="preserve"> Nath and </w:t>
      </w:r>
      <w:proofErr w:type="spellStart"/>
      <w:r>
        <w:t>Maliheh</w:t>
      </w:r>
      <w:proofErr w:type="spellEnd"/>
      <w:r>
        <w:t xml:space="preserve"> </w:t>
      </w:r>
      <w:proofErr w:type="spellStart"/>
      <w:r>
        <w:t>Zargaran</w:t>
      </w:r>
      <w:proofErr w:type="spellEnd"/>
    </w:p>
    <w:p w14:paraId="6F89CBF9" w14:textId="77777777" w:rsidR="002B36FB" w:rsidRDefault="002B36FB" w:rsidP="002B36FB">
      <w:r>
        <w:t>#last edited 3/15/19 21:48:00 PM</w:t>
      </w:r>
    </w:p>
    <w:p w14:paraId="1462FCDB" w14:textId="77777777" w:rsidR="002B36FB" w:rsidRDefault="002B36FB" w:rsidP="002B36FB">
      <w:r>
        <w:t>#Section M/W 10:30-11:50</w:t>
      </w:r>
    </w:p>
    <w:p w14:paraId="348B1887" w14:textId="77777777" w:rsidR="002B36FB" w:rsidRDefault="002B36FB" w:rsidP="002B36FB">
      <w:r>
        <w:t>#purpose: The purpose of this program is to help us learn how to navigate a B-tree</w:t>
      </w:r>
    </w:p>
    <w:p w14:paraId="5738CB02" w14:textId="77777777" w:rsidR="002B36FB" w:rsidRDefault="002B36FB" w:rsidP="002B36FB">
      <w:r>
        <w:t>#while also teaching us how to right methods that require us to know how they work.</w:t>
      </w:r>
    </w:p>
    <w:p w14:paraId="38D0EF02" w14:textId="77777777" w:rsidR="002B36FB" w:rsidRDefault="002B36FB" w:rsidP="002B36FB"/>
    <w:p w14:paraId="426DED0E" w14:textId="77777777" w:rsidR="002B36FB" w:rsidRDefault="002B36FB" w:rsidP="002B36FB">
      <w:r>
        <w:t xml:space="preserve">class </w:t>
      </w:r>
      <w:proofErr w:type="spellStart"/>
      <w:r>
        <w:t>BTree</w:t>
      </w:r>
      <w:proofErr w:type="spellEnd"/>
      <w:r>
        <w:t>(object):</w:t>
      </w:r>
    </w:p>
    <w:p w14:paraId="0E2BF6F3" w14:textId="77777777" w:rsidR="002B36FB" w:rsidRDefault="002B36FB" w:rsidP="002B36FB">
      <w:r>
        <w:t xml:space="preserve">    # Constructor</w:t>
      </w:r>
    </w:p>
    <w:p w14:paraId="47AD78FB" w14:textId="77777777" w:rsidR="002B36FB" w:rsidRDefault="002B36FB" w:rsidP="002B36FB">
      <w:r>
        <w:t xml:space="preserve">    def __</w:t>
      </w:r>
      <w:proofErr w:type="spellStart"/>
      <w:r>
        <w:t>init</w:t>
      </w:r>
      <w:proofErr w:type="spellEnd"/>
      <w:r>
        <w:t>__(</w:t>
      </w:r>
      <w:proofErr w:type="spellStart"/>
      <w:proofErr w:type="gramStart"/>
      <w:r>
        <w:t>self,item</w:t>
      </w:r>
      <w:proofErr w:type="spellEnd"/>
      <w:proofErr w:type="gramEnd"/>
      <w:r>
        <w:t>=[],child=[],</w:t>
      </w:r>
      <w:proofErr w:type="spellStart"/>
      <w:r>
        <w:t>isLeaf</w:t>
      </w:r>
      <w:proofErr w:type="spellEnd"/>
      <w:r>
        <w:t>=</w:t>
      </w:r>
      <w:proofErr w:type="spellStart"/>
      <w:r>
        <w:t>True,max_items</w:t>
      </w:r>
      <w:proofErr w:type="spellEnd"/>
      <w:r>
        <w:t xml:space="preserve">=5):  </w:t>
      </w:r>
    </w:p>
    <w:p w14:paraId="65071191" w14:textId="77777777" w:rsidR="002B36FB" w:rsidRDefault="002B36FB" w:rsidP="002B36FB">
      <w:r>
        <w:t xml:space="preserve">        </w:t>
      </w:r>
      <w:proofErr w:type="spellStart"/>
      <w:proofErr w:type="gramStart"/>
      <w:r>
        <w:t>self.item</w:t>
      </w:r>
      <w:proofErr w:type="spellEnd"/>
      <w:proofErr w:type="gramEnd"/>
      <w:r>
        <w:t xml:space="preserve"> = item</w:t>
      </w:r>
    </w:p>
    <w:p w14:paraId="5B39E674" w14:textId="77777777" w:rsidR="002B36FB" w:rsidRDefault="002B36FB" w:rsidP="002B36FB">
      <w:r>
        <w:lastRenderedPageBreak/>
        <w:t xml:space="preserve">        </w:t>
      </w:r>
      <w:proofErr w:type="spellStart"/>
      <w:proofErr w:type="gramStart"/>
      <w:r>
        <w:t>self.child</w:t>
      </w:r>
      <w:proofErr w:type="spellEnd"/>
      <w:proofErr w:type="gramEnd"/>
      <w:r>
        <w:t xml:space="preserve"> = child </w:t>
      </w:r>
    </w:p>
    <w:p w14:paraId="574AD6DE" w14:textId="77777777" w:rsidR="002B36FB" w:rsidRDefault="002B36FB" w:rsidP="002B36FB">
      <w:r>
        <w:t xml:space="preserve">        </w:t>
      </w:r>
      <w:proofErr w:type="spellStart"/>
      <w:proofErr w:type="gramStart"/>
      <w:r>
        <w:t>self.isLeaf</w:t>
      </w:r>
      <w:proofErr w:type="spellEnd"/>
      <w:proofErr w:type="gramEnd"/>
      <w:r>
        <w:t xml:space="preserve"> = </w:t>
      </w:r>
      <w:proofErr w:type="spellStart"/>
      <w:r>
        <w:t>isLeaf</w:t>
      </w:r>
      <w:proofErr w:type="spellEnd"/>
    </w:p>
    <w:p w14:paraId="6D21DD9C" w14:textId="77777777" w:rsidR="002B36FB" w:rsidRDefault="002B36FB" w:rsidP="002B36FB">
      <w:r>
        <w:t xml:space="preserve">        if </w:t>
      </w:r>
      <w:proofErr w:type="spellStart"/>
      <w:r>
        <w:t>max_items</w:t>
      </w:r>
      <w:proofErr w:type="spellEnd"/>
      <w:r>
        <w:t xml:space="preserve"> &lt;3: #</w:t>
      </w:r>
      <w:proofErr w:type="spellStart"/>
      <w:r>
        <w:t>max_items</w:t>
      </w:r>
      <w:proofErr w:type="spellEnd"/>
      <w:r>
        <w:t xml:space="preserve"> must be odd and greater or equal to 3</w:t>
      </w:r>
    </w:p>
    <w:p w14:paraId="473F9724" w14:textId="77777777" w:rsidR="002B36FB" w:rsidRDefault="002B36FB" w:rsidP="002B36FB">
      <w:r>
        <w:t xml:space="preserve">            </w:t>
      </w:r>
      <w:proofErr w:type="spellStart"/>
      <w:r>
        <w:t>max_items</w:t>
      </w:r>
      <w:proofErr w:type="spellEnd"/>
      <w:r>
        <w:t xml:space="preserve"> = 3</w:t>
      </w:r>
    </w:p>
    <w:p w14:paraId="6D962873" w14:textId="77777777" w:rsidR="002B36FB" w:rsidRDefault="002B36FB" w:rsidP="002B36FB">
      <w:r>
        <w:t xml:space="preserve">        if max_items%2 == 0: #</w:t>
      </w:r>
      <w:proofErr w:type="spellStart"/>
      <w:r>
        <w:t>max_items</w:t>
      </w:r>
      <w:proofErr w:type="spellEnd"/>
      <w:r>
        <w:t xml:space="preserve"> must be odd and greater or equal to 3</w:t>
      </w:r>
    </w:p>
    <w:p w14:paraId="349AC4F4" w14:textId="77777777" w:rsidR="002B36FB" w:rsidRDefault="002B36FB" w:rsidP="002B36FB">
      <w:r>
        <w:t xml:space="preserve">            </w:t>
      </w:r>
      <w:proofErr w:type="spellStart"/>
      <w:r>
        <w:t>max_items</w:t>
      </w:r>
      <w:proofErr w:type="spellEnd"/>
      <w:r>
        <w:t xml:space="preserve"> +=1</w:t>
      </w:r>
    </w:p>
    <w:p w14:paraId="3082A42D" w14:textId="77777777" w:rsidR="002B36FB" w:rsidRDefault="002B36FB" w:rsidP="002B36FB">
      <w:r>
        <w:t xml:space="preserve">        </w:t>
      </w:r>
      <w:proofErr w:type="spellStart"/>
      <w:r>
        <w:t>self.max_items</w:t>
      </w:r>
      <w:proofErr w:type="spellEnd"/>
      <w:r>
        <w:t xml:space="preserve"> = </w:t>
      </w:r>
      <w:proofErr w:type="spellStart"/>
      <w:r>
        <w:t>max_items</w:t>
      </w:r>
      <w:proofErr w:type="spellEnd"/>
    </w:p>
    <w:p w14:paraId="1EE11C87" w14:textId="77777777" w:rsidR="002B36FB" w:rsidRDefault="002B36FB" w:rsidP="002B36FB"/>
    <w:p w14:paraId="3D103A24" w14:textId="77777777" w:rsidR="002B36FB" w:rsidRDefault="002B36FB" w:rsidP="002B36FB">
      <w:r>
        <w:t xml:space="preserve">def </w:t>
      </w:r>
      <w:proofErr w:type="spellStart"/>
      <w:r>
        <w:t>FindChild</w:t>
      </w:r>
      <w:proofErr w:type="spellEnd"/>
      <w:r>
        <w:t>(</w:t>
      </w:r>
      <w:proofErr w:type="spellStart"/>
      <w:proofErr w:type="gramStart"/>
      <w:r>
        <w:t>T,k</w:t>
      </w:r>
      <w:proofErr w:type="spellEnd"/>
      <w:proofErr w:type="gramEnd"/>
      <w:r>
        <w:t>):</w:t>
      </w:r>
    </w:p>
    <w:p w14:paraId="32933B6A" w14:textId="77777777" w:rsidR="002B36FB" w:rsidRDefault="002B36FB" w:rsidP="002B36FB">
      <w:r>
        <w:t xml:space="preserve">    # Determines value of c, such that k must be in subtree </w:t>
      </w:r>
      <w:proofErr w:type="spellStart"/>
      <w:proofErr w:type="gramStart"/>
      <w:r>
        <w:t>T.child</w:t>
      </w:r>
      <w:proofErr w:type="spellEnd"/>
      <w:proofErr w:type="gramEnd"/>
      <w:r>
        <w:t xml:space="preserve">[c], if k is in the </w:t>
      </w:r>
      <w:proofErr w:type="spellStart"/>
      <w:r>
        <w:t>BTree</w:t>
      </w:r>
      <w:proofErr w:type="spellEnd"/>
      <w:r>
        <w:t xml:space="preserve">    </w:t>
      </w:r>
    </w:p>
    <w:p w14:paraId="555B1E29" w14:textId="77777777" w:rsidR="002B36FB" w:rsidRDefault="002B36FB" w:rsidP="002B36FB">
      <w:r>
        <w:t xml:space="preserve">    for </w:t>
      </w:r>
      <w:proofErr w:type="spellStart"/>
      <w:r>
        <w:t>i</w:t>
      </w:r>
      <w:proofErr w:type="spellEnd"/>
      <w:r>
        <w:t xml:space="preserve"> in range(</w:t>
      </w:r>
      <w:proofErr w:type="spellStart"/>
      <w:r>
        <w:t>len</w:t>
      </w:r>
      <w:proofErr w:type="spellEnd"/>
      <w:r>
        <w:t>(</w:t>
      </w:r>
      <w:proofErr w:type="spellStart"/>
      <w:proofErr w:type="gramStart"/>
      <w:r>
        <w:t>T.item</w:t>
      </w:r>
      <w:proofErr w:type="spellEnd"/>
      <w:proofErr w:type="gramEnd"/>
      <w:r>
        <w:t>)):</w:t>
      </w:r>
    </w:p>
    <w:p w14:paraId="23A0DDC4" w14:textId="77777777" w:rsidR="002B36FB" w:rsidRDefault="002B36FB" w:rsidP="002B36FB">
      <w:r>
        <w:t xml:space="preserve">        if k &lt; </w:t>
      </w:r>
      <w:proofErr w:type="spellStart"/>
      <w:proofErr w:type="gramStart"/>
      <w:r>
        <w:t>T.item</w:t>
      </w:r>
      <w:proofErr w:type="spellEnd"/>
      <w:proofErr w:type="gramEnd"/>
      <w:r>
        <w:t>[</w:t>
      </w:r>
      <w:proofErr w:type="spellStart"/>
      <w:r>
        <w:t>i</w:t>
      </w:r>
      <w:proofErr w:type="spellEnd"/>
      <w:r>
        <w:t>]:</w:t>
      </w:r>
    </w:p>
    <w:p w14:paraId="6D687DFE" w14:textId="77777777" w:rsidR="002B36FB" w:rsidRDefault="002B36FB" w:rsidP="002B36FB">
      <w:r>
        <w:t xml:space="preserve">            return </w:t>
      </w:r>
      <w:proofErr w:type="spellStart"/>
      <w:r>
        <w:t>i</w:t>
      </w:r>
      <w:proofErr w:type="spellEnd"/>
    </w:p>
    <w:p w14:paraId="5CB678A6" w14:textId="77777777" w:rsidR="002B36FB" w:rsidRDefault="002B36FB" w:rsidP="002B36FB">
      <w:r>
        <w:t xml:space="preserve">    return </w:t>
      </w:r>
      <w:proofErr w:type="spellStart"/>
      <w:r>
        <w:t>len</w:t>
      </w:r>
      <w:proofErr w:type="spellEnd"/>
      <w:r>
        <w:t>(</w:t>
      </w:r>
      <w:proofErr w:type="spellStart"/>
      <w:proofErr w:type="gramStart"/>
      <w:r>
        <w:t>T.item</w:t>
      </w:r>
      <w:proofErr w:type="spellEnd"/>
      <w:proofErr w:type="gramEnd"/>
      <w:r>
        <w:t>)</w:t>
      </w:r>
    </w:p>
    <w:p w14:paraId="5F3F706A" w14:textId="77777777" w:rsidR="002B36FB" w:rsidRDefault="002B36FB" w:rsidP="002B36FB">
      <w:r>
        <w:t xml:space="preserve">             </w:t>
      </w:r>
    </w:p>
    <w:p w14:paraId="1FC872DE" w14:textId="77777777" w:rsidR="002B36FB" w:rsidRDefault="002B36FB" w:rsidP="002B36FB">
      <w:r>
        <w:t xml:space="preserve">def </w:t>
      </w:r>
      <w:proofErr w:type="spellStart"/>
      <w:r>
        <w:t>InsertInternal</w:t>
      </w:r>
      <w:proofErr w:type="spellEnd"/>
      <w:r>
        <w:t>(</w:t>
      </w:r>
      <w:proofErr w:type="spellStart"/>
      <w:proofErr w:type="gramStart"/>
      <w:r>
        <w:t>T,i</w:t>
      </w:r>
      <w:proofErr w:type="spellEnd"/>
      <w:proofErr w:type="gramEnd"/>
      <w:r>
        <w:t>):</w:t>
      </w:r>
    </w:p>
    <w:p w14:paraId="67EB78C0" w14:textId="77777777" w:rsidR="002B36FB" w:rsidRDefault="002B36FB" w:rsidP="002B36FB">
      <w:r>
        <w:t xml:space="preserve">    # T cannot be Full</w:t>
      </w:r>
    </w:p>
    <w:p w14:paraId="4F84503D" w14:textId="77777777" w:rsidR="002B36FB" w:rsidRDefault="002B36FB" w:rsidP="002B36FB">
      <w:r>
        <w:t xml:space="preserve">    if </w:t>
      </w:r>
      <w:proofErr w:type="spellStart"/>
      <w:proofErr w:type="gramStart"/>
      <w:r>
        <w:t>T.isLeaf</w:t>
      </w:r>
      <w:proofErr w:type="spellEnd"/>
      <w:proofErr w:type="gramEnd"/>
      <w:r>
        <w:t>:</w:t>
      </w:r>
    </w:p>
    <w:p w14:paraId="220722FB" w14:textId="77777777" w:rsidR="002B36FB" w:rsidRDefault="002B36FB" w:rsidP="002B36FB">
      <w:r>
        <w:t xml:space="preserve">        </w:t>
      </w:r>
      <w:proofErr w:type="spellStart"/>
      <w:r>
        <w:t>InsertLeaf</w:t>
      </w:r>
      <w:proofErr w:type="spellEnd"/>
      <w:r>
        <w:t>(</w:t>
      </w:r>
      <w:proofErr w:type="spellStart"/>
      <w:proofErr w:type="gramStart"/>
      <w:r>
        <w:t>T,i</w:t>
      </w:r>
      <w:proofErr w:type="spellEnd"/>
      <w:proofErr w:type="gramEnd"/>
      <w:r>
        <w:t>)</w:t>
      </w:r>
    </w:p>
    <w:p w14:paraId="06D5C377" w14:textId="77777777" w:rsidR="002B36FB" w:rsidRDefault="002B36FB" w:rsidP="002B36FB">
      <w:r>
        <w:t xml:space="preserve">    else:</w:t>
      </w:r>
    </w:p>
    <w:p w14:paraId="51B85C42" w14:textId="77777777" w:rsidR="002B36FB" w:rsidRDefault="002B36FB" w:rsidP="002B36FB">
      <w:r>
        <w:t xml:space="preserve">        k = </w:t>
      </w:r>
      <w:proofErr w:type="spellStart"/>
      <w:r>
        <w:t>FindChild</w:t>
      </w:r>
      <w:proofErr w:type="spellEnd"/>
      <w:r>
        <w:t>(</w:t>
      </w:r>
      <w:proofErr w:type="spellStart"/>
      <w:proofErr w:type="gramStart"/>
      <w:r>
        <w:t>T,i</w:t>
      </w:r>
      <w:proofErr w:type="spellEnd"/>
      <w:proofErr w:type="gramEnd"/>
      <w:r>
        <w:t xml:space="preserve">)   </w:t>
      </w:r>
    </w:p>
    <w:p w14:paraId="28B83A60" w14:textId="77777777" w:rsidR="002B36FB" w:rsidRDefault="002B36FB" w:rsidP="002B36FB">
      <w:r>
        <w:t xml:space="preserve">        if </w:t>
      </w:r>
      <w:proofErr w:type="spellStart"/>
      <w:r>
        <w:t>IsFull</w:t>
      </w:r>
      <w:proofErr w:type="spellEnd"/>
      <w:r>
        <w:t>(</w:t>
      </w:r>
      <w:proofErr w:type="spellStart"/>
      <w:proofErr w:type="gramStart"/>
      <w:r>
        <w:t>T.child</w:t>
      </w:r>
      <w:proofErr w:type="spellEnd"/>
      <w:proofErr w:type="gramEnd"/>
      <w:r>
        <w:t>[k]):</w:t>
      </w:r>
    </w:p>
    <w:p w14:paraId="3EA44C04" w14:textId="77777777" w:rsidR="002B36FB" w:rsidRDefault="002B36FB" w:rsidP="002B36FB">
      <w:r>
        <w:t xml:space="preserve">            m, l, r = Split(</w:t>
      </w:r>
      <w:proofErr w:type="spellStart"/>
      <w:proofErr w:type="gramStart"/>
      <w:r>
        <w:t>T.child</w:t>
      </w:r>
      <w:proofErr w:type="spellEnd"/>
      <w:proofErr w:type="gramEnd"/>
      <w:r>
        <w:t>[k])</w:t>
      </w:r>
    </w:p>
    <w:p w14:paraId="400518CF" w14:textId="77777777" w:rsidR="002B36FB" w:rsidRDefault="002B36FB" w:rsidP="002B36FB">
      <w:r>
        <w:lastRenderedPageBreak/>
        <w:t xml:space="preserve">            </w:t>
      </w:r>
      <w:proofErr w:type="spellStart"/>
      <w:proofErr w:type="gramStart"/>
      <w:r>
        <w:t>T.item</w:t>
      </w:r>
      <w:proofErr w:type="gramEnd"/>
      <w:r>
        <w:t>.insert</w:t>
      </w:r>
      <w:proofErr w:type="spellEnd"/>
      <w:r>
        <w:t>(</w:t>
      </w:r>
      <w:proofErr w:type="spellStart"/>
      <w:r>
        <w:t>k,m</w:t>
      </w:r>
      <w:proofErr w:type="spellEnd"/>
      <w:r>
        <w:t xml:space="preserve">) </w:t>
      </w:r>
    </w:p>
    <w:p w14:paraId="1E95917F" w14:textId="77777777" w:rsidR="002B36FB" w:rsidRDefault="002B36FB" w:rsidP="002B36FB">
      <w:r>
        <w:t xml:space="preserve">            </w:t>
      </w:r>
      <w:proofErr w:type="spellStart"/>
      <w:proofErr w:type="gramStart"/>
      <w:r>
        <w:t>T.child</w:t>
      </w:r>
      <w:proofErr w:type="spellEnd"/>
      <w:proofErr w:type="gramEnd"/>
      <w:r>
        <w:t>[k] = l</w:t>
      </w:r>
    </w:p>
    <w:p w14:paraId="6AFB75DF" w14:textId="77777777" w:rsidR="002B36FB" w:rsidRDefault="002B36FB" w:rsidP="002B36FB">
      <w:r>
        <w:t xml:space="preserve">            </w:t>
      </w:r>
      <w:proofErr w:type="spellStart"/>
      <w:proofErr w:type="gramStart"/>
      <w:r>
        <w:t>T.child</w:t>
      </w:r>
      <w:proofErr w:type="gramEnd"/>
      <w:r>
        <w:t>.insert</w:t>
      </w:r>
      <w:proofErr w:type="spellEnd"/>
      <w:r>
        <w:t xml:space="preserve">(k+1,r) </w:t>
      </w:r>
    </w:p>
    <w:p w14:paraId="4BE5E9D1" w14:textId="77777777" w:rsidR="002B36FB" w:rsidRDefault="002B36FB" w:rsidP="002B36FB">
      <w:r>
        <w:t xml:space="preserve">            k = </w:t>
      </w:r>
      <w:proofErr w:type="spellStart"/>
      <w:r>
        <w:t>FindChild</w:t>
      </w:r>
      <w:proofErr w:type="spellEnd"/>
      <w:r>
        <w:t>(</w:t>
      </w:r>
      <w:proofErr w:type="spellStart"/>
      <w:proofErr w:type="gramStart"/>
      <w:r>
        <w:t>T,i</w:t>
      </w:r>
      <w:proofErr w:type="spellEnd"/>
      <w:proofErr w:type="gramEnd"/>
      <w:r>
        <w:t xml:space="preserve">)  </w:t>
      </w:r>
    </w:p>
    <w:p w14:paraId="4E47CFDD" w14:textId="77777777" w:rsidR="002B36FB" w:rsidRDefault="002B36FB" w:rsidP="002B36FB">
      <w:r>
        <w:t xml:space="preserve">        </w:t>
      </w:r>
      <w:proofErr w:type="spellStart"/>
      <w:r>
        <w:t>InsertInternal</w:t>
      </w:r>
      <w:proofErr w:type="spellEnd"/>
      <w:r>
        <w:t>(</w:t>
      </w:r>
      <w:proofErr w:type="spellStart"/>
      <w:proofErr w:type="gramStart"/>
      <w:r>
        <w:t>T.child</w:t>
      </w:r>
      <w:proofErr w:type="spellEnd"/>
      <w:proofErr w:type="gramEnd"/>
      <w:r>
        <w:t>[k],</w:t>
      </w:r>
      <w:proofErr w:type="spellStart"/>
      <w:r>
        <w:t>i</w:t>
      </w:r>
      <w:proofErr w:type="spellEnd"/>
      <w:r>
        <w:t xml:space="preserve">)   </w:t>
      </w:r>
    </w:p>
    <w:p w14:paraId="33FE426E" w14:textId="77777777" w:rsidR="002B36FB" w:rsidRDefault="002B36FB" w:rsidP="002B36FB">
      <w:r>
        <w:t xml:space="preserve">            </w:t>
      </w:r>
    </w:p>
    <w:p w14:paraId="3C473414" w14:textId="77777777" w:rsidR="002B36FB" w:rsidRDefault="002B36FB" w:rsidP="002B36FB">
      <w:r>
        <w:t>def Split(T):</w:t>
      </w:r>
    </w:p>
    <w:p w14:paraId="12A5AD00" w14:textId="77777777" w:rsidR="002B36FB" w:rsidRDefault="002B36FB" w:rsidP="002B36FB">
      <w:r>
        <w:t xml:space="preserve">    #print('Splitting')</w:t>
      </w:r>
    </w:p>
    <w:p w14:paraId="78EA8248" w14:textId="77777777" w:rsidR="002B36FB" w:rsidRDefault="002B36FB" w:rsidP="002B36FB">
      <w:r>
        <w:t xml:space="preserve">    #</w:t>
      </w:r>
      <w:proofErr w:type="spellStart"/>
      <w:r>
        <w:t>PrintNode</w:t>
      </w:r>
      <w:proofErr w:type="spellEnd"/>
      <w:r>
        <w:t>(T)</w:t>
      </w:r>
    </w:p>
    <w:p w14:paraId="57950794" w14:textId="77777777" w:rsidR="002B36FB" w:rsidRDefault="002B36FB" w:rsidP="002B36FB">
      <w:r>
        <w:t xml:space="preserve">    mid = </w:t>
      </w:r>
      <w:proofErr w:type="spellStart"/>
      <w:r>
        <w:t>T.max_items</w:t>
      </w:r>
      <w:proofErr w:type="spellEnd"/>
      <w:r>
        <w:t>//2</w:t>
      </w:r>
    </w:p>
    <w:p w14:paraId="0B50A9B0" w14:textId="77777777" w:rsidR="002B36FB" w:rsidRDefault="002B36FB" w:rsidP="002B36FB">
      <w:r>
        <w:t xml:space="preserve">    if </w:t>
      </w:r>
      <w:proofErr w:type="spellStart"/>
      <w:proofErr w:type="gramStart"/>
      <w:r>
        <w:t>T.isLeaf</w:t>
      </w:r>
      <w:proofErr w:type="spellEnd"/>
      <w:proofErr w:type="gramEnd"/>
      <w:r>
        <w:t>:</w:t>
      </w:r>
    </w:p>
    <w:p w14:paraId="308A6E26" w14:textId="77777777" w:rsidR="002B36FB" w:rsidRDefault="002B36FB" w:rsidP="002B36FB">
      <w:r>
        <w:t xml:space="preserve">        </w:t>
      </w:r>
      <w:proofErr w:type="spellStart"/>
      <w:r>
        <w:t>leftChild</w:t>
      </w:r>
      <w:proofErr w:type="spellEnd"/>
      <w:r>
        <w:t xml:space="preserve"> = </w:t>
      </w:r>
      <w:proofErr w:type="spellStart"/>
      <w:r>
        <w:t>BTree</w:t>
      </w:r>
      <w:proofErr w:type="spellEnd"/>
      <w:r>
        <w:t>(</w:t>
      </w:r>
      <w:proofErr w:type="spellStart"/>
      <w:proofErr w:type="gramStart"/>
      <w:r>
        <w:t>T.item</w:t>
      </w:r>
      <w:proofErr w:type="spellEnd"/>
      <w:proofErr w:type="gramEnd"/>
      <w:r>
        <w:t xml:space="preserve">[:mid]) </w:t>
      </w:r>
    </w:p>
    <w:p w14:paraId="49B07DE6" w14:textId="77777777" w:rsidR="002B36FB" w:rsidRDefault="002B36FB" w:rsidP="002B36FB">
      <w:r>
        <w:t xml:space="preserve">        </w:t>
      </w:r>
      <w:proofErr w:type="spellStart"/>
      <w:r>
        <w:t>rightChild</w:t>
      </w:r>
      <w:proofErr w:type="spellEnd"/>
      <w:r>
        <w:t xml:space="preserve"> = </w:t>
      </w:r>
      <w:proofErr w:type="spellStart"/>
      <w:r>
        <w:t>BTree</w:t>
      </w:r>
      <w:proofErr w:type="spellEnd"/>
      <w:r>
        <w:t>(</w:t>
      </w:r>
      <w:proofErr w:type="spellStart"/>
      <w:proofErr w:type="gramStart"/>
      <w:r>
        <w:t>T.item</w:t>
      </w:r>
      <w:proofErr w:type="spellEnd"/>
      <w:proofErr w:type="gramEnd"/>
      <w:r>
        <w:t xml:space="preserve">[mid+1:]) </w:t>
      </w:r>
    </w:p>
    <w:p w14:paraId="12DAAF15" w14:textId="77777777" w:rsidR="002B36FB" w:rsidRDefault="002B36FB" w:rsidP="002B36FB">
      <w:r>
        <w:t xml:space="preserve">    else:</w:t>
      </w:r>
    </w:p>
    <w:p w14:paraId="6A7B79E4" w14:textId="77777777" w:rsidR="002B36FB" w:rsidRDefault="002B36FB" w:rsidP="002B36FB">
      <w:r>
        <w:t xml:space="preserve">        </w:t>
      </w:r>
      <w:proofErr w:type="spellStart"/>
      <w:r>
        <w:t>leftChild</w:t>
      </w:r>
      <w:proofErr w:type="spellEnd"/>
      <w:r>
        <w:t xml:space="preserve"> = </w:t>
      </w:r>
      <w:proofErr w:type="spellStart"/>
      <w:r>
        <w:t>BTree</w:t>
      </w:r>
      <w:proofErr w:type="spellEnd"/>
      <w:r>
        <w:t>(</w:t>
      </w:r>
      <w:proofErr w:type="spellStart"/>
      <w:proofErr w:type="gramStart"/>
      <w:r>
        <w:t>T.item</w:t>
      </w:r>
      <w:proofErr w:type="spellEnd"/>
      <w:proofErr w:type="gramEnd"/>
      <w:r>
        <w:t>[:mid],</w:t>
      </w:r>
      <w:proofErr w:type="spellStart"/>
      <w:r>
        <w:t>T.child</w:t>
      </w:r>
      <w:proofErr w:type="spellEnd"/>
      <w:r>
        <w:t>[:mid+1],</w:t>
      </w:r>
      <w:proofErr w:type="spellStart"/>
      <w:r>
        <w:t>T.isLeaf</w:t>
      </w:r>
      <w:proofErr w:type="spellEnd"/>
      <w:r>
        <w:t xml:space="preserve">) </w:t>
      </w:r>
    </w:p>
    <w:p w14:paraId="1E0001B0" w14:textId="77777777" w:rsidR="002B36FB" w:rsidRDefault="002B36FB" w:rsidP="002B36FB">
      <w:r>
        <w:t xml:space="preserve">        </w:t>
      </w:r>
      <w:proofErr w:type="spellStart"/>
      <w:r>
        <w:t>rightChild</w:t>
      </w:r>
      <w:proofErr w:type="spellEnd"/>
      <w:r>
        <w:t xml:space="preserve"> = </w:t>
      </w:r>
      <w:proofErr w:type="spellStart"/>
      <w:r>
        <w:t>BTree</w:t>
      </w:r>
      <w:proofErr w:type="spellEnd"/>
      <w:r>
        <w:t>(</w:t>
      </w:r>
      <w:proofErr w:type="spellStart"/>
      <w:proofErr w:type="gramStart"/>
      <w:r>
        <w:t>T.item</w:t>
      </w:r>
      <w:proofErr w:type="spellEnd"/>
      <w:proofErr w:type="gramEnd"/>
      <w:r>
        <w:t>[mid+1:],</w:t>
      </w:r>
      <w:proofErr w:type="spellStart"/>
      <w:r>
        <w:t>T.child</w:t>
      </w:r>
      <w:proofErr w:type="spellEnd"/>
      <w:r>
        <w:t>[mid+1:],</w:t>
      </w:r>
      <w:proofErr w:type="spellStart"/>
      <w:r>
        <w:t>T.isLeaf</w:t>
      </w:r>
      <w:proofErr w:type="spellEnd"/>
      <w:r>
        <w:t xml:space="preserve">) </w:t>
      </w:r>
    </w:p>
    <w:p w14:paraId="014D78F6" w14:textId="77777777" w:rsidR="002B36FB" w:rsidRDefault="002B36FB" w:rsidP="002B36FB">
      <w:r>
        <w:t xml:space="preserve">    return </w:t>
      </w:r>
      <w:proofErr w:type="spellStart"/>
      <w:proofErr w:type="gramStart"/>
      <w:r>
        <w:t>T.item</w:t>
      </w:r>
      <w:proofErr w:type="spellEnd"/>
      <w:proofErr w:type="gramEnd"/>
      <w:r>
        <w:t xml:space="preserve">[mid], </w:t>
      </w:r>
      <w:proofErr w:type="spellStart"/>
      <w:r>
        <w:t>leftChild</w:t>
      </w:r>
      <w:proofErr w:type="spellEnd"/>
      <w:r>
        <w:t xml:space="preserve">,  </w:t>
      </w:r>
      <w:proofErr w:type="spellStart"/>
      <w:r>
        <w:t>rightChild</w:t>
      </w:r>
      <w:proofErr w:type="spellEnd"/>
      <w:r>
        <w:t xml:space="preserve">   </w:t>
      </w:r>
    </w:p>
    <w:p w14:paraId="14261571" w14:textId="77777777" w:rsidR="002B36FB" w:rsidRDefault="002B36FB" w:rsidP="002B36FB">
      <w:r>
        <w:t xml:space="preserve">      </w:t>
      </w:r>
    </w:p>
    <w:p w14:paraId="141139A4" w14:textId="77777777" w:rsidR="002B36FB" w:rsidRDefault="002B36FB" w:rsidP="002B36FB">
      <w:r>
        <w:t xml:space="preserve">def </w:t>
      </w:r>
      <w:proofErr w:type="spellStart"/>
      <w:r>
        <w:t>InsertLeaf</w:t>
      </w:r>
      <w:proofErr w:type="spellEnd"/>
      <w:r>
        <w:t>(</w:t>
      </w:r>
      <w:proofErr w:type="spellStart"/>
      <w:proofErr w:type="gramStart"/>
      <w:r>
        <w:t>T,i</w:t>
      </w:r>
      <w:proofErr w:type="spellEnd"/>
      <w:proofErr w:type="gramEnd"/>
      <w:r>
        <w:t>):</w:t>
      </w:r>
    </w:p>
    <w:p w14:paraId="73DD0049" w14:textId="77777777" w:rsidR="002B36FB" w:rsidRDefault="002B36FB" w:rsidP="002B36FB">
      <w:r>
        <w:t xml:space="preserve">    </w:t>
      </w:r>
      <w:proofErr w:type="spellStart"/>
      <w:proofErr w:type="gramStart"/>
      <w:r>
        <w:t>T.item</w:t>
      </w:r>
      <w:proofErr w:type="gramEnd"/>
      <w:r>
        <w:t>.append</w:t>
      </w:r>
      <w:proofErr w:type="spellEnd"/>
      <w:r>
        <w:t>(</w:t>
      </w:r>
      <w:proofErr w:type="spellStart"/>
      <w:r>
        <w:t>i</w:t>
      </w:r>
      <w:proofErr w:type="spellEnd"/>
      <w:r>
        <w:t xml:space="preserve">)  </w:t>
      </w:r>
    </w:p>
    <w:p w14:paraId="0060DF75" w14:textId="77777777" w:rsidR="002B36FB" w:rsidRDefault="002B36FB" w:rsidP="002B36FB">
      <w:r>
        <w:t xml:space="preserve">    </w:t>
      </w:r>
      <w:proofErr w:type="spellStart"/>
      <w:proofErr w:type="gramStart"/>
      <w:r>
        <w:t>T.item</w:t>
      </w:r>
      <w:proofErr w:type="gramEnd"/>
      <w:r>
        <w:t>.sort</w:t>
      </w:r>
      <w:proofErr w:type="spellEnd"/>
      <w:r>
        <w:t>()</w:t>
      </w:r>
    </w:p>
    <w:p w14:paraId="1F6928CE" w14:textId="77777777" w:rsidR="002B36FB" w:rsidRDefault="002B36FB" w:rsidP="002B36FB"/>
    <w:p w14:paraId="204F1B24" w14:textId="77777777" w:rsidR="002B36FB" w:rsidRDefault="002B36FB" w:rsidP="002B36FB">
      <w:r>
        <w:t xml:space="preserve">def </w:t>
      </w:r>
      <w:proofErr w:type="spellStart"/>
      <w:r>
        <w:t>IsFull</w:t>
      </w:r>
      <w:proofErr w:type="spellEnd"/>
      <w:r>
        <w:t>(T):</w:t>
      </w:r>
    </w:p>
    <w:p w14:paraId="15D0EDB3" w14:textId="77777777" w:rsidR="002B36FB" w:rsidRDefault="002B36FB" w:rsidP="002B36FB">
      <w:r>
        <w:lastRenderedPageBreak/>
        <w:t xml:space="preserve">    return </w:t>
      </w:r>
      <w:proofErr w:type="spellStart"/>
      <w:r>
        <w:t>len</w:t>
      </w:r>
      <w:proofErr w:type="spellEnd"/>
      <w:r>
        <w:t>(</w:t>
      </w:r>
      <w:proofErr w:type="spellStart"/>
      <w:proofErr w:type="gramStart"/>
      <w:r>
        <w:t>T.item</w:t>
      </w:r>
      <w:proofErr w:type="spellEnd"/>
      <w:proofErr w:type="gramEnd"/>
      <w:r>
        <w:t xml:space="preserve">) &gt;= </w:t>
      </w:r>
      <w:proofErr w:type="spellStart"/>
      <w:r>
        <w:t>T.max_items</w:t>
      </w:r>
      <w:proofErr w:type="spellEnd"/>
    </w:p>
    <w:p w14:paraId="0B3BB9A8" w14:textId="77777777" w:rsidR="002B36FB" w:rsidRDefault="002B36FB" w:rsidP="002B36FB"/>
    <w:p w14:paraId="0D4E1C67" w14:textId="77777777" w:rsidR="002B36FB" w:rsidRDefault="002B36FB" w:rsidP="002B36FB">
      <w:r>
        <w:t>def Insert(</w:t>
      </w:r>
      <w:proofErr w:type="spellStart"/>
      <w:proofErr w:type="gramStart"/>
      <w:r>
        <w:t>T,i</w:t>
      </w:r>
      <w:proofErr w:type="spellEnd"/>
      <w:proofErr w:type="gramEnd"/>
      <w:r>
        <w:t>):</w:t>
      </w:r>
    </w:p>
    <w:p w14:paraId="08A46201" w14:textId="77777777" w:rsidR="002B36FB" w:rsidRDefault="002B36FB" w:rsidP="002B36FB">
      <w:r>
        <w:t xml:space="preserve">    if not </w:t>
      </w:r>
      <w:proofErr w:type="spellStart"/>
      <w:r>
        <w:t>IsFull</w:t>
      </w:r>
      <w:proofErr w:type="spellEnd"/>
      <w:r>
        <w:t>(T):</w:t>
      </w:r>
    </w:p>
    <w:p w14:paraId="255077E3" w14:textId="77777777" w:rsidR="002B36FB" w:rsidRDefault="002B36FB" w:rsidP="002B36FB">
      <w:r>
        <w:t xml:space="preserve">        </w:t>
      </w:r>
      <w:proofErr w:type="spellStart"/>
      <w:r>
        <w:t>InsertInternal</w:t>
      </w:r>
      <w:proofErr w:type="spellEnd"/>
      <w:r>
        <w:t>(</w:t>
      </w:r>
      <w:proofErr w:type="spellStart"/>
      <w:proofErr w:type="gramStart"/>
      <w:r>
        <w:t>T,i</w:t>
      </w:r>
      <w:proofErr w:type="spellEnd"/>
      <w:proofErr w:type="gramEnd"/>
      <w:r>
        <w:t>)</w:t>
      </w:r>
    </w:p>
    <w:p w14:paraId="1B1409CC" w14:textId="77777777" w:rsidR="002B36FB" w:rsidRDefault="002B36FB" w:rsidP="002B36FB">
      <w:r>
        <w:t xml:space="preserve">    else:</w:t>
      </w:r>
    </w:p>
    <w:p w14:paraId="6AC891C7" w14:textId="77777777" w:rsidR="002B36FB" w:rsidRDefault="002B36FB" w:rsidP="002B36FB">
      <w:r>
        <w:t xml:space="preserve">        m, l, r = Split(T)</w:t>
      </w:r>
    </w:p>
    <w:p w14:paraId="2B8D61C0" w14:textId="77777777" w:rsidR="002B36FB" w:rsidRDefault="002B36FB" w:rsidP="002B36FB">
      <w:r>
        <w:t xml:space="preserve">        </w:t>
      </w:r>
      <w:proofErr w:type="spellStart"/>
      <w:proofErr w:type="gramStart"/>
      <w:r>
        <w:t>T.item</w:t>
      </w:r>
      <w:proofErr w:type="spellEnd"/>
      <w:proofErr w:type="gramEnd"/>
      <w:r>
        <w:t xml:space="preserve"> =[m]</w:t>
      </w:r>
    </w:p>
    <w:p w14:paraId="69EBD04C" w14:textId="77777777" w:rsidR="002B36FB" w:rsidRDefault="002B36FB" w:rsidP="002B36FB">
      <w:r>
        <w:t xml:space="preserve">        </w:t>
      </w:r>
      <w:proofErr w:type="spellStart"/>
      <w:proofErr w:type="gramStart"/>
      <w:r>
        <w:t>T.child</w:t>
      </w:r>
      <w:proofErr w:type="spellEnd"/>
      <w:proofErr w:type="gramEnd"/>
      <w:r>
        <w:t xml:space="preserve"> = [</w:t>
      </w:r>
      <w:proofErr w:type="spellStart"/>
      <w:r>
        <w:t>l,r</w:t>
      </w:r>
      <w:proofErr w:type="spellEnd"/>
      <w:r>
        <w:t>]</w:t>
      </w:r>
    </w:p>
    <w:p w14:paraId="16A2F3BD" w14:textId="77777777" w:rsidR="002B36FB" w:rsidRDefault="002B36FB" w:rsidP="002B36FB">
      <w:r>
        <w:t xml:space="preserve">        </w:t>
      </w:r>
      <w:proofErr w:type="spellStart"/>
      <w:proofErr w:type="gramStart"/>
      <w:r>
        <w:t>T.isLeaf</w:t>
      </w:r>
      <w:proofErr w:type="spellEnd"/>
      <w:proofErr w:type="gramEnd"/>
      <w:r>
        <w:t xml:space="preserve"> = False</w:t>
      </w:r>
    </w:p>
    <w:p w14:paraId="046D645E" w14:textId="77777777" w:rsidR="002B36FB" w:rsidRDefault="002B36FB" w:rsidP="002B36FB">
      <w:r>
        <w:t xml:space="preserve">        k = </w:t>
      </w:r>
      <w:proofErr w:type="spellStart"/>
      <w:r>
        <w:t>FindChild</w:t>
      </w:r>
      <w:proofErr w:type="spellEnd"/>
      <w:r>
        <w:t>(</w:t>
      </w:r>
      <w:proofErr w:type="spellStart"/>
      <w:proofErr w:type="gramStart"/>
      <w:r>
        <w:t>T,i</w:t>
      </w:r>
      <w:proofErr w:type="spellEnd"/>
      <w:proofErr w:type="gramEnd"/>
      <w:r>
        <w:t xml:space="preserve">)  </w:t>
      </w:r>
    </w:p>
    <w:p w14:paraId="73B0214B" w14:textId="77777777" w:rsidR="002B36FB" w:rsidRDefault="002B36FB" w:rsidP="002B36FB">
      <w:r>
        <w:t xml:space="preserve">        </w:t>
      </w:r>
      <w:proofErr w:type="spellStart"/>
      <w:r>
        <w:t>InsertInternal</w:t>
      </w:r>
      <w:proofErr w:type="spellEnd"/>
      <w:r>
        <w:t>(</w:t>
      </w:r>
      <w:proofErr w:type="spellStart"/>
      <w:proofErr w:type="gramStart"/>
      <w:r>
        <w:t>T.child</w:t>
      </w:r>
      <w:proofErr w:type="spellEnd"/>
      <w:proofErr w:type="gramEnd"/>
      <w:r>
        <w:t>[k],</w:t>
      </w:r>
      <w:proofErr w:type="spellStart"/>
      <w:r>
        <w:t>i</w:t>
      </w:r>
      <w:proofErr w:type="spellEnd"/>
      <w:r>
        <w:t xml:space="preserve">)   </w:t>
      </w:r>
    </w:p>
    <w:p w14:paraId="46FA2E76" w14:textId="77777777" w:rsidR="002B36FB" w:rsidRDefault="002B36FB" w:rsidP="002B36FB">
      <w:r>
        <w:t xml:space="preserve">        </w:t>
      </w:r>
    </w:p>
    <w:p w14:paraId="06D53438" w14:textId="77777777" w:rsidR="002B36FB" w:rsidRDefault="002B36FB" w:rsidP="002B36FB">
      <w:r>
        <w:t xml:space="preserve">        </w:t>
      </w:r>
    </w:p>
    <w:p w14:paraId="3C410988" w14:textId="77777777" w:rsidR="002B36FB" w:rsidRDefault="002B36FB" w:rsidP="002B36FB">
      <w:r>
        <w:t>def height(T):</w:t>
      </w:r>
    </w:p>
    <w:p w14:paraId="2617814C" w14:textId="77777777" w:rsidR="002B36FB" w:rsidRDefault="002B36FB" w:rsidP="002B36FB">
      <w:r>
        <w:t xml:space="preserve">    if </w:t>
      </w:r>
      <w:proofErr w:type="spellStart"/>
      <w:proofErr w:type="gramStart"/>
      <w:r>
        <w:t>T.isLeaf</w:t>
      </w:r>
      <w:proofErr w:type="spellEnd"/>
      <w:proofErr w:type="gramEnd"/>
      <w:r>
        <w:t>:</w:t>
      </w:r>
    </w:p>
    <w:p w14:paraId="6EC800BF" w14:textId="77777777" w:rsidR="002B36FB" w:rsidRDefault="002B36FB" w:rsidP="002B36FB">
      <w:r>
        <w:t xml:space="preserve">        return 0</w:t>
      </w:r>
    </w:p>
    <w:p w14:paraId="09D18BD0" w14:textId="77777777" w:rsidR="002B36FB" w:rsidRDefault="002B36FB" w:rsidP="002B36FB">
      <w:r>
        <w:t xml:space="preserve">    return 1 + height(</w:t>
      </w:r>
      <w:proofErr w:type="spellStart"/>
      <w:proofErr w:type="gramStart"/>
      <w:r>
        <w:t>T.child</w:t>
      </w:r>
      <w:proofErr w:type="spellEnd"/>
      <w:proofErr w:type="gramEnd"/>
      <w:r>
        <w:t>[0])</w:t>
      </w:r>
    </w:p>
    <w:p w14:paraId="46ED57BF" w14:textId="77777777" w:rsidR="002B36FB" w:rsidRDefault="002B36FB" w:rsidP="002B36FB">
      <w:r>
        <w:t xml:space="preserve">        </w:t>
      </w:r>
    </w:p>
    <w:p w14:paraId="1A4C022C" w14:textId="77777777" w:rsidR="002B36FB" w:rsidRDefault="002B36FB" w:rsidP="002B36FB">
      <w:r>
        <w:t xml:space="preserve">        </w:t>
      </w:r>
    </w:p>
    <w:p w14:paraId="70FC05E8" w14:textId="77777777" w:rsidR="002B36FB" w:rsidRDefault="002B36FB" w:rsidP="002B36FB">
      <w:r>
        <w:t>def Search(</w:t>
      </w:r>
      <w:proofErr w:type="spellStart"/>
      <w:proofErr w:type="gramStart"/>
      <w:r>
        <w:t>T,k</w:t>
      </w:r>
      <w:proofErr w:type="spellEnd"/>
      <w:proofErr w:type="gramEnd"/>
      <w:r>
        <w:t>):</w:t>
      </w:r>
    </w:p>
    <w:p w14:paraId="0F7B90C4" w14:textId="77777777" w:rsidR="002B36FB" w:rsidRDefault="002B36FB" w:rsidP="002B36FB">
      <w:r>
        <w:t xml:space="preserve">    # Returns node where k is, or None if k is not in the tree</w:t>
      </w:r>
    </w:p>
    <w:p w14:paraId="126D6FDF" w14:textId="77777777" w:rsidR="002B36FB" w:rsidRDefault="002B36FB" w:rsidP="002B36FB">
      <w:r>
        <w:t xml:space="preserve">    if k in </w:t>
      </w:r>
      <w:proofErr w:type="spellStart"/>
      <w:proofErr w:type="gramStart"/>
      <w:r>
        <w:t>T.item</w:t>
      </w:r>
      <w:proofErr w:type="spellEnd"/>
      <w:proofErr w:type="gramEnd"/>
      <w:r>
        <w:t>:</w:t>
      </w:r>
    </w:p>
    <w:p w14:paraId="0B696820" w14:textId="77777777" w:rsidR="002B36FB" w:rsidRDefault="002B36FB" w:rsidP="002B36FB">
      <w:r>
        <w:lastRenderedPageBreak/>
        <w:t xml:space="preserve">        return T</w:t>
      </w:r>
    </w:p>
    <w:p w14:paraId="65CC4A3F" w14:textId="77777777" w:rsidR="002B36FB" w:rsidRDefault="002B36FB" w:rsidP="002B36FB">
      <w:r>
        <w:t xml:space="preserve">    if </w:t>
      </w:r>
      <w:proofErr w:type="spellStart"/>
      <w:proofErr w:type="gramStart"/>
      <w:r>
        <w:t>T.isLeaf</w:t>
      </w:r>
      <w:proofErr w:type="spellEnd"/>
      <w:proofErr w:type="gramEnd"/>
      <w:r>
        <w:t>:</w:t>
      </w:r>
    </w:p>
    <w:p w14:paraId="69493CAF" w14:textId="77777777" w:rsidR="002B36FB" w:rsidRDefault="002B36FB" w:rsidP="002B36FB">
      <w:r>
        <w:t xml:space="preserve">        return None</w:t>
      </w:r>
    </w:p>
    <w:p w14:paraId="39A9F1B2" w14:textId="77777777" w:rsidR="002B36FB" w:rsidRDefault="002B36FB" w:rsidP="002B36FB">
      <w:r>
        <w:t xml:space="preserve">    return Search(</w:t>
      </w:r>
      <w:proofErr w:type="spellStart"/>
      <w:proofErr w:type="gramStart"/>
      <w:r>
        <w:t>T.child</w:t>
      </w:r>
      <w:proofErr w:type="spellEnd"/>
      <w:proofErr w:type="gramEnd"/>
      <w:r>
        <w:t>[</w:t>
      </w:r>
      <w:proofErr w:type="spellStart"/>
      <w:r>
        <w:t>FindChild</w:t>
      </w:r>
      <w:proofErr w:type="spellEnd"/>
      <w:r>
        <w:t>(</w:t>
      </w:r>
      <w:proofErr w:type="spellStart"/>
      <w:r>
        <w:t>T,k</w:t>
      </w:r>
      <w:proofErr w:type="spellEnd"/>
      <w:r>
        <w:t>)],k)</w:t>
      </w:r>
    </w:p>
    <w:p w14:paraId="47AA17A0" w14:textId="77777777" w:rsidR="002B36FB" w:rsidRDefault="002B36FB" w:rsidP="002B36FB">
      <w:r>
        <w:t xml:space="preserve">                  </w:t>
      </w:r>
    </w:p>
    <w:p w14:paraId="6359266C" w14:textId="77777777" w:rsidR="002B36FB" w:rsidRDefault="002B36FB" w:rsidP="002B36FB">
      <w:r>
        <w:t>def Print(T):</w:t>
      </w:r>
    </w:p>
    <w:p w14:paraId="6E23DA25" w14:textId="77777777" w:rsidR="002B36FB" w:rsidRDefault="002B36FB" w:rsidP="002B36FB">
      <w:r>
        <w:t xml:space="preserve">    # Prints items in tree in ascending order</w:t>
      </w:r>
    </w:p>
    <w:p w14:paraId="7074A045" w14:textId="77777777" w:rsidR="002B36FB" w:rsidRDefault="002B36FB" w:rsidP="002B36FB">
      <w:r>
        <w:t xml:space="preserve">    if </w:t>
      </w:r>
      <w:proofErr w:type="spellStart"/>
      <w:proofErr w:type="gramStart"/>
      <w:r>
        <w:t>T.isLeaf</w:t>
      </w:r>
      <w:proofErr w:type="spellEnd"/>
      <w:proofErr w:type="gramEnd"/>
      <w:r>
        <w:t>:</w:t>
      </w:r>
    </w:p>
    <w:p w14:paraId="45356762" w14:textId="77777777" w:rsidR="002B36FB" w:rsidRDefault="002B36FB" w:rsidP="002B36FB">
      <w:r>
        <w:t xml:space="preserve">        for t in </w:t>
      </w:r>
      <w:proofErr w:type="spellStart"/>
      <w:proofErr w:type="gramStart"/>
      <w:r>
        <w:t>T.item</w:t>
      </w:r>
      <w:proofErr w:type="spellEnd"/>
      <w:proofErr w:type="gramEnd"/>
      <w:r>
        <w:t>:</w:t>
      </w:r>
    </w:p>
    <w:p w14:paraId="2CCBFF3B" w14:textId="77777777" w:rsidR="002B36FB" w:rsidRDefault="002B36FB" w:rsidP="002B36FB">
      <w:r>
        <w:t xml:space="preserve">            </w:t>
      </w:r>
      <w:proofErr w:type="gramStart"/>
      <w:r>
        <w:t>print(</w:t>
      </w:r>
      <w:proofErr w:type="spellStart"/>
      <w:proofErr w:type="gramEnd"/>
      <w:r>
        <w:t>t,end</w:t>
      </w:r>
      <w:proofErr w:type="spellEnd"/>
      <w:r>
        <w:t>=' ')</w:t>
      </w:r>
    </w:p>
    <w:p w14:paraId="290B521A" w14:textId="77777777" w:rsidR="002B36FB" w:rsidRDefault="002B36FB" w:rsidP="002B36FB">
      <w:r>
        <w:t xml:space="preserve">    else:</w:t>
      </w:r>
    </w:p>
    <w:p w14:paraId="325976DA" w14:textId="77777777" w:rsidR="002B36FB" w:rsidRDefault="002B36FB" w:rsidP="002B36FB">
      <w:r>
        <w:t xml:space="preserve">        for </w:t>
      </w:r>
      <w:proofErr w:type="spellStart"/>
      <w:r>
        <w:t>i</w:t>
      </w:r>
      <w:proofErr w:type="spellEnd"/>
      <w:r>
        <w:t xml:space="preserve"> in range(</w:t>
      </w:r>
      <w:proofErr w:type="spellStart"/>
      <w:r>
        <w:t>len</w:t>
      </w:r>
      <w:proofErr w:type="spellEnd"/>
      <w:r>
        <w:t>(</w:t>
      </w:r>
      <w:proofErr w:type="spellStart"/>
      <w:proofErr w:type="gramStart"/>
      <w:r>
        <w:t>T.item</w:t>
      </w:r>
      <w:proofErr w:type="spellEnd"/>
      <w:proofErr w:type="gramEnd"/>
      <w:r>
        <w:t>)):</w:t>
      </w:r>
    </w:p>
    <w:p w14:paraId="2D316702" w14:textId="77777777" w:rsidR="002B36FB" w:rsidRDefault="002B36FB" w:rsidP="002B36FB">
      <w:r>
        <w:t xml:space="preserve">            Print(</w:t>
      </w:r>
      <w:proofErr w:type="spellStart"/>
      <w:proofErr w:type="gramStart"/>
      <w:r>
        <w:t>T.child</w:t>
      </w:r>
      <w:proofErr w:type="spellEnd"/>
      <w:proofErr w:type="gramEnd"/>
      <w:r>
        <w:t>[</w:t>
      </w:r>
      <w:proofErr w:type="spellStart"/>
      <w:r>
        <w:t>i</w:t>
      </w:r>
      <w:proofErr w:type="spellEnd"/>
      <w:r>
        <w:t>])</w:t>
      </w:r>
    </w:p>
    <w:p w14:paraId="5B497B16" w14:textId="77777777" w:rsidR="002B36FB" w:rsidRDefault="002B36FB" w:rsidP="002B36FB">
      <w:r>
        <w:t xml:space="preserve">            print(</w:t>
      </w:r>
      <w:proofErr w:type="spellStart"/>
      <w:proofErr w:type="gramStart"/>
      <w:r>
        <w:t>T.item</w:t>
      </w:r>
      <w:proofErr w:type="spellEnd"/>
      <w:proofErr w:type="gramEnd"/>
      <w:r>
        <w:t>[</w:t>
      </w:r>
      <w:proofErr w:type="spellStart"/>
      <w:r>
        <w:t>i</w:t>
      </w:r>
      <w:proofErr w:type="spellEnd"/>
      <w:r>
        <w:t>],end=' ')</w:t>
      </w:r>
    </w:p>
    <w:p w14:paraId="2D03E026" w14:textId="77777777" w:rsidR="002B36FB" w:rsidRDefault="002B36FB" w:rsidP="002B36FB">
      <w:r>
        <w:t xml:space="preserve">        Print(</w:t>
      </w:r>
      <w:proofErr w:type="spellStart"/>
      <w:proofErr w:type="gramStart"/>
      <w:r>
        <w:t>T.child</w:t>
      </w:r>
      <w:proofErr w:type="spellEnd"/>
      <w:proofErr w:type="gramEnd"/>
      <w:r>
        <w:t>[</w:t>
      </w:r>
      <w:proofErr w:type="spellStart"/>
      <w:r>
        <w:t>len</w:t>
      </w:r>
      <w:proofErr w:type="spellEnd"/>
      <w:r>
        <w:t>(</w:t>
      </w:r>
      <w:proofErr w:type="spellStart"/>
      <w:r>
        <w:t>T.item</w:t>
      </w:r>
      <w:proofErr w:type="spellEnd"/>
      <w:r>
        <w:t xml:space="preserve">)])    </w:t>
      </w:r>
    </w:p>
    <w:p w14:paraId="08BACD87" w14:textId="77777777" w:rsidR="002B36FB" w:rsidRDefault="002B36FB" w:rsidP="002B36FB">
      <w:r>
        <w:t xml:space="preserve"> </w:t>
      </w:r>
    </w:p>
    <w:p w14:paraId="016B5E9B" w14:textId="77777777" w:rsidR="002B36FB" w:rsidRDefault="002B36FB" w:rsidP="002B36FB">
      <w:r>
        <w:t xml:space="preserve">def </w:t>
      </w:r>
      <w:proofErr w:type="spellStart"/>
      <w:r>
        <w:t>PrintD</w:t>
      </w:r>
      <w:proofErr w:type="spellEnd"/>
      <w:r>
        <w:t>(</w:t>
      </w:r>
      <w:proofErr w:type="spellStart"/>
      <w:proofErr w:type="gramStart"/>
      <w:r>
        <w:t>T,space</w:t>
      </w:r>
      <w:proofErr w:type="spellEnd"/>
      <w:proofErr w:type="gramEnd"/>
      <w:r>
        <w:t>):</w:t>
      </w:r>
    </w:p>
    <w:p w14:paraId="0F191A62" w14:textId="77777777" w:rsidR="002B36FB" w:rsidRDefault="002B36FB" w:rsidP="002B36FB">
      <w:r>
        <w:t xml:space="preserve">    # Prints items and structure of B-tree</w:t>
      </w:r>
    </w:p>
    <w:p w14:paraId="5115CC50" w14:textId="77777777" w:rsidR="002B36FB" w:rsidRDefault="002B36FB" w:rsidP="002B36FB">
      <w:r>
        <w:t xml:space="preserve">    if </w:t>
      </w:r>
      <w:proofErr w:type="spellStart"/>
      <w:proofErr w:type="gramStart"/>
      <w:r>
        <w:t>T.isLeaf</w:t>
      </w:r>
      <w:proofErr w:type="spellEnd"/>
      <w:proofErr w:type="gramEnd"/>
      <w:r>
        <w:t>:</w:t>
      </w:r>
    </w:p>
    <w:p w14:paraId="4C4BEC92" w14:textId="77777777" w:rsidR="002B36FB" w:rsidRDefault="002B36FB" w:rsidP="002B36FB">
      <w:r>
        <w:t xml:space="preserve">        for </w:t>
      </w:r>
      <w:proofErr w:type="spellStart"/>
      <w:r>
        <w:t>i</w:t>
      </w:r>
      <w:proofErr w:type="spellEnd"/>
      <w:r>
        <w:t xml:space="preserve"> in range(</w:t>
      </w:r>
      <w:proofErr w:type="spellStart"/>
      <w:r>
        <w:t>len</w:t>
      </w:r>
      <w:proofErr w:type="spellEnd"/>
      <w:r>
        <w:t>(</w:t>
      </w:r>
      <w:proofErr w:type="spellStart"/>
      <w:proofErr w:type="gramStart"/>
      <w:r>
        <w:t>T.item</w:t>
      </w:r>
      <w:proofErr w:type="spellEnd"/>
      <w:proofErr w:type="gramEnd"/>
      <w:r>
        <w:t>)-1,-1,-1):</w:t>
      </w:r>
    </w:p>
    <w:p w14:paraId="17BF748F" w14:textId="77777777" w:rsidR="002B36FB" w:rsidRDefault="002B36FB" w:rsidP="002B36FB">
      <w:r>
        <w:t xml:space="preserve">            print(</w:t>
      </w:r>
      <w:proofErr w:type="spellStart"/>
      <w:proofErr w:type="gramStart"/>
      <w:r>
        <w:t>space,T</w:t>
      </w:r>
      <w:proofErr w:type="gramEnd"/>
      <w:r>
        <w:t>.item</w:t>
      </w:r>
      <w:proofErr w:type="spellEnd"/>
      <w:r>
        <w:t>[</w:t>
      </w:r>
      <w:proofErr w:type="spellStart"/>
      <w:r>
        <w:t>i</w:t>
      </w:r>
      <w:proofErr w:type="spellEnd"/>
      <w:r>
        <w:t>])</w:t>
      </w:r>
    </w:p>
    <w:p w14:paraId="26E74B6C" w14:textId="77777777" w:rsidR="002B36FB" w:rsidRDefault="002B36FB" w:rsidP="002B36FB">
      <w:r>
        <w:t xml:space="preserve">    else:</w:t>
      </w:r>
    </w:p>
    <w:p w14:paraId="12452DED" w14:textId="77777777" w:rsidR="002B36FB" w:rsidRDefault="002B36FB" w:rsidP="002B36FB">
      <w:r>
        <w:t xml:space="preserve">        </w:t>
      </w:r>
      <w:proofErr w:type="spellStart"/>
      <w:r>
        <w:t>PrintD</w:t>
      </w:r>
      <w:proofErr w:type="spellEnd"/>
      <w:r>
        <w:t>(</w:t>
      </w:r>
      <w:proofErr w:type="spellStart"/>
      <w:proofErr w:type="gramStart"/>
      <w:r>
        <w:t>T.child</w:t>
      </w:r>
      <w:proofErr w:type="spellEnd"/>
      <w:proofErr w:type="gramEnd"/>
      <w:r>
        <w:t>[</w:t>
      </w:r>
      <w:proofErr w:type="spellStart"/>
      <w:r>
        <w:t>len</w:t>
      </w:r>
      <w:proofErr w:type="spellEnd"/>
      <w:r>
        <w:t>(</w:t>
      </w:r>
      <w:proofErr w:type="spellStart"/>
      <w:r>
        <w:t>T.item</w:t>
      </w:r>
      <w:proofErr w:type="spellEnd"/>
      <w:r>
        <w:t xml:space="preserve">)],space+'   ')  </w:t>
      </w:r>
    </w:p>
    <w:p w14:paraId="02FF9FB7" w14:textId="77777777" w:rsidR="002B36FB" w:rsidRDefault="002B36FB" w:rsidP="002B36FB">
      <w:r>
        <w:lastRenderedPageBreak/>
        <w:t xml:space="preserve">        for </w:t>
      </w:r>
      <w:proofErr w:type="spellStart"/>
      <w:r>
        <w:t>i</w:t>
      </w:r>
      <w:proofErr w:type="spellEnd"/>
      <w:r>
        <w:t xml:space="preserve"> in range(</w:t>
      </w:r>
      <w:proofErr w:type="spellStart"/>
      <w:r>
        <w:t>len</w:t>
      </w:r>
      <w:proofErr w:type="spellEnd"/>
      <w:r>
        <w:t>(</w:t>
      </w:r>
      <w:proofErr w:type="spellStart"/>
      <w:proofErr w:type="gramStart"/>
      <w:r>
        <w:t>T.item</w:t>
      </w:r>
      <w:proofErr w:type="spellEnd"/>
      <w:proofErr w:type="gramEnd"/>
      <w:r>
        <w:t>)-1,-1,-1):</w:t>
      </w:r>
    </w:p>
    <w:p w14:paraId="239ECEF4" w14:textId="77777777" w:rsidR="002B36FB" w:rsidRDefault="002B36FB" w:rsidP="002B36FB">
      <w:r>
        <w:t xml:space="preserve">            print(</w:t>
      </w:r>
      <w:proofErr w:type="spellStart"/>
      <w:proofErr w:type="gramStart"/>
      <w:r>
        <w:t>space,T</w:t>
      </w:r>
      <w:proofErr w:type="gramEnd"/>
      <w:r>
        <w:t>.item</w:t>
      </w:r>
      <w:proofErr w:type="spellEnd"/>
      <w:r>
        <w:t>[</w:t>
      </w:r>
      <w:proofErr w:type="spellStart"/>
      <w:r>
        <w:t>i</w:t>
      </w:r>
      <w:proofErr w:type="spellEnd"/>
      <w:r>
        <w:t>])</w:t>
      </w:r>
    </w:p>
    <w:p w14:paraId="1E762536" w14:textId="77777777" w:rsidR="002B36FB" w:rsidRDefault="002B36FB" w:rsidP="002B36FB">
      <w:r>
        <w:t xml:space="preserve">            </w:t>
      </w:r>
      <w:proofErr w:type="spellStart"/>
      <w:r>
        <w:t>PrintD</w:t>
      </w:r>
      <w:proofErr w:type="spellEnd"/>
      <w:r>
        <w:t>(</w:t>
      </w:r>
      <w:proofErr w:type="spellStart"/>
      <w:proofErr w:type="gramStart"/>
      <w:r>
        <w:t>T.child</w:t>
      </w:r>
      <w:proofErr w:type="spellEnd"/>
      <w:proofErr w:type="gramEnd"/>
      <w:r>
        <w:t>[</w:t>
      </w:r>
      <w:proofErr w:type="spellStart"/>
      <w:r>
        <w:t>i</w:t>
      </w:r>
      <w:proofErr w:type="spellEnd"/>
      <w:r>
        <w:t>],space+'   ')</w:t>
      </w:r>
    </w:p>
    <w:p w14:paraId="357E466F" w14:textId="77777777" w:rsidR="002B36FB" w:rsidRDefault="002B36FB" w:rsidP="002B36FB">
      <w:r>
        <w:t xml:space="preserve">    </w:t>
      </w:r>
    </w:p>
    <w:p w14:paraId="4860E48B" w14:textId="77777777" w:rsidR="002B36FB" w:rsidRDefault="002B36FB" w:rsidP="002B36FB">
      <w:r>
        <w:t xml:space="preserve">def </w:t>
      </w:r>
      <w:proofErr w:type="spellStart"/>
      <w:r>
        <w:t>SearchAndPrint</w:t>
      </w:r>
      <w:proofErr w:type="spellEnd"/>
      <w:r>
        <w:t>(</w:t>
      </w:r>
      <w:proofErr w:type="spellStart"/>
      <w:proofErr w:type="gramStart"/>
      <w:r>
        <w:t>T,k</w:t>
      </w:r>
      <w:proofErr w:type="spellEnd"/>
      <w:proofErr w:type="gramEnd"/>
      <w:r>
        <w:t>):</w:t>
      </w:r>
    </w:p>
    <w:p w14:paraId="482C88A1" w14:textId="77777777" w:rsidR="002B36FB" w:rsidRDefault="002B36FB" w:rsidP="002B36FB">
      <w:r>
        <w:t xml:space="preserve">    node = Search(</w:t>
      </w:r>
      <w:proofErr w:type="spellStart"/>
      <w:proofErr w:type="gramStart"/>
      <w:r>
        <w:t>T,k</w:t>
      </w:r>
      <w:proofErr w:type="spellEnd"/>
      <w:proofErr w:type="gramEnd"/>
      <w:r>
        <w:t>)</w:t>
      </w:r>
    </w:p>
    <w:p w14:paraId="6F82640C" w14:textId="77777777" w:rsidR="002B36FB" w:rsidRDefault="002B36FB" w:rsidP="002B36FB">
      <w:r>
        <w:t xml:space="preserve">    if node is None:</w:t>
      </w:r>
    </w:p>
    <w:p w14:paraId="78451F36" w14:textId="77777777" w:rsidR="002B36FB" w:rsidRDefault="002B36FB" w:rsidP="002B36FB">
      <w:r>
        <w:t xml:space="preserve">        </w:t>
      </w:r>
      <w:proofErr w:type="gramStart"/>
      <w:r>
        <w:t>print(</w:t>
      </w:r>
      <w:proofErr w:type="spellStart"/>
      <w:proofErr w:type="gramEnd"/>
      <w:r>
        <w:t>k,'not</w:t>
      </w:r>
      <w:proofErr w:type="spellEnd"/>
      <w:r>
        <w:t xml:space="preserve"> found')</w:t>
      </w:r>
    </w:p>
    <w:p w14:paraId="0ECB4864" w14:textId="77777777" w:rsidR="002B36FB" w:rsidRDefault="002B36FB" w:rsidP="002B36FB">
      <w:r>
        <w:t xml:space="preserve">    else:</w:t>
      </w:r>
    </w:p>
    <w:p w14:paraId="27A4DBDA" w14:textId="77777777" w:rsidR="002B36FB" w:rsidRDefault="002B36FB" w:rsidP="002B36FB">
      <w:r>
        <w:t xml:space="preserve">        </w:t>
      </w:r>
      <w:proofErr w:type="gramStart"/>
      <w:r>
        <w:t>print(</w:t>
      </w:r>
      <w:proofErr w:type="spellStart"/>
      <w:proofErr w:type="gramEnd"/>
      <w:r>
        <w:t>k,'found',end</w:t>
      </w:r>
      <w:proofErr w:type="spellEnd"/>
      <w:r>
        <w:t>=' ')</w:t>
      </w:r>
    </w:p>
    <w:p w14:paraId="7A930485" w14:textId="77777777" w:rsidR="002B36FB" w:rsidRDefault="002B36FB" w:rsidP="002B36FB">
      <w:r>
        <w:t xml:space="preserve">        </w:t>
      </w:r>
      <w:proofErr w:type="gramStart"/>
      <w:r>
        <w:t>print(</w:t>
      </w:r>
      <w:proofErr w:type="gramEnd"/>
      <w:r>
        <w:t>'node contents:',</w:t>
      </w:r>
      <w:proofErr w:type="spellStart"/>
      <w:r>
        <w:t>node.item</w:t>
      </w:r>
      <w:proofErr w:type="spellEnd"/>
      <w:r>
        <w:t>)</w:t>
      </w:r>
    </w:p>
    <w:p w14:paraId="752169B5" w14:textId="77777777" w:rsidR="002B36FB" w:rsidRDefault="002B36FB" w:rsidP="002B36FB">
      <w:r>
        <w:t xml:space="preserve">    </w:t>
      </w:r>
    </w:p>
    <w:p w14:paraId="1DE14DA6" w14:textId="77777777" w:rsidR="002B36FB" w:rsidRDefault="002B36FB" w:rsidP="002B36FB">
      <w:r>
        <w:t xml:space="preserve">L = [30, 50, 10, 20, 60, 70, 100, 40, 90, 80, 110, 120, 1, </w:t>
      </w:r>
      <w:proofErr w:type="gramStart"/>
      <w:r>
        <w:t>11 ,</w:t>
      </w:r>
      <w:proofErr w:type="gramEnd"/>
      <w:r>
        <w:t xml:space="preserve"> 3, 4, 5,105, 115, 200, 2, 45,6]</w:t>
      </w:r>
    </w:p>
    <w:p w14:paraId="676CADBF" w14:textId="77777777" w:rsidR="002B36FB" w:rsidRDefault="002B36FB" w:rsidP="002B36FB">
      <w:r>
        <w:t xml:space="preserve">T = </w:t>
      </w:r>
      <w:proofErr w:type="spellStart"/>
      <w:proofErr w:type="gramStart"/>
      <w:r>
        <w:t>BTree</w:t>
      </w:r>
      <w:proofErr w:type="spellEnd"/>
      <w:r>
        <w:t>(</w:t>
      </w:r>
      <w:proofErr w:type="gramEnd"/>
      <w:r>
        <w:t xml:space="preserve">)    </w:t>
      </w:r>
    </w:p>
    <w:p w14:paraId="4F526D6D" w14:textId="77777777" w:rsidR="002B36FB" w:rsidRDefault="002B36FB" w:rsidP="002B36FB">
      <w:r>
        <w:t xml:space="preserve">for </w:t>
      </w:r>
      <w:proofErr w:type="spellStart"/>
      <w:r>
        <w:t>i</w:t>
      </w:r>
      <w:proofErr w:type="spellEnd"/>
      <w:r>
        <w:t xml:space="preserve"> in L:</w:t>
      </w:r>
    </w:p>
    <w:p w14:paraId="283CBDCC" w14:textId="77777777" w:rsidR="002B36FB" w:rsidRDefault="002B36FB" w:rsidP="002B36FB">
      <w:r>
        <w:t xml:space="preserve">    print('Inserting</w:t>
      </w:r>
      <w:proofErr w:type="gramStart"/>
      <w:r>
        <w:t>',</w:t>
      </w:r>
      <w:proofErr w:type="spellStart"/>
      <w:r>
        <w:t>i</w:t>
      </w:r>
      <w:proofErr w:type="spellEnd"/>
      <w:proofErr w:type="gramEnd"/>
      <w:r>
        <w:t>)</w:t>
      </w:r>
    </w:p>
    <w:p w14:paraId="3D4A14B9" w14:textId="77777777" w:rsidR="002B36FB" w:rsidRDefault="002B36FB" w:rsidP="002B36FB">
      <w:r>
        <w:t xml:space="preserve">    Insert(</w:t>
      </w:r>
      <w:proofErr w:type="spellStart"/>
      <w:proofErr w:type="gramStart"/>
      <w:r>
        <w:t>T,i</w:t>
      </w:r>
      <w:proofErr w:type="spellEnd"/>
      <w:proofErr w:type="gramEnd"/>
      <w:r>
        <w:t>)</w:t>
      </w:r>
    </w:p>
    <w:p w14:paraId="5E09E056" w14:textId="77777777" w:rsidR="002B36FB" w:rsidRDefault="002B36FB" w:rsidP="002B36FB">
      <w:r>
        <w:t xml:space="preserve">    </w:t>
      </w:r>
      <w:proofErr w:type="spellStart"/>
      <w:r>
        <w:t>PrintD</w:t>
      </w:r>
      <w:proofErr w:type="spellEnd"/>
      <w:r>
        <w:t xml:space="preserve">(T,'') </w:t>
      </w:r>
    </w:p>
    <w:p w14:paraId="3BF028FF" w14:textId="77777777" w:rsidR="002B36FB" w:rsidRDefault="002B36FB" w:rsidP="002B36FB">
      <w:r>
        <w:t xml:space="preserve">    #Print(T)</w:t>
      </w:r>
    </w:p>
    <w:p w14:paraId="07618BBE" w14:textId="77777777" w:rsidR="002B36FB" w:rsidRDefault="002B36FB" w:rsidP="002B36FB">
      <w:r>
        <w:t xml:space="preserve">    print('\n####################################')</w:t>
      </w:r>
    </w:p>
    <w:p w14:paraId="443AA7FA" w14:textId="77777777" w:rsidR="002B36FB" w:rsidRDefault="002B36FB" w:rsidP="002B36FB">
      <w:r>
        <w:t xml:space="preserve">    </w:t>
      </w:r>
    </w:p>
    <w:p w14:paraId="194B0541" w14:textId="77777777" w:rsidR="002B36FB" w:rsidRDefault="002B36FB" w:rsidP="002B36FB">
      <w:r>
        <w:t>#</w:t>
      </w:r>
      <w:proofErr w:type="spellStart"/>
      <w:r>
        <w:t>SearchAndPrint</w:t>
      </w:r>
      <w:proofErr w:type="spellEnd"/>
      <w:r>
        <w:t>(T,60)</w:t>
      </w:r>
    </w:p>
    <w:p w14:paraId="6E154383" w14:textId="77777777" w:rsidR="002B36FB" w:rsidRDefault="002B36FB" w:rsidP="002B36FB">
      <w:r>
        <w:t>#</w:t>
      </w:r>
      <w:proofErr w:type="spellStart"/>
      <w:r>
        <w:t>SearchAndPrint</w:t>
      </w:r>
      <w:proofErr w:type="spellEnd"/>
      <w:r>
        <w:t>(T,200)</w:t>
      </w:r>
    </w:p>
    <w:p w14:paraId="40CBDB92" w14:textId="77777777" w:rsidR="002B36FB" w:rsidRDefault="002B36FB" w:rsidP="002B36FB">
      <w:r>
        <w:lastRenderedPageBreak/>
        <w:t>#</w:t>
      </w:r>
      <w:proofErr w:type="spellStart"/>
      <w:r>
        <w:t>SearchAndPrint</w:t>
      </w:r>
      <w:proofErr w:type="spellEnd"/>
      <w:r>
        <w:t>(T,25)</w:t>
      </w:r>
    </w:p>
    <w:p w14:paraId="67B347EE" w14:textId="77777777" w:rsidR="002B36FB" w:rsidRDefault="002B36FB" w:rsidP="002B36FB">
      <w:r>
        <w:t>#</w:t>
      </w:r>
      <w:proofErr w:type="spellStart"/>
      <w:r>
        <w:t>SearchAndPrint</w:t>
      </w:r>
      <w:proofErr w:type="spellEnd"/>
      <w:r>
        <w:t>(T,20)</w:t>
      </w:r>
    </w:p>
    <w:p w14:paraId="63DB51C5" w14:textId="77777777" w:rsidR="002B36FB" w:rsidRDefault="002B36FB" w:rsidP="002B36FB">
      <w:r>
        <w:t>#</w:t>
      </w:r>
    </w:p>
    <w:p w14:paraId="6FDCEA60" w14:textId="77777777" w:rsidR="002B36FB" w:rsidRDefault="002B36FB" w:rsidP="002B36FB">
      <w:r>
        <w:t>#print(height(T))</w:t>
      </w:r>
    </w:p>
    <w:p w14:paraId="09184FBA" w14:textId="77777777" w:rsidR="002B36FB" w:rsidRDefault="002B36FB" w:rsidP="002B36FB">
      <w:r>
        <w:t>#method 1</w:t>
      </w:r>
    </w:p>
    <w:p w14:paraId="04B746F3" w14:textId="77777777" w:rsidR="002B36FB" w:rsidRDefault="002B36FB" w:rsidP="002B36FB">
      <w:r>
        <w:t>def height2(T):</w:t>
      </w:r>
    </w:p>
    <w:p w14:paraId="06298A7C" w14:textId="77777777" w:rsidR="002B36FB" w:rsidRDefault="002B36FB" w:rsidP="002B36FB">
      <w:r>
        <w:t xml:space="preserve">    if </w:t>
      </w:r>
      <w:proofErr w:type="spellStart"/>
      <w:proofErr w:type="gramStart"/>
      <w:r>
        <w:t>T.isLeaf</w:t>
      </w:r>
      <w:proofErr w:type="spellEnd"/>
      <w:proofErr w:type="gramEnd"/>
      <w:r>
        <w:t>:#if leaf it'll return 0</w:t>
      </w:r>
    </w:p>
    <w:p w14:paraId="02B25EFD" w14:textId="77777777" w:rsidR="002B36FB" w:rsidRDefault="002B36FB" w:rsidP="002B36FB">
      <w:r>
        <w:t xml:space="preserve">        return 0</w:t>
      </w:r>
    </w:p>
    <w:p w14:paraId="0FF2BC45" w14:textId="77777777" w:rsidR="002B36FB" w:rsidRDefault="002B36FB" w:rsidP="002B36FB">
      <w:r>
        <w:t xml:space="preserve">    return 1 + height(</w:t>
      </w:r>
      <w:proofErr w:type="spellStart"/>
      <w:proofErr w:type="gramStart"/>
      <w:r>
        <w:t>T.child</w:t>
      </w:r>
      <w:proofErr w:type="spellEnd"/>
      <w:proofErr w:type="gramEnd"/>
      <w:r>
        <w:t>[0])#recursively goes down tree and counts</w:t>
      </w:r>
    </w:p>
    <w:p w14:paraId="6E2D6AEC" w14:textId="77777777" w:rsidR="002B36FB" w:rsidRDefault="002B36FB" w:rsidP="002B36FB">
      <w:r>
        <w:t>#method 2</w:t>
      </w:r>
    </w:p>
    <w:p w14:paraId="5F6BD7FE" w14:textId="77777777" w:rsidR="002B36FB" w:rsidRDefault="002B36FB" w:rsidP="002B36FB">
      <w:r>
        <w:t xml:space="preserve">def </w:t>
      </w:r>
      <w:proofErr w:type="spellStart"/>
      <w:r>
        <w:t>BTreeToSA</w:t>
      </w:r>
      <w:proofErr w:type="spellEnd"/>
      <w:r>
        <w:t>(T):</w:t>
      </w:r>
    </w:p>
    <w:p w14:paraId="474A19A5" w14:textId="77777777" w:rsidR="002B36FB" w:rsidRDefault="002B36FB" w:rsidP="002B36FB">
      <w:r>
        <w:t xml:space="preserve">   if </w:t>
      </w:r>
      <w:proofErr w:type="spellStart"/>
      <w:proofErr w:type="gramStart"/>
      <w:r>
        <w:t>T.isLeaf</w:t>
      </w:r>
      <w:proofErr w:type="spellEnd"/>
      <w:proofErr w:type="gramEnd"/>
      <w:r>
        <w:t>: #if it's leaf it returns all items in that node</w:t>
      </w:r>
    </w:p>
    <w:p w14:paraId="00C697C7" w14:textId="77777777" w:rsidR="002B36FB" w:rsidRDefault="002B36FB" w:rsidP="002B36FB">
      <w:r>
        <w:t xml:space="preserve">       return </w:t>
      </w:r>
      <w:proofErr w:type="spellStart"/>
      <w:proofErr w:type="gramStart"/>
      <w:r>
        <w:t>T.item</w:t>
      </w:r>
      <w:proofErr w:type="spellEnd"/>
      <w:proofErr w:type="gramEnd"/>
    </w:p>
    <w:p w14:paraId="5DB94FAF" w14:textId="77777777" w:rsidR="002B36FB" w:rsidRDefault="002B36FB" w:rsidP="002B36FB">
      <w:r>
        <w:t xml:space="preserve">   Array</w:t>
      </w:r>
      <w:proofErr w:type="gramStart"/>
      <w:r>
        <w:t>=[</w:t>
      </w:r>
      <w:proofErr w:type="gramEnd"/>
      <w:r>
        <w:t>]#creates empty array</w:t>
      </w:r>
    </w:p>
    <w:p w14:paraId="2932D4BA" w14:textId="77777777" w:rsidR="002B36FB" w:rsidRDefault="002B36FB" w:rsidP="002B36FB">
      <w:r>
        <w:t xml:space="preserve">   for </w:t>
      </w:r>
      <w:proofErr w:type="spellStart"/>
      <w:r>
        <w:t>i</w:t>
      </w:r>
      <w:proofErr w:type="spellEnd"/>
      <w:r>
        <w:t xml:space="preserve"> in range(</w:t>
      </w:r>
      <w:proofErr w:type="spellStart"/>
      <w:r>
        <w:t>len</w:t>
      </w:r>
      <w:proofErr w:type="spellEnd"/>
      <w:r>
        <w:t>(</w:t>
      </w:r>
      <w:proofErr w:type="spellStart"/>
      <w:proofErr w:type="gramStart"/>
      <w:r>
        <w:t>T.child</w:t>
      </w:r>
      <w:proofErr w:type="spellEnd"/>
      <w:proofErr w:type="gramEnd"/>
      <w:r>
        <w:t>)):</w:t>
      </w:r>
    </w:p>
    <w:p w14:paraId="1E17B4F2" w14:textId="77777777" w:rsidR="002B36FB" w:rsidRDefault="002B36FB" w:rsidP="002B36FB">
      <w:r>
        <w:t xml:space="preserve">       Array+=</w:t>
      </w:r>
      <w:proofErr w:type="spellStart"/>
      <w:r>
        <w:t>BTreeToSA</w:t>
      </w:r>
      <w:proofErr w:type="spellEnd"/>
      <w:r>
        <w:t>(</w:t>
      </w:r>
      <w:proofErr w:type="spellStart"/>
      <w:proofErr w:type="gramStart"/>
      <w:r>
        <w:t>T.child</w:t>
      </w:r>
      <w:proofErr w:type="spellEnd"/>
      <w:proofErr w:type="gramEnd"/>
      <w:r>
        <w:t>[</w:t>
      </w:r>
      <w:proofErr w:type="spellStart"/>
      <w:r>
        <w:t>i</w:t>
      </w:r>
      <w:proofErr w:type="spellEnd"/>
      <w:r>
        <w:t>])#</w:t>
      </w:r>
      <w:proofErr w:type="spellStart"/>
      <w:r>
        <w:t>reursively</w:t>
      </w:r>
      <w:proofErr w:type="spellEnd"/>
      <w:r>
        <w:t xml:space="preserve"> goes down the tree until it reaches the </w:t>
      </w:r>
      <w:proofErr w:type="spellStart"/>
      <w:r>
        <w:t>leafs</w:t>
      </w:r>
      <w:proofErr w:type="spellEnd"/>
    </w:p>
    <w:p w14:paraId="0E85656F" w14:textId="77777777" w:rsidR="002B36FB" w:rsidRDefault="002B36FB" w:rsidP="002B36FB">
      <w:r>
        <w:t xml:space="preserve">       if </w:t>
      </w:r>
      <w:proofErr w:type="spellStart"/>
      <w:r>
        <w:t>i</w:t>
      </w:r>
      <w:proofErr w:type="spellEnd"/>
      <w:r>
        <w:t xml:space="preserve"> &lt; </w:t>
      </w:r>
      <w:proofErr w:type="spellStart"/>
      <w:r>
        <w:t>len</w:t>
      </w:r>
      <w:proofErr w:type="spellEnd"/>
      <w:r>
        <w:t>(</w:t>
      </w:r>
      <w:proofErr w:type="spellStart"/>
      <w:proofErr w:type="gramStart"/>
      <w:r>
        <w:t>T.item</w:t>
      </w:r>
      <w:proofErr w:type="spellEnd"/>
      <w:proofErr w:type="gramEnd"/>
      <w:r>
        <w:t xml:space="preserve">):#if </w:t>
      </w:r>
      <w:proofErr w:type="spellStart"/>
      <w:r>
        <w:t>i</w:t>
      </w:r>
      <w:proofErr w:type="spellEnd"/>
      <w:r>
        <w:t xml:space="preserve"> is less than the list of items then it</w:t>
      </w:r>
    </w:p>
    <w:p w14:paraId="2E910BAC" w14:textId="77777777" w:rsidR="002B36FB" w:rsidRDefault="002B36FB" w:rsidP="002B36FB">
      <w:r>
        <w:t xml:space="preserve">           </w:t>
      </w:r>
      <w:proofErr w:type="spellStart"/>
      <w:r>
        <w:t>Array.append</w:t>
      </w:r>
      <w:proofErr w:type="spellEnd"/>
      <w:r>
        <w:t>(</w:t>
      </w:r>
      <w:proofErr w:type="spellStart"/>
      <w:proofErr w:type="gramStart"/>
      <w:r>
        <w:t>T.item</w:t>
      </w:r>
      <w:proofErr w:type="spellEnd"/>
      <w:proofErr w:type="gramEnd"/>
      <w:r>
        <w:t>[</w:t>
      </w:r>
      <w:proofErr w:type="spellStart"/>
      <w:r>
        <w:t>i</w:t>
      </w:r>
      <w:proofErr w:type="spellEnd"/>
      <w:r>
        <w:t>])#will append the children nodes and root</w:t>
      </w:r>
    </w:p>
    <w:p w14:paraId="0D798FBE" w14:textId="77777777" w:rsidR="002B36FB" w:rsidRDefault="002B36FB" w:rsidP="002B36FB">
      <w:r>
        <w:t xml:space="preserve">   return Array</w:t>
      </w:r>
    </w:p>
    <w:p w14:paraId="0B8C1FBA" w14:textId="77777777" w:rsidR="002B36FB" w:rsidRDefault="002B36FB" w:rsidP="002B36FB">
      <w:r>
        <w:t>#method 3</w:t>
      </w:r>
    </w:p>
    <w:p w14:paraId="19A9E2C9" w14:textId="77777777" w:rsidR="002B36FB" w:rsidRDefault="002B36FB" w:rsidP="002B36FB">
      <w:r>
        <w:t>def minimum(</w:t>
      </w:r>
      <w:proofErr w:type="spellStart"/>
      <w:proofErr w:type="gramStart"/>
      <w:r>
        <w:t>T,d</w:t>
      </w:r>
      <w:proofErr w:type="spellEnd"/>
      <w:proofErr w:type="gramEnd"/>
      <w:r>
        <w:t>):</w:t>
      </w:r>
    </w:p>
    <w:p w14:paraId="256E060C" w14:textId="77777777" w:rsidR="002B36FB" w:rsidRDefault="002B36FB" w:rsidP="002B36FB">
      <w:r>
        <w:t xml:space="preserve">    if d==0:</w:t>
      </w:r>
    </w:p>
    <w:p w14:paraId="08EAC9B6" w14:textId="77777777" w:rsidR="002B36FB" w:rsidRDefault="002B36FB" w:rsidP="002B36FB">
      <w:r>
        <w:lastRenderedPageBreak/>
        <w:t xml:space="preserve">        return </w:t>
      </w:r>
      <w:proofErr w:type="spellStart"/>
      <w:proofErr w:type="gramStart"/>
      <w:r>
        <w:t>T.item</w:t>
      </w:r>
      <w:proofErr w:type="spellEnd"/>
      <w:proofErr w:type="gramEnd"/>
      <w:r>
        <w:t>[0]#if depth is zero return the first item on the left</w:t>
      </w:r>
    </w:p>
    <w:p w14:paraId="32490C4E" w14:textId="77777777" w:rsidR="002B36FB" w:rsidRDefault="002B36FB" w:rsidP="002B36FB">
      <w:r>
        <w:t xml:space="preserve">    </w:t>
      </w:r>
      <w:proofErr w:type="spellStart"/>
      <w:r>
        <w:t>elif</w:t>
      </w:r>
      <w:proofErr w:type="spellEnd"/>
      <w:r>
        <w:t xml:space="preserve"> d&lt;</w:t>
      </w:r>
      <w:proofErr w:type="gramStart"/>
      <w:r>
        <w:t>0:#</w:t>
      </w:r>
      <w:proofErr w:type="gramEnd"/>
      <w:r>
        <w:t>if depth is less than 0 then it shouldn't expect a number</w:t>
      </w:r>
    </w:p>
    <w:p w14:paraId="3769E73A" w14:textId="77777777" w:rsidR="002B36FB" w:rsidRDefault="002B36FB" w:rsidP="002B36FB">
      <w:r>
        <w:t xml:space="preserve">        return 'No items in negative depth'</w:t>
      </w:r>
    </w:p>
    <w:p w14:paraId="74D85C35" w14:textId="77777777" w:rsidR="002B36FB" w:rsidRDefault="002B36FB" w:rsidP="002B36FB">
      <w:r>
        <w:t xml:space="preserve">    </w:t>
      </w:r>
      <w:proofErr w:type="spellStart"/>
      <w:r>
        <w:t>elif</w:t>
      </w:r>
      <w:proofErr w:type="spellEnd"/>
      <w:r>
        <w:t xml:space="preserve"> d&gt;height2(T</w:t>
      </w:r>
      <w:proofErr w:type="gramStart"/>
      <w:r>
        <w:t>):#</w:t>
      </w:r>
      <w:proofErr w:type="gramEnd"/>
      <w:r>
        <w:t>if depth is more than height then an error will occur so added this to stop that</w:t>
      </w:r>
    </w:p>
    <w:p w14:paraId="2B5649AD" w14:textId="77777777" w:rsidR="002B36FB" w:rsidRDefault="002B36FB" w:rsidP="002B36FB">
      <w:r>
        <w:t xml:space="preserve">        return 'depth </w:t>
      </w:r>
      <w:proofErr w:type="spellStart"/>
      <w:r>
        <w:t>exceded</w:t>
      </w:r>
      <w:proofErr w:type="spellEnd"/>
      <w:r>
        <w:t>'</w:t>
      </w:r>
    </w:p>
    <w:p w14:paraId="28554565" w14:textId="77777777" w:rsidR="002B36FB" w:rsidRDefault="002B36FB" w:rsidP="002B36FB">
      <w:r>
        <w:t xml:space="preserve">    return minimum(</w:t>
      </w:r>
      <w:proofErr w:type="spellStart"/>
      <w:proofErr w:type="gramStart"/>
      <w:r>
        <w:t>T.child</w:t>
      </w:r>
      <w:proofErr w:type="spellEnd"/>
      <w:proofErr w:type="gramEnd"/>
      <w:r>
        <w:t>[0],d-1)#goes all the way to the left and down the tree depending on the depth</w:t>
      </w:r>
    </w:p>
    <w:p w14:paraId="6A53FB78" w14:textId="77777777" w:rsidR="002B36FB" w:rsidRDefault="002B36FB" w:rsidP="002B36FB">
      <w:r>
        <w:t>#method 4</w:t>
      </w:r>
    </w:p>
    <w:p w14:paraId="32E32B3F" w14:textId="77777777" w:rsidR="002B36FB" w:rsidRDefault="002B36FB" w:rsidP="002B36FB">
      <w:r>
        <w:t>def maximum(</w:t>
      </w:r>
      <w:proofErr w:type="spellStart"/>
      <w:proofErr w:type="gramStart"/>
      <w:r>
        <w:t>T,d</w:t>
      </w:r>
      <w:proofErr w:type="spellEnd"/>
      <w:proofErr w:type="gramEnd"/>
      <w:r>
        <w:t>):</w:t>
      </w:r>
    </w:p>
    <w:p w14:paraId="4FFEE501" w14:textId="77777777" w:rsidR="002B36FB" w:rsidRDefault="002B36FB" w:rsidP="002B36FB">
      <w:r>
        <w:t xml:space="preserve">    if d==</w:t>
      </w:r>
      <w:proofErr w:type="gramStart"/>
      <w:r>
        <w:t>0:#</w:t>
      </w:r>
      <w:proofErr w:type="gramEnd"/>
      <w:r>
        <w:t>if depth is 0 return number on the far right of the list</w:t>
      </w:r>
    </w:p>
    <w:p w14:paraId="00A43E65" w14:textId="77777777" w:rsidR="002B36FB" w:rsidRDefault="002B36FB" w:rsidP="002B36FB">
      <w:r>
        <w:t xml:space="preserve">        return </w:t>
      </w:r>
      <w:proofErr w:type="spellStart"/>
      <w:proofErr w:type="gramStart"/>
      <w:r>
        <w:t>T.item</w:t>
      </w:r>
      <w:proofErr w:type="spellEnd"/>
      <w:proofErr w:type="gramEnd"/>
      <w:r>
        <w:t>[</w:t>
      </w:r>
      <w:proofErr w:type="spellStart"/>
      <w:r>
        <w:t>len</w:t>
      </w:r>
      <w:proofErr w:type="spellEnd"/>
      <w:r>
        <w:t>(</w:t>
      </w:r>
      <w:proofErr w:type="spellStart"/>
      <w:r>
        <w:t>T.item</w:t>
      </w:r>
      <w:proofErr w:type="spellEnd"/>
      <w:r>
        <w:t>)-1]</w:t>
      </w:r>
    </w:p>
    <w:p w14:paraId="37FA52CD" w14:textId="77777777" w:rsidR="002B36FB" w:rsidRDefault="002B36FB" w:rsidP="002B36FB">
      <w:r>
        <w:t xml:space="preserve">    </w:t>
      </w:r>
      <w:proofErr w:type="spellStart"/>
      <w:r>
        <w:t>elif</w:t>
      </w:r>
      <w:proofErr w:type="spellEnd"/>
      <w:r>
        <w:t xml:space="preserve"> d&lt;</w:t>
      </w:r>
      <w:proofErr w:type="gramStart"/>
      <w:r>
        <w:t>0:#</w:t>
      </w:r>
      <w:proofErr w:type="gramEnd"/>
      <w:r>
        <w:t>if depth is less than zero than it shouldn't return a number</w:t>
      </w:r>
    </w:p>
    <w:p w14:paraId="19475F76" w14:textId="77777777" w:rsidR="002B36FB" w:rsidRDefault="002B36FB" w:rsidP="002B36FB">
      <w:r>
        <w:t xml:space="preserve">        return 'No items in negative depth'</w:t>
      </w:r>
    </w:p>
    <w:p w14:paraId="622600C4" w14:textId="77777777" w:rsidR="002B36FB" w:rsidRDefault="002B36FB" w:rsidP="002B36FB">
      <w:r>
        <w:t xml:space="preserve">    </w:t>
      </w:r>
      <w:proofErr w:type="spellStart"/>
      <w:r>
        <w:t>elif</w:t>
      </w:r>
      <w:proofErr w:type="spellEnd"/>
      <w:r>
        <w:t xml:space="preserve"> d&gt;height2(T</w:t>
      </w:r>
      <w:proofErr w:type="gramStart"/>
      <w:r>
        <w:t>):#</w:t>
      </w:r>
      <w:proofErr w:type="gramEnd"/>
      <w:r>
        <w:t>if depth is more than height then an error will occur so added this to stop it</w:t>
      </w:r>
    </w:p>
    <w:p w14:paraId="66F8434E" w14:textId="77777777" w:rsidR="002B36FB" w:rsidRDefault="002B36FB" w:rsidP="002B36FB">
      <w:r>
        <w:t xml:space="preserve">        return 'depth </w:t>
      </w:r>
      <w:proofErr w:type="spellStart"/>
      <w:r>
        <w:t>exceded</w:t>
      </w:r>
      <w:proofErr w:type="spellEnd"/>
      <w:r>
        <w:t>'</w:t>
      </w:r>
    </w:p>
    <w:p w14:paraId="5D3AFAF3" w14:textId="77777777" w:rsidR="002B36FB" w:rsidRDefault="002B36FB" w:rsidP="002B36FB">
      <w:r>
        <w:t xml:space="preserve">    return maximum(</w:t>
      </w:r>
      <w:proofErr w:type="spellStart"/>
      <w:proofErr w:type="gramStart"/>
      <w:r>
        <w:t>T.child</w:t>
      </w:r>
      <w:proofErr w:type="spellEnd"/>
      <w:proofErr w:type="gramEnd"/>
      <w:r>
        <w:t>[</w:t>
      </w:r>
      <w:proofErr w:type="spellStart"/>
      <w:r>
        <w:t>len</w:t>
      </w:r>
      <w:proofErr w:type="spellEnd"/>
      <w:r>
        <w:t>(</w:t>
      </w:r>
      <w:proofErr w:type="spellStart"/>
      <w:r>
        <w:t>T.item</w:t>
      </w:r>
      <w:proofErr w:type="spellEnd"/>
      <w:r>
        <w:t>)],d-1)#goes all the way to the right and down depending on the depth</w:t>
      </w:r>
    </w:p>
    <w:p w14:paraId="3ABA2088" w14:textId="77777777" w:rsidR="002B36FB" w:rsidRDefault="002B36FB" w:rsidP="002B36FB">
      <w:r>
        <w:t>#method 5</w:t>
      </w:r>
    </w:p>
    <w:p w14:paraId="117EDC99" w14:textId="77777777" w:rsidR="002B36FB" w:rsidRDefault="002B36FB" w:rsidP="002B36FB">
      <w:r>
        <w:t xml:space="preserve">def </w:t>
      </w:r>
      <w:proofErr w:type="spellStart"/>
      <w:r>
        <w:t>NumItemsD</w:t>
      </w:r>
      <w:proofErr w:type="spellEnd"/>
      <w:r>
        <w:t>(</w:t>
      </w:r>
      <w:proofErr w:type="spellStart"/>
      <w:proofErr w:type="gramStart"/>
      <w:r>
        <w:t>T,d</w:t>
      </w:r>
      <w:proofErr w:type="spellEnd"/>
      <w:proofErr w:type="gramEnd"/>
      <w:r>
        <w:t>):</w:t>
      </w:r>
    </w:p>
    <w:p w14:paraId="4AE18F3B" w14:textId="77777777" w:rsidR="002B36FB" w:rsidRDefault="002B36FB" w:rsidP="002B36FB">
      <w:r>
        <w:t xml:space="preserve">    if d==</w:t>
      </w:r>
      <w:proofErr w:type="gramStart"/>
      <w:r>
        <w:t>0:#</w:t>
      </w:r>
      <w:proofErr w:type="gramEnd"/>
      <w:r>
        <w:t>if depth is 0 then return the length of the leaf</w:t>
      </w:r>
    </w:p>
    <w:p w14:paraId="4A40A65F" w14:textId="77777777" w:rsidR="002B36FB" w:rsidRDefault="002B36FB" w:rsidP="002B36FB">
      <w:r>
        <w:t xml:space="preserve">        return </w:t>
      </w:r>
      <w:proofErr w:type="spellStart"/>
      <w:r>
        <w:t>len</w:t>
      </w:r>
      <w:proofErr w:type="spellEnd"/>
      <w:r>
        <w:t>(</w:t>
      </w:r>
      <w:proofErr w:type="spellStart"/>
      <w:proofErr w:type="gramStart"/>
      <w:r>
        <w:t>T.item</w:t>
      </w:r>
      <w:proofErr w:type="spellEnd"/>
      <w:proofErr w:type="gramEnd"/>
      <w:r>
        <w:t>)</w:t>
      </w:r>
    </w:p>
    <w:p w14:paraId="2D3B5F7B" w14:textId="77777777" w:rsidR="002B36FB" w:rsidRDefault="002B36FB" w:rsidP="002B36FB">
      <w:r>
        <w:lastRenderedPageBreak/>
        <w:t xml:space="preserve">    </w:t>
      </w:r>
      <w:proofErr w:type="spellStart"/>
      <w:r>
        <w:t>elif</w:t>
      </w:r>
      <w:proofErr w:type="spellEnd"/>
      <w:r>
        <w:t xml:space="preserve"> d &lt; </w:t>
      </w:r>
      <w:proofErr w:type="gramStart"/>
      <w:r>
        <w:t>0:#</w:t>
      </w:r>
      <w:proofErr w:type="gramEnd"/>
      <w:r>
        <w:t>if depth is less than 0 then return -1 as a sign or error</w:t>
      </w:r>
    </w:p>
    <w:p w14:paraId="59CACAC6" w14:textId="77777777" w:rsidR="002B36FB" w:rsidRDefault="002B36FB" w:rsidP="002B36FB">
      <w:r>
        <w:t xml:space="preserve">        return -1</w:t>
      </w:r>
    </w:p>
    <w:p w14:paraId="53D1E6A5" w14:textId="77777777" w:rsidR="002B36FB" w:rsidRDefault="002B36FB" w:rsidP="002B36FB">
      <w:r>
        <w:t xml:space="preserve">    </w:t>
      </w:r>
      <w:proofErr w:type="spellStart"/>
      <w:r>
        <w:t>elif</w:t>
      </w:r>
      <w:proofErr w:type="spellEnd"/>
      <w:r>
        <w:t xml:space="preserve"> </w:t>
      </w:r>
      <w:proofErr w:type="spellStart"/>
      <w:proofErr w:type="gramStart"/>
      <w:r>
        <w:t>T.isLeaf</w:t>
      </w:r>
      <w:proofErr w:type="spellEnd"/>
      <w:proofErr w:type="gramEnd"/>
      <w:r>
        <w:t xml:space="preserve"> and d&gt;0:#if it's a leaf and depth is greater than zero then an error would occur so return -1</w:t>
      </w:r>
    </w:p>
    <w:p w14:paraId="368A242E" w14:textId="77777777" w:rsidR="002B36FB" w:rsidRDefault="002B36FB" w:rsidP="002B36FB">
      <w:r>
        <w:t xml:space="preserve">        return -1</w:t>
      </w:r>
    </w:p>
    <w:p w14:paraId="6C9AC330" w14:textId="77777777" w:rsidR="002B36FB" w:rsidRDefault="002B36FB" w:rsidP="002B36FB">
      <w:r>
        <w:t xml:space="preserve">    </w:t>
      </w:r>
      <w:proofErr w:type="spellStart"/>
      <w:r>
        <w:t>elif</w:t>
      </w:r>
      <w:proofErr w:type="spellEnd"/>
      <w:r>
        <w:t xml:space="preserve"> d&gt;height2(T</w:t>
      </w:r>
      <w:proofErr w:type="gramStart"/>
      <w:r>
        <w:t>):#</w:t>
      </w:r>
      <w:proofErr w:type="gramEnd"/>
      <w:r>
        <w:t>if depth is more than the height then error would occur so return string</w:t>
      </w:r>
    </w:p>
    <w:p w14:paraId="083EF769" w14:textId="77777777" w:rsidR="002B36FB" w:rsidRDefault="002B36FB" w:rsidP="002B36FB">
      <w:r>
        <w:t xml:space="preserve">        return 'depth </w:t>
      </w:r>
      <w:proofErr w:type="spellStart"/>
      <w:r>
        <w:t>exceded</w:t>
      </w:r>
      <w:proofErr w:type="spellEnd"/>
      <w:r>
        <w:t>'</w:t>
      </w:r>
    </w:p>
    <w:p w14:paraId="72A62B11" w14:textId="77777777" w:rsidR="002B36FB" w:rsidRDefault="002B36FB" w:rsidP="002B36FB">
      <w:r>
        <w:t xml:space="preserve">    add=0#used to add the number</w:t>
      </w:r>
    </w:p>
    <w:p w14:paraId="6BCF26A8" w14:textId="77777777" w:rsidR="002B36FB" w:rsidRDefault="002B36FB" w:rsidP="002B36FB">
      <w:r>
        <w:t xml:space="preserve">    for </w:t>
      </w:r>
      <w:proofErr w:type="spellStart"/>
      <w:r>
        <w:t>i</w:t>
      </w:r>
      <w:proofErr w:type="spellEnd"/>
      <w:r>
        <w:t xml:space="preserve"> in range(</w:t>
      </w:r>
      <w:proofErr w:type="spellStart"/>
      <w:r>
        <w:t>len</w:t>
      </w:r>
      <w:proofErr w:type="spellEnd"/>
      <w:r>
        <w:t>(</w:t>
      </w:r>
      <w:proofErr w:type="spellStart"/>
      <w:proofErr w:type="gramStart"/>
      <w:r>
        <w:t>T.child</w:t>
      </w:r>
      <w:proofErr w:type="spellEnd"/>
      <w:proofErr w:type="gramEnd"/>
      <w:r>
        <w:t>)):</w:t>
      </w:r>
    </w:p>
    <w:p w14:paraId="050AE210" w14:textId="77777777" w:rsidR="002B36FB" w:rsidRDefault="002B36FB" w:rsidP="002B36FB">
      <w:r>
        <w:t xml:space="preserve">        add+=</w:t>
      </w:r>
      <w:proofErr w:type="spellStart"/>
      <w:r>
        <w:t>NumItemsD</w:t>
      </w:r>
      <w:proofErr w:type="spellEnd"/>
      <w:r>
        <w:t>(</w:t>
      </w:r>
      <w:proofErr w:type="spellStart"/>
      <w:proofErr w:type="gramStart"/>
      <w:r>
        <w:t>T.child</w:t>
      </w:r>
      <w:proofErr w:type="spellEnd"/>
      <w:proofErr w:type="gramEnd"/>
      <w:r>
        <w:t>[</w:t>
      </w:r>
      <w:proofErr w:type="spellStart"/>
      <w:r>
        <w:t>i</w:t>
      </w:r>
      <w:proofErr w:type="spellEnd"/>
      <w:r>
        <w:t>],d-1)#recursively adds the numbers in the depth requested depth</w:t>
      </w:r>
    </w:p>
    <w:p w14:paraId="0D8F2A00" w14:textId="77777777" w:rsidR="002B36FB" w:rsidRDefault="002B36FB" w:rsidP="002B36FB">
      <w:r>
        <w:t xml:space="preserve">    return </w:t>
      </w:r>
      <w:proofErr w:type="gramStart"/>
      <w:r>
        <w:t>add</w:t>
      </w:r>
      <w:proofErr w:type="gramEnd"/>
    </w:p>
    <w:p w14:paraId="484AFF97" w14:textId="77777777" w:rsidR="002B36FB" w:rsidRDefault="002B36FB" w:rsidP="002B36FB">
      <w:r>
        <w:t>#method 6</w:t>
      </w:r>
    </w:p>
    <w:p w14:paraId="003C298A" w14:textId="77777777" w:rsidR="002B36FB" w:rsidRDefault="002B36FB" w:rsidP="002B36FB">
      <w:r>
        <w:t xml:space="preserve">def </w:t>
      </w:r>
      <w:proofErr w:type="spellStart"/>
      <w:r>
        <w:t>printItemsD</w:t>
      </w:r>
      <w:proofErr w:type="spellEnd"/>
      <w:r>
        <w:t>(</w:t>
      </w:r>
      <w:proofErr w:type="spellStart"/>
      <w:proofErr w:type="gramStart"/>
      <w:r>
        <w:t>T,d</w:t>
      </w:r>
      <w:proofErr w:type="spellEnd"/>
      <w:proofErr w:type="gramEnd"/>
      <w:r>
        <w:t>):</w:t>
      </w:r>
    </w:p>
    <w:p w14:paraId="1F1232E8" w14:textId="77777777" w:rsidR="002B36FB" w:rsidRDefault="002B36FB" w:rsidP="002B36FB">
      <w:r>
        <w:t xml:space="preserve">    if d==0:</w:t>
      </w:r>
    </w:p>
    <w:p w14:paraId="1837A25C" w14:textId="77777777" w:rsidR="002B36FB" w:rsidRDefault="002B36FB" w:rsidP="002B36FB">
      <w:r>
        <w:t xml:space="preserve">        for </w:t>
      </w:r>
      <w:proofErr w:type="spellStart"/>
      <w:r>
        <w:t>i</w:t>
      </w:r>
      <w:proofErr w:type="spellEnd"/>
      <w:r>
        <w:t xml:space="preserve"> in range(</w:t>
      </w:r>
      <w:proofErr w:type="spellStart"/>
      <w:r>
        <w:t>len</w:t>
      </w:r>
      <w:proofErr w:type="spellEnd"/>
      <w:r>
        <w:t>(</w:t>
      </w:r>
      <w:proofErr w:type="spellStart"/>
      <w:proofErr w:type="gramStart"/>
      <w:r>
        <w:t>T.item</w:t>
      </w:r>
      <w:proofErr w:type="spellEnd"/>
      <w:proofErr w:type="gramEnd"/>
      <w:r>
        <w:t>)):</w:t>
      </w:r>
    </w:p>
    <w:p w14:paraId="295C6E80" w14:textId="77777777" w:rsidR="002B36FB" w:rsidRDefault="002B36FB" w:rsidP="002B36FB">
      <w:r>
        <w:t xml:space="preserve">            print(</w:t>
      </w:r>
      <w:proofErr w:type="spellStart"/>
      <w:proofErr w:type="gramStart"/>
      <w:r>
        <w:t>T.item</w:t>
      </w:r>
      <w:proofErr w:type="spellEnd"/>
      <w:proofErr w:type="gramEnd"/>
      <w:r>
        <w:t>[</w:t>
      </w:r>
      <w:proofErr w:type="spellStart"/>
      <w:r>
        <w:t>i</w:t>
      </w:r>
      <w:proofErr w:type="spellEnd"/>
      <w:r>
        <w:t>],' ')#if depth is 0 then it'll return the all the items in the node</w:t>
      </w:r>
    </w:p>
    <w:p w14:paraId="5A07FE7D" w14:textId="77777777" w:rsidR="002B36FB" w:rsidRDefault="002B36FB" w:rsidP="002B36FB">
      <w:r>
        <w:t xml:space="preserve">    </w:t>
      </w:r>
      <w:proofErr w:type="spellStart"/>
      <w:r>
        <w:t>elif</w:t>
      </w:r>
      <w:proofErr w:type="spellEnd"/>
      <w:r>
        <w:t xml:space="preserve"> d&gt;height2(T):</w:t>
      </w:r>
    </w:p>
    <w:p w14:paraId="7FBAE104" w14:textId="77777777" w:rsidR="002B36FB" w:rsidRDefault="002B36FB" w:rsidP="002B36FB">
      <w:r>
        <w:t xml:space="preserve">        </w:t>
      </w:r>
      <w:proofErr w:type="gramStart"/>
      <w:r>
        <w:t>print(</w:t>
      </w:r>
      <w:proofErr w:type="gramEnd"/>
      <w:r>
        <w:t xml:space="preserve">'depth </w:t>
      </w:r>
      <w:proofErr w:type="spellStart"/>
      <w:r>
        <w:t>exceded</w:t>
      </w:r>
      <w:proofErr w:type="spellEnd"/>
      <w:r>
        <w:t>')#added error message</w:t>
      </w:r>
    </w:p>
    <w:p w14:paraId="3F574DF7" w14:textId="77777777" w:rsidR="002B36FB" w:rsidRDefault="002B36FB" w:rsidP="002B36FB">
      <w:r>
        <w:t xml:space="preserve">    </w:t>
      </w:r>
      <w:proofErr w:type="spellStart"/>
      <w:r>
        <w:t>elif</w:t>
      </w:r>
      <w:proofErr w:type="spellEnd"/>
      <w:r>
        <w:t xml:space="preserve"> d&lt;0:</w:t>
      </w:r>
    </w:p>
    <w:p w14:paraId="1356CBC8" w14:textId="77777777" w:rsidR="002B36FB" w:rsidRDefault="002B36FB" w:rsidP="002B36FB">
      <w:r>
        <w:t xml:space="preserve">        </w:t>
      </w:r>
      <w:proofErr w:type="gramStart"/>
      <w:r>
        <w:t>print(</w:t>
      </w:r>
      <w:proofErr w:type="gramEnd"/>
      <w:r>
        <w:t xml:space="preserve">'depth </w:t>
      </w:r>
      <w:proofErr w:type="spellStart"/>
      <w:r>
        <w:t>can not</w:t>
      </w:r>
      <w:proofErr w:type="spellEnd"/>
      <w:r>
        <w:t xml:space="preserve"> be negative')#added error message</w:t>
      </w:r>
    </w:p>
    <w:p w14:paraId="03D48356" w14:textId="77777777" w:rsidR="002B36FB" w:rsidRDefault="002B36FB" w:rsidP="002B36FB">
      <w:r>
        <w:t xml:space="preserve">    else:</w:t>
      </w:r>
    </w:p>
    <w:p w14:paraId="0ABF3F41" w14:textId="77777777" w:rsidR="002B36FB" w:rsidRDefault="002B36FB" w:rsidP="002B36FB">
      <w:r>
        <w:lastRenderedPageBreak/>
        <w:t xml:space="preserve">        if </w:t>
      </w:r>
      <w:proofErr w:type="spellStart"/>
      <w:proofErr w:type="gramStart"/>
      <w:r>
        <w:t>T.isLeaf</w:t>
      </w:r>
      <w:proofErr w:type="spellEnd"/>
      <w:proofErr w:type="gramEnd"/>
      <w:r>
        <w:t xml:space="preserve"> is False:</w:t>
      </w:r>
    </w:p>
    <w:p w14:paraId="65EA5F40" w14:textId="77777777" w:rsidR="002B36FB" w:rsidRDefault="002B36FB" w:rsidP="002B36FB">
      <w:r>
        <w:t xml:space="preserve">            for </w:t>
      </w:r>
      <w:proofErr w:type="spellStart"/>
      <w:r>
        <w:t>i</w:t>
      </w:r>
      <w:proofErr w:type="spellEnd"/>
      <w:r>
        <w:t xml:space="preserve"> in range(</w:t>
      </w:r>
      <w:proofErr w:type="spellStart"/>
      <w:r>
        <w:t>len</w:t>
      </w:r>
      <w:proofErr w:type="spellEnd"/>
      <w:r>
        <w:t>(</w:t>
      </w:r>
      <w:proofErr w:type="spellStart"/>
      <w:proofErr w:type="gramStart"/>
      <w:r>
        <w:t>T.child</w:t>
      </w:r>
      <w:proofErr w:type="spellEnd"/>
      <w:proofErr w:type="gramEnd"/>
      <w:r>
        <w:t>)):</w:t>
      </w:r>
    </w:p>
    <w:p w14:paraId="6B5514C1" w14:textId="77777777" w:rsidR="002B36FB" w:rsidRDefault="002B36FB" w:rsidP="002B36FB">
      <w:r>
        <w:t xml:space="preserve">                </w:t>
      </w:r>
      <w:proofErr w:type="spellStart"/>
      <w:r>
        <w:t>printItemsD</w:t>
      </w:r>
      <w:proofErr w:type="spellEnd"/>
      <w:r>
        <w:t>(</w:t>
      </w:r>
      <w:proofErr w:type="spellStart"/>
      <w:proofErr w:type="gramStart"/>
      <w:r>
        <w:t>T.child</w:t>
      </w:r>
      <w:proofErr w:type="spellEnd"/>
      <w:proofErr w:type="gramEnd"/>
      <w:r>
        <w:t>[</w:t>
      </w:r>
      <w:proofErr w:type="spellStart"/>
      <w:r>
        <w:t>i</w:t>
      </w:r>
      <w:proofErr w:type="spellEnd"/>
      <w:r>
        <w:t>],d-1)#recursively prints items at given depth</w:t>
      </w:r>
    </w:p>
    <w:p w14:paraId="3A0A2FA4" w14:textId="77777777" w:rsidR="002B36FB" w:rsidRDefault="002B36FB" w:rsidP="002B36FB">
      <w:r>
        <w:t xml:space="preserve">            </w:t>
      </w:r>
    </w:p>
    <w:p w14:paraId="33D2866A" w14:textId="77777777" w:rsidR="002B36FB" w:rsidRDefault="002B36FB" w:rsidP="002B36FB">
      <w:r>
        <w:t>#method 7</w:t>
      </w:r>
    </w:p>
    <w:p w14:paraId="2E7B5033" w14:textId="77777777" w:rsidR="002B36FB" w:rsidRDefault="002B36FB" w:rsidP="002B36FB">
      <w:r>
        <w:t xml:space="preserve">def </w:t>
      </w:r>
      <w:proofErr w:type="spellStart"/>
      <w:r>
        <w:t>FullNodes</w:t>
      </w:r>
      <w:proofErr w:type="spellEnd"/>
      <w:r>
        <w:t>(T):</w:t>
      </w:r>
    </w:p>
    <w:p w14:paraId="4BC07723" w14:textId="77777777" w:rsidR="002B36FB" w:rsidRDefault="002B36FB" w:rsidP="002B36FB">
      <w:r>
        <w:t xml:space="preserve">    counter=0</w:t>
      </w:r>
    </w:p>
    <w:p w14:paraId="31A765EA" w14:textId="77777777" w:rsidR="002B36FB" w:rsidRDefault="002B36FB" w:rsidP="002B36FB">
      <w:r>
        <w:t xml:space="preserve">    if </w:t>
      </w:r>
      <w:proofErr w:type="spellStart"/>
      <w:r>
        <w:t>len</w:t>
      </w:r>
      <w:proofErr w:type="spellEnd"/>
      <w:r>
        <w:t>(</w:t>
      </w:r>
      <w:proofErr w:type="spellStart"/>
      <w:proofErr w:type="gramStart"/>
      <w:r>
        <w:t>T.item</w:t>
      </w:r>
      <w:proofErr w:type="spellEnd"/>
      <w:proofErr w:type="gramEnd"/>
      <w:r>
        <w:t>)==</w:t>
      </w:r>
      <w:proofErr w:type="spellStart"/>
      <w:r>
        <w:t>T.max_items</w:t>
      </w:r>
      <w:proofErr w:type="spellEnd"/>
      <w:r>
        <w:t>:#if the length of the items is equal to the max add 1</w:t>
      </w:r>
    </w:p>
    <w:p w14:paraId="7DFD8092" w14:textId="77777777" w:rsidR="002B36FB" w:rsidRDefault="002B36FB" w:rsidP="002B36FB">
      <w:r>
        <w:t xml:space="preserve">        counter+=1</w:t>
      </w:r>
    </w:p>
    <w:p w14:paraId="013A5495" w14:textId="77777777" w:rsidR="002B36FB" w:rsidRDefault="002B36FB" w:rsidP="002B36FB">
      <w:r>
        <w:t xml:space="preserve">    </w:t>
      </w:r>
      <w:proofErr w:type="spellStart"/>
      <w:r>
        <w:t>elif</w:t>
      </w:r>
      <w:proofErr w:type="spellEnd"/>
      <w:r>
        <w:t xml:space="preserve"> </w:t>
      </w:r>
      <w:proofErr w:type="spellStart"/>
      <w:proofErr w:type="gramStart"/>
      <w:r>
        <w:t>T.isLeaf</w:t>
      </w:r>
      <w:proofErr w:type="spellEnd"/>
      <w:proofErr w:type="gramEnd"/>
      <w:r>
        <w:t xml:space="preserve">:#if leaf return 0 </w:t>
      </w:r>
    </w:p>
    <w:p w14:paraId="35CB8F34" w14:textId="77777777" w:rsidR="002B36FB" w:rsidRDefault="002B36FB" w:rsidP="002B36FB">
      <w:r>
        <w:t xml:space="preserve">        return counter</w:t>
      </w:r>
    </w:p>
    <w:p w14:paraId="5D4184C6" w14:textId="77777777" w:rsidR="002B36FB" w:rsidRDefault="002B36FB" w:rsidP="002B36FB">
      <w:r>
        <w:t xml:space="preserve">    for </w:t>
      </w:r>
      <w:proofErr w:type="spellStart"/>
      <w:r>
        <w:t>i</w:t>
      </w:r>
      <w:proofErr w:type="spellEnd"/>
      <w:r>
        <w:t xml:space="preserve"> in range(</w:t>
      </w:r>
      <w:proofErr w:type="spellStart"/>
      <w:r>
        <w:t>len</w:t>
      </w:r>
      <w:proofErr w:type="spellEnd"/>
      <w:r>
        <w:t>(</w:t>
      </w:r>
      <w:proofErr w:type="spellStart"/>
      <w:proofErr w:type="gramStart"/>
      <w:r>
        <w:t>T.child</w:t>
      </w:r>
      <w:proofErr w:type="spellEnd"/>
      <w:proofErr w:type="gramEnd"/>
      <w:r>
        <w:t>)):</w:t>
      </w:r>
    </w:p>
    <w:p w14:paraId="358F7ECA" w14:textId="77777777" w:rsidR="002B36FB" w:rsidRDefault="002B36FB" w:rsidP="002B36FB">
      <w:r>
        <w:t xml:space="preserve">        counter+=</w:t>
      </w:r>
      <w:proofErr w:type="spellStart"/>
      <w:r>
        <w:t>FullNodes</w:t>
      </w:r>
      <w:proofErr w:type="spellEnd"/>
      <w:r>
        <w:t>(</w:t>
      </w:r>
      <w:proofErr w:type="spellStart"/>
      <w:proofErr w:type="gramStart"/>
      <w:r>
        <w:t>T.child</w:t>
      </w:r>
      <w:proofErr w:type="spellEnd"/>
      <w:proofErr w:type="gramEnd"/>
      <w:r>
        <w:t>[</w:t>
      </w:r>
      <w:proofErr w:type="spellStart"/>
      <w:r>
        <w:t>i</w:t>
      </w:r>
      <w:proofErr w:type="spellEnd"/>
      <w:r>
        <w:t>])#recursively going through the child and checking if it meets max items</w:t>
      </w:r>
    </w:p>
    <w:p w14:paraId="5CFFE392" w14:textId="77777777" w:rsidR="002B36FB" w:rsidRDefault="002B36FB" w:rsidP="002B36FB">
      <w:r>
        <w:t xml:space="preserve">    return counter</w:t>
      </w:r>
    </w:p>
    <w:p w14:paraId="5FCA5039" w14:textId="77777777" w:rsidR="002B36FB" w:rsidRDefault="002B36FB" w:rsidP="002B36FB">
      <w:r>
        <w:t>#method 8</w:t>
      </w:r>
    </w:p>
    <w:p w14:paraId="6F748208" w14:textId="77777777" w:rsidR="002B36FB" w:rsidRDefault="002B36FB" w:rsidP="002B36FB">
      <w:r>
        <w:t xml:space="preserve">def </w:t>
      </w:r>
      <w:proofErr w:type="spellStart"/>
      <w:r>
        <w:t>FullLeafs</w:t>
      </w:r>
      <w:proofErr w:type="spellEnd"/>
      <w:r>
        <w:t>(T):</w:t>
      </w:r>
    </w:p>
    <w:p w14:paraId="63AD5940" w14:textId="77777777" w:rsidR="002B36FB" w:rsidRDefault="002B36FB" w:rsidP="002B36FB">
      <w:r>
        <w:t xml:space="preserve">    sum=0</w:t>
      </w:r>
    </w:p>
    <w:p w14:paraId="0C45DF45" w14:textId="77777777" w:rsidR="002B36FB" w:rsidRDefault="002B36FB" w:rsidP="002B36FB">
      <w:r>
        <w:t xml:space="preserve">    if </w:t>
      </w:r>
      <w:proofErr w:type="spellStart"/>
      <w:proofErr w:type="gramStart"/>
      <w:r>
        <w:t>T.isLeaf</w:t>
      </w:r>
      <w:proofErr w:type="spellEnd"/>
      <w:proofErr w:type="gramEnd"/>
      <w:r>
        <w:t xml:space="preserve"> and </w:t>
      </w:r>
      <w:proofErr w:type="spellStart"/>
      <w:r>
        <w:t>len</w:t>
      </w:r>
      <w:proofErr w:type="spellEnd"/>
      <w:r>
        <w:t>(</w:t>
      </w:r>
      <w:proofErr w:type="spellStart"/>
      <w:r>
        <w:t>T.item</w:t>
      </w:r>
      <w:proofErr w:type="spellEnd"/>
      <w:r>
        <w:t xml:space="preserve">) == </w:t>
      </w:r>
      <w:proofErr w:type="spellStart"/>
      <w:r>
        <w:t>T.max_items</w:t>
      </w:r>
      <w:proofErr w:type="spellEnd"/>
      <w:r>
        <w:t>:#checks if the leaf is a full node or not</w:t>
      </w:r>
    </w:p>
    <w:p w14:paraId="6F930692" w14:textId="77777777" w:rsidR="002B36FB" w:rsidRDefault="002B36FB" w:rsidP="002B36FB">
      <w:r>
        <w:t xml:space="preserve">            return 1</w:t>
      </w:r>
    </w:p>
    <w:p w14:paraId="76700B31" w14:textId="77777777" w:rsidR="002B36FB" w:rsidRDefault="002B36FB" w:rsidP="002B36FB">
      <w:r>
        <w:t xml:space="preserve">    </w:t>
      </w:r>
      <w:proofErr w:type="gramStart"/>
      <w:r>
        <w:t xml:space="preserve">for  </w:t>
      </w:r>
      <w:proofErr w:type="spellStart"/>
      <w:r>
        <w:t>i</w:t>
      </w:r>
      <w:proofErr w:type="spellEnd"/>
      <w:proofErr w:type="gramEnd"/>
      <w:r>
        <w:t xml:space="preserve"> in range(</w:t>
      </w:r>
      <w:proofErr w:type="spellStart"/>
      <w:r>
        <w:t>len</w:t>
      </w:r>
      <w:proofErr w:type="spellEnd"/>
      <w:r>
        <w:t>(</w:t>
      </w:r>
      <w:proofErr w:type="spellStart"/>
      <w:r>
        <w:t>T.child</w:t>
      </w:r>
      <w:proofErr w:type="spellEnd"/>
      <w:r>
        <w:t>)):</w:t>
      </w:r>
    </w:p>
    <w:p w14:paraId="436A5641" w14:textId="77777777" w:rsidR="002B36FB" w:rsidRDefault="002B36FB" w:rsidP="002B36FB">
      <w:r>
        <w:t xml:space="preserve">        sum+=</w:t>
      </w:r>
      <w:proofErr w:type="spellStart"/>
      <w:r>
        <w:t>FullLeafs</w:t>
      </w:r>
      <w:proofErr w:type="spellEnd"/>
      <w:r>
        <w:t>(</w:t>
      </w:r>
      <w:proofErr w:type="spellStart"/>
      <w:proofErr w:type="gramStart"/>
      <w:r>
        <w:t>T.child</w:t>
      </w:r>
      <w:proofErr w:type="spellEnd"/>
      <w:proofErr w:type="gramEnd"/>
      <w:r>
        <w:t>[</w:t>
      </w:r>
      <w:proofErr w:type="spellStart"/>
      <w:r>
        <w:t>i</w:t>
      </w:r>
      <w:proofErr w:type="spellEnd"/>
      <w:r>
        <w:t xml:space="preserve">])#recursively going through to find all the </w:t>
      </w:r>
      <w:proofErr w:type="spellStart"/>
      <w:r>
        <w:t>leafs</w:t>
      </w:r>
      <w:proofErr w:type="spellEnd"/>
      <w:r>
        <w:t xml:space="preserve"> and adding 1 to it</w:t>
      </w:r>
    </w:p>
    <w:p w14:paraId="617BD467" w14:textId="77777777" w:rsidR="002B36FB" w:rsidRDefault="002B36FB" w:rsidP="002B36FB">
      <w:r>
        <w:lastRenderedPageBreak/>
        <w:t xml:space="preserve">    return sum</w:t>
      </w:r>
    </w:p>
    <w:p w14:paraId="6690569F" w14:textId="77777777" w:rsidR="002B36FB" w:rsidRDefault="002B36FB" w:rsidP="002B36FB">
      <w:r>
        <w:t>#method 9</w:t>
      </w:r>
    </w:p>
    <w:p w14:paraId="4A57FE7B" w14:textId="77777777" w:rsidR="002B36FB" w:rsidRDefault="002B36FB" w:rsidP="002B36FB">
      <w:r>
        <w:t xml:space="preserve">def </w:t>
      </w:r>
      <w:proofErr w:type="spellStart"/>
      <w:r>
        <w:t>FindDepth</w:t>
      </w:r>
      <w:proofErr w:type="spellEnd"/>
      <w:r>
        <w:t>(</w:t>
      </w:r>
      <w:proofErr w:type="spellStart"/>
      <w:proofErr w:type="gramStart"/>
      <w:r>
        <w:t>T,k</w:t>
      </w:r>
      <w:proofErr w:type="spellEnd"/>
      <w:proofErr w:type="gramEnd"/>
      <w:r>
        <w:t xml:space="preserve">): </w:t>
      </w:r>
    </w:p>
    <w:p w14:paraId="2CCAA407" w14:textId="77777777" w:rsidR="002B36FB" w:rsidRDefault="002B36FB" w:rsidP="002B36FB">
      <w:r>
        <w:t xml:space="preserve">    b=0</w:t>
      </w:r>
    </w:p>
    <w:p w14:paraId="7503773B" w14:textId="77777777" w:rsidR="002B36FB" w:rsidRDefault="002B36FB" w:rsidP="002B36FB">
      <w:r>
        <w:t xml:space="preserve">    while b&lt;</w:t>
      </w:r>
      <w:proofErr w:type="spellStart"/>
      <w:r>
        <w:t>len</w:t>
      </w:r>
      <w:proofErr w:type="spellEnd"/>
      <w:r>
        <w:t>(</w:t>
      </w:r>
      <w:proofErr w:type="spellStart"/>
      <w:proofErr w:type="gramStart"/>
      <w:r>
        <w:t>T.item</w:t>
      </w:r>
      <w:proofErr w:type="spellEnd"/>
      <w:proofErr w:type="gramEnd"/>
      <w:r>
        <w:t>) and k&gt;</w:t>
      </w:r>
      <w:proofErr w:type="spellStart"/>
      <w:r>
        <w:t>T.item</w:t>
      </w:r>
      <w:proofErr w:type="spellEnd"/>
      <w:r>
        <w:t>[b]:#going in a loop while using a temp counter and adding 1 to it</w:t>
      </w:r>
    </w:p>
    <w:p w14:paraId="210218B5" w14:textId="77777777" w:rsidR="002B36FB" w:rsidRDefault="002B36FB" w:rsidP="002B36FB">
      <w:r>
        <w:t xml:space="preserve">        b+=1</w:t>
      </w:r>
    </w:p>
    <w:p w14:paraId="687A9E69" w14:textId="77777777" w:rsidR="002B36FB" w:rsidRDefault="002B36FB" w:rsidP="002B36FB">
      <w:r>
        <w:t xml:space="preserve">    if b==</w:t>
      </w:r>
      <w:proofErr w:type="spellStart"/>
      <w:r>
        <w:t>len</w:t>
      </w:r>
      <w:proofErr w:type="spellEnd"/>
      <w:r>
        <w:t>(</w:t>
      </w:r>
      <w:proofErr w:type="spellStart"/>
      <w:proofErr w:type="gramStart"/>
      <w:r>
        <w:t>T.item</w:t>
      </w:r>
      <w:proofErr w:type="spellEnd"/>
      <w:proofErr w:type="gramEnd"/>
      <w:r>
        <w:t>) or k&lt;</w:t>
      </w:r>
      <w:proofErr w:type="spellStart"/>
      <w:r>
        <w:t>T.item</w:t>
      </w:r>
      <w:proofErr w:type="spellEnd"/>
      <w:r>
        <w:t>[b]:#checks to see if b is either the same as the length of the node or if the key is less than the item in the node at location b</w:t>
      </w:r>
    </w:p>
    <w:p w14:paraId="431C0700" w14:textId="77777777" w:rsidR="002B36FB" w:rsidRDefault="002B36FB" w:rsidP="002B36FB">
      <w:r>
        <w:t xml:space="preserve">        if </w:t>
      </w:r>
      <w:proofErr w:type="spellStart"/>
      <w:proofErr w:type="gramStart"/>
      <w:r>
        <w:t>T.isLeaf</w:t>
      </w:r>
      <w:proofErr w:type="spellEnd"/>
      <w:proofErr w:type="gramEnd"/>
      <w:r>
        <w:t>:</w:t>
      </w:r>
    </w:p>
    <w:p w14:paraId="25455136" w14:textId="77777777" w:rsidR="002B36FB" w:rsidRDefault="002B36FB" w:rsidP="002B36FB">
      <w:r>
        <w:t xml:space="preserve">            return -1</w:t>
      </w:r>
    </w:p>
    <w:p w14:paraId="6F493FA8" w14:textId="77777777" w:rsidR="002B36FB" w:rsidRDefault="002B36FB" w:rsidP="002B36FB">
      <w:r>
        <w:t xml:space="preserve">        else:</w:t>
      </w:r>
    </w:p>
    <w:p w14:paraId="681C1554" w14:textId="77777777" w:rsidR="002B36FB" w:rsidRDefault="002B36FB" w:rsidP="002B36FB">
      <w:r>
        <w:t xml:space="preserve">            f=</w:t>
      </w:r>
      <w:proofErr w:type="spellStart"/>
      <w:r>
        <w:t>FindDepth</w:t>
      </w:r>
      <w:proofErr w:type="spellEnd"/>
      <w:r>
        <w:t>(</w:t>
      </w:r>
      <w:proofErr w:type="spellStart"/>
      <w:proofErr w:type="gramStart"/>
      <w:r>
        <w:t>T.child</w:t>
      </w:r>
      <w:proofErr w:type="spellEnd"/>
      <w:proofErr w:type="gramEnd"/>
      <w:r>
        <w:t>[b],k)#recursively adding to f which will return the depth</w:t>
      </w:r>
    </w:p>
    <w:p w14:paraId="186B16C1" w14:textId="77777777" w:rsidR="002B36FB" w:rsidRDefault="002B36FB" w:rsidP="002B36FB">
      <w:r>
        <w:t xml:space="preserve">            if f==-1:</w:t>
      </w:r>
    </w:p>
    <w:p w14:paraId="5F54986B" w14:textId="77777777" w:rsidR="002B36FB" w:rsidRDefault="002B36FB" w:rsidP="002B36FB">
      <w:r>
        <w:t xml:space="preserve">                return -1</w:t>
      </w:r>
    </w:p>
    <w:p w14:paraId="4B682473" w14:textId="77777777" w:rsidR="002B36FB" w:rsidRDefault="002B36FB" w:rsidP="002B36FB">
      <w:r>
        <w:t xml:space="preserve">            else:</w:t>
      </w:r>
    </w:p>
    <w:p w14:paraId="754B38F9" w14:textId="77777777" w:rsidR="002B36FB" w:rsidRDefault="002B36FB" w:rsidP="002B36FB">
      <w:r>
        <w:t xml:space="preserve">                return f+1</w:t>
      </w:r>
    </w:p>
    <w:p w14:paraId="61D5A98F" w14:textId="77777777" w:rsidR="002B36FB" w:rsidRDefault="002B36FB" w:rsidP="002B36FB">
      <w:r>
        <w:t xml:space="preserve">    else:</w:t>
      </w:r>
    </w:p>
    <w:p w14:paraId="5CD6AB97" w14:textId="77777777" w:rsidR="002B36FB" w:rsidRDefault="002B36FB" w:rsidP="002B36FB">
      <w:r>
        <w:t xml:space="preserve">        return 0</w:t>
      </w:r>
    </w:p>
    <w:p w14:paraId="32819520" w14:textId="77777777" w:rsidR="002B36FB" w:rsidRDefault="002B36FB" w:rsidP="002B36FB">
      <w:r>
        <w:t xml:space="preserve">    </w:t>
      </w:r>
    </w:p>
    <w:p w14:paraId="3042BB3A" w14:textId="77777777" w:rsidR="002B36FB" w:rsidRDefault="002B36FB" w:rsidP="002B36FB">
      <w:r>
        <w:t>print(height2(T</w:t>
      </w:r>
      <w:proofErr w:type="gramStart"/>
      <w:r>
        <w:t>))#</w:t>
      </w:r>
      <w:proofErr w:type="gramEnd"/>
      <w:r>
        <w:t>1 works</w:t>
      </w:r>
    </w:p>
    <w:p w14:paraId="0B15684E" w14:textId="77777777" w:rsidR="002B36FB" w:rsidRDefault="002B36FB" w:rsidP="002B36FB">
      <w:proofErr w:type="gramStart"/>
      <w:r>
        <w:t>print(</w:t>
      </w:r>
      <w:proofErr w:type="spellStart"/>
      <w:proofErr w:type="gramEnd"/>
      <w:r>
        <w:t>BTreeToSA</w:t>
      </w:r>
      <w:proofErr w:type="spellEnd"/>
      <w:r>
        <w:t>(T))#2 works</w:t>
      </w:r>
    </w:p>
    <w:p w14:paraId="4F4F2FB5" w14:textId="77777777" w:rsidR="002B36FB" w:rsidRDefault="002B36FB" w:rsidP="002B36FB">
      <w:r>
        <w:t>print(minimum(T,2</w:t>
      </w:r>
      <w:proofErr w:type="gramStart"/>
      <w:r>
        <w:t>))#</w:t>
      </w:r>
      <w:proofErr w:type="gramEnd"/>
      <w:r>
        <w:t>3 works</w:t>
      </w:r>
    </w:p>
    <w:p w14:paraId="2BE61583" w14:textId="77777777" w:rsidR="002B36FB" w:rsidRDefault="002B36FB" w:rsidP="002B36FB">
      <w:r>
        <w:lastRenderedPageBreak/>
        <w:t>print(maximum(T,2</w:t>
      </w:r>
      <w:proofErr w:type="gramStart"/>
      <w:r>
        <w:t>))#</w:t>
      </w:r>
      <w:proofErr w:type="gramEnd"/>
      <w:r>
        <w:t>4 works</w:t>
      </w:r>
    </w:p>
    <w:p w14:paraId="34D40580" w14:textId="77777777" w:rsidR="002B36FB" w:rsidRDefault="002B36FB" w:rsidP="002B36FB">
      <w:proofErr w:type="gramStart"/>
      <w:r>
        <w:t>print(</w:t>
      </w:r>
      <w:proofErr w:type="spellStart"/>
      <w:proofErr w:type="gramEnd"/>
      <w:r>
        <w:t>NumItemsD</w:t>
      </w:r>
      <w:proofErr w:type="spellEnd"/>
      <w:r>
        <w:t>(T,0))#5 works</w:t>
      </w:r>
    </w:p>
    <w:p w14:paraId="44E3E135" w14:textId="77777777" w:rsidR="002B36FB" w:rsidRDefault="002B36FB" w:rsidP="002B36FB">
      <w:proofErr w:type="spellStart"/>
      <w:r>
        <w:t>printItemsD</w:t>
      </w:r>
      <w:proofErr w:type="spellEnd"/>
      <w:r>
        <w:t>(T,</w:t>
      </w:r>
      <w:proofErr w:type="gramStart"/>
      <w:r>
        <w:t>1)#</w:t>
      </w:r>
      <w:proofErr w:type="gramEnd"/>
      <w:r>
        <w:t>6 works</w:t>
      </w:r>
    </w:p>
    <w:p w14:paraId="754382B2" w14:textId="77777777" w:rsidR="002B36FB" w:rsidRDefault="002B36FB" w:rsidP="002B36FB">
      <w:proofErr w:type="gramStart"/>
      <w:r>
        <w:t>print(</w:t>
      </w:r>
      <w:proofErr w:type="spellStart"/>
      <w:proofErr w:type="gramEnd"/>
      <w:r>
        <w:t>FullNodes</w:t>
      </w:r>
      <w:proofErr w:type="spellEnd"/>
      <w:r>
        <w:t>(T))#7 works</w:t>
      </w:r>
    </w:p>
    <w:p w14:paraId="39F9DBB4" w14:textId="77777777" w:rsidR="002B36FB" w:rsidRDefault="002B36FB" w:rsidP="002B36FB">
      <w:proofErr w:type="gramStart"/>
      <w:r>
        <w:t>print(</w:t>
      </w:r>
      <w:proofErr w:type="spellStart"/>
      <w:proofErr w:type="gramEnd"/>
      <w:r>
        <w:t>FullLeafs</w:t>
      </w:r>
      <w:proofErr w:type="spellEnd"/>
      <w:r>
        <w:t>(T))#8 fix</w:t>
      </w:r>
    </w:p>
    <w:p w14:paraId="40D86881" w14:textId="4BF0765C" w:rsidR="00E81978" w:rsidRDefault="002B36FB" w:rsidP="002B36FB">
      <w:proofErr w:type="gramStart"/>
      <w:r>
        <w:t>print(</w:t>
      </w:r>
      <w:proofErr w:type="spellStart"/>
      <w:proofErr w:type="gramEnd"/>
      <w:r>
        <w:t>FindDepth</w:t>
      </w:r>
      <w:proofErr w:type="spellEnd"/>
      <w:r>
        <w:t>(T,-100))#9</w:t>
      </w:r>
    </w:p>
    <w:p w14:paraId="62F98156" w14:textId="0DED728A" w:rsidR="002B36FB" w:rsidRDefault="002B36FB" w:rsidP="002B36FB">
      <w:r w:rsidRPr="002B36FB">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r>
        <w:br/>
      </w:r>
      <w:r>
        <w:tab/>
      </w:r>
      <w:r>
        <w:tab/>
      </w:r>
      <w:r>
        <w:tab/>
        <w:t>Fernando De Santiago</w:t>
      </w:r>
    </w:p>
    <w:sectPr w:rsidR="002B36FB">
      <w:headerReference w:type="default" r:id="rId18"/>
      <w:headerReference w:type="first" r:id="rId1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9AD88" w14:textId="77777777" w:rsidR="001E0D3C" w:rsidRDefault="001E0D3C">
      <w:pPr>
        <w:spacing w:line="240" w:lineRule="auto"/>
      </w:pPr>
      <w:r>
        <w:separator/>
      </w:r>
    </w:p>
    <w:p w14:paraId="69731478" w14:textId="77777777" w:rsidR="001E0D3C" w:rsidRDefault="001E0D3C"/>
  </w:endnote>
  <w:endnote w:type="continuationSeparator" w:id="0">
    <w:p w14:paraId="37F63303" w14:textId="77777777" w:rsidR="001E0D3C" w:rsidRDefault="001E0D3C">
      <w:pPr>
        <w:spacing w:line="240" w:lineRule="auto"/>
      </w:pPr>
      <w:r>
        <w:continuationSeparator/>
      </w:r>
    </w:p>
    <w:p w14:paraId="7B0FC970" w14:textId="77777777" w:rsidR="001E0D3C" w:rsidRDefault="001E0D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1ECF2" w14:textId="77777777" w:rsidR="001E0D3C" w:rsidRDefault="001E0D3C">
      <w:pPr>
        <w:spacing w:line="240" w:lineRule="auto"/>
      </w:pPr>
      <w:r>
        <w:separator/>
      </w:r>
    </w:p>
    <w:p w14:paraId="353BF51A" w14:textId="77777777" w:rsidR="001E0D3C" w:rsidRDefault="001E0D3C"/>
  </w:footnote>
  <w:footnote w:type="continuationSeparator" w:id="0">
    <w:p w14:paraId="47F9FC80" w14:textId="77777777" w:rsidR="001E0D3C" w:rsidRDefault="001E0D3C">
      <w:pPr>
        <w:spacing w:line="240" w:lineRule="auto"/>
      </w:pPr>
      <w:r>
        <w:continuationSeparator/>
      </w:r>
    </w:p>
    <w:p w14:paraId="5C589E61" w14:textId="77777777" w:rsidR="001E0D3C" w:rsidRDefault="001E0D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8AE28" w14:textId="187A0D17" w:rsidR="006A10F6" w:rsidRDefault="006A10F6">
    <w:pPr>
      <w:pStyle w:val="Header"/>
    </w:pPr>
    <w:sdt>
      <w:sdtPr>
        <w:rPr>
          <w:rStyle w:val="Strong"/>
        </w:rPr>
        <w:alias w:val="Running head"/>
        <w:tag w:val=""/>
        <w:id w:val="12739865"/>
        <w:placeholder>
          <w:docPart w:val="977A615EA1D040D4A632F85A1342FED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Lab 4</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8</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DC0F0" w14:textId="3DA39E13" w:rsidR="006A10F6" w:rsidRDefault="006A10F6">
    <w:pPr>
      <w:pStyle w:val="Header"/>
      <w:rPr>
        <w:rStyle w:val="Strong"/>
      </w:rPr>
    </w:pPr>
    <w:r>
      <w:t xml:space="preserve">Running head: </w:t>
    </w:r>
    <w:sdt>
      <w:sdtPr>
        <w:rPr>
          <w:rStyle w:val="Strong"/>
        </w:rPr>
        <w:alias w:val="Running head"/>
        <w:tag w:val=""/>
        <w:id w:val="-696842620"/>
        <w:placeholder>
          <w:docPart w:val="FF2FCD5FD85944578C03F7A857492C5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Lab 4</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5F3"/>
    <w:rsid w:val="000D3F41"/>
    <w:rsid w:val="001E0D3C"/>
    <w:rsid w:val="00200EDE"/>
    <w:rsid w:val="002455A6"/>
    <w:rsid w:val="002B36FB"/>
    <w:rsid w:val="00355DCA"/>
    <w:rsid w:val="003570D1"/>
    <w:rsid w:val="003F4D7E"/>
    <w:rsid w:val="00551A02"/>
    <w:rsid w:val="005534FA"/>
    <w:rsid w:val="005D3A03"/>
    <w:rsid w:val="006A10F6"/>
    <w:rsid w:val="008002C0"/>
    <w:rsid w:val="008501C5"/>
    <w:rsid w:val="008667DD"/>
    <w:rsid w:val="008735F3"/>
    <w:rsid w:val="008901D9"/>
    <w:rsid w:val="008C5323"/>
    <w:rsid w:val="0091711B"/>
    <w:rsid w:val="009212FE"/>
    <w:rsid w:val="009A6A3B"/>
    <w:rsid w:val="00B823AA"/>
    <w:rsid w:val="00BA45DB"/>
    <w:rsid w:val="00BF4184"/>
    <w:rsid w:val="00C0601E"/>
    <w:rsid w:val="00C31D30"/>
    <w:rsid w:val="00CD6E39"/>
    <w:rsid w:val="00CF6E91"/>
    <w:rsid w:val="00D85B68"/>
    <w:rsid w:val="00E6004D"/>
    <w:rsid w:val="00E81978"/>
    <w:rsid w:val="00EA467E"/>
    <w:rsid w:val="00EC624C"/>
    <w:rsid w:val="00ED09E6"/>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266D9"/>
  <w15:chartTrackingRefBased/>
  <w15:docId w15:val="{4AA35791-9C94-4B37-8D24-2E7FA3DBD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ando\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0A9F705B3ED46EAACC1E2E4241B9E17"/>
        <w:category>
          <w:name w:val="General"/>
          <w:gallery w:val="placeholder"/>
        </w:category>
        <w:types>
          <w:type w:val="bbPlcHdr"/>
        </w:types>
        <w:behaviors>
          <w:behavior w:val="content"/>
        </w:behaviors>
        <w:guid w:val="{F1FE3D6E-7CFE-4BFF-86D1-E10F1AD95AA8}"/>
      </w:docPartPr>
      <w:docPartBody>
        <w:p w:rsidR="00000000" w:rsidRDefault="00AF1AC8">
          <w:pPr>
            <w:pStyle w:val="E0A9F705B3ED46EAACC1E2E4241B9E17"/>
          </w:pPr>
          <w:r>
            <w:t>[Title Here, up to 12 Words, on One to Two Lines]</w:t>
          </w:r>
        </w:p>
      </w:docPartBody>
    </w:docPart>
    <w:docPart>
      <w:docPartPr>
        <w:name w:val="07A1382B2503457A85FC1BA9E71BB022"/>
        <w:category>
          <w:name w:val="General"/>
          <w:gallery w:val="placeholder"/>
        </w:category>
        <w:types>
          <w:type w:val="bbPlcHdr"/>
        </w:types>
        <w:behaviors>
          <w:behavior w:val="content"/>
        </w:behaviors>
        <w:guid w:val="{7D2158C4-FAF3-41B5-9D32-AD51C3DA0DBD}"/>
      </w:docPartPr>
      <w:docPartBody>
        <w:p w:rsidR="00000000" w:rsidRDefault="00AF1AC8">
          <w:pPr>
            <w:pStyle w:val="07A1382B2503457A85FC1BA9E71BB022"/>
          </w:pPr>
          <w:r>
            <w:t>[Title Here, up to 12 Words, on One to T</w:t>
          </w:r>
          <w:r>
            <w:t>wo Lines]</w:t>
          </w:r>
        </w:p>
      </w:docPartBody>
    </w:docPart>
    <w:docPart>
      <w:docPartPr>
        <w:name w:val="977A615EA1D040D4A632F85A1342FED0"/>
        <w:category>
          <w:name w:val="General"/>
          <w:gallery w:val="placeholder"/>
        </w:category>
        <w:types>
          <w:type w:val="bbPlcHdr"/>
        </w:types>
        <w:behaviors>
          <w:behavior w:val="content"/>
        </w:behaviors>
        <w:guid w:val="{ED9087AF-78EF-4229-B45B-0FDE900AA14F}"/>
      </w:docPartPr>
      <w:docPartBody>
        <w:p w:rsidR="00000000" w:rsidRDefault="00AF1AC8">
          <w:pPr>
            <w:pStyle w:val="977A615EA1D040D4A632F85A1342FED0"/>
          </w:pPr>
          <w:r w:rsidRPr="005D3A03">
            <w:t>Figures title:</w:t>
          </w:r>
        </w:p>
      </w:docPartBody>
    </w:docPart>
    <w:docPart>
      <w:docPartPr>
        <w:name w:val="FF2FCD5FD85944578C03F7A857492C52"/>
        <w:category>
          <w:name w:val="General"/>
          <w:gallery w:val="placeholder"/>
        </w:category>
        <w:types>
          <w:type w:val="bbPlcHdr"/>
        </w:types>
        <w:behaviors>
          <w:behavior w:val="content"/>
        </w:behaviors>
        <w:guid w:val="{A7009431-6F5A-4E1D-86FB-D06527EB3A3E}"/>
      </w:docPartPr>
      <w:docPartBody>
        <w:p w:rsidR="00000000" w:rsidRDefault="00AF1AC8">
          <w:pPr>
            <w:pStyle w:val="FF2FCD5FD85944578C03F7A857492C52"/>
          </w:pPr>
          <w:r>
            <w:t>[Include all figures in their own section, following references (and footnot</w:t>
          </w:r>
          <w:r>
            <w: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AC8"/>
    <w:rsid w:val="00AF1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A9F705B3ED46EAACC1E2E4241B9E17">
    <w:name w:val="E0A9F705B3ED46EAACC1E2E4241B9E17"/>
  </w:style>
  <w:style w:type="paragraph" w:customStyle="1" w:styleId="A9D6400744E04BC1AB5B3594B01BB887">
    <w:name w:val="A9D6400744E04BC1AB5B3594B01BB887"/>
  </w:style>
  <w:style w:type="paragraph" w:customStyle="1" w:styleId="C9069207A6A84B8F9549C59FE20C53D0">
    <w:name w:val="C9069207A6A84B8F9549C59FE20C53D0"/>
  </w:style>
  <w:style w:type="paragraph" w:customStyle="1" w:styleId="10F201FE3B0A4994940C072F4DDCB328">
    <w:name w:val="10F201FE3B0A4994940C072F4DDCB328"/>
  </w:style>
  <w:style w:type="paragraph" w:customStyle="1" w:styleId="3C90E4563F834D46AB1C23F0F2D23FF0">
    <w:name w:val="3C90E4563F834D46AB1C23F0F2D23FF0"/>
  </w:style>
  <w:style w:type="paragraph" w:customStyle="1" w:styleId="AEA01572FAC648E7A429E399E13D22D1">
    <w:name w:val="AEA01572FAC648E7A429E399E13D22D1"/>
  </w:style>
  <w:style w:type="character" w:styleId="Emphasis">
    <w:name w:val="Emphasis"/>
    <w:basedOn w:val="DefaultParagraphFont"/>
    <w:uiPriority w:val="4"/>
    <w:unhideWhenUsed/>
    <w:qFormat/>
    <w:rPr>
      <w:i/>
      <w:iCs/>
    </w:rPr>
  </w:style>
  <w:style w:type="paragraph" w:customStyle="1" w:styleId="FA4C5AFC033F4308AB6E949473DBA035">
    <w:name w:val="FA4C5AFC033F4308AB6E949473DBA035"/>
  </w:style>
  <w:style w:type="paragraph" w:customStyle="1" w:styleId="C69E6549FA1344F192FCD89D294A4FA6">
    <w:name w:val="C69E6549FA1344F192FCD89D294A4FA6"/>
  </w:style>
  <w:style w:type="paragraph" w:customStyle="1" w:styleId="07A1382B2503457A85FC1BA9E71BB022">
    <w:name w:val="07A1382B2503457A85FC1BA9E71BB022"/>
  </w:style>
  <w:style w:type="paragraph" w:customStyle="1" w:styleId="61B55A5F9B0F4704BB89D235548D361E">
    <w:name w:val="61B55A5F9B0F4704BB89D235548D361E"/>
  </w:style>
  <w:style w:type="paragraph" w:customStyle="1" w:styleId="B2E9CD13D7C240E1B90CCB69AAC71BF0">
    <w:name w:val="B2E9CD13D7C240E1B90CCB69AAC71BF0"/>
  </w:style>
  <w:style w:type="paragraph" w:customStyle="1" w:styleId="5867469C6E8F453D992EB861B35DB6FB">
    <w:name w:val="5867469C6E8F453D992EB861B35DB6FB"/>
  </w:style>
  <w:style w:type="paragraph" w:customStyle="1" w:styleId="E58119660E3B4DE4A103D3E50A00EA64">
    <w:name w:val="E58119660E3B4DE4A103D3E50A00EA64"/>
  </w:style>
  <w:style w:type="paragraph" w:customStyle="1" w:styleId="BE13DC804EC240F2821A6BFD63505D52">
    <w:name w:val="BE13DC804EC240F2821A6BFD63505D52"/>
  </w:style>
  <w:style w:type="paragraph" w:customStyle="1" w:styleId="063FB4CD2D4F4A888E741A239B1F9933">
    <w:name w:val="063FB4CD2D4F4A888E741A239B1F9933"/>
  </w:style>
  <w:style w:type="paragraph" w:customStyle="1" w:styleId="FEB26323A7A04B229FC0C06D37B12EAE">
    <w:name w:val="FEB26323A7A04B229FC0C06D37B12EAE"/>
  </w:style>
  <w:style w:type="paragraph" w:customStyle="1" w:styleId="1D20290E0C0E452599E3490985A4055F">
    <w:name w:val="1D20290E0C0E452599E3490985A4055F"/>
  </w:style>
  <w:style w:type="paragraph" w:customStyle="1" w:styleId="1723C782113C4971BBC437655BB723DE">
    <w:name w:val="1723C782113C4971BBC437655BB723DE"/>
  </w:style>
  <w:style w:type="paragraph" w:customStyle="1" w:styleId="F820D26009EF46D285011BBD0CE097FD">
    <w:name w:val="F820D26009EF46D285011BBD0CE097FD"/>
  </w:style>
  <w:style w:type="paragraph" w:customStyle="1" w:styleId="34A38103F79C4F38BDBCE5BC776C9469">
    <w:name w:val="34A38103F79C4F38BDBCE5BC776C9469"/>
  </w:style>
  <w:style w:type="paragraph" w:customStyle="1" w:styleId="483291652E0C419899C191C52B1C0A2B">
    <w:name w:val="483291652E0C419899C191C52B1C0A2B"/>
  </w:style>
  <w:style w:type="paragraph" w:customStyle="1" w:styleId="E8E8DAE969994EA184D12AB5C9FB4757">
    <w:name w:val="E8E8DAE969994EA184D12AB5C9FB4757"/>
  </w:style>
  <w:style w:type="paragraph" w:customStyle="1" w:styleId="ED66D758F6504BF8B8330751EEE113C1">
    <w:name w:val="ED66D758F6504BF8B8330751EEE113C1"/>
  </w:style>
  <w:style w:type="paragraph" w:customStyle="1" w:styleId="AD3D3416E91B432B8A4DECC8919A78C0">
    <w:name w:val="AD3D3416E91B432B8A4DECC8919A78C0"/>
  </w:style>
  <w:style w:type="paragraph" w:customStyle="1" w:styleId="DAA045FD28F2406AAE8FC01C86ACE976">
    <w:name w:val="DAA045FD28F2406AAE8FC01C86ACE976"/>
  </w:style>
  <w:style w:type="paragraph" w:customStyle="1" w:styleId="60DF6FDAAC514A3782D715FEF9DCE26F">
    <w:name w:val="60DF6FDAAC514A3782D715FEF9DCE26F"/>
  </w:style>
  <w:style w:type="paragraph" w:customStyle="1" w:styleId="EDE2CEE408FD465DB90AEACED173E450">
    <w:name w:val="EDE2CEE408FD465DB90AEACED173E450"/>
  </w:style>
  <w:style w:type="paragraph" w:customStyle="1" w:styleId="4FA8650A356242F1B484CD2972ED786A">
    <w:name w:val="4FA8650A356242F1B484CD2972ED786A"/>
  </w:style>
  <w:style w:type="paragraph" w:customStyle="1" w:styleId="54805BD9B72C4C5F861A5259C6B3C9E9">
    <w:name w:val="54805BD9B72C4C5F861A5259C6B3C9E9"/>
  </w:style>
  <w:style w:type="paragraph" w:customStyle="1" w:styleId="72F0D14AC0CC414F871027E3BECF8200">
    <w:name w:val="72F0D14AC0CC414F871027E3BECF8200"/>
  </w:style>
  <w:style w:type="paragraph" w:customStyle="1" w:styleId="80ABE4F66A2041CEA586A68FE39E7075">
    <w:name w:val="80ABE4F66A2041CEA586A68FE39E7075"/>
  </w:style>
  <w:style w:type="paragraph" w:customStyle="1" w:styleId="4689BF3FE5E94194BDC21EBBB9A5C95C">
    <w:name w:val="4689BF3FE5E94194BDC21EBBB9A5C95C"/>
  </w:style>
  <w:style w:type="paragraph" w:customStyle="1" w:styleId="408829705DCF46B59B6D900E9A0E4699">
    <w:name w:val="408829705DCF46B59B6D900E9A0E4699"/>
  </w:style>
  <w:style w:type="paragraph" w:customStyle="1" w:styleId="3A5316A806AE4A03A595370D0E0C2AB2">
    <w:name w:val="3A5316A806AE4A03A595370D0E0C2AB2"/>
  </w:style>
  <w:style w:type="paragraph" w:customStyle="1" w:styleId="49C2D2945AA34ACB921D50E5018DB2AF">
    <w:name w:val="49C2D2945AA34ACB921D50E5018DB2AF"/>
  </w:style>
  <w:style w:type="paragraph" w:customStyle="1" w:styleId="DD9DAC829A864221BF11636ECA44D044">
    <w:name w:val="DD9DAC829A864221BF11636ECA44D044"/>
  </w:style>
  <w:style w:type="paragraph" w:customStyle="1" w:styleId="4CADA7BBB3BF4BAEA61295EAC48725AB">
    <w:name w:val="4CADA7BBB3BF4BAEA61295EAC48725AB"/>
  </w:style>
  <w:style w:type="paragraph" w:customStyle="1" w:styleId="9D141541CBD6462E8FFEADF554DAD92A">
    <w:name w:val="9D141541CBD6462E8FFEADF554DAD92A"/>
  </w:style>
  <w:style w:type="paragraph" w:customStyle="1" w:styleId="55B8F15A21864A87BAC7A7F8D344785F">
    <w:name w:val="55B8F15A21864A87BAC7A7F8D344785F"/>
  </w:style>
  <w:style w:type="paragraph" w:customStyle="1" w:styleId="114478433EF344D2AA92C73498E8ABB3">
    <w:name w:val="114478433EF344D2AA92C73498E8ABB3"/>
  </w:style>
  <w:style w:type="paragraph" w:customStyle="1" w:styleId="B56C7B463C524E2E9FF880994749461A">
    <w:name w:val="B56C7B463C524E2E9FF880994749461A"/>
  </w:style>
  <w:style w:type="paragraph" w:customStyle="1" w:styleId="E6460668DBCE4A4FBF466547C2CC78D6">
    <w:name w:val="E6460668DBCE4A4FBF466547C2CC78D6"/>
  </w:style>
  <w:style w:type="paragraph" w:customStyle="1" w:styleId="D2204082086441A98C6E7F094EDD5D0C">
    <w:name w:val="D2204082086441A98C6E7F094EDD5D0C"/>
  </w:style>
  <w:style w:type="paragraph" w:customStyle="1" w:styleId="876624AE1E9A4972ADB1F2B262BADF12">
    <w:name w:val="876624AE1E9A4972ADB1F2B262BADF12"/>
  </w:style>
  <w:style w:type="paragraph" w:customStyle="1" w:styleId="2EA668E0B39543FB847B43BFAAFB8CFA">
    <w:name w:val="2EA668E0B39543FB847B43BFAAFB8CFA"/>
  </w:style>
  <w:style w:type="paragraph" w:customStyle="1" w:styleId="A2A87ECD61C74A09815C70B695BD0BE1">
    <w:name w:val="A2A87ECD61C74A09815C70B695BD0BE1"/>
  </w:style>
  <w:style w:type="paragraph" w:customStyle="1" w:styleId="B91CC37A08AF44A8A241652F532B3AF3">
    <w:name w:val="B91CC37A08AF44A8A241652F532B3AF3"/>
  </w:style>
  <w:style w:type="paragraph" w:customStyle="1" w:styleId="D22ACBBF58494554B80313ADBB5867E1">
    <w:name w:val="D22ACBBF58494554B80313ADBB5867E1"/>
  </w:style>
  <w:style w:type="paragraph" w:customStyle="1" w:styleId="D6E09E8AD2924195823AB9DFF4DD374E">
    <w:name w:val="D6E09E8AD2924195823AB9DFF4DD374E"/>
  </w:style>
  <w:style w:type="paragraph" w:customStyle="1" w:styleId="1A1C26A9C4DF431EA2C7691BF3630BE4">
    <w:name w:val="1A1C26A9C4DF431EA2C7691BF3630BE4"/>
  </w:style>
  <w:style w:type="paragraph" w:customStyle="1" w:styleId="BBD04E316C424D4C82DCF462E86D5EFA">
    <w:name w:val="BBD04E316C424D4C82DCF462E86D5EFA"/>
  </w:style>
  <w:style w:type="paragraph" w:customStyle="1" w:styleId="395833DBD5D34D699B2E907E4F3DEB00">
    <w:name w:val="395833DBD5D34D699B2E907E4F3DEB00"/>
  </w:style>
  <w:style w:type="paragraph" w:customStyle="1" w:styleId="1F86AD476A8A4A10B8D004BCEF3F6480">
    <w:name w:val="1F86AD476A8A4A10B8D004BCEF3F6480"/>
  </w:style>
  <w:style w:type="paragraph" w:customStyle="1" w:styleId="56C2A132379A4E81899E72F99CD900BA">
    <w:name w:val="56C2A132379A4E81899E72F99CD900BA"/>
  </w:style>
  <w:style w:type="paragraph" w:customStyle="1" w:styleId="C3E95EBE2E954725AAEC4E560F0B382F">
    <w:name w:val="C3E95EBE2E954725AAEC4E560F0B382F"/>
  </w:style>
  <w:style w:type="paragraph" w:customStyle="1" w:styleId="F764E8A8C2204BF0B19428B2B3AB3072">
    <w:name w:val="F764E8A8C2204BF0B19428B2B3AB3072"/>
  </w:style>
  <w:style w:type="paragraph" w:customStyle="1" w:styleId="61AB9F295C3D4CAB869966A71AAB45F8">
    <w:name w:val="61AB9F295C3D4CAB869966A71AAB45F8"/>
  </w:style>
  <w:style w:type="paragraph" w:customStyle="1" w:styleId="4ECCED836A53445B831E262B28BBDF74">
    <w:name w:val="4ECCED836A53445B831E262B28BBDF74"/>
  </w:style>
  <w:style w:type="paragraph" w:customStyle="1" w:styleId="C2F50CC8E5BD493C9C56372B73A35BE0">
    <w:name w:val="C2F50CC8E5BD493C9C56372B73A35BE0"/>
  </w:style>
  <w:style w:type="paragraph" w:customStyle="1" w:styleId="30EE54DD2E974A62AF1ED6295231AE69">
    <w:name w:val="30EE54DD2E974A62AF1ED6295231AE69"/>
  </w:style>
  <w:style w:type="paragraph" w:customStyle="1" w:styleId="F155F298145F4F0BAB3D18697D0FA745">
    <w:name w:val="F155F298145F4F0BAB3D18697D0FA745"/>
  </w:style>
  <w:style w:type="paragraph" w:customStyle="1" w:styleId="977A615EA1D040D4A632F85A1342FED0">
    <w:name w:val="977A615EA1D040D4A632F85A1342FED0"/>
  </w:style>
  <w:style w:type="paragraph" w:customStyle="1" w:styleId="FF2FCD5FD85944578C03F7A857492C52">
    <w:name w:val="FF2FCD5FD85944578C03F7A857492C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Lab 4</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260D67-A20C-440B-B0DB-DC7C0FFC6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222</TotalTime>
  <Pages>19</Pages>
  <Words>1947</Words>
  <Characters>11101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Fernando Santiago</vt:lpstr>
    </vt:vector>
  </TitlesOfParts>
  <Company/>
  <LinksUpToDate>false</LinksUpToDate>
  <CharactersWithSpaces>13022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Fernando Santiago</dc:title>
  <dc:subject/>
  <dc:creator>Fernando</dc:creator>
  <cp:keywords/>
  <dc:description/>
  <cp:lastModifiedBy>Fernando Desantiago</cp:lastModifiedBy>
  <cp:revision>2</cp:revision>
  <dcterms:created xsi:type="dcterms:W3CDTF">2019-03-26T22:52:00Z</dcterms:created>
  <dcterms:modified xsi:type="dcterms:W3CDTF">2019-03-27T03:39:00Z</dcterms:modified>
</cp:coreProperties>
</file>