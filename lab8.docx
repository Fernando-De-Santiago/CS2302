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06B91" w14:textId="26DDEAB4" w:rsidR="00E81978" w:rsidRDefault="006808C1">
      <w:pPr>
        <w:pStyle w:val="Title"/>
      </w:pPr>
      <w:sdt>
        <w:sdtPr>
          <w:alias w:val="Title:"/>
          <w:tag w:val="Title:"/>
          <w:id w:val="726351117"/>
          <w:placeholder>
            <w:docPart w:val="64DFB3B66C994BEFB8864CB4722DF34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0945">
            <w:t>Lab 8 report</w:t>
          </w:r>
        </w:sdtContent>
      </w:sdt>
    </w:p>
    <w:p w14:paraId="6E8B8DAA" w14:textId="0F3D40D0" w:rsidR="00B823AA" w:rsidRDefault="00CE1810" w:rsidP="00B823AA">
      <w:pPr>
        <w:pStyle w:val="Title2"/>
      </w:pPr>
      <w:r>
        <w:t>Fernando De Santiago</w:t>
      </w:r>
    </w:p>
    <w:p w14:paraId="1EDC75E7" w14:textId="0AA3E820" w:rsidR="00CE1810" w:rsidRDefault="00CE1810" w:rsidP="00CE1810">
      <w:pPr>
        <w:pStyle w:val="Title2"/>
      </w:pPr>
      <w:r>
        <w:t>University of Texas at El Paso</w:t>
      </w:r>
    </w:p>
    <w:p w14:paraId="2F150F6F" w14:textId="25DA5BAF" w:rsidR="00E81978" w:rsidRDefault="00E81978">
      <w:pPr>
        <w:pStyle w:val="Title"/>
      </w:pPr>
    </w:p>
    <w:p w14:paraId="55FDD3E3" w14:textId="0BFA439B" w:rsidR="00E81978" w:rsidRDefault="00E81978" w:rsidP="00B823AA">
      <w:pPr>
        <w:pStyle w:val="Title2"/>
      </w:pPr>
    </w:p>
    <w:p w14:paraId="7D6C3BAB" w14:textId="0F97CCCB" w:rsidR="00E81978" w:rsidRDefault="00CE1810">
      <w:pPr>
        <w:pStyle w:val="SectionTitle"/>
      </w:pPr>
      <w:r>
        <w:lastRenderedPageBreak/>
        <w:t>Introduction</w:t>
      </w:r>
    </w:p>
    <w:p w14:paraId="3C3A14F2" w14:textId="1906972C" w:rsidR="00E81978" w:rsidRDefault="00CE1810">
      <w:r>
        <w:t>For this lab I had 2 requirements to meet which was create a randomization and backtracking algorithm. The first with randomization I had to check if trig identities were equal to one another in all combinations possible and for the backtracking I had to check a set could be cut into two subsets and equal the same value and if they did to display the two sets.</w:t>
      </w:r>
    </w:p>
    <w:p w14:paraId="1B424B47" w14:textId="0066C706" w:rsidR="00E81978" w:rsidRDefault="00CE1810">
      <w:pPr>
        <w:pStyle w:val="Heading1"/>
      </w:pPr>
      <w:r>
        <w:t>Randomization</w:t>
      </w:r>
    </w:p>
    <w:p w14:paraId="3899B336" w14:textId="4B339012" w:rsidR="00E81978" w:rsidRDefault="00CE1810" w:rsidP="00C756C7">
      <w:r>
        <w:t xml:space="preserve">For this </w:t>
      </w:r>
      <w:r w:rsidR="00C756C7">
        <w:t>method I edited a model that was given and changed the range to -</w:t>
      </w:r>
      <w:r w:rsidR="00C756C7">
        <w:rPr>
          <w:rFonts w:cstheme="minorHAnsi"/>
        </w:rPr>
        <w:t>π</w:t>
      </w:r>
      <w:r w:rsidR="00C756C7">
        <w:t xml:space="preserve"> to </w:t>
      </w:r>
      <w:r w:rsidR="00C756C7">
        <w:rPr>
          <w:rFonts w:cstheme="minorHAnsi"/>
        </w:rPr>
        <w:t>π</w:t>
      </w:r>
      <w:r w:rsidR="00C756C7">
        <w:t>. I also changed the importing of math into a different library called mpmath in order to use secant. Then I put the trig identities into a list of strings. I then created a method called discover and it contained 2 for loops and 1 if in order to create the method. The for loop started at the beginning and the second for loop was to get each other trig identity starting at the first one in the first for loop. I then used an if to check if the trig identities were equal and if they were then it would print them out.</w:t>
      </w:r>
    </w:p>
    <w:p w14:paraId="142AD1D1" w14:textId="68281910" w:rsidR="00C756C7" w:rsidRPr="00C756C7" w:rsidRDefault="00C756C7" w:rsidP="00C756C7">
      <w:r>
        <w:tab/>
      </w:r>
      <w:r>
        <w:tab/>
      </w:r>
      <w:r>
        <w:tab/>
      </w:r>
      <w:r>
        <w:tab/>
        <w:t xml:space="preserve">        </w:t>
      </w:r>
      <w:r>
        <w:rPr>
          <w:b/>
        </w:rPr>
        <w:t>Backtracking</w:t>
      </w:r>
    </w:p>
    <w:p w14:paraId="65C989A1" w14:textId="7FB1D727" w:rsidR="00C756C7" w:rsidRDefault="00C756C7">
      <w:pPr>
        <w:pStyle w:val="NoSpacing"/>
      </w:pPr>
      <w:r>
        <w:tab/>
        <w:t>For this method I used one of the methods given to us in a model and left it alone. I then created a second method called partition that would take in two sets. This method would first check if the sum of the set was divisible by two with no remained and if it wasn’t that meant that no partition existed, else if would use the method given to us to get the first set. It would then check if the length of the set that was given was equal to zero and if it was then it would say no partition existed, else it would go into a for loop that would compare the values and if they equaled then if would pop those values from the set passed to it and would return the two sets.</w:t>
      </w:r>
    </w:p>
    <w:p w14:paraId="126246FD" w14:textId="5E8D3BC2" w:rsidR="00E81978" w:rsidRDefault="00C756C7" w:rsidP="00C756C7">
      <w:pPr>
        <w:pStyle w:val="Heading3"/>
        <w:ind w:firstLine="0"/>
      </w:pPr>
      <w:r>
        <w:lastRenderedPageBreak/>
        <w:tab/>
      </w:r>
      <w:r>
        <w:tab/>
      </w:r>
      <w:r>
        <w:tab/>
      </w:r>
      <w:r>
        <w:tab/>
      </w:r>
      <w:r>
        <w:tab/>
      </w:r>
      <w:r>
        <w:tab/>
        <w:t>Conclusion</w:t>
      </w:r>
    </w:p>
    <w:p w14:paraId="6B3A5A1D" w14:textId="4EB88DE6" w:rsidR="00C756C7" w:rsidRDefault="00C756C7" w:rsidP="00C756C7">
      <w:r>
        <w:t>I learned in this lab how to use randomization in order to solve a prob</w:t>
      </w:r>
      <w:r w:rsidR="00EC6959">
        <w:t>lem and how it worked. I also learned how to use backtracking in order to check if sets can be cut into subsets and see if they can equal each other and if unionized equal to the original set.</w:t>
      </w:r>
    </w:p>
    <w:p w14:paraId="19287E55" w14:textId="49BB52CB" w:rsidR="00EC6959" w:rsidRDefault="00EC6959" w:rsidP="00C756C7">
      <w:pPr>
        <w:rPr>
          <w:b/>
        </w:rPr>
      </w:pPr>
      <w:r>
        <w:tab/>
      </w:r>
      <w:r>
        <w:tab/>
      </w:r>
      <w:r>
        <w:tab/>
      </w:r>
      <w:r>
        <w:tab/>
      </w:r>
      <w:r>
        <w:tab/>
      </w:r>
      <w:r>
        <w:rPr>
          <w:b/>
        </w:rPr>
        <w:t>Runtimes</w:t>
      </w:r>
    </w:p>
    <w:p w14:paraId="3264191A" w14:textId="30063E4B" w:rsidR="006A0627" w:rsidRDefault="00CB5748" w:rsidP="00C756C7">
      <w:pPr>
        <w:rPr>
          <w:b/>
        </w:rPr>
      </w:pPr>
      <w:r>
        <w:rPr>
          <w:noProof/>
        </w:rPr>
        <w:drawing>
          <wp:inline distT="0" distB="0" distL="0" distR="0" wp14:anchorId="2AE95F3B" wp14:editId="55F71EB1">
            <wp:extent cx="45148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2609850"/>
                    </a:xfrm>
                    <a:prstGeom prst="rect">
                      <a:avLst/>
                    </a:prstGeom>
                  </pic:spPr>
                </pic:pic>
              </a:graphicData>
            </a:graphic>
          </wp:inline>
        </w:drawing>
      </w:r>
      <w:r>
        <w:rPr>
          <w:noProof/>
        </w:rPr>
        <w:drawing>
          <wp:inline distT="0" distB="0" distL="0" distR="0" wp14:anchorId="153AB819" wp14:editId="08B552A7">
            <wp:extent cx="44958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2562225"/>
                    </a:xfrm>
                    <a:prstGeom prst="rect">
                      <a:avLst/>
                    </a:prstGeom>
                  </pic:spPr>
                </pic:pic>
              </a:graphicData>
            </a:graphic>
          </wp:inline>
        </w:drawing>
      </w:r>
    </w:p>
    <w:p w14:paraId="7A90924B" w14:textId="1D580B6C" w:rsidR="00CB5748" w:rsidRDefault="00CB5748" w:rsidP="00C756C7">
      <w:pPr>
        <w:rPr>
          <w:b/>
        </w:rPr>
      </w:pPr>
      <w:r>
        <w:rPr>
          <w:noProof/>
        </w:rPr>
        <w:lastRenderedPageBreak/>
        <w:drawing>
          <wp:inline distT="0" distB="0" distL="0" distR="0" wp14:anchorId="55BAF3B1" wp14:editId="0023B5C1">
            <wp:extent cx="4876800" cy="3914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3914775"/>
                    </a:xfrm>
                    <a:prstGeom prst="rect">
                      <a:avLst/>
                    </a:prstGeom>
                  </pic:spPr>
                </pic:pic>
              </a:graphicData>
            </a:graphic>
          </wp:inline>
        </w:drawing>
      </w:r>
    </w:p>
    <w:p w14:paraId="56EF80AD" w14:textId="419F3962" w:rsidR="00EC6959" w:rsidRDefault="00EC6959" w:rsidP="00C756C7">
      <w:pPr>
        <w:rPr>
          <w:b/>
        </w:rPr>
      </w:pPr>
      <w:r>
        <w:rPr>
          <w:b/>
        </w:rPr>
        <w:tab/>
      </w:r>
      <w:r>
        <w:rPr>
          <w:b/>
        </w:rPr>
        <w:tab/>
      </w:r>
      <w:r>
        <w:rPr>
          <w:b/>
        </w:rPr>
        <w:tab/>
      </w:r>
      <w:r>
        <w:rPr>
          <w:b/>
        </w:rPr>
        <w:tab/>
      </w:r>
      <w:r>
        <w:rPr>
          <w:b/>
        </w:rPr>
        <w:tab/>
        <w:t>Appendix</w:t>
      </w:r>
    </w:p>
    <w:p w14:paraId="16702A6A" w14:textId="77777777" w:rsidR="006A0627" w:rsidRPr="006A0627" w:rsidRDefault="006A0627" w:rsidP="006A0627">
      <w:pPr>
        <w:rPr>
          <w:b/>
        </w:rPr>
      </w:pPr>
      <w:r w:rsidRPr="006A0627">
        <w:rPr>
          <w:b/>
        </w:rPr>
        <w:t># -*- coding: utf-8 -</w:t>
      </w:r>
    </w:p>
    <w:p w14:paraId="6817F431" w14:textId="77777777" w:rsidR="006A0627" w:rsidRPr="006A0627" w:rsidRDefault="006A0627" w:rsidP="006A0627">
      <w:pPr>
        <w:rPr>
          <w:b/>
        </w:rPr>
      </w:pPr>
      <w:r w:rsidRPr="006A0627">
        <w:rPr>
          <w:b/>
        </w:rPr>
        <w:t>#CS2302</w:t>
      </w:r>
    </w:p>
    <w:p w14:paraId="79FFEF86" w14:textId="77777777" w:rsidR="006A0627" w:rsidRPr="006A0627" w:rsidRDefault="006A0627" w:rsidP="006A0627">
      <w:pPr>
        <w:rPr>
          <w:b/>
        </w:rPr>
      </w:pPr>
      <w:r w:rsidRPr="006A0627">
        <w:rPr>
          <w:b/>
        </w:rPr>
        <w:t>#Fernando De Santiago</w:t>
      </w:r>
    </w:p>
    <w:p w14:paraId="6A94E99A" w14:textId="77777777" w:rsidR="006A0627" w:rsidRPr="006A0627" w:rsidRDefault="006A0627" w:rsidP="006A0627">
      <w:pPr>
        <w:rPr>
          <w:b/>
        </w:rPr>
      </w:pPr>
      <w:r w:rsidRPr="006A0627">
        <w:rPr>
          <w:b/>
        </w:rPr>
        <w:t>#LAB8</w:t>
      </w:r>
    </w:p>
    <w:p w14:paraId="6DD2B7F2" w14:textId="77777777" w:rsidR="006A0627" w:rsidRPr="006A0627" w:rsidRDefault="006A0627" w:rsidP="006A0627">
      <w:pPr>
        <w:rPr>
          <w:b/>
        </w:rPr>
      </w:pPr>
      <w:r w:rsidRPr="006A0627">
        <w:rPr>
          <w:b/>
        </w:rPr>
        <w:t>#Olac Fuentes, Anindita Nath and Maliheh Zargaran</w:t>
      </w:r>
    </w:p>
    <w:p w14:paraId="47E7BA8C" w14:textId="77777777" w:rsidR="006A0627" w:rsidRPr="006A0627" w:rsidRDefault="006A0627" w:rsidP="006A0627">
      <w:pPr>
        <w:rPr>
          <w:b/>
        </w:rPr>
      </w:pPr>
      <w:r w:rsidRPr="006A0627">
        <w:rPr>
          <w:b/>
        </w:rPr>
        <w:t>#last edited 5/9/19 22:01:00 PM</w:t>
      </w:r>
    </w:p>
    <w:p w14:paraId="1FEC5B9C" w14:textId="77777777" w:rsidR="006A0627" w:rsidRPr="006A0627" w:rsidRDefault="006A0627" w:rsidP="006A0627">
      <w:pPr>
        <w:rPr>
          <w:b/>
        </w:rPr>
      </w:pPr>
      <w:r w:rsidRPr="006A0627">
        <w:rPr>
          <w:b/>
        </w:rPr>
        <w:t>#Section M/W 10:30-11:50</w:t>
      </w:r>
    </w:p>
    <w:p w14:paraId="498345D7" w14:textId="77777777" w:rsidR="006A0627" w:rsidRPr="006A0627" w:rsidRDefault="006A0627" w:rsidP="006A0627">
      <w:pPr>
        <w:rPr>
          <w:b/>
        </w:rPr>
      </w:pPr>
    </w:p>
    <w:p w14:paraId="4C1B1E99" w14:textId="77777777" w:rsidR="006A0627" w:rsidRPr="006A0627" w:rsidRDefault="006A0627" w:rsidP="006A0627">
      <w:pPr>
        <w:rPr>
          <w:b/>
        </w:rPr>
      </w:pPr>
      <w:r w:rsidRPr="006A0627">
        <w:rPr>
          <w:b/>
        </w:rPr>
        <w:t>#purpose of lab is to get a hand of randomized algorithms and backtracking.</w:t>
      </w:r>
    </w:p>
    <w:p w14:paraId="4771B716" w14:textId="77777777" w:rsidR="006A0627" w:rsidRPr="006A0627" w:rsidRDefault="006A0627" w:rsidP="006A0627">
      <w:pPr>
        <w:rPr>
          <w:b/>
        </w:rPr>
      </w:pPr>
      <w:r w:rsidRPr="006A0627">
        <w:rPr>
          <w:b/>
        </w:rPr>
        <w:t>"""</w:t>
      </w:r>
    </w:p>
    <w:p w14:paraId="7089A938" w14:textId="77777777" w:rsidR="006A0627" w:rsidRPr="006A0627" w:rsidRDefault="006A0627" w:rsidP="006A0627">
      <w:pPr>
        <w:rPr>
          <w:b/>
        </w:rPr>
      </w:pPr>
      <w:r w:rsidRPr="006A0627">
        <w:rPr>
          <w:b/>
        </w:rPr>
        <w:t>Created on Thu May  9 09:44:26 2019</w:t>
      </w:r>
    </w:p>
    <w:p w14:paraId="6C2DCE90" w14:textId="77777777" w:rsidR="006A0627" w:rsidRPr="006A0627" w:rsidRDefault="006A0627" w:rsidP="006A0627">
      <w:pPr>
        <w:rPr>
          <w:b/>
        </w:rPr>
      </w:pPr>
    </w:p>
    <w:p w14:paraId="345A6904" w14:textId="77777777" w:rsidR="006A0627" w:rsidRPr="006A0627" w:rsidRDefault="006A0627" w:rsidP="006A0627">
      <w:pPr>
        <w:rPr>
          <w:b/>
        </w:rPr>
      </w:pPr>
      <w:r w:rsidRPr="006A0627">
        <w:rPr>
          <w:b/>
        </w:rPr>
        <w:t>@author: Fernando</w:t>
      </w:r>
    </w:p>
    <w:p w14:paraId="0B7B9E4A" w14:textId="77777777" w:rsidR="006A0627" w:rsidRPr="006A0627" w:rsidRDefault="006A0627" w:rsidP="006A0627">
      <w:pPr>
        <w:rPr>
          <w:b/>
        </w:rPr>
      </w:pPr>
      <w:r w:rsidRPr="006A0627">
        <w:rPr>
          <w:b/>
        </w:rPr>
        <w:t>"""</w:t>
      </w:r>
    </w:p>
    <w:p w14:paraId="20743C93" w14:textId="77777777" w:rsidR="006A0627" w:rsidRPr="006A0627" w:rsidRDefault="006A0627" w:rsidP="006A0627">
      <w:pPr>
        <w:rPr>
          <w:b/>
        </w:rPr>
      </w:pPr>
    </w:p>
    <w:p w14:paraId="26449604" w14:textId="77777777" w:rsidR="006A0627" w:rsidRPr="006A0627" w:rsidRDefault="006A0627" w:rsidP="006A0627">
      <w:pPr>
        <w:rPr>
          <w:b/>
        </w:rPr>
      </w:pPr>
      <w:r w:rsidRPr="006A0627">
        <w:rPr>
          <w:b/>
        </w:rPr>
        <w:t>import random</w:t>
      </w:r>
    </w:p>
    <w:p w14:paraId="303BDD4A" w14:textId="77777777" w:rsidR="006A0627" w:rsidRPr="006A0627" w:rsidRDefault="006A0627" w:rsidP="006A0627">
      <w:pPr>
        <w:rPr>
          <w:b/>
        </w:rPr>
      </w:pPr>
      <w:r w:rsidRPr="006A0627">
        <w:rPr>
          <w:b/>
        </w:rPr>
        <w:t>import numpy as np</w:t>
      </w:r>
    </w:p>
    <w:p w14:paraId="03A51E74" w14:textId="77777777" w:rsidR="006A0627" w:rsidRPr="006A0627" w:rsidRDefault="006A0627" w:rsidP="006A0627">
      <w:pPr>
        <w:rPr>
          <w:b/>
        </w:rPr>
      </w:pPr>
      <w:r w:rsidRPr="006A0627">
        <w:rPr>
          <w:b/>
        </w:rPr>
        <w:t>import mpmath</w:t>
      </w:r>
    </w:p>
    <w:p w14:paraId="708DEEF3" w14:textId="77777777" w:rsidR="006A0627" w:rsidRPr="006A0627" w:rsidRDefault="006A0627" w:rsidP="006A0627">
      <w:pPr>
        <w:rPr>
          <w:b/>
        </w:rPr>
      </w:pPr>
    </w:p>
    <w:p w14:paraId="1014E3EE" w14:textId="77777777" w:rsidR="006A0627" w:rsidRPr="006A0627" w:rsidRDefault="006A0627" w:rsidP="006A0627">
      <w:pPr>
        <w:rPr>
          <w:b/>
        </w:rPr>
      </w:pPr>
      <w:r w:rsidRPr="006A0627">
        <w:rPr>
          <w:b/>
        </w:rPr>
        <w:t>def equal(f1, f2,tries=1000,tolerance=0.0001):</w:t>
      </w:r>
    </w:p>
    <w:p w14:paraId="0C78DA7C" w14:textId="77777777" w:rsidR="006A0627" w:rsidRPr="006A0627" w:rsidRDefault="006A0627" w:rsidP="006A0627">
      <w:pPr>
        <w:rPr>
          <w:b/>
        </w:rPr>
      </w:pPr>
      <w:r w:rsidRPr="006A0627">
        <w:rPr>
          <w:b/>
        </w:rPr>
        <w:t xml:space="preserve">    for i in range(tries):</w:t>
      </w:r>
    </w:p>
    <w:p w14:paraId="1362834B" w14:textId="77777777" w:rsidR="006A0627" w:rsidRPr="006A0627" w:rsidRDefault="006A0627" w:rsidP="006A0627">
      <w:pPr>
        <w:rPr>
          <w:b/>
        </w:rPr>
      </w:pPr>
      <w:r w:rsidRPr="006A0627">
        <w:rPr>
          <w:b/>
        </w:rPr>
        <w:t xml:space="preserve">        t = random.uniform(-mpmath.pi,mpmath.pi)</w:t>
      </w:r>
    </w:p>
    <w:p w14:paraId="45538938" w14:textId="77777777" w:rsidR="006A0627" w:rsidRPr="006A0627" w:rsidRDefault="006A0627" w:rsidP="006A0627">
      <w:pPr>
        <w:rPr>
          <w:b/>
        </w:rPr>
      </w:pPr>
      <w:r w:rsidRPr="006A0627">
        <w:rPr>
          <w:b/>
        </w:rPr>
        <w:t xml:space="preserve">        y1 = eval(f1)</w:t>
      </w:r>
    </w:p>
    <w:p w14:paraId="30C4134B" w14:textId="77777777" w:rsidR="006A0627" w:rsidRPr="006A0627" w:rsidRDefault="006A0627" w:rsidP="006A0627">
      <w:pPr>
        <w:rPr>
          <w:b/>
        </w:rPr>
      </w:pPr>
      <w:r w:rsidRPr="006A0627">
        <w:rPr>
          <w:b/>
        </w:rPr>
        <w:t xml:space="preserve">        y2 = eval(f2)</w:t>
      </w:r>
    </w:p>
    <w:p w14:paraId="6D24F7F0" w14:textId="77777777" w:rsidR="006A0627" w:rsidRPr="006A0627" w:rsidRDefault="006A0627" w:rsidP="006A0627">
      <w:pPr>
        <w:rPr>
          <w:b/>
        </w:rPr>
      </w:pPr>
      <w:r w:rsidRPr="006A0627">
        <w:rPr>
          <w:b/>
        </w:rPr>
        <w:t xml:space="preserve">        if np.abs(y1-y2)&gt;tolerance:</w:t>
      </w:r>
    </w:p>
    <w:p w14:paraId="3E48AE45" w14:textId="77777777" w:rsidR="006A0627" w:rsidRPr="006A0627" w:rsidRDefault="006A0627" w:rsidP="006A0627">
      <w:pPr>
        <w:rPr>
          <w:b/>
        </w:rPr>
      </w:pPr>
      <w:r w:rsidRPr="006A0627">
        <w:rPr>
          <w:b/>
        </w:rPr>
        <w:t xml:space="preserve">            return False</w:t>
      </w:r>
    </w:p>
    <w:p w14:paraId="05525F1E" w14:textId="77777777" w:rsidR="006A0627" w:rsidRPr="006A0627" w:rsidRDefault="006A0627" w:rsidP="006A0627">
      <w:pPr>
        <w:rPr>
          <w:b/>
        </w:rPr>
      </w:pPr>
      <w:r w:rsidRPr="006A0627">
        <w:rPr>
          <w:b/>
        </w:rPr>
        <w:t xml:space="preserve">    return True</w:t>
      </w:r>
    </w:p>
    <w:p w14:paraId="4417B167" w14:textId="77777777" w:rsidR="006A0627" w:rsidRPr="006A0627" w:rsidRDefault="006A0627" w:rsidP="006A0627">
      <w:pPr>
        <w:rPr>
          <w:b/>
        </w:rPr>
      </w:pPr>
    </w:p>
    <w:p w14:paraId="5BFD9C66" w14:textId="77777777" w:rsidR="006A0627" w:rsidRPr="006A0627" w:rsidRDefault="006A0627" w:rsidP="006A0627">
      <w:pPr>
        <w:rPr>
          <w:b/>
        </w:rPr>
      </w:pPr>
    </w:p>
    <w:p w14:paraId="2B65E90C" w14:textId="77777777" w:rsidR="006A0627" w:rsidRPr="006A0627" w:rsidRDefault="006A0627" w:rsidP="006A0627">
      <w:pPr>
        <w:rPr>
          <w:b/>
        </w:rPr>
      </w:pPr>
      <w:r w:rsidRPr="006A0627">
        <w:rPr>
          <w:b/>
        </w:rPr>
        <w:t>def subsetsum(S,last,goal):</w:t>
      </w:r>
    </w:p>
    <w:p w14:paraId="7FAA2BBA" w14:textId="77777777" w:rsidR="006A0627" w:rsidRPr="006A0627" w:rsidRDefault="006A0627" w:rsidP="006A0627">
      <w:pPr>
        <w:rPr>
          <w:b/>
        </w:rPr>
      </w:pPr>
      <w:r w:rsidRPr="006A0627">
        <w:rPr>
          <w:b/>
        </w:rPr>
        <w:t xml:space="preserve">    if goal ==0:</w:t>
      </w:r>
    </w:p>
    <w:p w14:paraId="3E5C6B84" w14:textId="77777777" w:rsidR="006A0627" w:rsidRPr="006A0627" w:rsidRDefault="006A0627" w:rsidP="006A0627">
      <w:pPr>
        <w:rPr>
          <w:b/>
        </w:rPr>
      </w:pPr>
      <w:r w:rsidRPr="006A0627">
        <w:rPr>
          <w:b/>
        </w:rPr>
        <w:t xml:space="preserve">        return True, []</w:t>
      </w:r>
    </w:p>
    <w:p w14:paraId="7A9584FC" w14:textId="77777777" w:rsidR="006A0627" w:rsidRPr="006A0627" w:rsidRDefault="006A0627" w:rsidP="006A0627">
      <w:pPr>
        <w:rPr>
          <w:b/>
        </w:rPr>
      </w:pPr>
      <w:r w:rsidRPr="006A0627">
        <w:rPr>
          <w:b/>
        </w:rPr>
        <w:t xml:space="preserve">    if goal&lt;0 or last&lt;0:</w:t>
      </w:r>
    </w:p>
    <w:p w14:paraId="551BB62D" w14:textId="77777777" w:rsidR="006A0627" w:rsidRPr="006A0627" w:rsidRDefault="006A0627" w:rsidP="006A0627">
      <w:pPr>
        <w:rPr>
          <w:b/>
        </w:rPr>
      </w:pPr>
      <w:r w:rsidRPr="006A0627">
        <w:rPr>
          <w:b/>
        </w:rPr>
        <w:t xml:space="preserve">        return False, []</w:t>
      </w:r>
    </w:p>
    <w:p w14:paraId="2328B54A" w14:textId="77777777" w:rsidR="006A0627" w:rsidRPr="006A0627" w:rsidRDefault="006A0627" w:rsidP="006A0627">
      <w:pPr>
        <w:rPr>
          <w:b/>
        </w:rPr>
      </w:pPr>
      <w:r w:rsidRPr="006A0627">
        <w:rPr>
          <w:b/>
        </w:rPr>
        <w:lastRenderedPageBreak/>
        <w:t xml:space="preserve">    res, subset = subsetsum(S,last-1,goal-S[last]) # Take S[last]</w:t>
      </w:r>
    </w:p>
    <w:p w14:paraId="6BBFA2A9" w14:textId="77777777" w:rsidR="006A0627" w:rsidRPr="006A0627" w:rsidRDefault="006A0627" w:rsidP="006A0627">
      <w:pPr>
        <w:rPr>
          <w:b/>
        </w:rPr>
      </w:pPr>
      <w:r w:rsidRPr="006A0627">
        <w:rPr>
          <w:b/>
        </w:rPr>
        <w:t xml:space="preserve">    if res:</w:t>
      </w:r>
    </w:p>
    <w:p w14:paraId="31D011E0" w14:textId="77777777" w:rsidR="006A0627" w:rsidRPr="006A0627" w:rsidRDefault="006A0627" w:rsidP="006A0627">
      <w:pPr>
        <w:rPr>
          <w:b/>
        </w:rPr>
      </w:pPr>
      <w:r w:rsidRPr="006A0627">
        <w:rPr>
          <w:b/>
        </w:rPr>
        <w:t xml:space="preserve">        subset.append(S[last])</w:t>
      </w:r>
    </w:p>
    <w:p w14:paraId="164A882F" w14:textId="77777777" w:rsidR="006A0627" w:rsidRPr="006A0627" w:rsidRDefault="006A0627" w:rsidP="006A0627">
      <w:pPr>
        <w:rPr>
          <w:b/>
        </w:rPr>
      </w:pPr>
      <w:r w:rsidRPr="006A0627">
        <w:rPr>
          <w:b/>
        </w:rPr>
        <w:t xml:space="preserve">        return True, subset</w:t>
      </w:r>
    </w:p>
    <w:p w14:paraId="44572354" w14:textId="77777777" w:rsidR="006A0627" w:rsidRPr="006A0627" w:rsidRDefault="006A0627" w:rsidP="006A0627">
      <w:pPr>
        <w:rPr>
          <w:b/>
        </w:rPr>
      </w:pPr>
      <w:r w:rsidRPr="006A0627">
        <w:rPr>
          <w:b/>
        </w:rPr>
        <w:t xml:space="preserve">    else:</w:t>
      </w:r>
    </w:p>
    <w:p w14:paraId="5DF32674" w14:textId="77777777" w:rsidR="006A0627" w:rsidRPr="006A0627" w:rsidRDefault="006A0627" w:rsidP="006A0627">
      <w:pPr>
        <w:rPr>
          <w:b/>
        </w:rPr>
      </w:pPr>
      <w:r w:rsidRPr="006A0627">
        <w:rPr>
          <w:b/>
        </w:rPr>
        <w:t xml:space="preserve">        return subsetsum(S,last-1,goal) # Don't take S[last]</w:t>
      </w:r>
    </w:p>
    <w:p w14:paraId="54172148" w14:textId="77777777" w:rsidR="006A0627" w:rsidRPr="006A0627" w:rsidRDefault="006A0627" w:rsidP="006A0627">
      <w:pPr>
        <w:rPr>
          <w:b/>
        </w:rPr>
      </w:pPr>
    </w:p>
    <w:p w14:paraId="1664ABA3" w14:textId="77777777" w:rsidR="006A0627" w:rsidRPr="006A0627" w:rsidRDefault="006A0627" w:rsidP="006A0627">
      <w:pPr>
        <w:rPr>
          <w:b/>
        </w:rPr>
      </w:pPr>
    </w:p>
    <w:p w14:paraId="2F1955F2" w14:textId="77777777" w:rsidR="006A0627" w:rsidRPr="006A0627" w:rsidRDefault="006A0627" w:rsidP="006A0627">
      <w:pPr>
        <w:rPr>
          <w:b/>
        </w:rPr>
      </w:pPr>
      <w:r w:rsidRPr="006A0627">
        <w:rPr>
          <w:b/>
        </w:rPr>
        <w:t>def partition(S,S2):</w:t>
      </w:r>
    </w:p>
    <w:p w14:paraId="7A02F48F" w14:textId="77777777" w:rsidR="006A0627" w:rsidRPr="006A0627" w:rsidRDefault="006A0627" w:rsidP="006A0627">
      <w:pPr>
        <w:rPr>
          <w:b/>
        </w:rPr>
      </w:pPr>
      <w:r w:rsidRPr="006A0627">
        <w:rPr>
          <w:b/>
        </w:rPr>
        <w:t xml:space="preserve">    if sum(S)%2!=0:#if summation of sum is odd then return error message</w:t>
      </w:r>
    </w:p>
    <w:p w14:paraId="5E6D155F" w14:textId="77777777" w:rsidR="006A0627" w:rsidRPr="006A0627" w:rsidRDefault="006A0627" w:rsidP="006A0627">
      <w:pPr>
        <w:rPr>
          <w:b/>
        </w:rPr>
      </w:pPr>
      <w:r w:rsidRPr="006A0627">
        <w:rPr>
          <w:b/>
        </w:rPr>
        <w:t xml:space="preserve">        return "No partition exists"</w:t>
      </w:r>
    </w:p>
    <w:p w14:paraId="19D9CE6E" w14:textId="77777777" w:rsidR="006A0627" w:rsidRPr="006A0627" w:rsidRDefault="006A0627" w:rsidP="006A0627">
      <w:pPr>
        <w:rPr>
          <w:b/>
        </w:rPr>
      </w:pPr>
      <w:r w:rsidRPr="006A0627">
        <w:rPr>
          <w:b/>
        </w:rPr>
        <w:t xml:space="preserve">    else:</w:t>
      </w:r>
    </w:p>
    <w:p w14:paraId="53D12189" w14:textId="77777777" w:rsidR="006A0627" w:rsidRPr="006A0627" w:rsidRDefault="006A0627" w:rsidP="006A0627">
      <w:pPr>
        <w:rPr>
          <w:b/>
        </w:rPr>
      </w:pPr>
      <w:r w:rsidRPr="006A0627">
        <w:rPr>
          <w:b/>
        </w:rPr>
        <w:t xml:space="preserve">        res,s,=subsetsum(S,len(S)-1,sum(S)//2)#gets one set</w:t>
      </w:r>
    </w:p>
    <w:p w14:paraId="19005ADD" w14:textId="77777777" w:rsidR="006A0627" w:rsidRPr="006A0627" w:rsidRDefault="006A0627" w:rsidP="006A0627">
      <w:pPr>
        <w:rPr>
          <w:b/>
        </w:rPr>
      </w:pPr>
      <w:r w:rsidRPr="006A0627">
        <w:rPr>
          <w:b/>
        </w:rPr>
        <w:t xml:space="preserve">        if len(s)==0:#checks if length of set is 0 if it is return error message</w:t>
      </w:r>
    </w:p>
    <w:p w14:paraId="3DAA9ECF" w14:textId="77777777" w:rsidR="006A0627" w:rsidRPr="006A0627" w:rsidRDefault="006A0627" w:rsidP="006A0627">
      <w:pPr>
        <w:rPr>
          <w:b/>
        </w:rPr>
      </w:pPr>
      <w:r w:rsidRPr="006A0627">
        <w:rPr>
          <w:b/>
        </w:rPr>
        <w:t xml:space="preserve">            return "No partition exists"</w:t>
      </w:r>
    </w:p>
    <w:p w14:paraId="559B52D3" w14:textId="77777777" w:rsidR="006A0627" w:rsidRPr="006A0627" w:rsidRDefault="006A0627" w:rsidP="006A0627">
      <w:pPr>
        <w:rPr>
          <w:b/>
        </w:rPr>
      </w:pPr>
      <w:r w:rsidRPr="006A0627">
        <w:rPr>
          <w:b/>
        </w:rPr>
        <w:t xml:space="preserve">        for i in s:#checks every number in set s</w:t>
      </w:r>
    </w:p>
    <w:p w14:paraId="42C54A82" w14:textId="77777777" w:rsidR="006A0627" w:rsidRPr="006A0627" w:rsidRDefault="006A0627" w:rsidP="006A0627">
      <w:pPr>
        <w:rPr>
          <w:b/>
        </w:rPr>
      </w:pPr>
      <w:r w:rsidRPr="006A0627">
        <w:rPr>
          <w:b/>
        </w:rPr>
        <w:t xml:space="preserve">            counter=0#used to get position</w:t>
      </w:r>
    </w:p>
    <w:p w14:paraId="25C83F9C" w14:textId="77777777" w:rsidR="006A0627" w:rsidRPr="006A0627" w:rsidRDefault="006A0627" w:rsidP="006A0627">
      <w:pPr>
        <w:rPr>
          <w:b/>
        </w:rPr>
      </w:pPr>
      <w:r w:rsidRPr="006A0627">
        <w:rPr>
          <w:b/>
        </w:rPr>
        <w:t xml:space="preserve">            for j in S:#checks all numbers in big set S</w:t>
      </w:r>
    </w:p>
    <w:p w14:paraId="0E3D0A1C" w14:textId="77777777" w:rsidR="006A0627" w:rsidRPr="006A0627" w:rsidRDefault="006A0627" w:rsidP="006A0627">
      <w:pPr>
        <w:rPr>
          <w:b/>
        </w:rPr>
      </w:pPr>
      <w:r w:rsidRPr="006A0627">
        <w:rPr>
          <w:b/>
        </w:rPr>
        <w:t xml:space="preserve">                if i == j:#if i and j are the same then pop it out of big S</w:t>
      </w:r>
    </w:p>
    <w:p w14:paraId="56B97DC2" w14:textId="77777777" w:rsidR="006A0627" w:rsidRPr="006A0627" w:rsidRDefault="006A0627" w:rsidP="006A0627">
      <w:pPr>
        <w:rPr>
          <w:b/>
        </w:rPr>
      </w:pPr>
      <w:r w:rsidRPr="006A0627">
        <w:rPr>
          <w:b/>
        </w:rPr>
        <w:t xml:space="preserve">                    S.pop(counter)</w:t>
      </w:r>
    </w:p>
    <w:p w14:paraId="251A4E0D" w14:textId="77777777" w:rsidR="006A0627" w:rsidRPr="006A0627" w:rsidRDefault="006A0627" w:rsidP="006A0627">
      <w:pPr>
        <w:rPr>
          <w:b/>
        </w:rPr>
      </w:pPr>
      <w:r w:rsidRPr="006A0627">
        <w:rPr>
          <w:b/>
        </w:rPr>
        <w:t xml:space="preserve">                counter+=1</w:t>
      </w:r>
    </w:p>
    <w:p w14:paraId="7D3102A4" w14:textId="77777777" w:rsidR="006A0627" w:rsidRPr="006A0627" w:rsidRDefault="006A0627" w:rsidP="006A0627">
      <w:pPr>
        <w:rPr>
          <w:b/>
        </w:rPr>
      </w:pPr>
      <w:r w:rsidRPr="006A0627">
        <w:rPr>
          <w:b/>
        </w:rPr>
        <w:t xml:space="preserve">        return s,S</w:t>
      </w:r>
    </w:p>
    <w:p w14:paraId="5C3F3713" w14:textId="77777777" w:rsidR="006A0627" w:rsidRPr="006A0627" w:rsidRDefault="006A0627" w:rsidP="006A0627">
      <w:pPr>
        <w:rPr>
          <w:b/>
        </w:rPr>
      </w:pPr>
    </w:p>
    <w:p w14:paraId="0030CA85" w14:textId="77777777" w:rsidR="006A0627" w:rsidRPr="006A0627" w:rsidRDefault="006A0627" w:rsidP="006A0627">
      <w:pPr>
        <w:rPr>
          <w:b/>
        </w:rPr>
      </w:pPr>
      <w:r w:rsidRPr="006A0627">
        <w:rPr>
          <w:b/>
        </w:rPr>
        <w:lastRenderedPageBreak/>
        <w:t xml:space="preserve">            </w:t>
      </w:r>
    </w:p>
    <w:p w14:paraId="6AD5F208" w14:textId="77777777" w:rsidR="006A0627" w:rsidRPr="006A0627" w:rsidRDefault="006A0627" w:rsidP="006A0627">
      <w:pPr>
        <w:rPr>
          <w:b/>
        </w:rPr>
      </w:pPr>
      <w:r w:rsidRPr="006A0627">
        <w:rPr>
          <w:b/>
        </w:rPr>
        <w:t>def discover(S):</w:t>
      </w:r>
    </w:p>
    <w:p w14:paraId="2CB31312" w14:textId="77777777" w:rsidR="006A0627" w:rsidRPr="006A0627" w:rsidRDefault="006A0627" w:rsidP="006A0627">
      <w:pPr>
        <w:rPr>
          <w:b/>
        </w:rPr>
      </w:pPr>
      <w:r w:rsidRPr="006A0627">
        <w:rPr>
          <w:b/>
        </w:rPr>
        <w:t xml:space="preserve">    count=0</w:t>
      </w:r>
    </w:p>
    <w:p w14:paraId="6CEF6CA2" w14:textId="77777777" w:rsidR="006A0627" w:rsidRPr="006A0627" w:rsidRDefault="006A0627" w:rsidP="006A0627">
      <w:pPr>
        <w:rPr>
          <w:b/>
        </w:rPr>
      </w:pPr>
      <w:r w:rsidRPr="006A0627">
        <w:rPr>
          <w:b/>
        </w:rPr>
        <w:t xml:space="preserve">    for i in range(len(S)):#goes through all the strings</w:t>
      </w:r>
    </w:p>
    <w:p w14:paraId="38276D8D" w14:textId="77777777" w:rsidR="006A0627" w:rsidRPr="006A0627" w:rsidRDefault="006A0627" w:rsidP="006A0627">
      <w:pPr>
        <w:rPr>
          <w:b/>
        </w:rPr>
      </w:pPr>
      <w:r w:rsidRPr="006A0627">
        <w:rPr>
          <w:b/>
        </w:rPr>
        <w:t xml:space="preserve">        for j in range(i,len(S)):#goes through all the string starting at i</w:t>
      </w:r>
    </w:p>
    <w:p w14:paraId="5BA286DF" w14:textId="77777777" w:rsidR="006A0627" w:rsidRPr="006A0627" w:rsidRDefault="006A0627" w:rsidP="006A0627">
      <w:pPr>
        <w:rPr>
          <w:b/>
        </w:rPr>
      </w:pPr>
      <w:r w:rsidRPr="006A0627">
        <w:rPr>
          <w:b/>
        </w:rPr>
        <w:t xml:space="preserve">            if(equal(S[i],S[j])):#uses equal method to check if similar</w:t>
      </w:r>
    </w:p>
    <w:p w14:paraId="051D1240" w14:textId="77777777" w:rsidR="006A0627" w:rsidRPr="006A0627" w:rsidRDefault="006A0627" w:rsidP="006A0627">
      <w:pPr>
        <w:rPr>
          <w:b/>
        </w:rPr>
      </w:pPr>
      <w:r w:rsidRPr="006A0627">
        <w:rPr>
          <w:b/>
        </w:rPr>
        <w:t xml:space="preserve">                print(S[i],S[j]) </w:t>
      </w:r>
    </w:p>
    <w:p w14:paraId="4751D0AE" w14:textId="77777777" w:rsidR="006A0627" w:rsidRPr="006A0627" w:rsidRDefault="006A0627" w:rsidP="006A0627">
      <w:pPr>
        <w:rPr>
          <w:b/>
        </w:rPr>
      </w:pPr>
      <w:r w:rsidRPr="006A0627">
        <w:rPr>
          <w:b/>
        </w:rPr>
        <w:t xml:space="preserve">                count+=1</w:t>
      </w:r>
    </w:p>
    <w:p w14:paraId="28BF7C3A" w14:textId="77777777" w:rsidR="006A0627" w:rsidRPr="006A0627" w:rsidRDefault="006A0627" w:rsidP="006A0627">
      <w:pPr>
        <w:rPr>
          <w:b/>
        </w:rPr>
      </w:pPr>
      <w:r w:rsidRPr="006A0627">
        <w:rPr>
          <w:b/>
        </w:rPr>
        <w:t xml:space="preserve">    print(count)</w:t>
      </w:r>
    </w:p>
    <w:p w14:paraId="550D8ED1" w14:textId="77777777" w:rsidR="006A0627" w:rsidRPr="006A0627" w:rsidRDefault="006A0627" w:rsidP="006A0627">
      <w:pPr>
        <w:rPr>
          <w:b/>
        </w:rPr>
      </w:pPr>
      <w:r w:rsidRPr="006A0627">
        <w:rPr>
          <w:b/>
        </w:rPr>
        <w:t xml:space="preserve">    </w:t>
      </w:r>
    </w:p>
    <w:p w14:paraId="042CC84A" w14:textId="77777777" w:rsidR="006A0627" w:rsidRPr="006A0627" w:rsidRDefault="006A0627" w:rsidP="006A0627">
      <w:pPr>
        <w:rPr>
          <w:b/>
        </w:rPr>
      </w:pPr>
      <w:r w:rsidRPr="006A0627">
        <w:rPr>
          <w:b/>
        </w:rPr>
        <w:t>S=['mpmath.sin(t)','mpmath.cos(t)','mpmath.tan(t)','mpmath.sec(t)','-mpmath.sin(t)','-mpmath.cos(t)','-mpmath.tan(t)',</w:t>
      </w:r>
    </w:p>
    <w:p w14:paraId="450C62A0" w14:textId="77777777" w:rsidR="006A0627" w:rsidRPr="006A0627" w:rsidRDefault="006A0627" w:rsidP="006A0627">
      <w:pPr>
        <w:rPr>
          <w:b/>
        </w:rPr>
      </w:pPr>
      <w:r w:rsidRPr="006A0627">
        <w:rPr>
          <w:b/>
        </w:rPr>
        <w:t xml:space="preserve">     'mpmath.sin(-t)','mpmath.cos(-t)','mpmath.tan(-t)','mpmath.sin(t)/mpmath.cos(t)','2*mpmath.sin(t/2)*mpmath.cos(t/2)',</w:t>
      </w:r>
    </w:p>
    <w:p w14:paraId="07306042" w14:textId="77777777" w:rsidR="006A0627" w:rsidRPr="006A0627" w:rsidRDefault="006A0627" w:rsidP="006A0627">
      <w:pPr>
        <w:rPr>
          <w:b/>
        </w:rPr>
      </w:pPr>
      <w:r w:rsidRPr="006A0627">
        <w:rPr>
          <w:b/>
        </w:rPr>
        <w:t xml:space="preserve">     'mpmath.sin(t)**2','1-mpmath.cos(t)**2','(1-mpmath.cos(2*t))/2','1/mpmath.cos(t)']</w:t>
      </w:r>
    </w:p>
    <w:p w14:paraId="65E96611" w14:textId="77777777" w:rsidR="006A0627" w:rsidRPr="006A0627" w:rsidRDefault="006A0627" w:rsidP="006A0627">
      <w:pPr>
        <w:rPr>
          <w:b/>
        </w:rPr>
      </w:pPr>
      <w:r w:rsidRPr="006A0627">
        <w:rPr>
          <w:b/>
        </w:rPr>
        <w:t>#</w:t>
      </w:r>
    </w:p>
    <w:p w14:paraId="45FD8CD1" w14:textId="77777777" w:rsidR="006A0627" w:rsidRPr="006A0627" w:rsidRDefault="006A0627" w:rsidP="006A0627">
      <w:pPr>
        <w:rPr>
          <w:b/>
        </w:rPr>
      </w:pPr>
      <w:r w:rsidRPr="006A0627">
        <w:rPr>
          <w:b/>
        </w:rPr>
        <w:t>Set2=[1,4,3]</w:t>
      </w:r>
    </w:p>
    <w:p w14:paraId="2B100452" w14:textId="77777777" w:rsidR="006A0627" w:rsidRPr="006A0627" w:rsidRDefault="006A0627" w:rsidP="006A0627">
      <w:pPr>
        <w:rPr>
          <w:b/>
        </w:rPr>
      </w:pPr>
      <w:r w:rsidRPr="006A0627">
        <w:rPr>
          <w:b/>
        </w:rPr>
        <w:t>discover(S)</w:t>
      </w:r>
    </w:p>
    <w:p w14:paraId="1469384D" w14:textId="2740C53B" w:rsidR="006A0627" w:rsidRDefault="006A0627" w:rsidP="006A0627">
      <w:pPr>
        <w:rPr>
          <w:b/>
        </w:rPr>
      </w:pPr>
      <w:r w:rsidRPr="006A0627">
        <w:rPr>
          <w:b/>
        </w:rPr>
        <w:t>print(partition(Set2,Set2))</w:t>
      </w:r>
    </w:p>
    <w:p w14:paraId="7ADB3335" w14:textId="235BDF8C" w:rsidR="00CB5748" w:rsidRPr="00EC6959" w:rsidRDefault="00135ABC" w:rsidP="00CB5748">
      <w:pPr>
        <w:ind w:firstLine="0"/>
        <w:rPr>
          <w:b/>
        </w:rPr>
      </w:pPr>
      <w:r w:rsidRPr="00135ABC">
        <w:rPr>
          <w:b/>
        </w:rPr>
        <w:t xml:space="preserve">“I certify that this project is entirely my own work. I wrote, debugged, and tested the code being presented, performed the experiments, and wrote the report. I also certify that I did </w:t>
      </w:r>
      <w:r w:rsidRPr="00135ABC">
        <w:rPr>
          <w:b/>
        </w:rPr>
        <w:lastRenderedPageBreak/>
        <w:t>not share my code or report or provided inappropriate assistance to any student in the class.”</w:t>
      </w:r>
      <w:r w:rsidR="007F287A">
        <w:rPr>
          <w:b/>
        </w:rPr>
        <w:t xml:space="preserve"> Fernando De Santiago</w:t>
      </w:r>
      <w:bookmarkStart w:id="0" w:name="_GoBack"/>
      <w:bookmarkEnd w:id="0"/>
    </w:p>
    <w:sectPr w:rsidR="00CB5748" w:rsidRPr="00EC6959">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CF0DF" w14:textId="77777777" w:rsidR="006808C1" w:rsidRDefault="006808C1">
      <w:pPr>
        <w:spacing w:line="240" w:lineRule="auto"/>
      </w:pPr>
      <w:r>
        <w:separator/>
      </w:r>
    </w:p>
    <w:p w14:paraId="07D14799" w14:textId="77777777" w:rsidR="006808C1" w:rsidRDefault="006808C1"/>
  </w:endnote>
  <w:endnote w:type="continuationSeparator" w:id="0">
    <w:p w14:paraId="5F126813" w14:textId="77777777" w:rsidR="006808C1" w:rsidRDefault="006808C1">
      <w:pPr>
        <w:spacing w:line="240" w:lineRule="auto"/>
      </w:pPr>
      <w:r>
        <w:continuationSeparator/>
      </w:r>
    </w:p>
    <w:p w14:paraId="602F9963" w14:textId="77777777" w:rsidR="006808C1" w:rsidRDefault="006808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B3230" w14:textId="77777777" w:rsidR="006808C1" w:rsidRDefault="006808C1">
      <w:pPr>
        <w:spacing w:line="240" w:lineRule="auto"/>
      </w:pPr>
      <w:r>
        <w:separator/>
      </w:r>
    </w:p>
    <w:p w14:paraId="43314A7B" w14:textId="77777777" w:rsidR="006808C1" w:rsidRDefault="006808C1"/>
  </w:footnote>
  <w:footnote w:type="continuationSeparator" w:id="0">
    <w:p w14:paraId="76A29B6A" w14:textId="77777777" w:rsidR="006808C1" w:rsidRDefault="006808C1">
      <w:pPr>
        <w:spacing w:line="240" w:lineRule="auto"/>
      </w:pPr>
      <w:r>
        <w:continuationSeparator/>
      </w:r>
    </w:p>
    <w:p w14:paraId="57313B26" w14:textId="77777777" w:rsidR="006808C1" w:rsidRDefault="006808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40302" w14:textId="0FFD628E" w:rsidR="00E81978" w:rsidRDefault="006808C1">
    <w:pPr>
      <w:pStyle w:val="Header"/>
    </w:pPr>
    <w:sdt>
      <w:sdtPr>
        <w:rPr>
          <w:rStyle w:val="Strong"/>
        </w:rPr>
        <w:alias w:val="Running head"/>
        <w:tag w:val=""/>
        <w:id w:val="12739865"/>
        <w:placeholder>
          <w:docPart w:val="4ADDB306B5704EE497C32099667FC7C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E1810">
          <w:rPr>
            <w:rStyle w:val="Strong"/>
          </w:rPr>
          <w:t>Lab 8</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17840" w14:textId="4FA63E01" w:rsidR="00E81978" w:rsidRDefault="005D3A03">
    <w:pPr>
      <w:pStyle w:val="Header"/>
      <w:rPr>
        <w:rStyle w:val="Strong"/>
      </w:rPr>
    </w:pPr>
    <w:r>
      <w:t xml:space="preserve">Running head: </w:t>
    </w:r>
    <w:sdt>
      <w:sdtPr>
        <w:rPr>
          <w:rStyle w:val="Strong"/>
        </w:rPr>
        <w:alias w:val="Running head"/>
        <w:tag w:val=""/>
        <w:id w:val="-696842620"/>
        <w:placeholder>
          <w:docPart w:val="0499372A1A3444C191FDBB8CF4F7077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E1810">
          <w:rPr>
            <w:rStyle w:val="Strong"/>
          </w:rPr>
          <w:t>Lab 8</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45"/>
    <w:rsid w:val="000D3F41"/>
    <w:rsid w:val="00135ABC"/>
    <w:rsid w:val="00355DCA"/>
    <w:rsid w:val="00551A02"/>
    <w:rsid w:val="005534FA"/>
    <w:rsid w:val="005D3A03"/>
    <w:rsid w:val="006808C1"/>
    <w:rsid w:val="006A0627"/>
    <w:rsid w:val="007F287A"/>
    <w:rsid w:val="008002C0"/>
    <w:rsid w:val="008C5323"/>
    <w:rsid w:val="009A6A3B"/>
    <w:rsid w:val="00B823AA"/>
    <w:rsid w:val="00BA45DB"/>
    <w:rsid w:val="00BF4184"/>
    <w:rsid w:val="00C0601E"/>
    <w:rsid w:val="00C31D30"/>
    <w:rsid w:val="00C756C7"/>
    <w:rsid w:val="00CB5748"/>
    <w:rsid w:val="00CD6E39"/>
    <w:rsid w:val="00CE1810"/>
    <w:rsid w:val="00CF6E91"/>
    <w:rsid w:val="00D80945"/>
    <w:rsid w:val="00D85B68"/>
    <w:rsid w:val="00E6004D"/>
    <w:rsid w:val="00E81978"/>
    <w:rsid w:val="00EC6959"/>
    <w:rsid w:val="00F379B7"/>
    <w:rsid w:val="00F525FA"/>
    <w:rsid w:val="00FA66A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11E10"/>
  <w15:chartTrackingRefBased/>
  <w15:docId w15:val="{80A66047-58E3-4D57-B6EA-B6E5960A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DFB3B66C994BEFB8864CB4722DF34B"/>
        <w:category>
          <w:name w:val="General"/>
          <w:gallery w:val="placeholder"/>
        </w:category>
        <w:types>
          <w:type w:val="bbPlcHdr"/>
        </w:types>
        <w:behaviors>
          <w:behavior w:val="content"/>
        </w:behaviors>
        <w:guid w:val="{26CB7A1E-DDF3-474B-A239-555A63AA9D0F}"/>
      </w:docPartPr>
      <w:docPartBody>
        <w:p w:rsidR="005D7517" w:rsidRDefault="00D44EBE">
          <w:pPr>
            <w:pStyle w:val="64DFB3B66C994BEFB8864CB4722DF34B"/>
          </w:pPr>
          <w:r>
            <w:t>[Title Here, up to 12 Words, on One to Two Lines]</w:t>
          </w:r>
        </w:p>
      </w:docPartBody>
    </w:docPart>
    <w:docPart>
      <w:docPartPr>
        <w:name w:val="4ADDB306B5704EE497C32099667FC7CD"/>
        <w:category>
          <w:name w:val="General"/>
          <w:gallery w:val="placeholder"/>
        </w:category>
        <w:types>
          <w:type w:val="bbPlcHdr"/>
        </w:types>
        <w:behaviors>
          <w:behavior w:val="content"/>
        </w:behaviors>
        <w:guid w:val="{5A6D50C7-E958-4C4A-ACFA-DA95E2DA6A4E}"/>
      </w:docPartPr>
      <w:docPartBody>
        <w:p w:rsidR="005D7517" w:rsidRDefault="00D44EBE">
          <w:pPr>
            <w:pStyle w:val="4ADDB306B5704EE497C32099667FC7CD"/>
          </w:pPr>
          <w:r w:rsidRPr="005D3A03">
            <w:t>Figures title:</w:t>
          </w:r>
        </w:p>
      </w:docPartBody>
    </w:docPart>
    <w:docPart>
      <w:docPartPr>
        <w:name w:val="0499372A1A3444C191FDBB8CF4F70778"/>
        <w:category>
          <w:name w:val="General"/>
          <w:gallery w:val="placeholder"/>
        </w:category>
        <w:types>
          <w:type w:val="bbPlcHdr"/>
        </w:types>
        <w:behaviors>
          <w:behavior w:val="content"/>
        </w:behaviors>
        <w:guid w:val="{E6A764C9-44FC-400C-91BD-F1D239EDC63D}"/>
      </w:docPartPr>
      <w:docPartBody>
        <w:p w:rsidR="005D7517" w:rsidRDefault="00D44EBE">
          <w:pPr>
            <w:pStyle w:val="0499372A1A3444C191FDBB8CF4F7077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E3"/>
    <w:rsid w:val="001C646D"/>
    <w:rsid w:val="004266E3"/>
    <w:rsid w:val="005D7517"/>
    <w:rsid w:val="00D44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DFB3B66C994BEFB8864CB4722DF34B">
    <w:name w:val="64DFB3B66C994BEFB8864CB4722DF34B"/>
  </w:style>
  <w:style w:type="paragraph" w:customStyle="1" w:styleId="7CBFDEE60BC04CF7BB32230DAE002FE4">
    <w:name w:val="7CBFDEE60BC04CF7BB32230DAE002FE4"/>
  </w:style>
  <w:style w:type="paragraph" w:customStyle="1" w:styleId="90E5A019264E4B3F8A0BF833709BEAF8">
    <w:name w:val="90E5A019264E4B3F8A0BF833709BEAF8"/>
  </w:style>
  <w:style w:type="paragraph" w:customStyle="1" w:styleId="A7576907E89F4B5DA4CF3AC6D1992087">
    <w:name w:val="A7576907E89F4B5DA4CF3AC6D1992087"/>
  </w:style>
  <w:style w:type="paragraph" w:customStyle="1" w:styleId="03BFEAAF27054EC0BEB56328133745A5">
    <w:name w:val="03BFEAAF27054EC0BEB56328133745A5"/>
  </w:style>
  <w:style w:type="paragraph" w:customStyle="1" w:styleId="09DD5944BF234FC196B54A74DBA5B161">
    <w:name w:val="09DD5944BF234FC196B54A74DBA5B161"/>
  </w:style>
  <w:style w:type="character" w:styleId="Emphasis">
    <w:name w:val="Emphasis"/>
    <w:basedOn w:val="DefaultParagraphFont"/>
    <w:uiPriority w:val="4"/>
    <w:unhideWhenUsed/>
    <w:qFormat/>
    <w:rPr>
      <w:i/>
      <w:iCs/>
    </w:rPr>
  </w:style>
  <w:style w:type="paragraph" w:customStyle="1" w:styleId="AF4AB4EAB9B84DD399160CB6F0DA0971">
    <w:name w:val="AF4AB4EAB9B84DD399160CB6F0DA0971"/>
  </w:style>
  <w:style w:type="paragraph" w:customStyle="1" w:styleId="24BA8635C51C4E77BFF16532089513ED">
    <w:name w:val="24BA8635C51C4E77BFF16532089513ED"/>
  </w:style>
  <w:style w:type="paragraph" w:customStyle="1" w:styleId="B9389BF2B99449FEBC8DE18AA4910565">
    <w:name w:val="B9389BF2B99449FEBC8DE18AA4910565"/>
  </w:style>
  <w:style w:type="paragraph" w:customStyle="1" w:styleId="52A67C42AE094F3DB4FF9988D30D18BE">
    <w:name w:val="52A67C42AE094F3DB4FF9988D30D18BE"/>
  </w:style>
  <w:style w:type="paragraph" w:customStyle="1" w:styleId="4AD0ACE35ED34D089E9460186FD458B0">
    <w:name w:val="4AD0ACE35ED34D089E9460186FD458B0"/>
  </w:style>
  <w:style w:type="paragraph" w:customStyle="1" w:styleId="9AF53AF34E234C749051D1F8F764A841">
    <w:name w:val="9AF53AF34E234C749051D1F8F764A841"/>
  </w:style>
  <w:style w:type="paragraph" w:customStyle="1" w:styleId="6D765644E6444E08BF82EEC34BCFBD17">
    <w:name w:val="6D765644E6444E08BF82EEC34BCFBD17"/>
  </w:style>
  <w:style w:type="paragraph" w:customStyle="1" w:styleId="578A6D3AD3EA4DBB8DD21AA249BC1D54">
    <w:name w:val="578A6D3AD3EA4DBB8DD21AA249BC1D54"/>
  </w:style>
  <w:style w:type="paragraph" w:customStyle="1" w:styleId="67DF67572ADA4DF6AFD9B126843FBC8C">
    <w:name w:val="67DF67572ADA4DF6AFD9B126843FBC8C"/>
  </w:style>
  <w:style w:type="paragraph" w:customStyle="1" w:styleId="27F18E0B56834123A63D5C4006324E5D">
    <w:name w:val="27F18E0B56834123A63D5C4006324E5D"/>
  </w:style>
  <w:style w:type="paragraph" w:customStyle="1" w:styleId="6E0417A413694476B500DC04736BEF82">
    <w:name w:val="6E0417A413694476B500DC04736BEF82"/>
  </w:style>
  <w:style w:type="paragraph" w:customStyle="1" w:styleId="0DD0751BEF264A8F961604618053B50E">
    <w:name w:val="0DD0751BEF264A8F961604618053B50E"/>
  </w:style>
  <w:style w:type="paragraph" w:customStyle="1" w:styleId="C760B709F0534E8F83ACD3C36CD10326">
    <w:name w:val="C760B709F0534E8F83ACD3C36CD10326"/>
  </w:style>
  <w:style w:type="paragraph" w:customStyle="1" w:styleId="C90E2216E82F4D7696443DC229743AE3">
    <w:name w:val="C90E2216E82F4D7696443DC229743AE3"/>
  </w:style>
  <w:style w:type="paragraph" w:customStyle="1" w:styleId="D7A88C0086024752BFC27BFAA1993EB3">
    <w:name w:val="D7A88C0086024752BFC27BFAA1993EB3"/>
  </w:style>
  <w:style w:type="paragraph" w:customStyle="1" w:styleId="92045EAA2C18436E86DDAE52E5D667C9">
    <w:name w:val="92045EAA2C18436E86DDAE52E5D667C9"/>
  </w:style>
  <w:style w:type="paragraph" w:customStyle="1" w:styleId="3F64F3422A524999B84BAD5FC1629E3E">
    <w:name w:val="3F64F3422A524999B84BAD5FC1629E3E"/>
  </w:style>
  <w:style w:type="paragraph" w:customStyle="1" w:styleId="616795789C2B49679361F057B74EC96F">
    <w:name w:val="616795789C2B49679361F057B74EC96F"/>
  </w:style>
  <w:style w:type="paragraph" w:customStyle="1" w:styleId="8DF59F7C781C4E18A6BEB8EEAC9B0708">
    <w:name w:val="8DF59F7C781C4E18A6BEB8EEAC9B0708"/>
  </w:style>
  <w:style w:type="paragraph" w:customStyle="1" w:styleId="CFCFE7A3ECF94219BDFFD171EE90B5C7">
    <w:name w:val="CFCFE7A3ECF94219BDFFD171EE90B5C7"/>
  </w:style>
  <w:style w:type="paragraph" w:customStyle="1" w:styleId="EA296D4B0F664A7BB2D3AAE676872BD2">
    <w:name w:val="EA296D4B0F664A7BB2D3AAE676872BD2"/>
  </w:style>
  <w:style w:type="paragraph" w:customStyle="1" w:styleId="94AF9843C6074F38940C452104C4BCEF">
    <w:name w:val="94AF9843C6074F38940C452104C4BCEF"/>
  </w:style>
  <w:style w:type="paragraph" w:customStyle="1" w:styleId="CDE8D97460944071816F599137D0AE37">
    <w:name w:val="CDE8D97460944071816F599137D0AE37"/>
  </w:style>
  <w:style w:type="paragraph" w:customStyle="1" w:styleId="5C6BAA3DDBCE42A6A9DE9C63D29D5889">
    <w:name w:val="5C6BAA3DDBCE42A6A9DE9C63D29D5889"/>
  </w:style>
  <w:style w:type="paragraph" w:customStyle="1" w:styleId="9DFBDE2B154948789EFAFA26A8741F0C">
    <w:name w:val="9DFBDE2B154948789EFAFA26A8741F0C"/>
  </w:style>
  <w:style w:type="paragraph" w:customStyle="1" w:styleId="DB83864FC3B74C9295D6A1ADA69C6ACF">
    <w:name w:val="DB83864FC3B74C9295D6A1ADA69C6ACF"/>
  </w:style>
  <w:style w:type="paragraph" w:customStyle="1" w:styleId="503D62AB039B4B539DFC4607DE844AF3">
    <w:name w:val="503D62AB039B4B539DFC4607DE844AF3"/>
  </w:style>
  <w:style w:type="paragraph" w:customStyle="1" w:styleId="89B34D2462894FD69DD379A26D4AAAD7">
    <w:name w:val="89B34D2462894FD69DD379A26D4AAAD7"/>
  </w:style>
  <w:style w:type="paragraph" w:customStyle="1" w:styleId="55CF49A547BE4E7BB66DCF97011CA55D">
    <w:name w:val="55CF49A547BE4E7BB66DCF97011CA55D"/>
  </w:style>
  <w:style w:type="paragraph" w:customStyle="1" w:styleId="BB5477DCE06C41CA9099A85A134A68D9">
    <w:name w:val="BB5477DCE06C41CA9099A85A134A68D9"/>
  </w:style>
  <w:style w:type="paragraph" w:customStyle="1" w:styleId="9E02B295D73741D8A168739AACDA0917">
    <w:name w:val="9E02B295D73741D8A168739AACDA0917"/>
  </w:style>
  <w:style w:type="paragraph" w:customStyle="1" w:styleId="2CA1FE17FCFF428389C58A5FFBDE39B7">
    <w:name w:val="2CA1FE17FCFF428389C58A5FFBDE39B7"/>
  </w:style>
  <w:style w:type="paragraph" w:customStyle="1" w:styleId="4C42958E2933484EA52B04319E044111">
    <w:name w:val="4C42958E2933484EA52B04319E044111"/>
  </w:style>
  <w:style w:type="paragraph" w:customStyle="1" w:styleId="3429B524B7CD4D4BB2195D4439A8FB35">
    <w:name w:val="3429B524B7CD4D4BB2195D4439A8FB35"/>
  </w:style>
  <w:style w:type="paragraph" w:customStyle="1" w:styleId="0FF7E8EE83294C93A5D83F029D57A211">
    <w:name w:val="0FF7E8EE83294C93A5D83F029D57A211"/>
  </w:style>
  <w:style w:type="paragraph" w:customStyle="1" w:styleId="52B6D2C069744705B543B613A143FA37">
    <w:name w:val="52B6D2C069744705B543B613A143FA37"/>
  </w:style>
  <w:style w:type="paragraph" w:customStyle="1" w:styleId="18A3E3A8157E4AC0A555D23BF4920E1A">
    <w:name w:val="18A3E3A8157E4AC0A555D23BF4920E1A"/>
  </w:style>
  <w:style w:type="paragraph" w:customStyle="1" w:styleId="C7FD1CA89B1C46BBBDDD71A85D7F7388">
    <w:name w:val="C7FD1CA89B1C46BBBDDD71A85D7F7388"/>
  </w:style>
  <w:style w:type="paragraph" w:customStyle="1" w:styleId="FDD35A73055146A5A8FAA58622DC568C">
    <w:name w:val="FDD35A73055146A5A8FAA58622DC568C"/>
  </w:style>
  <w:style w:type="paragraph" w:customStyle="1" w:styleId="05CF2F768AA441EE99D4E4AD901D6533">
    <w:name w:val="05CF2F768AA441EE99D4E4AD901D6533"/>
  </w:style>
  <w:style w:type="paragraph" w:customStyle="1" w:styleId="AE23BDBB84AE4AC39C3FD66FD955BD83">
    <w:name w:val="AE23BDBB84AE4AC39C3FD66FD955BD83"/>
  </w:style>
  <w:style w:type="paragraph" w:customStyle="1" w:styleId="4B02C31C749940BDA36BCFB3ED7C94D4">
    <w:name w:val="4B02C31C749940BDA36BCFB3ED7C94D4"/>
  </w:style>
  <w:style w:type="paragraph" w:customStyle="1" w:styleId="2CD32A5B85934F06ADDFFCAA6F617F2F">
    <w:name w:val="2CD32A5B85934F06ADDFFCAA6F617F2F"/>
  </w:style>
  <w:style w:type="paragraph" w:customStyle="1" w:styleId="1864C9E9B3A643E380F13CF111875E26">
    <w:name w:val="1864C9E9B3A643E380F13CF111875E26"/>
  </w:style>
  <w:style w:type="paragraph" w:customStyle="1" w:styleId="189E5CC0912D4901AE49AAE597095EFF">
    <w:name w:val="189E5CC0912D4901AE49AAE597095EFF"/>
  </w:style>
  <w:style w:type="paragraph" w:customStyle="1" w:styleId="9AFCCF829F844109AF3F3E0690DBE432">
    <w:name w:val="9AFCCF829F844109AF3F3E0690DBE432"/>
  </w:style>
  <w:style w:type="paragraph" w:customStyle="1" w:styleId="C1B7D9A6CC9E4F4D911AE670EC0303E1">
    <w:name w:val="C1B7D9A6CC9E4F4D911AE670EC0303E1"/>
  </w:style>
  <w:style w:type="paragraph" w:customStyle="1" w:styleId="1C9E17520BE44EAFAB3E7300CF289CC2">
    <w:name w:val="1C9E17520BE44EAFAB3E7300CF289CC2"/>
  </w:style>
  <w:style w:type="paragraph" w:customStyle="1" w:styleId="D49368E1F5E34CB2860C76A440DFFD84">
    <w:name w:val="D49368E1F5E34CB2860C76A440DFFD84"/>
  </w:style>
  <w:style w:type="paragraph" w:customStyle="1" w:styleId="168993FC8880460C83435C328CBAFC30">
    <w:name w:val="168993FC8880460C83435C328CBAFC30"/>
  </w:style>
  <w:style w:type="paragraph" w:customStyle="1" w:styleId="10080FF1A5D045E98CC9F2B7BEC90D51">
    <w:name w:val="10080FF1A5D045E98CC9F2B7BEC90D51"/>
  </w:style>
  <w:style w:type="paragraph" w:customStyle="1" w:styleId="6134BEC63A52485B97F81C4A5CA31AC2">
    <w:name w:val="6134BEC63A52485B97F81C4A5CA31AC2"/>
  </w:style>
  <w:style w:type="paragraph" w:customStyle="1" w:styleId="3F00EE06C43F43609828395D5493B855">
    <w:name w:val="3F00EE06C43F43609828395D5493B855"/>
  </w:style>
  <w:style w:type="paragraph" w:customStyle="1" w:styleId="5E5DA7BDEDE94DDE961A64112E0BD3CD">
    <w:name w:val="5E5DA7BDEDE94DDE961A64112E0BD3CD"/>
  </w:style>
  <w:style w:type="paragraph" w:customStyle="1" w:styleId="ED6737315B79444095D667DC0C827929">
    <w:name w:val="ED6737315B79444095D667DC0C827929"/>
  </w:style>
  <w:style w:type="paragraph" w:customStyle="1" w:styleId="4ADDB306B5704EE497C32099667FC7CD">
    <w:name w:val="4ADDB306B5704EE497C32099667FC7CD"/>
  </w:style>
  <w:style w:type="paragraph" w:customStyle="1" w:styleId="0499372A1A3444C191FDBB8CF4F70778">
    <w:name w:val="0499372A1A3444C191FDBB8CF4F70778"/>
  </w:style>
  <w:style w:type="character" w:styleId="PlaceholderText">
    <w:name w:val="Placeholder Text"/>
    <w:basedOn w:val="DefaultParagraphFont"/>
    <w:uiPriority w:val="99"/>
    <w:semiHidden/>
    <w:rsid w:val="004266E3"/>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Lab 8</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51741B-8552-4D5E-AB17-5120CF812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112</TotalTime>
  <Pages>8</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8 report</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report</dc:title>
  <dc:subject/>
  <dc:creator>Fernando</dc:creator>
  <cp:keywords/>
  <dc:description/>
  <cp:lastModifiedBy>Fernando De Santiago</cp:lastModifiedBy>
  <cp:revision>3</cp:revision>
  <dcterms:created xsi:type="dcterms:W3CDTF">2019-05-13T15:48:00Z</dcterms:created>
  <dcterms:modified xsi:type="dcterms:W3CDTF">2019-05-14T02:59:00Z</dcterms:modified>
</cp:coreProperties>
</file>